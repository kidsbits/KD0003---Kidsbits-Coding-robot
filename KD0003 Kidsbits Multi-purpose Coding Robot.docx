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C37D1" w14:textId="77777777" w:rsidR="0015356F" w:rsidRPr="00F95057" w:rsidRDefault="00000000" w:rsidP="00F95057">
      <w:bookmarkStart w:id="0" w:name="OLE_LINK3"/>
      <w:r w:rsidRPr="00F95057">
        <w:rPr>
          <w:rFonts w:hint="eastAsia"/>
        </w:rPr>
        <w:t>Thanks for your support on our products. We will continue to provide you with higher quality products and better services!</w:t>
      </w:r>
    </w:p>
    <w:p w14:paraId="24E652D3" w14:textId="77777777" w:rsidR="0015356F" w:rsidRPr="00F95057" w:rsidRDefault="0015356F" w:rsidP="00F95057"/>
    <w:bookmarkEnd w:id="0"/>
    <w:p w14:paraId="330432E8" w14:textId="77777777" w:rsidR="0015356F" w:rsidRPr="00F95057" w:rsidRDefault="00000000" w:rsidP="00F95057">
      <w:r w:rsidRPr="00F95057">
        <w:rPr>
          <w:rFonts w:hint="eastAsia"/>
        </w:rPr>
        <w:t>Thanks for your support on our products. We will continue to provide you with higher quality products and better services!</w:t>
      </w:r>
    </w:p>
    <w:p w14:paraId="4321C858" w14:textId="77777777" w:rsidR="0015356F" w:rsidRPr="00F95057" w:rsidRDefault="0015356F" w:rsidP="00F95057"/>
    <w:p w14:paraId="020FBE8D" w14:textId="77777777" w:rsidR="0015356F" w:rsidRPr="00F95057" w:rsidRDefault="00000000" w:rsidP="00F95057">
      <w:r w:rsidRPr="00F95057">
        <w:rPr>
          <w:rFonts w:hint="eastAsia"/>
        </w:rPr>
        <w:t xml:space="preserve">1.Description                </w:t>
      </w:r>
    </w:p>
    <w:p w14:paraId="310DCDE3" w14:textId="77777777" w:rsidR="0015356F" w:rsidRPr="00F95057" w:rsidRDefault="00000000" w:rsidP="00F95057">
      <w:r w:rsidRPr="00F95057">
        <w:rPr>
          <w:rFonts w:hint="eastAsia"/>
        </w:rPr>
        <w:t>Keyestudio rolls out a Kidsbits yellow car, aiming at cultivate children</w:t>
      </w:r>
      <w:r w:rsidRPr="00F95057">
        <w:t>’</w:t>
      </w:r>
      <w:r w:rsidRPr="00F95057">
        <w:rPr>
          <w:rFonts w:hint="eastAsia"/>
        </w:rPr>
        <w:t>s hands-on logical analysis, creativity and problem solving ability by learning practical knowledge about electronics, mechanics, control logic and computer science.</w:t>
      </w:r>
    </w:p>
    <w:p w14:paraId="79A04CD0" w14:textId="77777777" w:rsidR="0015356F" w:rsidRPr="00F95057" w:rsidRDefault="0015356F" w:rsidP="00F95057"/>
    <w:p w14:paraId="15AFC61F" w14:textId="77777777" w:rsidR="0015356F" w:rsidRPr="00F95057" w:rsidRDefault="00000000" w:rsidP="00F95057">
      <w:r w:rsidRPr="00F95057">
        <w:rPr>
          <w:rFonts w:hint="eastAsia"/>
        </w:rPr>
        <w:t xml:space="preserve">The shell of this car is modeled after building blocks.This robot is compatible with Lego bricks too, substantially fostering numerous experiments. Additionally, it is equipped with two passive buzzers to play music and an LED display to show the pattern to your taste. </w:t>
      </w:r>
    </w:p>
    <w:p w14:paraId="13503ECC" w14:textId="77777777" w:rsidR="0015356F" w:rsidRPr="00F95057" w:rsidRDefault="00000000" w:rsidP="00F95057">
      <w:r w:rsidRPr="00F95057">
        <w:rPr>
          <w:rFonts w:hint="eastAsia"/>
        </w:rPr>
        <w:t>And the LED display can be combined with ultrasonic modules which can be regarded as two eyes to make it more interesting. Furthermore, it can be chargeable.</w:t>
      </w:r>
    </w:p>
    <w:p w14:paraId="0885E00B" w14:textId="77777777" w:rsidR="0015356F" w:rsidRPr="00F95057" w:rsidRDefault="0015356F" w:rsidP="00F95057"/>
    <w:p w14:paraId="12F0C7DC" w14:textId="77777777" w:rsidR="0015356F" w:rsidRPr="00F95057" w:rsidRDefault="00000000" w:rsidP="00F95057">
      <w:r w:rsidRPr="00F95057">
        <w:rPr>
          <w:rFonts w:hint="eastAsia"/>
        </w:rPr>
        <w:t>And this tutorial is designed to stimulate children's interest in programming and microcontrollers. From software download, installation to usage to 14 programming projects, children can learn to program to control the yellow robot.</w:t>
      </w:r>
    </w:p>
    <w:p w14:paraId="3A300FCD" w14:textId="77777777" w:rsidR="0015356F" w:rsidRPr="00F95057" w:rsidRDefault="00000000" w:rsidP="00F95057">
      <w:r w:rsidRPr="00F95057">
        <w:rPr>
          <w:rFonts w:hint="eastAsia"/>
        </w:rPr>
        <w:lastRenderedPageBreak/>
        <w:t>It adopts eco-friendly ABS757 material. As one of the synthetic resins, ABS composite is heat-resistant, anti-chemical, low temperature resistance. It is widely applied to industrial fields such as machinery, automobiles, electronic appliances, instrumentation, textiles and construction.</w:t>
      </w:r>
    </w:p>
    <w:p w14:paraId="60DAECE2" w14:textId="77777777" w:rsidR="0015356F" w:rsidRPr="00F95057" w:rsidRDefault="0015356F" w:rsidP="00F95057"/>
    <w:p w14:paraId="49BE89E5" w14:textId="77777777" w:rsidR="0015356F" w:rsidRPr="00F95057" w:rsidRDefault="00000000" w:rsidP="00F95057">
      <w:r w:rsidRPr="00F95057">
        <w:rPr>
          <w:rFonts w:hint="eastAsia"/>
        </w:rPr>
        <w:t>Precaution:</w:t>
      </w:r>
    </w:p>
    <w:p w14:paraId="2DBCF055" w14:textId="77777777" w:rsidR="0015356F" w:rsidRPr="00F95057" w:rsidRDefault="00000000" w:rsidP="00F95057">
      <w:r w:rsidRPr="00F95057">
        <w:rPr>
          <w:rFonts w:hint="eastAsia"/>
        </w:rPr>
        <w:t>No sharp angles and smooth surface, easy to handle and control.</w:t>
      </w:r>
    </w:p>
    <w:p w14:paraId="445CB410" w14:textId="77777777" w:rsidR="0015356F" w:rsidRPr="00F95057" w:rsidRDefault="00000000" w:rsidP="00F95057">
      <w:r w:rsidRPr="00F95057">
        <w:rPr>
          <w:rFonts w:hint="eastAsia"/>
        </w:rPr>
        <w:t>Sturdy strong structure,without tiny parts and risk of choking</w:t>
      </w:r>
    </w:p>
    <w:p w14:paraId="337492B8" w14:textId="77777777" w:rsidR="0015356F" w:rsidRPr="00F95057" w:rsidRDefault="00000000" w:rsidP="00F95057">
      <w:r w:rsidRPr="00F95057">
        <w:rPr>
          <w:rFonts w:hint="eastAsia"/>
        </w:rPr>
        <w:t>Complete car body, no crack, no potential dangers for kids.</w:t>
      </w:r>
    </w:p>
    <w:p w14:paraId="1A2D6C92" w14:textId="77777777" w:rsidR="0015356F" w:rsidRPr="00F95057" w:rsidRDefault="00000000" w:rsidP="00F95057">
      <w:r w:rsidRPr="00F95057">
        <w:rPr>
          <w:rFonts w:hint="eastAsia"/>
        </w:rPr>
        <w:t>With plastic structure, safe and reliable.</w:t>
      </w:r>
    </w:p>
    <w:p w14:paraId="5BAADAB4" w14:textId="77777777" w:rsidR="0015356F" w:rsidRPr="00F95057" w:rsidRDefault="0015356F" w:rsidP="00F95057"/>
    <w:p w14:paraId="44951809" w14:textId="77777777" w:rsidR="0015356F" w:rsidRPr="00F95057" w:rsidRDefault="0015356F" w:rsidP="00F95057"/>
    <w:p w14:paraId="26C7F9A6" w14:textId="77777777" w:rsidR="0015356F" w:rsidRPr="00F95057" w:rsidRDefault="0015356F" w:rsidP="00F95057"/>
    <w:p w14:paraId="60C109C1" w14:textId="77777777" w:rsidR="0015356F" w:rsidRPr="00F95057" w:rsidRDefault="00000000" w:rsidP="00F95057">
      <w:r w:rsidRPr="00F95057">
        <w:rPr>
          <w:rFonts w:hint="eastAsia"/>
        </w:rPr>
        <w:t xml:space="preserve">2.Features                </w:t>
      </w:r>
    </w:p>
    <w:p w14:paraId="68A010A5" w14:textId="77777777" w:rsidR="0015356F" w:rsidRPr="00F95057" w:rsidRDefault="00000000" w:rsidP="00F95057">
      <w:r w:rsidRPr="00F95057">
        <w:rPr>
          <w:rFonts w:hint="eastAsia"/>
        </w:rPr>
        <w:t>No need to install and wire: an integrated design; the control board integrates functions such as ultrasonic, line tracking, LED display, etc.</w:t>
      </w:r>
    </w:p>
    <w:p w14:paraId="5FAB7A7B" w14:textId="77777777" w:rsidR="0015356F" w:rsidRPr="00F95057" w:rsidRDefault="00000000" w:rsidP="00F95057">
      <w:r w:rsidRPr="00F95057">
        <w:rPr>
          <w:rFonts w:hint="eastAsia"/>
        </w:rPr>
        <w:t>Multiple functions: play music, display patterns, BT control, obstacle avoidance, line tracking and others.</w:t>
      </w:r>
    </w:p>
    <w:p w14:paraId="5086BA24" w14:textId="77777777" w:rsidR="0015356F" w:rsidRPr="00F95057" w:rsidRDefault="00000000" w:rsidP="00F95057">
      <w:r w:rsidRPr="00F95057">
        <w:rPr>
          <w:rFonts w:hint="eastAsia"/>
        </w:rPr>
        <w:t>High Tenacity: high quality metal motors</w:t>
      </w:r>
    </w:p>
    <w:p w14:paraId="5B9FE1C6" w14:textId="77777777" w:rsidR="0015356F" w:rsidRPr="00F95057" w:rsidRDefault="00000000" w:rsidP="00F95057">
      <w:r w:rsidRPr="00F95057">
        <w:rPr>
          <w:rFonts w:hint="eastAsia"/>
        </w:rPr>
        <w:t>High extension: its rear is equipped with 4 sensor expansion ports; its body adopts a building block design and it is compatible with Lego bricks too, which makes it convenient for the car to connect with other modules and sensors.</w:t>
      </w:r>
    </w:p>
    <w:p w14:paraId="1FA55BF2" w14:textId="77777777" w:rsidR="0015356F" w:rsidRPr="00F95057" w:rsidRDefault="00000000" w:rsidP="00F95057">
      <w:r w:rsidRPr="00F95057">
        <w:rPr>
          <w:rFonts w:hint="eastAsia"/>
        </w:rPr>
        <w:lastRenderedPageBreak/>
        <w:t>Multiple controls: IR remote control, App control (iOS and Android system)</w:t>
      </w:r>
    </w:p>
    <w:p w14:paraId="25C525C9" w14:textId="77777777" w:rsidR="0015356F" w:rsidRPr="00F95057" w:rsidRDefault="00000000" w:rsidP="00F95057">
      <w:r w:rsidRPr="00F95057">
        <w:rPr>
          <w:rFonts w:hint="eastAsia"/>
        </w:rPr>
        <w:t>Basic programming</w:t>
      </w:r>
      <w:r w:rsidRPr="00F95057">
        <w:rPr>
          <w:rFonts w:hint="eastAsia"/>
        </w:rPr>
        <w:t>：</w:t>
      </w:r>
      <w:r w:rsidRPr="00F95057">
        <w:rPr>
          <w:rFonts w:hint="eastAsia"/>
        </w:rPr>
        <w:t>C language code of Arduino IDE.</w:t>
      </w:r>
    </w:p>
    <w:p w14:paraId="174765D1" w14:textId="77777777" w:rsidR="0015356F" w:rsidRPr="00F95057" w:rsidRDefault="0015356F" w:rsidP="00F95057"/>
    <w:p w14:paraId="2919B594" w14:textId="77777777" w:rsidR="0015356F" w:rsidRPr="00F95057" w:rsidRDefault="0015356F" w:rsidP="00F95057"/>
    <w:p w14:paraId="5A57C083" w14:textId="77777777" w:rsidR="0015356F" w:rsidRPr="00F95057" w:rsidRDefault="0015356F" w:rsidP="00F95057"/>
    <w:p w14:paraId="738141F2" w14:textId="77777777" w:rsidR="0015356F" w:rsidRPr="00F95057" w:rsidRDefault="00000000" w:rsidP="00F95057">
      <w:r w:rsidRPr="00F95057">
        <w:rPr>
          <w:rFonts w:hint="eastAsia"/>
        </w:rPr>
        <w:t xml:space="preserve">3.Parameters                </w:t>
      </w:r>
    </w:p>
    <w:p w14:paraId="40CBD162" w14:textId="77777777" w:rsidR="0015356F" w:rsidRPr="00F95057" w:rsidRDefault="00000000" w:rsidP="00F95057">
      <w:r w:rsidRPr="00F95057">
        <w:rPr>
          <w:rFonts w:hint="eastAsia"/>
        </w:rPr>
        <w:t>Working voltage: 5V</w:t>
      </w:r>
    </w:p>
    <w:p w14:paraId="662C68CD" w14:textId="77777777" w:rsidR="0015356F" w:rsidRPr="00F95057" w:rsidRDefault="00000000" w:rsidP="00F95057">
      <w:r w:rsidRPr="00F95057">
        <w:rPr>
          <w:rFonts w:hint="eastAsia"/>
        </w:rPr>
        <w:t>Battery: 14500 lithium battery 700MAH 3.7V</w:t>
      </w:r>
    </w:p>
    <w:p w14:paraId="50BD7642" w14:textId="77777777" w:rsidR="0015356F" w:rsidRPr="00F95057" w:rsidRDefault="00000000" w:rsidP="00F95057">
      <w:r w:rsidRPr="00F95057">
        <w:rPr>
          <w:rFonts w:hint="eastAsia"/>
        </w:rPr>
        <w:t>Power supply: power via USB cable or battery</w:t>
      </w:r>
    </w:p>
    <w:p w14:paraId="0F6EB080" w14:textId="77777777" w:rsidR="0015356F" w:rsidRPr="00F95057" w:rsidRDefault="00000000" w:rsidP="00F95057">
      <w:r w:rsidRPr="00F95057">
        <w:rPr>
          <w:rFonts w:hint="eastAsia"/>
        </w:rPr>
        <w:t>Dimensions (including wheels): 92mm*105mm*95mm</w:t>
      </w:r>
    </w:p>
    <w:p w14:paraId="2475CEE8" w14:textId="77777777" w:rsidR="0015356F" w:rsidRPr="00F95057" w:rsidRDefault="00000000" w:rsidP="00F95057">
      <w:r w:rsidRPr="00F95057">
        <w:rPr>
          <w:rFonts w:hint="eastAsia"/>
        </w:rPr>
        <w:t>N20 motor speed: 5V 200 rpm</w:t>
      </w:r>
    </w:p>
    <w:p w14:paraId="568F5ACB" w14:textId="77777777" w:rsidR="0015356F" w:rsidRPr="00F95057" w:rsidRDefault="00000000" w:rsidP="00F95057">
      <w:r w:rsidRPr="00F95057">
        <w:rPr>
          <w:rFonts w:hint="eastAsia"/>
        </w:rPr>
        <w:t>Bluetooth APP control: support both Android and IOS system</w:t>
      </w:r>
    </w:p>
    <w:p w14:paraId="549B06A5" w14:textId="77777777" w:rsidR="0015356F" w:rsidRPr="00F95057" w:rsidRDefault="00000000" w:rsidP="00F95057">
      <w:r w:rsidRPr="00F95057">
        <w:rPr>
          <w:rFonts w:hint="eastAsia"/>
        </w:rPr>
        <w:t>Working temperature: 0-50</w:t>
      </w:r>
      <w:r w:rsidRPr="00F95057">
        <w:rPr>
          <w:rFonts w:hint="eastAsia"/>
        </w:rPr>
        <w:t>℃</w:t>
      </w:r>
    </w:p>
    <w:p w14:paraId="5A5ACD2B" w14:textId="77777777" w:rsidR="0015356F" w:rsidRPr="00F95057" w:rsidRDefault="0015356F" w:rsidP="00F95057"/>
    <w:p w14:paraId="687DD3AB" w14:textId="77777777" w:rsidR="0015356F" w:rsidRPr="00F95057" w:rsidRDefault="0015356F" w:rsidP="00F95057"/>
    <w:p w14:paraId="3E2E3A49" w14:textId="77777777" w:rsidR="0015356F" w:rsidRPr="00F95057" w:rsidRDefault="0015356F" w:rsidP="00F95057"/>
    <w:p w14:paraId="0E7EE355" w14:textId="77777777" w:rsidR="0015356F" w:rsidRPr="00F95057" w:rsidRDefault="0015356F" w:rsidP="00F95057"/>
    <w:p w14:paraId="34E3DB11" w14:textId="77777777" w:rsidR="0015356F" w:rsidRPr="00F95057" w:rsidRDefault="0015356F" w:rsidP="00F95057"/>
    <w:p w14:paraId="2457F4F1" w14:textId="77777777" w:rsidR="0015356F" w:rsidRPr="00F95057" w:rsidRDefault="0015356F" w:rsidP="00F95057"/>
    <w:p w14:paraId="5D5C8C41" w14:textId="77777777" w:rsidR="0015356F" w:rsidRPr="00F95057" w:rsidRDefault="00000000" w:rsidP="00F95057">
      <w:r w:rsidRPr="00F95057">
        <w:rPr>
          <w:rFonts w:hint="eastAsia"/>
        </w:rPr>
        <w:t xml:space="preserve">4.Kit List               </w:t>
      </w:r>
    </w:p>
    <w:p w14:paraId="427D7720" w14:textId="77777777" w:rsidR="0015356F" w:rsidRPr="00F95057" w:rsidRDefault="0015356F" w:rsidP="00F95057"/>
    <w:tbl>
      <w:tblPr>
        <w:tblW w:w="94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4521"/>
        <w:gridCol w:w="803"/>
        <w:gridCol w:w="3281"/>
      </w:tblGrid>
      <w:tr w:rsidR="0015356F" w:rsidRPr="00F95057" w14:paraId="54B3D5CF" w14:textId="77777777">
        <w:trPr>
          <w:trHeight w:val="90"/>
          <w:jc w:val="center"/>
        </w:trPr>
        <w:tc>
          <w:tcPr>
            <w:tcW w:w="872" w:type="dxa"/>
            <w:shd w:val="clear" w:color="auto" w:fill="B8CCE4"/>
            <w:vAlign w:val="center"/>
          </w:tcPr>
          <w:p w14:paraId="624FD479" w14:textId="77777777" w:rsidR="0015356F" w:rsidRPr="00F95057" w:rsidRDefault="00000000" w:rsidP="00F95057">
            <w:r w:rsidRPr="00F95057">
              <w:rPr>
                <w:rFonts w:hint="eastAsia"/>
              </w:rPr>
              <w:t>No</w:t>
            </w:r>
          </w:p>
        </w:tc>
        <w:tc>
          <w:tcPr>
            <w:tcW w:w="4521" w:type="dxa"/>
            <w:shd w:val="clear" w:color="auto" w:fill="B8CCE4"/>
            <w:vAlign w:val="center"/>
          </w:tcPr>
          <w:p w14:paraId="2B971B99" w14:textId="77777777" w:rsidR="0015356F" w:rsidRPr="00F95057" w:rsidRDefault="00000000" w:rsidP="00F95057">
            <w:r w:rsidRPr="00F95057">
              <w:rPr>
                <w:rFonts w:hint="eastAsia"/>
              </w:rPr>
              <w:t>Product Name</w:t>
            </w:r>
          </w:p>
        </w:tc>
        <w:tc>
          <w:tcPr>
            <w:tcW w:w="803" w:type="dxa"/>
            <w:shd w:val="clear" w:color="auto" w:fill="B8CCE4"/>
            <w:vAlign w:val="center"/>
          </w:tcPr>
          <w:p w14:paraId="5F0A76CD" w14:textId="77777777" w:rsidR="0015356F" w:rsidRPr="00F95057" w:rsidRDefault="00000000" w:rsidP="00F95057">
            <w:r w:rsidRPr="00F95057">
              <w:rPr>
                <w:rFonts w:hint="eastAsia"/>
              </w:rPr>
              <w:t>QTY</w:t>
            </w:r>
          </w:p>
        </w:tc>
        <w:tc>
          <w:tcPr>
            <w:tcW w:w="3281" w:type="dxa"/>
            <w:shd w:val="clear" w:color="auto" w:fill="B8CCE4"/>
            <w:vAlign w:val="center"/>
          </w:tcPr>
          <w:p w14:paraId="2F7C757C" w14:textId="77777777" w:rsidR="0015356F" w:rsidRPr="00F95057" w:rsidRDefault="00000000" w:rsidP="00F95057">
            <w:r w:rsidRPr="00F95057">
              <w:rPr>
                <w:rFonts w:hint="eastAsia"/>
              </w:rPr>
              <w:t>Picture</w:t>
            </w:r>
          </w:p>
        </w:tc>
      </w:tr>
      <w:tr w:rsidR="0015356F" w:rsidRPr="00F95057" w14:paraId="3062CACB" w14:textId="77777777">
        <w:trPr>
          <w:trHeight w:val="90"/>
          <w:jc w:val="center"/>
        </w:trPr>
        <w:tc>
          <w:tcPr>
            <w:tcW w:w="872" w:type="dxa"/>
            <w:vAlign w:val="center"/>
          </w:tcPr>
          <w:p w14:paraId="121E5625" w14:textId="77777777" w:rsidR="0015356F" w:rsidRPr="00F95057" w:rsidRDefault="00000000" w:rsidP="00F95057">
            <w:r w:rsidRPr="00F95057">
              <w:rPr>
                <w:rFonts w:hint="eastAsia"/>
              </w:rPr>
              <w:lastRenderedPageBreak/>
              <w:t>1</w:t>
            </w:r>
          </w:p>
        </w:tc>
        <w:tc>
          <w:tcPr>
            <w:tcW w:w="4521" w:type="dxa"/>
            <w:vAlign w:val="center"/>
          </w:tcPr>
          <w:p w14:paraId="30DB8B28" w14:textId="77777777" w:rsidR="0015356F" w:rsidRPr="00F95057" w:rsidRDefault="00000000" w:rsidP="00F95057">
            <w:r w:rsidRPr="00F95057">
              <w:rPr>
                <w:rFonts w:hint="eastAsia"/>
              </w:rPr>
              <w:t>Kidsbits Yellow Robot</w:t>
            </w:r>
          </w:p>
        </w:tc>
        <w:tc>
          <w:tcPr>
            <w:tcW w:w="803" w:type="dxa"/>
            <w:vAlign w:val="center"/>
          </w:tcPr>
          <w:p w14:paraId="71763C78" w14:textId="77777777" w:rsidR="0015356F" w:rsidRPr="00F95057" w:rsidRDefault="00000000" w:rsidP="00F95057">
            <w:r w:rsidRPr="00F95057">
              <w:rPr>
                <w:rFonts w:hint="eastAsia"/>
              </w:rPr>
              <w:t>1</w:t>
            </w:r>
          </w:p>
        </w:tc>
        <w:tc>
          <w:tcPr>
            <w:tcW w:w="3281" w:type="dxa"/>
            <w:vAlign w:val="center"/>
          </w:tcPr>
          <w:p w14:paraId="5FFAB79C" w14:textId="77777777" w:rsidR="0015356F" w:rsidRPr="00F95057" w:rsidRDefault="00000000" w:rsidP="00F95057">
            <w:r w:rsidRPr="00F95057">
              <w:rPr>
                <w:rFonts w:hint="eastAsia"/>
              </w:rPr>
              <w:drawing>
                <wp:inline distT="0" distB="0" distL="114300" distR="114300" wp14:anchorId="7289B149" wp14:editId="276337BB">
                  <wp:extent cx="1943100" cy="1943100"/>
                  <wp:effectExtent l="0" t="0" r="0" b="0"/>
                  <wp:docPr id="98" name="图片 7" descr="kd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descr="kd0003-2"/>
                          <pic:cNvPicPr>
                            <a:picLocks noChangeAspect="1"/>
                          </pic:cNvPicPr>
                        </pic:nvPicPr>
                        <pic:blipFill>
                          <a:blip r:embed="rId7"/>
                          <a:stretch>
                            <a:fillRect/>
                          </a:stretch>
                        </pic:blipFill>
                        <pic:spPr>
                          <a:xfrm>
                            <a:off x="0" y="0"/>
                            <a:ext cx="1943100" cy="1943100"/>
                          </a:xfrm>
                          <a:prstGeom prst="rect">
                            <a:avLst/>
                          </a:prstGeom>
                          <a:noFill/>
                          <a:ln>
                            <a:noFill/>
                          </a:ln>
                        </pic:spPr>
                      </pic:pic>
                    </a:graphicData>
                  </a:graphic>
                </wp:inline>
              </w:drawing>
            </w:r>
          </w:p>
        </w:tc>
      </w:tr>
      <w:tr w:rsidR="0015356F" w:rsidRPr="00F95057" w14:paraId="19866CB7" w14:textId="77777777">
        <w:trPr>
          <w:trHeight w:val="1698"/>
          <w:jc w:val="center"/>
        </w:trPr>
        <w:tc>
          <w:tcPr>
            <w:tcW w:w="872" w:type="dxa"/>
            <w:vAlign w:val="center"/>
          </w:tcPr>
          <w:p w14:paraId="590A8F88" w14:textId="77777777" w:rsidR="0015356F" w:rsidRPr="00F95057" w:rsidRDefault="00000000" w:rsidP="00F95057">
            <w:r w:rsidRPr="00F95057">
              <w:rPr>
                <w:rFonts w:hint="eastAsia"/>
              </w:rPr>
              <w:t>2</w:t>
            </w:r>
          </w:p>
        </w:tc>
        <w:tc>
          <w:tcPr>
            <w:tcW w:w="4521" w:type="dxa"/>
            <w:vAlign w:val="center"/>
          </w:tcPr>
          <w:p w14:paraId="053140AE" w14:textId="77777777" w:rsidR="0015356F" w:rsidRPr="00F95057" w:rsidRDefault="00000000" w:rsidP="00F95057">
            <w:r w:rsidRPr="00F95057">
              <w:rPr>
                <w:rFonts w:hint="eastAsia"/>
              </w:rPr>
              <w:t>Kidsbits Push Button Module</w:t>
            </w:r>
          </w:p>
        </w:tc>
        <w:tc>
          <w:tcPr>
            <w:tcW w:w="803" w:type="dxa"/>
            <w:vAlign w:val="center"/>
          </w:tcPr>
          <w:p w14:paraId="4D8B18BE" w14:textId="77777777" w:rsidR="0015356F" w:rsidRPr="00F95057" w:rsidRDefault="00000000" w:rsidP="00F95057">
            <w:r w:rsidRPr="00F95057">
              <w:rPr>
                <w:rFonts w:hint="eastAsia"/>
              </w:rPr>
              <w:t>1</w:t>
            </w:r>
          </w:p>
        </w:tc>
        <w:tc>
          <w:tcPr>
            <w:tcW w:w="3281" w:type="dxa"/>
            <w:vAlign w:val="center"/>
          </w:tcPr>
          <w:p w14:paraId="6C412070" w14:textId="77777777" w:rsidR="0015356F" w:rsidRPr="00F95057" w:rsidRDefault="00000000" w:rsidP="00F95057">
            <w:r w:rsidRPr="00F95057">
              <w:rPr>
                <w:rFonts w:hint="eastAsia"/>
              </w:rPr>
              <w:drawing>
                <wp:inline distT="0" distB="0" distL="114300" distR="114300" wp14:anchorId="245DBE4D" wp14:editId="3B5A60BF">
                  <wp:extent cx="1384935" cy="1367790"/>
                  <wp:effectExtent l="0" t="0" r="3810" b="571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8"/>
                          <a:stretch>
                            <a:fillRect/>
                          </a:stretch>
                        </pic:blipFill>
                        <pic:spPr>
                          <a:xfrm rot="5400000">
                            <a:off x="0" y="0"/>
                            <a:ext cx="1384935" cy="1367790"/>
                          </a:xfrm>
                          <a:prstGeom prst="rect">
                            <a:avLst/>
                          </a:prstGeom>
                          <a:noFill/>
                          <a:ln>
                            <a:noFill/>
                          </a:ln>
                        </pic:spPr>
                      </pic:pic>
                    </a:graphicData>
                  </a:graphic>
                </wp:inline>
              </w:drawing>
            </w:r>
          </w:p>
        </w:tc>
      </w:tr>
      <w:tr w:rsidR="0015356F" w:rsidRPr="00F95057" w14:paraId="5C6B830D" w14:textId="77777777">
        <w:trPr>
          <w:trHeight w:val="546"/>
          <w:jc w:val="center"/>
        </w:trPr>
        <w:tc>
          <w:tcPr>
            <w:tcW w:w="872" w:type="dxa"/>
            <w:vAlign w:val="center"/>
          </w:tcPr>
          <w:p w14:paraId="55055E0E" w14:textId="77777777" w:rsidR="0015356F" w:rsidRPr="00F95057" w:rsidRDefault="00000000" w:rsidP="00F95057">
            <w:r w:rsidRPr="00F95057">
              <w:rPr>
                <w:rFonts w:hint="eastAsia"/>
              </w:rPr>
              <w:t>3</w:t>
            </w:r>
          </w:p>
        </w:tc>
        <w:tc>
          <w:tcPr>
            <w:tcW w:w="4521" w:type="dxa"/>
            <w:vAlign w:val="center"/>
          </w:tcPr>
          <w:p w14:paraId="49F6140E" w14:textId="77777777" w:rsidR="0015356F" w:rsidRPr="00F95057" w:rsidRDefault="00000000" w:rsidP="00F95057">
            <w:r w:rsidRPr="00F95057">
              <w:rPr>
                <w:rFonts w:hint="eastAsia"/>
              </w:rPr>
              <w:t>Kidsbits 7-color Flashing LED Module</w:t>
            </w:r>
          </w:p>
        </w:tc>
        <w:tc>
          <w:tcPr>
            <w:tcW w:w="803" w:type="dxa"/>
            <w:vAlign w:val="center"/>
          </w:tcPr>
          <w:p w14:paraId="006C362E" w14:textId="77777777" w:rsidR="0015356F" w:rsidRPr="00F95057" w:rsidRDefault="00000000" w:rsidP="00F95057">
            <w:r w:rsidRPr="00F95057">
              <w:rPr>
                <w:rFonts w:hint="eastAsia"/>
              </w:rPr>
              <w:t>1</w:t>
            </w:r>
          </w:p>
        </w:tc>
        <w:tc>
          <w:tcPr>
            <w:tcW w:w="3281" w:type="dxa"/>
            <w:vAlign w:val="center"/>
          </w:tcPr>
          <w:p w14:paraId="52673510" w14:textId="77777777" w:rsidR="0015356F" w:rsidRPr="00F95057" w:rsidRDefault="00000000" w:rsidP="00F95057">
            <w:r w:rsidRPr="00F95057">
              <w:rPr>
                <w:rFonts w:hint="eastAsia"/>
              </w:rPr>
              <w:drawing>
                <wp:inline distT="0" distB="0" distL="114300" distR="114300" wp14:anchorId="153E51E3" wp14:editId="12D8246B">
                  <wp:extent cx="1536065" cy="1470660"/>
                  <wp:effectExtent l="0" t="0" r="6985" b="1524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
                          <a:stretch>
                            <a:fillRect/>
                          </a:stretch>
                        </pic:blipFill>
                        <pic:spPr>
                          <a:xfrm>
                            <a:off x="0" y="0"/>
                            <a:ext cx="1536065" cy="1470660"/>
                          </a:xfrm>
                          <a:prstGeom prst="rect">
                            <a:avLst/>
                          </a:prstGeom>
                          <a:noFill/>
                          <a:ln>
                            <a:noFill/>
                          </a:ln>
                        </pic:spPr>
                      </pic:pic>
                    </a:graphicData>
                  </a:graphic>
                </wp:inline>
              </w:drawing>
            </w:r>
          </w:p>
        </w:tc>
      </w:tr>
      <w:tr w:rsidR="0015356F" w:rsidRPr="00F95057" w14:paraId="3AC7C813" w14:textId="77777777">
        <w:trPr>
          <w:trHeight w:val="546"/>
          <w:jc w:val="center"/>
        </w:trPr>
        <w:tc>
          <w:tcPr>
            <w:tcW w:w="872" w:type="dxa"/>
            <w:vAlign w:val="center"/>
          </w:tcPr>
          <w:p w14:paraId="238F5FAB" w14:textId="77777777" w:rsidR="0015356F" w:rsidRPr="00F95057" w:rsidRDefault="00000000" w:rsidP="00F95057">
            <w:r w:rsidRPr="00F95057">
              <w:rPr>
                <w:rFonts w:hint="eastAsia"/>
              </w:rPr>
              <w:t>4</w:t>
            </w:r>
          </w:p>
        </w:tc>
        <w:tc>
          <w:tcPr>
            <w:tcW w:w="4521" w:type="dxa"/>
            <w:vAlign w:val="center"/>
          </w:tcPr>
          <w:p w14:paraId="4E55E3B5" w14:textId="77777777" w:rsidR="0015356F" w:rsidRPr="00F95057" w:rsidRDefault="00000000" w:rsidP="00F95057">
            <w:r w:rsidRPr="00F95057">
              <w:rPr>
                <w:rFonts w:hint="eastAsia"/>
              </w:rPr>
              <w:t>Kidsbits Photoresistor</w:t>
            </w:r>
          </w:p>
        </w:tc>
        <w:tc>
          <w:tcPr>
            <w:tcW w:w="803" w:type="dxa"/>
            <w:vAlign w:val="center"/>
          </w:tcPr>
          <w:p w14:paraId="500D869F" w14:textId="77777777" w:rsidR="0015356F" w:rsidRPr="00F95057" w:rsidRDefault="00000000" w:rsidP="00F95057">
            <w:r w:rsidRPr="00F95057">
              <w:rPr>
                <w:rFonts w:hint="eastAsia"/>
              </w:rPr>
              <w:t>1</w:t>
            </w:r>
          </w:p>
        </w:tc>
        <w:tc>
          <w:tcPr>
            <w:tcW w:w="3281" w:type="dxa"/>
            <w:vAlign w:val="center"/>
          </w:tcPr>
          <w:p w14:paraId="31F262DF" w14:textId="77777777" w:rsidR="0015356F" w:rsidRPr="00F95057" w:rsidRDefault="00000000" w:rsidP="00F95057">
            <w:r w:rsidRPr="00F95057">
              <w:rPr>
                <w:rFonts w:hint="eastAsia"/>
              </w:rPr>
              <w:drawing>
                <wp:inline distT="0" distB="0" distL="114300" distR="114300" wp14:anchorId="08F9E422" wp14:editId="75B195DC">
                  <wp:extent cx="1373505" cy="1341755"/>
                  <wp:effectExtent l="0" t="0" r="17145" b="1079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0"/>
                          <a:stretch>
                            <a:fillRect/>
                          </a:stretch>
                        </pic:blipFill>
                        <pic:spPr>
                          <a:xfrm rot="10800000">
                            <a:off x="0" y="0"/>
                            <a:ext cx="1373505" cy="1341755"/>
                          </a:xfrm>
                          <a:prstGeom prst="rect">
                            <a:avLst/>
                          </a:prstGeom>
                          <a:noFill/>
                          <a:ln>
                            <a:noFill/>
                          </a:ln>
                        </pic:spPr>
                      </pic:pic>
                    </a:graphicData>
                  </a:graphic>
                </wp:inline>
              </w:drawing>
            </w:r>
          </w:p>
        </w:tc>
      </w:tr>
      <w:tr w:rsidR="0015356F" w:rsidRPr="00F95057" w14:paraId="68C9E944" w14:textId="77777777">
        <w:trPr>
          <w:trHeight w:val="96"/>
          <w:jc w:val="center"/>
        </w:trPr>
        <w:tc>
          <w:tcPr>
            <w:tcW w:w="872" w:type="dxa"/>
            <w:vAlign w:val="center"/>
          </w:tcPr>
          <w:p w14:paraId="1D534A2F" w14:textId="77777777" w:rsidR="0015356F" w:rsidRPr="00F95057" w:rsidRDefault="00000000" w:rsidP="00F95057">
            <w:r w:rsidRPr="00F95057">
              <w:rPr>
                <w:rFonts w:hint="eastAsia"/>
              </w:rPr>
              <w:t>5</w:t>
            </w:r>
          </w:p>
        </w:tc>
        <w:tc>
          <w:tcPr>
            <w:tcW w:w="4521" w:type="dxa"/>
            <w:vAlign w:val="center"/>
          </w:tcPr>
          <w:p w14:paraId="1F51B947" w14:textId="77777777" w:rsidR="0015356F" w:rsidRPr="00F95057" w:rsidRDefault="00000000" w:rsidP="00F95057">
            <w:r w:rsidRPr="00F95057">
              <w:rPr>
                <w:rFonts w:hint="eastAsia"/>
              </w:rPr>
              <w:t>Kidsbits PIR Motion Sensor</w:t>
            </w:r>
          </w:p>
        </w:tc>
        <w:tc>
          <w:tcPr>
            <w:tcW w:w="803" w:type="dxa"/>
            <w:vAlign w:val="center"/>
          </w:tcPr>
          <w:p w14:paraId="1D3DA838" w14:textId="77777777" w:rsidR="0015356F" w:rsidRPr="00F95057" w:rsidRDefault="00000000" w:rsidP="00F95057">
            <w:r w:rsidRPr="00F95057">
              <w:rPr>
                <w:rFonts w:hint="eastAsia"/>
              </w:rPr>
              <w:t>1</w:t>
            </w:r>
          </w:p>
        </w:tc>
        <w:tc>
          <w:tcPr>
            <w:tcW w:w="3281" w:type="dxa"/>
            <w:vAlign w:val="center"/>
          </w:tcPr>
          <w:p w14:paraId="616B347F" w14:textId="77777777" w:rsidR="0015356F" w:rsidRPr="00F95057" w:rsidRDefault="00000000" w:rsidP="00F95057">
            <w:r w:rsidRPr="00F95057">
              <w:rPr>
                <w:rFonts w:hint="eastAsia"/>
              </w:rPr>
              <w:drawing>
                <wp:inline distT="0" distB="0" distL="114300" distR="114300" wp14:anchorId="38CF0AE3" wp14:editId="79E18AF1">
                  <wp:extent cx="1350010" cy="1368425"/>
                  <wp:effectExtent l="0" t="0" r="3175" b="254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1"/>
                          <a:stretch>
                            <a:fillRect/>
                          </a:stretch>
                        </pic:blipFill>
                        <pic:spPr>
                          <a:xfrm rot="-5400000">
                            <a:off x="0" y="0"/>
                            <a:ext cx="1350010" cy="1368425"/>
                          </a:xfrm>
                          <a:prstGeom prst="rect">
                            <a:avLst/>
                          </a:prstGeom>
                          <a:noFill/>
                          <a:ln>
                            <a:noFill/>
                          </a:ln>
                        </pic:spPr>
                      </pic:pic>
                    </a:graphicData>
                  </a:graphic>
                </wp:inline>
              </w:drawing>
            </w:r>
          </w:p>
        </w:tc>
      </w:tr>
      <w:tr w:rsidR="0015356F" w:rsidRPr="00F95057" w14:paraId="4B9CEE88" w14:textId="77777777">
        <w:trPr>
          <w:trHeight w:val="1110"/>
          <w:jc w:val="center"/>
        </w:trPr>
        <w:tc>
          <w:tcPr>
            <w:tcW w:w="872" w:type="dxa"/>
            <w:vAlign w:val="center"/>
          </w:tcPr>
          <w:p w14:paraId="2506BC95" w14:textId="77777777" w:rsidR="0015356F" w:rsidRPr="00F95057" w:rsidRDefault="00000000" w:rsidP="00F95057">
            <w:r w:rsidRPr="00F95057">
              <w:rPr>
                <w:rFonts w:hint="eastAsia"/>
              </w:rPr>
              <w:t>6</w:t>
            </w:r>
          </w:p>
        </w:tc>
        <w:tc>
          <w:tcPr>
            <w:tcW w:w="4521" w:type="dxa"/>
            <w:vAlign w:val="center"/>
          </w:tcPr>
          <w:p w14:paraId="0E7D62AB" w14:textId="77777777" w:rsidR="0015356F" w:rsidRPr="00F95057" w:rsidRDefault="00000000" w:rsidP="00F95057">
            <w:r w:rsidRPr="00F95057">
              <w:rPr>
                <w:rFonts w:hint="eastAsia"/>
              </w:rPr>
              <w:t>AM/BM Blue USB Cable</w:t>
            </w:r>
          </w:p>
        </w:tc>
        <w:tc>
          <w:tcPr>
            <w:tcW w:w="803" w:type="dxa"/>
            <w:vAlign w:val="center"/>
          </w:tcPr>
          <w:p w14:paraId="7B3EF8FC" w14:textId="77777777" w:rsidR="0015356F" w:rsidRPr="00F95057" w:rsidRDefault="00000000" w:rsidP="00F95057">
            <w:r w:rsidRPr="00F95057">
              <w:rPr>
                <w:rFonts w:hint="eastAsia"/>
              </w:rPr>
              <w:t>1</w:t>
            </w:r>
          </w:p>
        </w:tc>
        <w:tc>
          <w:tcPr>
            <w:tcW w:w="3281" w:type="dxa"/>
            <w:vAlign w:val="center"/>
          </w:tcPr>
          <w:p w14:paraId="39E2C499" w14:textId="77777777" w:rsidR="0015356F" w:rsidRPr="00F95057" w:rsidRDefault="00000000" w:rsidP="00F95057">
            <w:r w:rsidRPr="00F95057">
              <w:rPr>
                <w:rFonts w:hint="eastAsia"/>
              </w:rPr>
              <w:drawing>
                <wp:inline distT="0" distB="0" distL="114300" distR="114300" wp14:anchorId="5C9C2FA4" wp14:editId="6EDC9C96">
                  <wp:extent cx="2001520" cy="654050"/>
                  <wp:effectExtent l="0" t="0" r="17780" b="1270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2"/>
                          <a:stretch>
                            <a:fillRect/>
                          </a:stretch>
                        </pic:blipFill>
                        <pic:spPr>
                          <a:xfrm>
                            <a:off x="0" y="0"/>
                            <a:ext cx="2001520" cy="654050"/>
                          </a:xfrm>
                          <a:prstGeom prst="rect">
                            <a:avLst/>
                          </a:prstGeom>
                          <a:noFill/>
                          <a:ln>
                            <a:noFill/>
                          </a:ln>
                        </pic:spPr>
                      </pic:pic>
                    </a:graphicData>
                  </a:graphic>
                </wp:inline>
              </w:drawing>
            </w:r>
          </w:p>
        </w:tc>
      </w:tr>
      <w:tr w:rsidR="0015356F" w:rsidRPr="00F95057" w14:paraId="51071415" w14:textId="77777777">
        <w:trPr>
          <w:trHeight w:val="1110"/>
          <w:jc w:val="center"/>
        </w:trPr>
        <w:tc>
          <w:tcPr>
            <w:tcW w:w="872" w:type="dxa"/>
            <w:vAlign w:val="center"/>
          </w:tcPr>
          <w:p w14:paraId="5E77C626" w14:textId="77777777" w:rsidR="0015356F" w:rsidRPr="00F95057" w:rsidRDefault="00000000" w:rsidP="00F95057">
            <w:r w:rsidRPr="00F95057">
              <w:rPr>
                <w:rFonts w:hint="eastAsia"/>
              </w:rPr>
              <w:lastRenderedPageBreak/>
              <w:t>7</w:t>
            </w:r>
          </w:p>
        </w:tc>
        <w:tc>
          <w:tcPr>
            <w:tcW w:w="4521" w:type="dxa"/>
            <w:vAlign w:val="center"/>
          </w:tcPr>
          <w:p w14:paraId="33F98B7A" w14:textId="77777777" w:rsidR="0015356F" w:rsidRPr="00F95057" w:rsidRDefault="00000000" w:rsidP="00F95057">
            <w:r w:rsidRPr="00F95057">
              <w:rPr>
                <w:rFonts w:hint="eastAsia"/>
              </w:rPr>
              <w:t>AM/MK5P Black USB Cable</w:t>
            </w:r>
          </w:p>
        </w:tc>
        <w:tc>
          <w:tcPr>
            <w:tcW w:w="803" w:type="dxa"/>
            <w:vAlign w:val="center"/>
          </w:tcPr>
          <w:p w14:paraId="0768A1D6" w14:textId="77777777" w:rsidR="0015356F" w:rsidRPr="00F95057" w:rsidRDefault="00000000" w:rsidP="00F95057">
            <w:r w:rsidRPr="00F95057">
              <w:rPr>
                <w:rFonts w:hint="eastAsia"/>
              </w:rPr>
              <w:t>1</w:t>
            </w:r>
          </w:p>
        </w:tc>
        <w:tc>
          <w:tcPr>
            <w:tcW w:w="3281" w:type="dxa"/>
            <w:vAlign w:val="center"/>
          </w:tcPr>
          <w:p w14:paraId="54155267" w14:textId="77777777" w:rsidR="0015356F" w:rsidRPr="00F95057" w:rsidRDefault="00000000" w:rsidP="00F95057">
            <w:r w:rsidRPr="00F95057">
              <w:rPr>
                <w:rFonts w:hint="eastAsia"/>
              </w:rPr>
              <w:drawing>
                <wp:inline distT="0" distB="0" distL="114300" distR="114300" wp14:anchorId="207029EB" wp14:editId="0A04E6EE">
                  <wp:extent cx="666750" cy="1752600"/>
                  <wp:effectExtent l="0" t="0" r="0" b="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3"/>
                          <a:stretch>
                            <a:fillRect/>
                          </a:stretch>
                        </pic:blipFill>
                        <pic:spPr>
                          <a:xfrm rot="-5400000">
                            <a:off x="0" y="0"/>
                            <a:ext cx="666750" cy="1752600"/>
                          </a:xfrm>
                          <a:prstGeom prst="rect">
                            <a:avLst/>
                          </a:prstGeom>
                          <a:noFill/>
                          <a:ln>
                            <a:noFill/>
                          </a:ln>
                        </pic:spPr>
                      </pic:pic>
                    </a:graphicData>
                  </a:graphic>
                </wp:inline>
              </w:drawing>
            </w:r>
          </w:p>
        </w:tc>
      </w:tr>
      <w:tr w:rsidR="0015356F" w:rsidRPr="00F95057" w14:paraId="084E2115" w14:textId="77777777">
        <w:trPr>
          <w:trHeight w:val="1110"/>
          <w:jc w:val="center"/>
        </w:trPr>
        <w:tc>
          <w:tcPr>
            <w:tcW w:w="872" w:type="dxa"/>
            <w:vAlign w:val="center"/>
          </w:tcPr>
          <w:p w14:paraId="179A3B3B" w14:textId="77777777" w:rsidR="0015356F" w:rsidRPr="00F95057" w:rsidRDefault="00000000" w:rsidP="00F95057">
            <w:r w:rsidRPr="00F95057">
              <w:rPr>
                <w:rFonts w:hint="eastAsia"/>
              </w:rPr>
              <w:t>8</w:t>
            </w:r>
          </w:p>
        </w:tc>
        <w:tc>
          <w:tcPr>
            <w:tcW w:w="4521" w:type="dxa"/>
            <w:vAlign w:val="center"/>
          </w:tcPr>
          <w:p w14:paraId="12DEF27F" w14:textId="77777777" w:rsidR="0015356F" w:rsidRPr="00F95057" w:rsidRDefault="00000000" w:rsidP="00F95057">
            <w:r w:rsidRPr="00F95057">
              <w:rPr>
                <w:rFonts w:hint="eastAsia"/>
              </w:rPr>
              <w:t>200mm Blue RJ11 Cable</w:t>
            </w:r>
          </w:p>
        </w:tc>
        <w:tc>
          <w:tcPr>
            <w:tcW w:w="803" w:type="dxa"/>
            <w:vAlign w:val="center"/>
          </w:tcPr>
          <w:p w14:paraId="0E099E1F" w14:textId="77777777" w:rsidR="0015356F" w:rsidRPr="00F95057" w:rsidRDefault="00000000" w:rsidP="00F95057">
            <w:r w:rsidRPr="00F95057">
              <w:rPr>
                <w:rFonts w:hint="eastAsia"/>
              </w:rPr>
              <w:t>4</w:t>
            </w:r>
          </w:p>
        </w:tc>
        <w:tc>
          <w:tcPr>
            <w:tcW w:w="3281" w:type="dxa"/>
            <w:vAlign w:val="center"/>
          </w:tcPr>
          <w:p w14:paraId="2203D6A4" w14:textId="77777777" w:rsidR="0015356F" w:rsidRPr="00F95057" w:rsidRDefault="00000000" w:rsidP="00F95057">
            <w:r w:rsidRPr="00F95057">
              <w:rPr>
                <w:rFonts w:hint="eastAsia"/>
              </w:rPr>
              <w:drawing>
                <wp:inline distT="0" distB="0" distL="114300" distR="114300" wp14:anchorId="791BE1AB" wp14:editId="3DAD5994">
                  <wp:extent cx="1953260" cy="345440"/>
                  <wp:effectExtent l="0" t="0" r="8890" b="1651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4"/>
                          <a:stretch>
                            <a:fillRect/>
                          </a:stretch>
                        </pic:blipFill>
                        <pic:spPr>
                          <a:xfrm>
                            <a:off x="0" y="0"/>
                            <a:ext cx="1953260" cy="345440"/>
                          </a:xfrm>
                          <a:prstGeom prst="rect">
                            <a:avLst/>
                          </a:prstGeom>
                          <a:noFill/>
                          <a:ln>
                            <a:noFill/>
                          </a:ln>
                        </pic:spPr>
                      </pic:pic>
                    </a:graphicData>
                  </a:graphic>
                </wp:inline>
              </w:drawing>
            </w:r>
          </w:p>
        </w:tc>
      </w:tr>
    </w:tbl>
    <w:p w14:paraId="3857CB64" w14:textId="77777777" w:rsidR="0015356F" w:rsidRPr="00F95057" w:rsidRDefault="0015356F" w:rsidP="00F95057"/>
    <w:p w14:paraId="1B228DFA" w14:textId="77777777" w:rsidR="0015356F" w:rsidRPr="00F95057" w:rsidRDefault="0015356F" w:rsidP="00F95057"/>
    <w:p w14:paraId="17AD70B6" w14:textId="77777777" w:rsidR="0015356F" w:rsidRPr="00F95057" w:rsidRDefault="0015356F" w:rsidP="00F95057"/>
    <w:p w14:paraId="73C9B521" w14:textId="77777777" w:rsidR="0015356F" w:rsidRPr="00F95057" w:rsidRDefault="0015356F" w:rsidP="00F95057"/>
    <w:p w14:paraId="1C36A9FA" w14:textId="77777777" w:rsidR="0015356F" w:rsidRPr="00F95057" w:rsidRDefault="0015356F" w:rsidP="00F95057"/>
    <w:p w14:paraId="7823A060" w14:textId="77777777" w:rsidR="0015356F" w:rsidRPr="00F95057" w:rsidRDefault="0015356F" w:rsidP="00F95057"/>
    <w:p w14:paraId="09CC8ACC" w14:textId="77777777" w:rsidR="0015356F" w:rsidRPr="00F95057" w:rsidRDefault="00000000" w:rsidP="00F95057">
      <w:r w:rsidRPr="00F95057">
        <w:rPr>
          <w:rFonts w:hint="eastAsia"/>
        </w:rPr>
        <w:t xml:space="preserve">Get Started with Arduino   </w:t>
      </w:r>
    </w:p>
    <w:p w14:paraId="06F57AC5" w14:textId="77777777" w:rsidR="0015356F" w:rsidRPr="00F95057" w:rsidRDefault="0015356F" w:rsidP="00F95057"/>
    <w:p w14:paraId="1273960F" w14:textId="77777777" w:rsidR="0015356F" w:rsidRPr="00F95057" w:rsidRDefault="00000000" w:rsidP="00F95057">
      <w:bookmarkStart w:id="1" w:name="_Toc21742"/>
      <w:r w:rsidRPr="00F95057">
        <w:rPr>
          <w:rFonts w:hint="eastAsia"/>
        </w:rPr>
        <w:t>Installing Arduino IDE</w:t>
      </w:r>
      <w:bookmarkEnd w:id="1"/>
    </w:p>
    <w:p w14:paraId="775083A7" w14:textId="77777777" w:rsidR="0015356F" w:rsidRPr="00F95057" w:rsidRDefault="00000000" w:rsidP="00F95057">
      <w:r w:rsidRPr="00F95057">
        <w:rPr>
          <w:rFonts w:hint="eastAsia"/>
        </w:rPr>
        <w:t>When you get control board, you need to download Arduino IDE and driver firstly.</w:t>
      </w:r>
    </w:p>
    <w:p w14:paraId="66D7A570" w14:textId="77777777" w:rsidR="0015356F" w:rsidRPr="00F95057" w:rsidRDefault="00000000" w:rsidP="00F95057">
      <w:r w:rsidRPr="00F95057">
        <w:rPr>
          <w:rFonts w:hint="eastAsia"/>
        </w:rPr>
        <w:t>You could download Arduino IDE from the official website:</w:t>
      </w:r>
    </w:p>
    <w:p w14:paraId="79F2989E" w14:textId="77777777" w:rsidR="0015356F" w:rsidRPr="00F95057" w:rsidRDefault="00000000" w:rsidP="00F95057">
      <w:hyperlink r:id="rId15" w:history="1">
        <w:r w:rsidRPr="00F95057">
          <w:rPr>
            <w:rStyle w:val="ab"/>
            <w:rFonts w:hint="eastAsia"/>
          </w:rPr>
          <w:t>https://www.arduino.cc/</w:t>
        </w:r>
      </w:hyperlink>
      <w:r w:rsidRPr="00F95057">
        <w:rPr>
          <w:rFonts w:hint="eastAsia"/>
        </w:rPr>
        <w:t>, click the SOFTWARE on the browse bar, click</w:t>
      </w:r>
      <w:r w:rsidRPr="00F95057">
        <w:rPr>
          <w:rFonts w:hint="eastAsia"/>
        </w:rPr>
        <w:t>“</w:t>
      </w:r>
      <w:r w:rsidRPr="00F95057">
        <w:rPr>
          <w:rFonts w:hint="eastAsia"/>
        </w:rPr>
        <w:t>DOWNLOADS</w:t>
      </w:r>
      <w:r w:rsidRPr="00F95057">
        <w:rPr>
          <w:rFonts w:hint="eastAsia"/>
        </w:rPr>
        <w:t>”</w:t>
      </w:r>
      <w:r w:rsidRPr="00F95057">
        <w:rPr>
          <w:rFonts w:hint="eastAsia"/>
        </w:rPr>
        <w:t xml:space="preserve"> to enter download page, as shown below:</w:t>
      </w:r>
    </w:p>
    <w:p w14:paraId="6AD5EAEB" w14:textId="77777777" w:rsidR="0015356F" w:rsidRPr="00F95057" w:rsidRDefault="0015356F" w:rsidP="00F95057"/>
    <w:p w14:paraId="2BA22D96" w14:textId="77777777" w:rsidR="0015356F" w:rsidRPr="00F95057" w:rsidRDefault="00000000" w:rsidP="00F95057">
      <w:r w:rsidRPr="00F95057">
        <w:rPr>
          <w:rFonts w:hint="eastAsia"/>
        </w:rPr>
        <w:lastRenderedPageBreak/>
        <w:drawing>
          <wp:inline distT="0" distB="0" distL="114300" distR="114300" wp14:anchorId="3E52515E" wp14:editId="77084B60">
            <wp:extent cx="5501005" cy="2860675"/>
            <wp:effectExtent l="0" t="0" r="4445" b="1587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6"/>
                    <a:stretch>
                      <a:fillRect/>
                    </a:stretch>
                  </pic:blipFill>
                  <pic:spPr>
                    <a:xfrm>
                      <a:off x="0" y="0"/>
                      <a:ext cx="5501005" cy="2860675"/>
                    </a:xfrm>
                    <a:prstGeom prst="rect">
                      <a:avLst/>
                    </a:prstGeom>
                    <a:noFill/>
                    <a:ln>
                      <a:noFill/>
                    </a:ln>
                  </pic:spPr>
                </pic:pic>
              </a:graphicData>
            </a:graphic>
          </wp:inline>
        </w:drawing>
      </w:r>
    </w:p>
    <w:p w14:paraId="07BBA2D8" w14:textId="77777777" w:rsidR="0015356F" w:rsidRPr="00F95057" w:rsidRDefault="0015356F" w:rsidP="00F95057"/>
    <w:p w14:paraId="4462F9A8" w14:textId="77777777" w:rsidR="0015356F" w:rsidRPr="00F95057" w:rsidRDefault="00000000" w:rsidP="00F95057">
      <w:r w:rsidRPr="00F95057">
        <w:rPr>
          <w:rFonts w:hint="eastAsia"/>
        </w:rPr>
        <w:t>There are various versions of IDE for Arduino. Just download a version compatible with your system. Here we will show you how to download and install the windows version of Arduino IDE.</w:t>
      </w:r>
    </w:p>
    <w:p w14:paraId="24107CEC" w14:textId="77777777" w:rsidR="0015356F" w:rsidRPr="00F95057" w:rsidRDefault="0015356F" w:rsidP="00F95057"/>
    <w:p w14:paraId="279529E0" w14:textId="77777777" w:rsidR="0015356F" w:rsidRPr="00F95057" w:rsidRDefault="00000000" w:rsidP="00F95057">
      <w:r w:rsidRPr="00F95057">
        <w:rPr>
          <w:rFonts w:hint="eastAsia"/>
        </w:rPr>
        <w:t>There are two versions of IDE for WINDOWS system. You can choose between the installer (.exe) and the Zip file. For installer, it can be directly downloaded, without the need of installing it manually. However, for Zip package, you will need to install the driver manually.</w:t>
      </w:r>
    </w:p>
    <w:p w14:paraId="20743C6F" w14:textId="77777777" w:rsidR="0015356F" w:rsidRPr="00F95057" w:rsidRDefault="0015356F" w:rsidP="00F95057"/>
    <w:p w14:paraId="263F41CC" w14:textId="77777777" w:rsidR="0015356F" w:rsidRPr="00F95057" w:rsidRDefault="00000000" w:rsidP="00F95057">
      <w:r w:rsidRPr="00F95057">
        <w:rPr>
          <w:rFonts w:hint="eastAsia"/>
        </w:rPr>
        <w:lastRenderedPageBreak/>
        <w:drawing>
          <wp:inline distT="0" distB="0" distL="114300" distR="114300" wp14:anchorId="1440A5FA" wp14:editId="0F2C244A">
            <wp:extent cx="5595620" cy="2748915"/>
            <wp:effectExtent l="0" t="0" r="5080" b="1333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7"/>
                    <a:stretch>
                      <a:fillRect/>
                    </a:stretch>
                  </pic:blipFill>
                  <pic:spPr>
                    <a:xfrm>
                      <a:off x="0" y="0"/>
                      <a:ext cx="5595620" cy="2748915"/>
                    </a:xfrm>
                    <a:prstGeom prst="rect">
                      <a:avLst/>
                    </a:prstGeom>
                    <a:noFill/>
                    <a:ln>
                      <a:noFill/>
                    </a:ln>
                  </pic:spPr>
                </pic:pic>
              </a:graphicData>
            </a:graphic>
          </wp:inline>
        </w:drawing>
      </w:r>
    </w:p>
    <w:p w14:paraId="63CBEFEC" w14:textId="77777777" w:rsidR="0015356F" w:rsidRPr="00F95057" w:rsidRDefault="0015356F" w:rsidP="00F95057"/>
    <w:p w14:paraId="21C00F25" w14:textId="77777777" w:rsidR="0015356F" w:rsidRPr="00F95057" w:rsidRDefault="00000000" w:rsidP="00F95057">
      <w:r w:rsidRPr="00F95057">
        <w:rPr>
          <w:rFonts w:hint="eastAsia"/>
        </w:rPr>
        <w:t>Click JUST DOWNLOAD.</w:t>
      </w:r>
    </w:p>
    <w:p w14:paraId="6011D32F" w14:textId="77777777" w:rsidR="0015356F" w:rsidRPr="00F95057" w:rsidRDefault="0015356F" w:rsidP="00F95057"/>
    <w:p w14:paraId="26DF9CA0" w14:textId="77777777" w:rsidR="0015356F" w:rsidRPr="00F95057" w:rsidRDefault="00000000" w:rsidP="00F95057">
      <w:r w:rsidRPr="00F95057">
        <w:rPr>
          <w:rFonts w:hint="eastAsia"/>
        </w:rPr>
        <w:drawing>
          <wp:inline distT="0" distB="0" distL="114300" distR="114300" wp14:anchorId="2B78F4C4" wp14:editId="5A52BA6D">
            <wp:extent cx="4970780" cy="2587625"/>
            <wp:effectExtent l="0" t="0" r="1270" b="317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8"/>
                    <a:stretch>
                      <a:fillRect/>
                    </a:stretch>
                  </pic:blipFill>
                  <pic:spPr>
                    <a:xfrm>
                      <a:off x="0" y="0"/>
                      <a:ext cx="4970780" cy="2587625"/>
                    </a:xfrm>
                    <a:prstGeom prst="rect">
                      <a:avLst/>
                    </a:prstGeom>
                    <a:noFill/>
                    <a:ln>
                      <a:noFill/>
                    </a:ln>
                  </pic:spPr>
                </pic:pic>
              </a:graphicData>
            </a:graphic>
          </wp:inline>
        </w:drawing>
      </w:r>
    </w:p>
    <w:p w14:paraId="6B8864D6" w14:textId="77777777" w:rsidR="0015356F" w:rsidRPr="00F95057" w:rsidRDefault="0015356F" w:rsidP="00F95057"/>
    <w:p w14:paraId="6A916737" w14:textId="77777777" w:rsidR="0015356F" w:rsidRPr="00F95057" w:rsidRDefault="00000000" w:rsidP="00F95057">
      <w:r w:rsidRPr="00F95057">
        <w:rPr>
          <w:rFonts w:hint="eastAsia"/>
        </w:rPr>
        <w:t>The Control Board of Kidsbits</w:t>
      </w:r>
    </w:p>
    <w:p w14:paraId="6731A463" w14:textId="77777777" w:rsidR="0015356F" w:rsidRPr="00F95057" w:rsidRDefault="00000000" w:rsidP="00F95057">
      <w:r w:rsidRPr="00F95057">
        <w:rPr>
          <w:rFonts w:hint="eastAsia"/>
        </w:rPr>
        <w:t>This control board based on Arduino integrates ultrasonic and line-tracking functions and boasts two passive buzzers to play music and an LED display</w:t>
      </w:r>
    </w:p>
    <w:p w14:paraId="767C4A05" w14:textId="77777777" w:rsidR="0015356F" w:rsidRPr="00F95057" w:rsidRDefault="0015356F" w:rsidP="00F95057"/>
    <w:tbl>
      <w:tblPr>
        <w:tblpPr w:leftFromText="180" w:rightFromText="180" w:vertAnchor="text" w:horzAnchor="page" w:tblpXSpec="center" w:tblpY="234"/>
        <w:tblOverlap w:val="never"/>
        <w:tblW w:w="8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614"/>
        <w:gridCol w:w="5932"/>
      </w:tblGrid>
      <w:tr w:rsidR="0015356F" w:rsidRPr="00F95057" w14:paraId="581E5F53" w14:textId="77777777">
        <w:trPr>
          <w:cantSplit/>
          <w:trHeight w:val="421"/>
          <w:jc w:val="center"/>
        </w:trPr>
        <w:tc>
          <w:tcPr>
            <w:tcW w:w="2614" w:type="dxa"/>
            <w:tcBorders>
              <w:left w:val="single" w:sz="4" w:space="0" w:color="auto"/>
              <w:bottom w:val="single" w:sz="4" w:space="0" w:color="auto"/>
              <w:right w:val="single" w:sz="4" w:space="0" w:color="auto"/>
            </w:tcBorders>
          </w:tcPr>
          <w:p w14:paraId="19309CC7" w14:textId="77777777" w:rsidR="0015356F" w:rsidRPr="00F95057" w:rsidRDefault="00000000" w:rsidP="00F95057">
            <w:r w:rsidRPr="00F95057">
              <w:rPr>
                <w:rFonts w:hint="eastAsia"/>
              </w:rPr>
              <w:lastRenderedPageBreak/>
              <w:t>Chip</w:t>
            </w:r>
          </w:p>
        </w:tc>
        <w:tc>
          <w:tcPr>
            <w:tcW w:w="5932" w:type="dxa"/>
            <w:tcBorders>
              <w:left w:val="single" w:sz="4" w:space="0" w:color="auto"/>
              <w:bottom w:val="single" w:sz="4" w:space="0" w:color="auto"/>
              <w:right w:val="single" w:sz="4" w:space="0" w:color="auto"/>
            </w:tcBorders>
          </w:tcPr>
          <w:p w14:paraId="78FB349D" w14:textId="77777777" w:rsidR="0015356F" w:rsidRPr="00F95057" w:rsidRDefault="00000000" w:rsidP="00F95057">
            <w:r w:rsidRPr="00F95057">
              <w:rPr>
                <w:rFonts w:hint="eastAsia"/>
              </w:rPr>
              <w:t>ATMEGA328P-AU</w:t>
            </w:r>
          </w:p>
        </w:tc>
      </w:tr>
      <w:tr w:rsidR="0015356F" w:rsidRPr="00F95057" w14:paraId="056E2B8E" w14:textId="77777777">
        <w:trPr>
          <w:cantSplit/>
          <w:trHeight w:val="446"/>
          <w:jc w:val="center"/>
        </w:trPr>
        <w:tc>
          <w:tcPr>
            <w:tcW w:w="2614" w:type="dxa"/>
            <w:tcBorders>
              <w:left w:val="single" w:sz="4" w:space="0" w:color="auto"/>
              <w:bottom w:val="single" w:sz="4" w:space="0" w:color="auto"/>
              <w:right w:val="single" w:sz="4" w:space="0" w:color="auto"/>
            </w:tcBorders>
          </w:tcPr>
          <w:p w14:paraId="203BC966" w14:textId="77777777" w:rsidR="0015356F" w:rsidRPr="00F95057" w:rsidRDefault="00000000" w:rsidP="00F95057">
            <w:r w:rsidRPr="00F95057">
              <w:rPr>
                <w:rFonts w:hint="eastAsia"/>
              </w:rPr>
              <w:t>Working Voltage</w:t>
            </w:r>
          </w:p>
        </w:tc>
        <w:tc>
          <w:tcPr>
            <w:tcW w:w="5932" w:type="dxa"/>
            <w:tcBorders>
              <w:left w:val="single" w:sz="4" w:space="0" w:color="auto"/>
              <w:bottom w:val="single" w:sz="4" w:space="0" w:color="auto"/>
              <w:right w:val="single" w:sz="4" w:space="0" w:color="auto"/>
            </w:tcBorders>
          </w:tcPr>
          <w:p w14:paraId="30AA0427" w14:textId="77777777" w:rsidR="0015356F" w:rsidRPr="00F95057" w:rsidRDefault="00000000" w:rsidP="00F95057">
            <w:r w:rsidRPr="00F95057">
              <w:rPr>
                <w:rFonts w:hint="eastAsia"/>
              </w:rPr>
              <w:t>5V</w:t>
            </w:r>
          </w:p>
        </w:tc>
      </w:tr>
      <w:tr w:rsidR="0015356F" w:rsidRPr="00F95057" w14:paraId="5EBAB8B8" w14:textId="77777777">
        <w:trPr>
          <w:cantSplit/>
          <w:trHeight w:val="440"/>
          <w:jc w:val="center"/>
        </w:trPr>
        <w:tc>
          <w:tcPr>
            <w:tcW w:w="2614" w:type="dxa"/>
            <w:tcBorders>
              <w:left w:val="single" w:sz="4" w:space="0" w:color="auto"/>
              <w:bottom w:val="single" w:sz="4" w:space="0" w:color="auto"/>
              <w:right w:val="single" w:sz="4" w:space="0" w:color="auto"/>
            </w:tcBorders>
          </w:tcPr>
          <w:p w14:paraId="6E89A2D3" w14:textId="77777777" w:rsidR="0015356F" w:rsidRPr="00F95057" w:rsidRDefault="00000000" w:rsidP="00F95057">
            <w:r w:rsidRPr="00F95057">
              <w:rPr>
                <w:rFonts w:hint="eastAsia"/>
              </w:rPr>
              <w:t>Working Current</w:t>
            </w:r>
          </w:p>
        </w:tc>
        <w:tc>
          <w:tcPr>
            <w:tcW w:w="5932" w:type="dxa"/>
            <w:tcBorders>
              <w:left w:val="single" w:sz="4" w:space="0" w:color="auto"/>
              <w:bottom w:val="single" w:sz="4" w:space="0" w:color="auto"/>
              <w:right w:val="single" w:sz="4" w:space="0" w:color="auto"/>
            </w:tcBorders>
          </w:tcPr>
          <w:p w14:paraId="31387A5B" w14:textId="77777777" w:rsidR="0015356F" w:rsidRPr="00F95057" w:rsidRDefault="00000000" w:rsidP="00F95057">
            <w:r w:rsidRPr="00F95057">
              <w:rPr>
                <w:rFonts w:hint="eastAsia"/>
              </w:rPr>
              <w:t xml:space="preserve"> Power by computer via USB cable or by power supply with output capacity greater than or equal to 2A</w:t>
            </w:r>
          </w:p>
        </w:tc>
      </w:tr>
      <w:tr w:rsidR="0015356F" w:rsidRPr="00F95057" w14:paraId="20CC3A13" w14:textId="77777777">
        <w:trPr>
          <w:cantSplit/>
          <w:trHeight w:val="446"/>
          <w:jc w:val="center"/>
        </w:trPr>
        <w:tc>
          <w:tcPr>
            <w:tcW w:w="2614" w:type="dxa"/>
            <w:tcBorders>
              <w:left w:val="single" w:sz="4" w:space="0" w:color="auto"/>
              <w:bottom w:val="single" w:sz="4" w:space="0" w:color="auto"/>
              <w:right w:val="single" w:sz="4" w:space="0" w:color="auto"/>
            </w:tcBorders>
          </w:tcPr>
          <w:p w14:paraId="3C4D4582" w14:textId="77777777" w:rsidR="0015356F" w:rsidRPr="00F95057" w:rsidRDefault="00000000" w:rsidP="00F95057">
            <w:r w:rsidRPr="00F95057">
              <w:rPr>
                <w:rFonts w:hint="eastAsia"/>
              </w:rPr>
              <w:t>Maximum Power</w:t>
            </w:r>
          </w:p>
        </w:tc>
        <w:tc>
          <w:tcPr>
            <w:tcW w:w="5932" w:type="dxa"/>
            <w:tcBorders>
              <w:left w:val="single" w:sz="4" w:space="0" w:color="auto"/>
              <w:bottom w:val="single" w:sz="4" w:space="0" w:color="auto"/>
              <w:right w:val="single" w:sz="4" w:space="0" w:color="auto"/>
            </w:tcBorders>
          </w:tcPr>
          <w:p w14:paraId="7B705DD2" w14:textId="77777777" w:rsidR="0015356F" w:rsidRPr="00F95057" w:rsidRDefault="00000000" w:rsidP="00F95057">
            <w:r w:rsidRPr="00F95057">
              <w:rPr>
                <w:rFonts w:hint="eastAsia"/>
              </w:rPr>
              <w:t>Maximum output power is 10W</w:t>
            </w:r>
          </w:p>
        </w:tc>
      </w:tr>
      <w:tr w:rsidR="0015356F" w:rsidRPr="00F95057" w14:paraId="29ABEEFD" w14:textId="77777777">
        <w:trPr>
          <w:cantSplit/>
          <w:trHeight w:val="485"/>
          <w:jc w:val="center"/>
        </w:trPr>
        <w:tc>
          <w:tcPr>
            <w:tcW w:w="2614" w:type="dxa"/>
            <w:tcBorders>
              <w:left w:val="single" w:sz="4" w:space="0" w:color="auto"/>
              <w:bottom w:val="single" w:sz="4" w:space="0" w:color="auto"/>
              <w:right w:val="single" w:sz="4" w:space="0" w:color="auto"/>
            </w:tcBorders>
          </w:tcPr>
          <w:p w14:paraId="55DCBD3F" w14:textId="77777777" w:rsidR="0015356F" w:rsidRPr="00F95057" w:rsidRDefault="00000000" w:rsidP="00F95057">
            <w:r w:rsidRPr="00F95057">
              <w:rPr>
                <w:rFonts w:hint="eastAsia"/>
              </w:rPr>
              <w:t>Working Temperature</w:t>
            </w:r>
          </w:p>
        </w:tc>
        <w:tc>
          <w:tcPr>
            <w:tcW w:w="5932" w:type="dxa"/>
            <w:tcBorders>
              <w:left w:val="single" w:sz="4" w:space="0" w:color="auto"/>
              <w:bottom w:val="single" w:sz="4" w:space="0" w:color="auto"/>
              <w:right w:val="single" w:sz="4" w:space="0" w:color="auto"/>
            </w:tcBorders>
          </w:tcPr>
          <w:p w14:paraId="10550BA2" w14:textId="77777777" w:rsidR="0015356F" w:rsidRPr="00F95057" w:rsidRDefault="00000000" w:rsidP="00F95057">
            <w:r w:rsidRPr="00F95057">
              <w:rPr>
                <w:rFonts w:hint="eastAsia"/>
              </w:rPr>
              <w:t>0-50 degrees Celsius</w:t>
            </w:r>
          </w:p>
        </w:tc>
      </w:tr>
      <w:tr w:rsidR="0015356F" w:rsidRPr="00F95057" w14:paraId="2A6B7E43" w14:textId="77777777">
        <w:trPr>
          <w:cantSplit/>
          <w:trHeight w:val="485"/>
          <w:jc w:val="center"/>
        </w:trPr>
        <w:tc>
          <w:tcPr>
            <w:tcW w:w="2614" w:type="dxa"/>
            <w:tcBorders>
              <w:left w:val="single" w:sz="4" w:space="0" w:color="auto"/>
              <w:bottom w:val="single" w:sz="4" w:space="0" w:color="auto"/>
              <w:right w:val="single" w:sz="4" w:space="0" w:color="auto"/>
            </w:tcBorders>
          </w:tcPr>
          <w:p w14:paraId="43FC2F09" w14:textId="77777777" w:rsidR="0015356F" w:rsidRPr="00F95057" w:rsidRDefault="00000000" w:rsidP="00F95057">
            <w:r w:rsidRPr="00F95057">
              <w:rPr>
                <w:rFonts w:hint="eastAsia"/>
              </w:rPr>
              <w:t>Size</w:t>
            </w:r>
          </w:p>
        </w:tc>
        <w:tc>
          <w:tcPr>
            <w:tcW w:w="5932" w:type="dxa"/>
            <w:tcBorders>
              <w:left w:val="single" w:sz="4" w:space="0" w:color="auto"/>
              <w:bottom w:val="single" w:sz="4" w:space="0" w:color="auto"/>
              <w:right w:val="single" w:sz="4" w:space="0" w:color="auto"/>
            </w:tcBorders>
          </w:tcPr>
          <w:p w14:paraId="3CA53EEA" w14:textId="77777777" w:rsidR="0015356F" w:rsidRPr="00F95057" w:rsidRDefault="00000000" w:rsidP="00F95057">
            <w:r w:rsidRPr="00F95057">
              <w:rPr>
                <w:rFonts w:hint="eastAsia"/>
              </w:rPr>
              <w:t>77.5*75mm</w:t>
            </w:r>
          </w:p>
        </w:tc>
      </w:tr>
      <w:tr w:rsidR="0015356F" w:rsidRPr="00F95057" w14:paraId="17A70C23" w14:textId="77777777">
        <w:trPr>
          <w:cantSplit/>
          <w:trHeight w:val="515"/>
          <w:jc w:val="center"/>
        </w:trPr>
        <w:tc>
          <w:tcPr>
            <w:tcW w:w="2614" w:type="dxa"/>
            <w:tcBorders>
              <w:left w:val="single" w:sz="4" w:space="0" w:color="auto"/>
              <w:bottom w:val="single" w:sz="4" w:space="0" w:color="auto"/>
              <w:right w:val="single" w:sz="4" w:space="0" w:color="auto"/>
            </w:tcBorders>
          </w:tcPr>
          <w:p w14:paraId="78D78F5A" w14:textId="77777777" w:rsidR="0015356F" w:rsidRPr="00F95057" w:rsidRDefault="00000000" w:rsidP="00F95057">
            <w:r w:rsidRPr="00F95057">
              <w:rPr>
                <w:rFonts w:hint="eastAsia"/>
              </w:rPr>
              <w:t>Environmental Attribute</w:t>
            </w:r>
          </w:p>
        </w:tc>
        <w:tc>
          <w:tcPr>
            <w:tcW w:w="5932" w:type="dxa"/>
            <w:tcBorders>
              <w:left w:val="single" w:sz="4" w:space="0" w:color="auto"/>
              <w:bottom w:val="single" w:sz="4" w:space="0" w:color="auto"/>
              <w:right w:val="single" w:sz="4" w:space="0" w:color="auto"/>
            </w:tcBorders>
          </w:tcPr>
          <w:p w14:paraId="00A366B0" w14:textId="77777777" w:rsidR="0015356F" w:rsidRPr="00F95057" w:rsidRDefault="00000000" w:rsidP="00F95057">
            <w:r w:rsidRPr="00F95057">
              <w:rPr>
                <w:rFonts w:hint="eastAsia"/>
              </w:rPr>
              <w:t>ROHS</w:t>
            </w:r>
          </w:p>
        </w:tc>
      </w:tr>
    </w:tbl>
    <w:p w14:paraId="7E8955E8" w14:textId="77777777" w:rsidR="0015356F" w:rsidRPr="00F95057" w:rsidRDefault="0015356F" w:rsidP="00F95057"/>
    <w:p w14:paraId="75B19DA7" w14:textId="77777777" w:rsidR="0015356F" w:rsidRPr="00F95057" w:rsidRDefault="0015356F" w:rsidP="00F95057"/>
    <w:p w14:paraId="39F9F559" w14:textId="77777777" w:rsidR="0015356F" w:rsidRPr="00F95057" w:rsidRDefault="0015356F" w:rsidP="00F95057"/>
    <w:p w14:paraId="45461D8A" w14:textId="77777777" w:rsidR="0015356F" w:rsidRPr="00F95057" w:rsidRDefault="0015356F" w:rsidP="00F95057"/>
    <w:p w14:paraId="2DE8188B" w14:textId="77777777" w:rsidR="0015356F" w:rsidRPr="00F95057" w:rsidRDefault="0015356F" w:rsidP="00F95057"/>
    <w:p w14:paraId="3C024511" w14:textId="77777777" w:rsidR="0015356F" w:rsidRPr="00F95057" w:rsidRDefault="0015356F" w:rsidP="00F95057"/>
    <w:p w14:paraId="3E207C56" w14:textId="77777777" w:rsidR="0015356F" w:rsidRPr="00F95057" w:rsidRDefault="0015356F" w:rsidP="00F95057"/>
    <w:p w14:paraId="7F4EBCF0" w14:textId="77777777" w:rsidR="0015356F" w:rsidRPr="00F95057" w:rsidRDefault="0015356F" w:rsidP="00F95057"/>
    <w:p w14:paraId="0AB35141" w14:textId="77777777" w:rsidR="0015356F" w:rsidRPr="00F95057" w:rsidRDefault="0015356F" w:rsidP="00F95057"/>
    <w:p w14:paraId="1C40ED14" w14:textId="77777777" w:rsidR="0015356F" w:rsidRPr="00F95057" w:rsidRDefault="0015356F" w:rsidP="00F95057"/>
    <w:p w14:paraId="01D3D02B" w14:textId="77777777" w:rsidR="0015356F" w:rsidRPr="00F95057" w:rsidRDefault="00000000" w:rsidP="00F95057">
      <w:r w:rsidRPr="00F95057">
        <w:rPr>
          <w:rFonts w:hint="eastAsia"/>
        </w:rPr>
        <w:t>Install the Driver of the board</w:t>
      </w:r>
    </w:p>
    <w:p w14:paraId="35E5A211" w14:textId="77777777" w:rsidR="0015356F" w:rsidRPr="00F95057" w:rsidRDefault="00000000" w:rsidP="00F95057">
      <w:r w:rsidRPr="00F95057">
        <w:rPr>
          <w:rFonts w:hint="eastAsia"/>
        </w:rPr>
        <w:t>Let</w:t>
      </w:r>
      <w:r w:rsidRPr="00F95057">
        <w:rPr>
          <w:rFonts w:hint="eastAsia"/>
        </w:rPr>
        <w:t>’</w:t>
      </w:r>
      <w:r w:rsidRPr="00F95057">
        <w:rPr>
          <w:rFonts w:hint="eastAsia"/>
        </w:rPr>
        <w:t>s install the driver of the main board.</w:t>
      </w:r>
    </w:p>
    <w:p w14:paraId="4587329B" w14:textId="77777777" w:rsidR="0015356F" w:rsidRPr="00F95057" w:rsidRDefault="0015356F" w:rsidP="00F95057"/>
    <w:p w14:paraId="6EAD3946" w14:textId="77777777" w:rsidR="0015356F" w:rsidRPr="00F95057" w:rsidRDefault="00000000" w:rsidP="00F95057">
      <w:r w:rsidRPr="00F95057">
        <w:rPr>
          <w:rFonts w:hint="eastAsia"/>
        </w:rPr>
        <w:t>The procedures to install the driver may have slight differences for different systems. Here we will take Win7 system as as example to illustrate how to install the driver.</w:t>
      </w:r>
    </w:p>
    <w:p w14:paraId="067B31E3" w14:textId="77777777" w:rsidR="0015356F" w:rsidRPr="00F95057" w:rsidRDefault="0015356F" w:rsidP="00F95057"/>
    <w:p w14:paraId="3F3583E4" w14:textId="77777777" w:rsidR="0015356F" w:rsidRPr="00F95057" w:rsidRDefault="00000000" w:rsidP="00F95057">
      <w:r w:rsidRPr="00F95057">
        <w:rPr>
          <w:rFonts w:hint="eastAsia"/>
        </w:rPr>
        <w:t xml:space="preserve">The USB to serial port chip of this control board is CH340G. So you need to install the driver for the chip. You can click the driver file here  </w:t>
      </w:r>
      <w:hyperlink r:id="rId19" w:history="1">
        <w:r w:rsidRPr="00F95057">
          <w:rPr>
            <w:rStyle w:val="ab"/>
            <w:rFonts w:hint="eastAsia"/>
          </w:rPr>
          <w:t>https://kd.kidsbits.cc/KD0003-Driver</w:t>
        </w:r>
      </w:hyperlink>
      <w:r w:rsidRPr="00F95057">
        <w:rPr>
          <w:rFonts w:hint="eastAsia"/>
        </w:rPr>
        <w:t> to download it.</w:t>
      </w:r>
    </w:p>
    <w:p w14:paraId="0311A50A" w14:textId="77777777" w:rsidR="0015356F" w:rsidRPr="00F95057" w:rsidRDefault="00000000" w:rsidP="00F95057">
      <w:r w:rsidRPr="00F95057">
        <w:rPr>
          <w:rFonts w:hint="eastAsia"/>
        </w:rPr>
        <w:t xml:space="preserve">In different systems, the driver installation is similar. Here we start to install the </w:t>
      </w:r>
      <w:r w:rsidRPr="00F95057">
        <w:rPr>
          <w:rFonts w:hint="eastAsia"/>
        </w:rPr>
        <w:lastRenderedPageBreak/>
        <w:t>driver on the Win7 system.</w:t>
      </w:r>
    </w:p>
    <w:p w14:paraId="56F510A0" w14:textId="77777777" w:rsidR="0015356F" w:rsidRPr="00F95057" w:rsidRDefault="00000000" w:rsidP="00F95057">
      <w:r w:rsidRPr="00F95057">
        <w:rPr>
          <w:rFonts w:hint="eastAsia"/>
        </w:rPr>
        <w:t xml:space="preserve">Plug one end of your USB cable into the square interface of the kidsbits coding box and the other into a USB socket on your computer. </w:t>
      </w:r>
    </w:p>
    <w:p w14:paraId="128BB979" w14:textId="77777777" w:rsidR="0015356F" w:rsidRPr="00F95057" w:rsidRDefault="00000000" w:rsidP="00F95057">
      <w:r w:rsidRPr="00F95057">
        <w:rPr>
          <w:rFonts w:hint="eastAsia"/>
        </w:rPr>
        <w:t>When you connect the kidsbits coding box to your computer at the first time, right click your</w:t>
      </w:r>
      <w:r w:rsidRPr="00F95057">
        <w:rPr>
          <w:rFonts w:hint="eastAsia"/>
        </w:rPr>
        <w:t>“</w:t>
      </w:r>
      <w:r w:rsidRPr="00F95057">
        <w:rPr>
          <w:rFonts w:hint="eastAsia"/>
        </w:rPr>
        <w:t>Computer</w:t>
      </w:r>
      <w:r w:rsidRPr="00F95057">
        <w:rPr>
          <w:rFonts w:hint="eastAsia"/>
        </w:rPr>
        <w:t>”</w:t>
      </w:r>
      <w:r w:rsidRPr="00F95057">
        <w:rPr>
          <w:rFonts w:hint="eastAsia"/>
        </w:rPr>
        <w:t xml:space="preserve"> </w:t>
      </w:r>
      <w:r w:rsidRPr="00F95057">
        <w:rPr>
          <w:rFonts w:hint="eastAsia"/>
        </w:rPr>
        <w:t>—</w:t>
      </w:r>
      <w:r w:rsidRPr="00F95057">
        <w:rPr>
          <w:rFonts w:hint="eastAsia"/>
        </w:rPr>
        <w:t xml:space="preserve">&gt;for </w:t>
      </w:r>
      <w:r w:rsidRPr="00F95057">
        <w:rPr>
          <w:rFonts w:hint="eastAsia"/>
        </w:rPr>
        <w:t>“</w:t>
      </w:r>
      <w:r w:rsidRPr="00F95057">
        <w:rPr>
          <w:rFonts w:hint="eastAsia"/>
        </w:rPr>
        <w:t>Properties</w:t>
      </w:r>
      <w:r w:rsidRPr="00F95057">
        <w:rPr>
          <w:rFonts w:hint="eastAsia"/>
        </w:rPr>
        <w:t>”—</w:t>
      </w:r>
      <w:r w:rsidRPr="00F95057">
        <w:rPr>
          <w:rFonts w:hint="eastAsia"/>
        </w:rPr>
        <w:t xml:space="preserve">&gt; click the </w:t>
      </w:r>
      <w:r w:rsidRPr="00F95057">
        <w:rPr>
          <w:rFonts w:hint="eastAsia"/>
        </w:rPr>
        <w:t>“</w:t>
      </w:r>
      <w:r w:rsidRPr="00F95057">
        <w:rPr>
          <w:rFonts w:hint="eastAsia"/>
        </w:rPr>
        <w:t>Device manager</w:t>
      </w:r>
      <w:r w:rsidRPr="00F95057">
        <w:rPr>
          <w:rFonts w:hint="eastAsia"/>
        </w:rPr>
        <w:t>”</w:t>
      </w:r>
      <w:r w:rsidRPr="00F95057">
        <w:rPr>
          <w:rFonts w:hint="eastAsia"/>
        </w:rPr>
        <w:t xml:space="preserve">, under Other devices, you should see the </w:t>
      </w:r>
      <w:r w:rsidRPr="00F95057">
        <w:rPr>
          <w:rFonts w:hint="eastAsia"/>
        </w:rPr>
        <w:t>“</w:t>
      </w:r>
      <w:r w:rsidRPr="00F95057">
        <w:rPr>
          <w:rFonts w:hint="eastAsia"/>
        </w:rPr>
        <w:t>USB2.0-Serial</w:t>
      </w:r>
      <w:r w:rsidRPr="00F95057">
        <w:rPr>
          <w:rFonts w:hint="eastAsia"/>
        </w:rPr>
        <w:t>”</w:t>
      </w:r>
      <w:r w:rsidRPr="00F95057">
        <w:rPr>
          <w:rFonts w:hint="eastAsia"/>
        </w:rPr>
        <w:t>.</w:t>
      </w:r>
    </w:p>
    <w:p w14:paraId="15571E4B" w14:textId="77777777" w:rsidR="0015356F" w:rsidRPr="00F95057" w:rsidRDefault="00000000" w:rsidP="00F95057">
      <w:r w:rsidRPr="00F95057">
        <w:rPr>
          <w:rFonts w:hint="eastAsia"/>
        </w:rPr>
        <w:drawing>
          <wp:inline distT="0" distB="0" distL="114300" distR="114300" wp14:anchorId="32C6BC6B" wp14:editId="0D372007">
            <wp:extent cx="6022975" cy="4319905"/>
            <wp:effectExtent l="0" t="0" r="15875" b="4445"/>
            <wp:docPr id="1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descr="IMG_256"/>
                    <pic:cNvPicPr>
                      <a:picLocks noChangeAspect="1"/>
                    </pic:cNvPicPr>
                  </pic:nvPicPr>
                  <pic:blipFill>
                    <a:blip r:embed="rId20"/>
                    <a:stretch>
                      <a:fillRect/>
                    </a:stretch>
                  </pic:blipFill>
                  <pic:spPr>
                    <a:xfrm>
                      <a:off x="0" y="0"/>
                      <a:ext cx="6022975" cy="4319905"/>
                    </a:xfrm>
                    <a:prstGeom prst="rect">
                      <a:avLst/>
                    </a:prstGeom>
                    <a:noFill/>
                    <a:ln>
                      <a:noFill/>
                    </a:ln>
                  </pic:spPr>
                </pic:pic>
              </a:graphicData>
            </a:graphic>
          </wp:inline>
        </w:drawing>
      </w:r>
      <w:r w:rsidRPr="00F95057">
        <w:rPr>
          <w:rFonts w:hint="eastAsia"/>
        </w:rPr>
        <w:t xml:space="preserve"> Then right-click on the USB2.0-Serial and select the top menu option (Update Driver Software...) shown as the figure below.</w:t>
      </w:r>
    </w:p>
    <w:p w14:paraId="4A31D3B9" w14:textId="77777777" w:rsidR="0015356F" w:rsidRPr="00F95057" w:rsidRDefault="0015356F" w:rsidP="00F95057"/>
    <w:p w14:paraId="74944E0D" w14:textId="77777777" w:rsidR="0015356F" w:rsidRPr="00F95057" w:rsidRDefault="00000000" w:rsidP="00F95057">
      <w:r w:rsidRPr="00F95057">
        <w:rPr>
          <w:rFonts w:hint="eastAsia"/>
        </w:rPr>
        <w:lastRenderedPageBreak/>
        <w:drawing>
          <wp:inline distT="0" distB="0" distL="114300" distR="114300" wp14:anchorId="16D46724" wp14:editId="6D858533">
            <wp:extent cx="6023610" cy="4319905"/>
            <wp:effectExtent l="0" t="0" r="15240" b="4445"/>
            <wp:docPr id="111" name="图片 34" descr="ks0354 dri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descr="ks0354 driver 2"/>
                    <pic:cNvPicPr>
                      <a:picLocks noChangeAspect="1"/>
                    </pic:cNvPicPr>
                  </pic:nvPicPr>
                  <pic:blipFill>
                    <a:blip r:embed="rId21"/>
                    <a:stretch>
                      <a:fillRect/>
                    </a:stretch>
                  </pic:blipFill>
                  <pic:spPr>
                    <a:xfrm>
                      <a:off x="0" y="0"/>
                      <a:ext cx="6023610" cy="4319905"/>
                    </a:xfrm>
                    <a:prstGeom prst="rect">
                      <a:avLst/>
                    </a:prstGeom>
                    <a:noFill/>
                    <a:ln>
                      <a:noFill/>
                    </a:ln>
                  </pic:spPr>
                </pic:pic>
              </a:graphicData>
            </a:graphic>
          </wp:inline>
        </w:drawing>
      </w:r>
    </w:p>
    <w:p w14:paraId="78832D80" w14:textId="77777777" w:rsidR="0015356F" w:rsidRPr="00F95057" w:rsidRDefault="00000000" w:rsidP="00F95057">
      <w:r w:rsidRPr="00F95057">
        <w:rPr>
          <w:rFonts w:hint="eastAsia"/>
        </w:rPr>
        <w:t>Then it will be prompted to either</w:t>
      </w:r>
      <w:r w:rsidRPr="00F95057">
        <w:rPr>
          <w:rFonts w:hint="eastAsia"/>
        </w:rPr>
        <w:t>“</w:t>
      </w:r>
      <w:r w:rsidRPr="00F95057">
        <w:rPr>
          <w:rFonts w:hint="eastAsia"/>
        </w:rPr>
        <w:t>Search Automatically for updated driver software or</w:t>
      </w:r>
      <w:r w:rsidRPr="00F95057">
        <w:rPr>
          <w:rFonts w:hint="eastAsia"/>
        </w:rPr>
        <w:t>“</w:t>
      </w:r>
      <w:r w:rsidRPr="00F95057">
        <w:rPr>
          <w:rFonts w:hint="eastAsia"/>
        </w:rPr>
        <w:t>Browse my computer for driver software</w:t>
      </w:r>
      <w:r w:rsidRPr="00F95057">
        <w:rPr>
          <w:rFonts w:hint="eastAsia"/>
        </w:rPr>
        <w:t>”</w:t>
      </w:r>
      <w:r w:rsidRPr="00F95057">
        <w:rPr>
          <w:rFonts w:hint="eastAsia"/>
        </w:rPr>
        <w:t>. Shown as below. In this page, select</w:t>
      </w:r>
      <w:r w:rsidRPr="00F95057">
        <w:rPr>
          <w:rFonts w:hint="eastAsia"/>
        </w:rPr>
        <w:t>“</w:t>
      </w:r>
      <w:r w:rsidRPr="00F95057">
        <w:rPr>
          <w:rFonts w:hint="eastAsia"/>
        </w:rPr>
        <w:t>Browse my computer for driver software</w:t>
      </w:r>
      <w:r w:rsidRPr="00F95057">
        <w:rPr>
          <w:rFonts w:hint="eastAsia"/>
        </w:rPr>
        <w:t>”</w:t>
      </w:r>
      <w:r w:rsidRPr="00F95057">
        <w:rPr>
          <w:rFonts w:hint="eastAsia"/>
        </w:rPr>
        <w:t>.</w:t>
      </w:r>
    </w:p>
    <w:p w14:paraId="5B756D2D" w14:textId="77777777" w:rsidR="0015356F" w:rsidRPr="00F95057" w:rsidRDefault="00000000" w:rsidP="00F95057">
      <w:r w:rsidRPr="00F95057">
        <w:rPr>
          <w:rFonts w:hint="eastAsia"/>
        </w:rPr>
        <w:lastRenderedPageBreak/>
        <w:drawing>
          <wp:inline distT="0" distB="0" distL="114300" distR="114300" wp14:anchorId="3653ED6A" wp14:editId="4CC7C6F6">
            <wp:extent cx="5521325" cy="3959860"/>
            <wp:effectExtent l="0" t="0" r="3175" b="2540"/>
            <wp:docPr id="112" name="图片 29" descr="ks0354 driv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descr="ks0354 driver 3"/>
                    <pic:cNvPicPr>
                      <a:picLocks noChangeAspect="1"/>
                    </pic:cNvPicPr>
                  </pic:nvPicPr>
                  <pic:blipFill>
                    <a:blip r:embed="rId22"/>
                    <a:stretch>
                      <a:fillRect/>
                    </a:stretch>
                  </pic:blipFill>
                  <pic:spPr>
                    <a:xfrm>
                      <a:off x="0" y="0"/>
                      <a:ext cx="5521325" cy="3959860"/>
                    </a:xfrm>
                    <a:prstGeom prst="rect">
                      <a:avLst/>
                    </a:prstGeom>
                    <a:noFill/>
                    <a:ln>
                      <a:noFill/>
                    </a:ln>
                  </pic:spPr>
                </pic:pic>
              </a:graphicData>
            </a:graphic>
          </wp:inline>
        </w:drawing>
      </w:r>
    </w:p>
    <w:p w14:paraId="42EA43EB" w14:textId="77777777" w:rsidR="0015356F" w:rsidRPr="00F95057" w:rsidRDefault="00000000" w:rsidP="00F95057">
      <w:r w:rsidRPr="00F95057">
        <w:rPr>
          <w:rFonts w:hint="eastAsia"/>
        </w:rPr>
        <w:t xml:space="preserve">After that, select the option to browse and navigate to the </w:t>
      </w:r>
      <w:r w:rsidRPr="00F95057">
        <w:rPr>
          <w:rFonts w:hint="eastAsia"/>
        </w:rPr>
        <w:t>“</w:t>
      </w:r>
      <w:r w:rsidRPr="00F95057">
        <w:rPr>
          <w:rFonts w:hint="eastAsia"/>
        </w:rPr>
        <w:t>drivers</w:t>
      </w:r>
      <w:r w:rsidRPr="00F95057">
        <w:rPr>
          <w:rFonts w:hint="eastAsia"/>
        </w:rPr>
        <w:t>”</w:t>
      </w:r>
      <w:r w:rsidRPr="00F95057">
        <w:rPr>
          <w:rFonts w:hint="eastAsia"/>
        </w:rPr>
        <w:t xml:space="preserve"> folder of usb-ch341 installation.</w:t>
      </w:r>
    </w:p>
    <w:p w14:paraId="303C6FC7" w14:textId="77777777" w:rsidR="0015356F" w:rsidRPr="00F95057" w:rsidRDefault="00000000" w:rsidP="00F95057">
      <w:r w:rsidRPr="00F95057">
        <w:rPr>
          <w:rFonts w:hint="eastAsia"/>
        </w:rPr>
        <w:lastRenderedPageBreak/>
        <w:drawing>
          <wp:inline distT="0" distB="0" distL="114300" distR="114300" wp14:anchorId="2728A1D6" wp14:editId="5CD559BE">
            <wp:extent cx="5521325" cy="3959860"/>
            <wp:effectExtent l="0" t="0" r="3175" b="2540"/>
            <wp:docPr id="113" name="图片 31" descr="ks0354 driv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1" descr="ks0354 driver 4"/>
                    <pic:cNvPicPr>
                      <a:picLocks noChangeAspect="1"/>
                    </pic:cNvPicPr>
                  </pic:nvPicPr>
                  <pic:blipFill>
                    <a:blip r:embed="rId23"/>
                    <a:stretch>
                      <a:fillRect/>
                    </a:stretch>
                  </pic:blipFill>
                  <pic:spPr>
                    <a:xfrm>
                      <a:off x="0" y="0"/>
                      <a:ext cx="5521325" cy="3959860"/>
                    </a:xfrm>
                    <a:prstGeom prst="rect">
                      <a:avLst/>
                    </a:prstGeom>
                    <a:noFill/>
                    <a:ln>
                      <a:noFill/>
                    </a:ln>
                  </pic:spPr>
                </pic:pic>
              </a:graphicData>
            </a:graphic>
          </wp:inline>
        </w:drawing>
      </w:r>
    </w:p>
    <w:p w14:paraId="1999043B" w14:textId="77777777" w:rsidR="0015356F" w:rsidRPr="00F95057" w:rsidRDefault="0015356F" w:rsidP="00F95057"/>
    <w:p w14:paraId="1E44043B" w14:textId="77777777" w:rsidR="0015356F" w:rsidRPr="00F95057" w:rsidRDefault="00000000" w:rsidP="00F95057">
      <w:r w:rsidRPr="00F95057">
        <w:rPr>
          <w:rFonts w:hint="eastAsia"/>
        </w:rPr>
        <w:t>Once the software has been installed, you will get a confirmation message. Installation completed, click</w:t>
      </w:r>
      <w:r w:rsidRPr="00F95057">
        <w:rPr>
          <w:rFonts w:hint="eastAsia"/>
        </w:rPr>
        <w:t>“</w:t>
      </w:r>
      <w:r w:rsidRPr="00F95057">
        <w:rPr>
          <w:rFonts w:hint="eastAsia"/>
        </w:rPr>
        <w:t>Close</w:t>
      </w:r>
      <w:r w:rsidRPr="00F95057">
        <w:rPr>
          <w:rFonts w:hint="eastAsia"/>
        </w:rPr>
        <w:t>”</w:t>
      </w:r>
      <w:r w:rsidRPr="00F95057">
        <w:rPr>
          <w:rFonts w:hint="eastAsia"/>
        </w:rPr>
        <w:t xml:space="preserve">. </w:t>
      </w:r>
      <w:hyperlink r:id="rId24" w:history="1">
        <w:r w:rsidRPr="00F95057">
          <w:rPr>
            <w:rStyle w:val="ab"/>
          </w:rPr>
          <w:t>http://wiki.keyestudio.com/index.php/File:Driver_6.png</w:t>
        </w:r>
      </w:hyperlink>
    </w:p>
    <w:p w14:paraId="32631923" w14:textId="77777777" w:rsidR="0015356F" w:rsidRPr="00F95057" w:rsidRDefault="0015356F" w:rsidP="00F95057"/>
    <w:p w14:paraId="1EC8150E" w14:textId="77777777" w:rsidR="0015356F" w:rsidRPr="00F95057" w:rsidRDefault="00000000" w:rsidP="00F95057">
      <w:r w:rsidRPr="00F95057">
        <w:rPr>
          <w:rFonts w:hint="eastAsia"/>
        </w:rPr>
        <w:lastRenderedPageBreak/>
        <w:drawing>
          <wp:inline distT="0" distB="0" distL="114300" distR="114300" wp14:anchorId="7FE0C767" wp14:editId="6D4EC482">
            <wp:extent cx="4809490" cy="3599815"/>
            <wp:effectExtent l="0" t="0" r="10160" b="635"/>
            <wp:docPr id="114" name="图片 1" descr="ks0354 driv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ks0354 driver 5"/>
                    <pic:cNvPicPr>
                      <a:picLocks noChangeAspect="1"/>
                    </pic:cNvPicPr>
                  </pic:nvPicPr>
                  <pic:blipFill>
                    <a:blip r:embed="rId25"/>
                    <a:stretch>
                      <a:fillRect/>
                    </a:stretch>
                  </pic:blipFill>
                  <pic:spPr>
                    <a:xfrm>
                      <a:off x="0" y="0"/>
                      <a:ext cx="4809490" cy="3599815"/>
                    </a:xfrm>
                    <a:prstGeom prst="rect">
                      <a:avLst/>
                    </a:prstGeom>
                    <a:noFill/>
                    <a:ln>
                      <a:noFill/>
                    </a:ln>
                  </pic:spPr>
                </pic:pic>
              </a:graphicData>
            </a:graphic>
          </wp:inline>
        </w:drawing>
      </w:r>
    </w:p>
    <w:p w14:paraId="7CDC7C8B" w14:textId="77777777" w:rsidR="0015356F" w:rsidRPr="00F95057" w:rsidRDefault="0015356F" w:rsidP="00F95057"/>
    <w:p w14:paraId="31A2E51F" w14:textId="77777777" w:rsidR="0015356F" w:rsidRPr="00F95057" w:rsidRDefault="00000000" w:rsidP="00F95057">
      <w:r w:rsidRPr="00F95057">
        <w:rPr>
          <w:rFonts w:hint="eastAsia"/>
        </w:rPr>
        <w:t>Up to now, the driver is installed well. Then you can right click</w:t>
      </w:r>
      <w:r w:rsidRPr="00F95057">
        <w:rPr>
          <w:rFonts w:hint="eastAsia"/>
        </w:rPr>
        <w:t>“</w:t>
      </w:r>
      <w:r w:rsidRPr="00F95057">
        <w:rPr>
          <w:rFonts w:hint="eastAsia"/>
        </w:rPr>
        <w:t>Computer</w:t>
      </w:r>
      <w:r w:rsidRPr="00F95057">
        <w:rPr>
          <w:rFonts w:hint="eastAsia"/>
        </w:rPr>
        <w:t>”</w:t>
      </w:r>
      <w:r w:rsidRPr="00F95057">
        <w:rPr>
          <w:rFonts w:hint="eastAsia"/>
        </w:rPr>
        <w:t xml:space="preserve"> </w:t>
      </w:r>
      <w:r w:rsidRPr="00F95057">
        <w:rPr>
          <w:rFonts w:hint="eastAsia"/>
        </w:rPr>
        <w:t>—</w:t>
      </w:r>
      <w:r w:rsidRPr="00F95057">
        <w:rPr>
          <w:rFonts w:hint="eastAsia"/>
        </w:rPr>
        <w:t>&gt;</w:t>
      </w:r>
      <w:r w:rsidRPr="00F95057">
        <w:rPr>
          <w:rFonts w:hint="eastAsia"/>
        </w:rPr>
        <w:t>“</w:t>
      </w:r>
      <w:r w:rsidRPr="00F95057">
        <w:rPr>
          <w:rFonts w:hint="eastAsia"/>
        </w:rPr>
        <w:t>Properties</w:t>
      </w:r>
      <w:r w:rsidRPr="00F95057">
        <w:rPr>
          <w:rFonts w:hint="eastAsia"/>
        </w:rPr>
        <w:t>”—</w:t>
      </w:r>
      <w:r w:rsidRPr="00F95057">
        <w:rPr>
          <w:rFonts w:hint="eastAsia"/>
        </w:rPr>
        <w:t>&gt;</w:t>
      </w:r>
      <w:r w:rsidRPr="00F95057">
        <w:rPr>
          <w:rFonts w:hint="eastAsia"/>
        </w:rPr>
        <w:t>“</w:t>
      </w:r>
      <w:r w:rsidRPr="00F95057">
        <w:rPr>
          <w:rFonts w:hint="eastAsia"/>
        </w:rPr>
        <w:t>Device manager</w:t>
      </w:r>
      <w:r w:rsidRPr="00F95057">
        <w:rPr>
          <w:rFonts w:hint="eastAsia"/>
        </w:rPr>
        <w:t>”</w:t>
      </w:r>
      <w:r w:rsidRPr="00F95057">
        <w:rPr>
          <w:rFonts w:hint="eastAsia"/>
        </w:rPr>
        <w:t xml:space="preserve">, you should see the device as the figure shown below. </w:t>
      </w:r>
    </w:p>
    <w:p w14:paraId="513C9D38" w14:textId="77777777" w:rsidR="0015356F" w:rsidRPr="00F95057" w:rsidRDefault="00000000" w:rsidP="00F95057">
      <w:r w:rsidRPr="00F95057">
        <w:rPr>
          <w:rFonts w:hint="eastAsia"/>
        </w:rPr>
        <w:lastRenderedPageBreak/>
        <w:drawing>
          <wp:inline distT="0" distB="0" distL="114300" distR="114300" wp14:anchorId="01D5A671" wp14:editId="7C5EF039">
            <wp:extent cx="5019040" cy="3599815"/>
            <wp:effectExtent l="0" t="0" r="10160" b="635"/>
            <wp:docPr id="115" name="图片 33" descr="ks0354 driv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3" descr="ks0354 driver 6"/>
                    <pic:cNvPicPr>
                      <a:picLocks noChangeAspect="1"/>
                    </pic:cNvPicPr>
                  </pic:nvPicPr>
                  <pic:blipFill>
                    <a:blip r:embed="rId26"/>
                    <a:stretch>
                      <a:fillRect/>
                    </a:stretch>
                  </pic:blipFill>
                  <pic:spPr>
                    <a:xfrm>
                      <a:off x="0" y="0"/>
                      <a:ext cx="5019040" cy="3599815"/>
                    </a:xfrm>
                    <a:prstGeom prst="rect">
                      <a:avLst/>
                    </a:prstGeom>
                    <a:noFill/>
                    <a:ln>
                      <a:noFill/>
                    </a:ln>
                  </pic:spPr>
                </pic:pic>
              </a:graphicData>
            </a:graphic>
          </wp:inline>
        </w:drawing>
      </w:r>
    </w:p>
    <w:p w14:paraId="1D6847B6" w14:textId="77777777" w:rsidR="0015356F" w:rsidRPr="00F95057" w:rsidRDefault="0015356F" w:rsidP="00F95057"/>
    <w:p w14:paraId="4493C6D7" w14:textId="77777777" w:rsidR="0015356F" w:rsidRPr="00F95057" w:rsidRDefault="0015356F" w:rsidP="00F95057"/>
    <w:p w14:paraId="74400902" w14:textId="77777777" w:rsidR="0015356F" w:rsidRPr="00F95057" w:rsidRDefault="0015356F" w:rsidP="00F95057"/>
    <w:p w14:paraId="57A688F0" w14:textId="77777777" w:rsidR="0015356F" w:rsidRPr="00F95057" w:rsidRDefault="0015356F" w:rsidP="00F95057"/>
    <w:p w14:paraId="2AE038BA" w14:textId="77777777" w:rsidR="0015356F" w:rsidRPr="00F95057" w:rsidRDefault="00000000" w:rsidP="00F95057">
      <w:bookmarkStart w:id="2" w:name="_Toc4380"/>
      <w:r w:rsidRPr="00F95057">
        <w:rPr>
          <w:rFonts w:hint="eastAsia"/>
        </w:rPr>
        <w:t>Arduino IDE Setting</w:t>
      </w:r>
      <w:bookmarkEnd w:id="2"/>
    </w:p>
    <w:p w14:paraId="76ED13BB" w14:textId="77777777" w:rsidR="0015356F" w:rsidRPr="00F95057" w:rsidRDefault="00000000" w:rsidP="00F95057">
      <w:r w:rsidRPr="00F95057">
        <w:rPr>
          <w:rFonts w:hint="eastAsia"/>
        </w:rPr>
        <w:t>Click</w:t>
      </w:r>
      <w:r w:rsidRPr="00F95057">
        <w:rPr>
          <w:rFonts w:hint="eastAsia"/>
        </w:rPr>
        <w:drawing>
          <wp:inline distT="0" distB="0" distL="114300" distR="114300" wp14:anchorId="6132BD3C" wp14:editId="72928162">
            <wp:extent cx="524510" cy="667385"/>
            <wp:effectExtent l="0" t="0" r="8890" b="18415"/>
            <wp:docPr id="11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1"/>
                    <pic:cNvPicPr>
                      <a:picLocks noChangeAspect="1"/>
                    </pic:cNvPicPr>
                  </pic:nvPicPr>
                  <pic:blipFill>
                    <a:blip r:embed="rId27"/>
                    <a:stretch>
                      <a:fillRect/>
                    </a:stretch>
                  </pic:blipFill>
                  <pic:spPr>
                    <a:xfrm>
                      <a:off x="0" y="0"/>
                      <a:ext cx="524510" cy="667385"/>
                    </a:xfrm>
                    <a:prstGeom prst="rect">
                      <a:avLst/>
                    </a:prstGeom>
                    <a:noFill/>
                    <a:ln>
                      <a:noFill/>
                    </a:ln>
                  </pic:spPr>
                </pic:pic>
              </a:graphicData>
            </a:graphic>
          </wp:inline>
        </w:drawing>
      </w:r>
      <w:r w:rsidRPr="00F95057">
        <w:rPr>
          <w:rFonts w:hint="eastAsia"/>
        </w:rPr>
        <w:t>icon</w:t>
      </w:r>
      <w:r w:rsidRPr="00F95057">
        <w:rPr>
          <w:rFonts w:hint="eastAsia"/>
        </w:rPr>
        <w:t>，</w:t>
      </w:r>
      <w:r w:rsidRPr="00F95057">
        <w:rPr>
          <w:rFonts w:hint="eastAsia"/>
        </w:rPr>
        <w:t>and open Arduino IDE.</w:t>
      </w:r>
    </w:p>
    <w:p w14:paraId="001AD6D0" w14:textId="77777777" w:rsidR="0015356F" w:rsidRPr="00F95057" w:rsidRDefault="0015356F" w:rsidP="00F95057"/>
    <w:p w14:paraId="20AF9001" w14:textId="77777777" w:rsidR="0015356F" w:rsidRPr="00F95057" w:rsidRDefault="00000000" w:rsidP="00F95057">
      <w:r w:rsidRPr="00F95057">
        <w:lastRenderedPageBreak/>
        <w:drawing>
          <wp:inline distT="0" distB="0" distL="114300" distR="114300" wp14:anchorId="797A7D97" wp14:editId="6B3106C2">
            <wp:extent cx="3656965" cy="4466590"/>
            <wp:effectExtent l="0" t="0" r="63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3656965" cy="4466590"/>
                    </a:xfrm>
                    <a:prstGeom prst="rect">
                      <a:avLst/>
                    </a:prstGeom>
                    <a:noFill/>
                    <a:ln>
                      <a:noFill/>
                    </a:ln>
                  </pic:spPr>
                </pic:pic>
              </a:graphicData>
            </a:graphic>
          </wp:inline>
        </w:drawing>
      </w:r>
    </w:p>
    <w:p w14:paraId="0A3430D0" w14:textId="77777777" w:rsidR="0015356F" w:rsidRPr="00F95057" w:rsidRDefault="00000000" w:rsidP="00F95057">
      <w:r w:rsidRPr="00F95057">
        <w:rPr>
          <w:rFonts w:hint="eastAsia"/>
        </w:rPr>
        <w:t>When downloading the sketch to the board, you must select the correct name of Arduino board that matches the board connected to your computer. As shown below;</w:t>
      </w:r>
    </w:p>
    <w:p w14:paraId="0F415124" w14:textId="77777777" w:rsidR="0015356F" w:rsidRPr="00F95057" w:rsidRDefault="00000000" w:rsidP="00F95057">
      <w:r w:rsidRPr="00F95057">
        <w:lastRenderedPageBreak/>
        <w:drawing>
          <wp:inline distT="0" distB="0" distL="114300" distR="114300" wp14:anchorId="52DD38E3" wp14:editId="0BDC3269">
            <wp:extent cx="5142865" cy="4507230"/>
            <wp:effectExtent l="0" t="0" r="635"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5142865" cy="4507230"/>
                    </a:xfrm>
                    <a:prstGeom prst="rect">
                      <a:avLst/>
                    </a:prstGeom>
                    <a:noFill/>
                    <a:ln>
                      <a:noFill/>
                    </a:ln>
                  </pic:spPr>
                </pic:pic>
              </a:graphicData>
            </a:graphic>
          </wp:inline>
        </w:drawing>
      </w:r>
    </w:p>
    <w:p w14:paraId="57D280AF" w14:textId="77777777" w:rsidR="0015356F" w:rsidRPr="00F95057" w:rsidRDefault="00000000" w:rsidP="00F95057">
      <w:r w:rsidRPr="00F95057">
        <w:rPr>
          <w:rFonts w:hint="eastAsia"/>
        </w:rPr>
        <w:t>Then select the correct COM port (you can see the corresponding COM port after the driver is successfully installed)</w:t>
      </w:r>
    </w:p>
    <w:p w14:paraId="419F92AA" w14:textId="77777777" w:rsidR="0015356F" w:rsidRPr="00F95057" w:rsidRDefault="00000000" w:rsidP="00F95057">
      <w:r w:rsidRPr="00F95057">
        <w:rPr>
          <w:rFonts w:hint="eastAsia"/>
        </w:rPr>
        <w:lastRenderedPageBreak/>
        <w:drawing>
          <wp:inline distT="0" distB="0" distL="114300" distR="114300" wp14:anchorId="1986A6BC" wp14:editId="5DB743CD">
            <wp:extent cx="5244465" cy="3761740"/>
            <wp:effectExtent l="0" t="0" r="13335" b="10160"/>
            <wp:docPr id="32" name="图片 32"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7"/>
                    <pic:cNvPicPr>
                      <a:picLocks noChangeAspect="1"/>
                    </pic:cNvPicPr>
                  </pic:nvPicPr>
                  <pic:blipFill>
                    <a:blip r:embed="rId30"/>
                    <a:stretch>
                      <a:fillRect/>
                    </a:stretch>
                  </pic:blipFill>
                  <pic:spPr>
                    <a:xfrm>
                      <a:off x="0" y="0"/>
                      <a:ext cx="5244465" cy="3761740"/>
                    </a:xfrm>
                    <a:prstGeom prst="rect">
                      <a:avLst/>
                    </a:prstGeom>
                  </pic:spPr>
                </pic:pic>
              </a:graphicData>
            </a:graphic>
          </wp:inline>
        </w:drawing>
      </w:r>
    </w:p>
    <w:p w14:paraId="21CA5C7A" w14:textId="77777777" w:rsidR="0015356F" w:rsidRPr="00F95057" w:rsidRDefault="0015356F" w:rsidP="00F95057"/>
    <w:p w14:paraId="6B4A6A31" w14:textId="77777777" w:rsidR="0015356F" w:rsidRPr="00F95057" w:rsidRDefault="00000000" w:rsidP="00F95057">
      <w:r w:rsidRPr="00F95057">
        <w:rPr>
          <w:rFonts w:hint="eastAsia"/>
        </w:rPr>
        <w:lastRenderedPageBreak/>
        <w:drawing>
          <wp:inline distT="0" distB="0" distL="114300" distR="114300" wp14:anchorId="5AB0F094" wp14:editId="510A4730">
            <wp:extent cx="5599430" cy="5213985"/>
            <wp:effectExtent l="0" t="0" r="1270" b="5715"/>
            <wp:docPr id="25" name="图片 2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1"/>
                    <pic:cNvPicPr>
                      <a:picLocks noChangeAspect="1"/>
                    </pic:cNvPicPr>
                  </pic:nvPicPr>
                  <pic:blipFill>
                    <a:blip r:embed="rId31"/>
                    <a:stretch>
                      <a:fillRect/>
                    </a:stretch>
                  </pic:blipFill>
                  <pic:spPr>
                    <a:xfrm>
                      <a:off x="0" y="0"/>
                      <a:ext cx="5599430" cy="5213985"/>
                    </a:xfrm>
                    <a:prstGeom prst="rect">
                      <a:avLst/>
                    </a:prstGeom>
                  </pic:spPr>
                </pic:pic>
              </a:graphicData>
            </a:graphic>
          </wp:inline>
        </w:drawing>
      </w:r>
    </w:p>
    <w:p w14:paraId="20D8CAA5" w14:textId="77777777" w:rsidR="0015356F" w:rsidRPr="00F95057" w:rsidRDefault="00000000" w:rsidP="00F95057">
      <w:r w:rsidRPr="00F95057">
        <w:rPr>
          <w:rFonts w:hint="eastAsia"/>
        </w:rPr>
        <w:t>The functions of these symbols are demonstrated below.</w:t>
      </w:r>
    </w:p>
    <w:p w14:paraId="37E2E4B3" w14:textId="77777777" w:rsidR="0015356F" w:rsidRPr="00F95057" w:rsidRDefault="00000000" w:rsidP="00F95057">
      <w:r w:rsidRPr="00F95057">
        <w:rPr>
          <w:rFonts w:hint="eastAsia"/>
        </w:rPr>
        <w:lastRenderedPageBreak/>
        <w:drawing>
          <wp:inline distT="0" distB="0" distL="114300" distR="114300" wp14:anchorId="1259EC15" wp14:editId="1EC2ADD5">
            <wp:extent cx="4762500" cy="5715000"/>
            <wp:effectExtent l="0" t="0" r="0" b="0"/>
            <wp:docPr id="33" name="图片 33"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9"/>
                    <pic:cNvPicPr>
                      <a:picLocks noChangeAspect="1"/>
                    </pic:cNvPicPr>
                  </pic:nvPicPr>
                  <pic:blipFill>
                    <a:blip r:embed="rId32"/>
                    <a:stretch>
                      <a:fillRect/>
                    </a:stretch>
                  </pic:blipFill>
                  <pic:spPr>
                    <a:xfrm>
                      <a:off x="0" y="0"/>
                      <a:ext cx="4762500" cy="5715000"/>
                    </a:xfrm>
                    <a:prstGeom prst="rect">
                      <a:avLst/>
                    </a:prstGeom>
                  </pic:spPr>
                </pic:pic>
              </a:graphicData>
            </a:graphic>
          </wp:inline>
        </w:drawing>
      </w:r>
    </w:p>
    <w:p w14:paraId="166C68D1" w14:textId="77777777" w:rsidR="0015356F" w:rsidRPr="00F95057" w:rsidRDefault="0015356F" w:rsidP="00F95057"/>
    <w:p w14:paraId="57FDDFD5" w14:textId="77777777" w:rsidR="0015356F" w:rsidRPr="00F95057" w:rsidRDefault="00000000" w:rsidP="00F95057">
      <w:r w:rsidRPr="00F95057">
        <w:rPr>
          <w:rFonts w:hint="eastAsia"/>
        </w:rPr>
        <w:t>A- Used to verify whether there is any compiling mistakes or not.</w:t>
      </w:r>
    </w:p>
    <w:p w14:paraId="4180DA47" w14:textId="77777777" w:rsidR="0015356F" w:rsidRPr="00F95057" w:rsidRDefault="00000000" w:rsidP="00F95057">
      <w:r w:rsidRPr="00F95057">
        <w:rPr>
          <w:rFonts w:hint="eastAsia"/>
        </w:rPr>
        <w:t>B- Used to upload the sketch to your Arduino board.</w:t>
      </w:r>
    </w:p>
    <w:p w14:paraId="07429EDA" w14:textId="77777777" w:rsidR="0015356F" w:rsidRPr="00F95057" w:rsidRDefault="00000000" w:rsidP="00F95057">
      <w:r w:rsidRPr="00F95057">
        <w:rPr>
          <w:rFonts w:hint="eastAsia"/>
        </w:rPr>
        <w:t>C- Used to create shortcut window of a new sketch.</w:t>
      </w:r>
    </w:p>
    <w:p w14:paraId="21D4C87F" w14:textId="77777777" w:rsidR="0015356F" w:rsidRPr="00F95057" w:rsidRDefault="00000000" w:rsidP="00F95057">
      <w:r w:rsidRPr="00F95057">
        <w:rPr>
          <w:rFonts w:hint="eastAsia"/>
        </w:rPr>
        <w:t>D- Used to directly open an example sketch.</w:t>
      </w:r>
    </w:p>
    <w:p w14:paraId="7B1C658F" w14:textId="77777777" w:rsidR="0015356F" w:rsidRPr="00F95057" w:rsidRDefault="00000000" w:rsidP="00F95057">
      <w:r w:rsidRPr="00F95057">
        <w:rPr>
          <w:rFonts w:hint="eastAsia"/>
        </w:rPr>
        <w:t>E- Used to save the sketch.</w:t>
      </w:r>
    </w:p>
    <w:p w14:paraId="0B710C59" w14:textId="77777777" w:rsidR="0015356F" w:rsidRPr="00F95057" w:rsidRDefault="00000000" w:rsidP="00F95057">
      <w:r w:rsidRPr="00F95057">
        <w:rPr>
          <w:rFonts w:hint="eastAsia"/>
        </w:rPr>
        <w:t>F- Used to send the serial data received from board to the serial monitor.</w:t>
      </w:r>
    </w:p>
    <w:p w14:paraId="0AF36D4E" w14:textId="77777777" w:rsidR="0015356F" w:rsidRPr="00F95057" w:rsidRDefault="0015356F" w:rsidP="00F95057"/>
    <w:p w14:paraId="37B4FAF0" w14:textId="77777777" w:rsidR="0015356F" w:rsidRPr="00F95057" w:rsidRDefault="00000000" w:rsidP="00F95057">
      <w:bookmarkStart w:id="3" w:name="_Toc22230"/>
      <w:r w:rsidRPr="00F95057">
        <w:rPr>
          <w:rFonts w:hint="eastAsia"/>
        </w:rPr>
        <w:lastRenderedPageBreak/>
        <w:t>(5)Start First Program</w:t>
      </w:r>
      <w:bookmarkEnd w:id="3"/>
    </w:p>
    <w:p w14:paraId="350BAC78" w14:textId="77777777" w:rsidR="0015356F" w:rsidRPr="00F95057" w:rsidRDefault="00000000" w:rsidP="00F95057">
      <w:r w:rsidRPr="00F95057">
        <w:rPr>
          <w:rFonts w:hint="eastAsia"/>
        </w:rPr>
        <w:t>Open the file to select Example, and click BASICS</w:t>
      </w:r>
      <w:r w:rsidRPr="00F95057">
        <w:rPr>
          <w:rFonts w:hint="eastAsia"/>
        </w:rPr>
        <w:t>→</w:t>
      </w:r>
      <w:r w:rsidRPr="00F95057">
        <w:rPr>
          <w:rFonts w:hint="eastAsia"/>
        </w:rPr>
        <w:t>BLINK, as shown below:</w:t>
      </w:r>
    </w:p>
    <w:p w14:paraId="1BE444EC" w14:textId="77777777" w:rsidR="0015356F" w:rsidRPr="00F95057" w:rsidRDefault="00000000" w:rsidP="00F95057">
      <w:r w:rsidRPr="00F95057">
        <w:rPr>
          <w:rFonts w:hint="eastAsia"/>
        </w:rPr>
        <w:drawing>
          <wp:inline distT="0" distB="0" distL="114300" distR="114300" wp14:anchorId="2D9393CE" wp14:editId="119A0DFF">
            <wp:extent cx="3823970" cy="4003040"/>
            <wp:effectExtent l="0" t="0" r="5080" b="16510"/>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33"/>
                    <a:stretch>
                      <a:fillRect/>
                    </a:stretch>
                  </pic:blipFill>
                  <pic:spPr>
                    <a:xfrm>
                      <a:off x="0" y="0"/>
                      <a:ext cx="3823970" cy="4003040"/>
                    </a:xfrm>
                    <a:prstGeom prst="rect">
                      <a:avLst/>
                    </a:prstGeom>
                    <a:noFill/>
                    <a:ln>
                      <a:noFill/>
                    </a:ln>
                  </pic:spPr>
                </pic:pic>
              </a:graphicData>
            </a:graphic>
          </wp:inline>
        </w:drawing>
      </w:r>
    </w:p>
    <w:p w14:paraId="1F34D699" w14:textId="77777777" w:rsidR="0015356F" w:rsidRPr="00F95057" w:rsidRDefault="00000000" w:rsidP="00F95057">
      <w:r w:rsidRPr="00F95057">
        <w:rPr>
          <w:rFonts w:hint="eastAsia"/>
        </w:rPr>
        <w:lastRenderedPageBreak/>
        <w:drawing>
          <wp:inline distT="0" distB="0" distL="114300" distR="114300" wp14:anchorId="5E17A00A" wp14:editId="4B638682">
            <wp:extent cx="4762500" cy="5715000"/>
            <wp:effectExtent l="0" t="0" r="0" b="0"/>
            <wp:docPr id="26" name="图片 2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3"/>
                    <pic:cNvPicPr>
                      <a:picLocks noChangeAspect="1"/>
                    </pic:cNvPicPr>
                  </pic:nvPicPr>
                  <pic:blipFill>
                    <a:blip r:embed="rId34"/>
                    <a:stretch>
                      <a:fillRect/>
                    </a:stretch>
                  </pic:blipFill>
                  <pic:spPr>
                    <a:xfrm>
                      <a:off x="0" y="0"/>
                      <a:ext cx="4762500" cy="5715000"/>
                    </a:xfrm>
                    <a:prstGeom prst="rect">
                      <a:avLst/>
                    </a:prstGeom>
                  </pic:spPr>
                </pic:pic>
              </a:graphicData>
            </a:graphic>
          </wp:inline>
        </w:drawing>
      </w:r>
    </w:p>
    <w:p w14:paraId="49195C49" w14:textId="77777777" w:rsidR="0015356F" w:rsidRPr="00F95057" w:rsidRDefault="0015356F" w:rsidP="00F95057"/>
    <w:p w14:paraId="6CF638E7" w14:textId="77777777" w:rsidR="0015356F" w:rsidRPr="00F95057" w:rsidRDefault="00000000" w:rsidP="00F95057">
      <w:r w:rsidRPr="00F95057">
        <w:rPr>
          <w:rFonts w:hint="eastAsia"/>
        </w:rPr>
        <w:t>Set the correct COM port, and the corresponding board and COM port are shown on the lower right of IDE.</w:t>
      </w:r>
    </w:p>
    <w:p w14:paraId="3CF1F4B2" w14:textId="77777777" w:rsidR="0015356F" w:rsidRPr="00F95057" w:rsidRDefault="0015356F" w:rsidP="00F95057"/>
    <w:p w14:paraId="29453764" w14:textId="77777777" w:rsidR="0015356F" w:rsidRPr="00F95057" w:rsidRDefault="00000000" w:rsidP="00F95057">
      <w:r w:rsidRPr="00F95057">
        <w:rPr>
          <w:rFonts w:hint="eastAsia"/>
        </w:rPr>
        <w:lastRenderedPageBreak/>
        <w:drawing>
          <wp:inline distT="0" distB="0" distL="114300" distR="114300" wp14:anchorId="442C1220" wp14:editId="69C03ADA">
            <wp:extent cx="4457700" cy="5349240"/>
            <wp:effectExtent l="0" t="0" r="0" b="3810"/>
            <wp:docPr id="27" name="图片 2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4"/>
                    <pic:cNvPicPr>
                      <a:picLocks noChangeAspect="1"/>
                    </pic:cNvPicPr>
                  </pic:nvPicPr>
                  <pic:blipFill>
                    <a:blip r:embed="rId35"/>
                    <a:stretch>
                      <a:fillRect/>
                    </a:stretch>
                  </pic:blipFill>
                  <pic:spPr>
                    <a:xfrm>
                      <a:off x="0" y="0"/>
                      <a:ext cx="4457700" cy="5349240"/>
                    </a:xfrm>
                    <a:prstGeom prst="rect">
                      <a:avLst/>
                    </a:prstGeom>
                  </pic:spPr>
                </pic:pic>
              </a:graphicData>
            </a:graphic>
          </wp:inline>
        </w:drawing>
      </w:r>
    </w:p>
    <w:p w14:paraId="5F6AD24A" w14:textId="77777777" w:rsidR="0015356F" w:rsidRPr="00F95057" w:rsidRDefault="00000000" w:rsidP="00F95057">
      <w:r w:rsidRPr="00F95057">
        <w:rPr>
          <w:rFonts w:hint="eastAsia"/>
        </w:rPr>
        <w:t>Click</w:t>
      </w:r>
      <w:r w:rsidRPr="00F95057">
        <w:rPr>
          <w:rFonts w:hint="eastAsia"/>
        </w:rPr>
        <w:drawing>
          <wp:inline distT="0" distB="0" distL="114300" distR="114300" wp14:anchorId="0E9EA640" wp14:editId="775C8BAF">
            <wp:extent cx="266700" cy="333375"/>
            <wp:effectExtent l="0" t="0" r="0" b="9525"/>
            <wp:docPr id="12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8"/>
                    <pic:cNvPicPr>
                      <a:picLocks noChangeAspect="1"/>
                    </pic:cNvPicPr>
                  </pic:nvPicPr>
                  <pic:blipFill>
                    <a:blip r:embed="rId36"/>
                    <a:stretch>
                      <a:fillRect/>
                    </a:stretch>
                  </pic:blipFill>
                  <pic:spPr>
                    <a:xfrm>
                      <a:off x="0" y="0"/>
                      <a:ext cx="266700" cy="333375"/>
                    </a:xfrm>
                    <a:prstGeom prst="rect">
                      <a:avLst/>
                    </a:prstGeom>
                    <a:noFill/>
                    <a:ln>
                      <a:noFill/>
                    </a:ln>
                  </pic:spPr>
                </pic:pic>
              </a:graphicData>
            </a:graphic>
          </wp:inline>
        </w:drawing>
      </w:r>
      <w:r w:rsidRPr="00F95057">
        <w:rPr>
          <w:rFonts w:hint="eastAsia"/>
        </w:rPr>
        <w:t>to start compiling the program, and check errors.</w:t>
      </w:r>
    </w:p>
    <w:p w14:paraId="20124E5B" w14:textId="77777777" w:rsidR="0015356F" w:rsidRPr="00F95057" w:rsidRDefault="00000000" w:rsidP="00F95057">
      <w:r w:rsidRPr="00F95057">
        <w:rPr>
          <w:rFonts w:hint="eastAsia"/>
        </w:rPr>
        <w:lastRenderedPageBreak/>
        <w:drawing>
          <wp:inline distT="0" distB="0" distL="114300" distR="114300" wp14:anchorId="3467BFBF" wp14:editId="0B33CFF1">
            <wp:extent cx="4762500" cy="5715000"/>
            <wp:effectExtent l="0" t="0" r="0" b="0"/>
            <wp:docPr id="34" name="图片 3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5"/>
                    <pic:cNvPicPr>
                      <a:picLocks noChangeAspect="1"/>
                    </pic:cNvPicPr>
                  </pic:nvPicPr>
                  <pic:blipFill>
                    <a:blip r:embed="rId37"/>
                    <a:stretch>
                      <a:fillRect/>
                    </a:stretch>
                  </pic:blipFill>
                  <pic:spPr>
                    <a:xfrm>
                      <a:off x="0" y="0"/>
                      <a:ext cx="4762500" cy="5715000"/>
                    </a:xfrm>
                    <a:prstGeom prst="rect">
                      <a:avLst/>
                    </a:prstGeom>
                  </pic:spPr>
                </pic:pic>
              </a:graphicData>
            </a:graphic>
          </wp:inline>
        </w:drawing>
      </w:r>
    </w:p>
    <w:p w14:paraId="7954BAFE" w14:textId="77777777" w:rsidR="0015356F" w:rsidRPr="00F95057" w:rsidRDefault="00000000" w:rsidP="00F95057">
      <w:r w:rsidRPr="00F95057">
        <w:rPr>
          <w:rFonts w:hint="eastAsia"/>
        </w:rPr>
        <w:t>Click</w:t>
      </w:r>
      <w:r w:rsidRPr="00F95057">
        <w:rPr>
          <w:rFonts w:hint="eastAsia"/>
        </w:rPr>
        <w:drawing>
          <wp:inline distT="0" distB="0" distL="114300" distR="114300" wp14:anchorId="5DBD03F3" wp14:editId="374D7258">
            <wp:extent cx="314325" cy="276225"/>
            <wp:effectExtent l="0" t="0" r="9525" b="9525"/>
            <wp:docPr id="12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0"/>
                    <pic:cNvPicPr>
                      <a:picLocks noChangeAspect="1"/>
                    </pic:cNvPicPr>
                  </pic:nvPicPr>
                  <pic:blipFill>
                    <a:blip r:embed="rId38"/>
                    <a:stretch>
                      <a:fillRect/>
                    </a:stretch>
                  </pic:blipFill>
                  <pic:spPr>
                    <a:xfrm>
                      <a:off x="0" y="0"/>
                      <a:ext cx="314325" cy="276225"/>
                    </a:xfrm>
                    <a:prstGeom prst="rect">
                      <a:avLst/>
                    </a:prstGeom>
                    <a:noFill/>
                    <a:ln>
                      <a:noFill/>
                    </a:ln>
                  </pic:spPr>
                </pic:pic>
              </a:graphicData>
            </a:graphic>
          </wp:inline>
        </w:drawing>
      </w:r>
      <w:r w:rsidRPr="00F95057">
        <w:rPr>
          <w:rFonts w:hint="eastAsia"/>
        </w:rPr>
        <w:t>to upload the program</w:t>
      </w:r>
    </w:p>
    <w:p w14:paraId="42969C7B" w14:textId="77777777" w:rsidR="0015356F" w:rsidRPr="00F95057" w:rsidRDefault="00000000" w:rsidP="00F95057">
      <w:r w:rsidRPr="00F95057">
        <w:rPr>
          <w:rFonts w:hint="eastAsia"/>
        </w:rPr>
        <w:lastRenderedPageBreak/>
        <w:drawing>
          <wp:inline distT="0" distB="0" distL="114300" distR="114300" wp14:anchorId="3128777B" wp14:editId="787C7788">
            <wp:extent cx="4762500" cy="5715000"/>
            <wp:effectExtent l="0" t="0" r="0" b="0"/>
            <wp:docPr id="35" name="图片 35"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6"/>
                    <pic:cNvPicPr>
                      <a:picLocks noChangeAspect="1"/>
                    </pic:cNvPicPr>
                  </pic:nvPicPr>
                  <pic:blipFill>
                    <a:blip r:embed="rId39"/>
                    <a:stretch>
                      <a:fillRect/>
                    </a:stretch>
                  </pic:blipFill>
                  <pic:spPr>
                    <a:xfrm>
                      <a:off x="0" y="0"/>
                      <a:ext cx="4762500" cy="5715000"/>
                    </a:xfrm>
                    <a:prstGeom prst="rect">
                      <a:avLst/>
                    </a:prstGeom>
                  </pic:spPr>
                </pic:pic>
              </a:graphicData>
            </a:graphic>
          </wp:inline>
        </w:drawing>
      </w:r>
    </w:p>
    <w:p w14:paraId="26FDFE6A" w14:textId="77777777" w:rsidR="0015356F" w:rsidRPr="00F95057" w:rsidRDefault="00000000" w:rsidP="00F95057">
      <w:r w:rsidRPr="00F95057">
        <w:rPr>
          <w:rFonts w:hint="eastAsia"/>
        </w:rPr>
        <w:t>After the program is uploaded successfully, the onboard LED blinks. Congratulation, you have finished the first program.</w:t>
      </w:r>
    </w:p>
    <w:p w14:paraId="7915F947" w14:textId="77777777" w:rsidR="0015356F" w:rsidRPr="00F95057" w:rsidRDefault="0015356F" w:rsidP="00F95057"/>
    <w:p w14:paraId="5B0911A7" w14:textId="77777777" w:rsidR="0015356F" w:rsidRPr="00F95057" w:rsidRDefault="0015356F" w:rsidP="00F95057"/>
    <w:p w14:paraId="05F70D10" w14:textId="77777777" w:rsidR="0015356F" w:rsidRPr="00F95057" w:rsidRDefault="00000000" w:rsidP="00F95057">
      <w:r w:rsidRPr="00F95057">
        <w:rPr>
          <w:rFonts w:hint="eastAsia"/>
        </w:rPr>
        <w:t xml:space="preserve">6.Add project Libraries            </w:t>
      </w:r>
    </w:p>
    <w:p w14:paraId="71BCC6AC" w14:textId="77777777" w:rsidR="0015356F" w:rsidRPr="00F95057" w:rsidRDefault="00000000" w:rsidP="00F95057">
      <w:r w:rsidRPr="00F95057">
        <w:rPr>
          <w:rFonts w:hint="eastAsia"/>
        </w:rPr>
        <w:t>(1)What are Libraries ?</w:t>
      </w:r>
    </w:p>
    <w:p w14:paraId="721EA699" w14:textId="77777777" w:rsidR="0015356F" w:rsidRPr="00F95057" w:rsidRDefault="00000000" w:rsidP="00F95057">
      <w:hyperlink r:id="rId40" w:history="1">
        <w:r w:rsidRPr="00F95057">
          <w:rPr>
            <w:rStyle w:val="ab"/>
            <w:rFonts w:hint="eastAsia"/>
          </w:rPr>
          <w:t>Libraries</w:t>
        </w:r>
        <w:r w:rsidRPr="00F95057">
          <w:rPr>
            <w:rStyle w:val="ab"/>
            <w:rFonts w:hint="eastAsia"/>
          </w:rPr>
          <w:t> </w:t>
        </w:r>
      </w:hyperlink>
      <w:r w:rsidRPr="00F95057">
        <w:rPr>
          <w:rFonts w:hint="eastAsia"/>
        </w:rPr>
        <w:t xml:space="preserve">are a collection of code that makes it easy for you to connect to a sensor,display, module, etc. </w:t>
      </w:r>
    </w:p>
    <w:p w14:paraId="1CEA2E00" w14:textId="77777777" w:rsidR="0015356F" w:rsidRPr="00F95057" w:rsidRDefault="00000000" w:rsidP="00F95057">
      <w:r w:rsidRPr="00F95057">
        <w:rPr>
          <w:rFonts w:hint="eastAsia"/>
        </w:rPr>
        <w:lastRenderedPageBreak/>
        <w:t xml:space="preserve">For example, the built-in LiquidCrystal library helps talk to LCD displays. There are hundreds of additional libraries available on the Internet for download. </w:t>
      </w:r>
    </w:p>
    <w:p w14:paraId="5EF37790" w14:textId="77777777" w:rsidR="0015356F" w:rsidRPr="00F95057" w:rsidRDefault="00000000" w:rsidP="00F95057">
      <w:r w:rsidRPr="00F95057">
        <w:rPr>
          <w:rFonts w:hint="eastAsia"/>
        </w:rPr>
        <w:t xml:space="preserve">The built-in libraries and some of these additional libraries are listed in the reference. </w:t>
      </w:r>
    </w:p>
    <w:p w14:paraId="3D3EA6AE" w14:textId="77777777" w:rsidR="0015356F" w:rsidRPr="00F95057" w:rsidRDefault="0015356F" w:rsidP="00F95057"/>
    <w:p w14:paraId="278D331C" w14:textId="77777777" w:rsidR="0015356F" w:rsidRPr="00F95057" w:rsidRDefault="00000000" w:rsidP="00F95057">
      <w:r w:rsidRPr="00F95057">
        <w:rPr>
          <w:rFonts w:hint="eastAsia"/>
        </w:rPr>
        <w:t>(2)How to Install a Library ?</w:t>
      </w:r>
    </w:p>
    <w:p w14:paraId="6EEE811A" w14:textId="77777777" w:rsidR="0015356F" w:rsidRPr="00F95057" w:rsidRDefault="00000000" w:rsidP="00F95057">
      <w:r w:rsidRPr="00F95057">
        <w:rPr>
          <w:rFonts w:hint="eastAsia"/>
        </w:rPr>
        <w:t>Here we will introduce the most simple way for you to add libraries .</w:t>
      </w:r>
    </w:p>
    <w:p w14:paraId="4EDBAAAC" w14:textId="77777777" w:rsidR="0015356F" w:rsidRPr="00F95057" w:rsidRDefault="00000000" w:rsidP="00F95057">
      <w:r w:rsidRPr="00F95057">
        <w:rPr>
          <w:rFonts w:hint="eastAsia"/>
        </w:rPr>
        <w:t>Step 1</w:t>
      </w:r>
      <w:r w:rsidRPr="00F95057">
        <w:rPr>
          <w:rFonts w:hint="eastAsia"/>
        </w:rPr>
        <w:t>：</w:t>
      </w:r>
      <w:r w:rsidRPr="00F95057">
        <w:rPr>
          <w:rFonts w:hint="eastAsia"/>
        </w:rPr>
        <w:t>After downloading well the Arduino IDE, you can right-click the icon of Arduino IDE.</w:t>
      </w:r>
    </w:p>
    <w:p w14:paraId="5C2F556F" w14:textId="77777777" w:rsidR="0015356F" w:rsidRPr="00F95057" w:rsidRDefault="00000000" w:rsidP="00F95057">
      <w:r w:rsidRPr="00F95057">
        <w:rPr>
          <w:rFonts w:hint="eastAsia"/>
        </w:rPr>
        <w:t>Find the option "Open file location" shown as below:</w:t>
      </w:r>
    </w:p>
    <w:p w14:paraId="1EED7212" w14:textId="77777777" w:rsidR="0015356F" w:rsidRPr="00F95057" w:rsidRDefault="0015356F" w:rsidP="00F95057"/>
    <w:p w14:paraId="163DE1DA" w14:textId="77777777" w:rsidR="0015356F" w:rsidRPr="00F95057" w:rsidRDefault="00000000" w:rsidP="00F95057">
      <w:hyperlink r:id="rId41" w:history="1">
        <w:r w:rsidRPr="00F95057">
          <w:rPr>
            <w:rStyle w:val="ab"/>
            <w:rFonts w:hint="eastAsia"/>
          </w:rPr>
          <w:drawing>
            <wp:inline distT="0" distB="0" distL="114300" distR="114300" wp14:anchorId="5A02920B" wp14:editId="2FA990BB">
              <wp:extent cx="5124450" cy="1965960"/>
              <wp:effectExtent l="9525" t="9525" r="9525" b="24765"/>
              <wp:docPr id="128" name="图片 27" descr="IMG_25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7" descr="IMG_256"/>
                      <pic:cNvPicPr>
                        <a:picLocks noChangeAspect="1"/>
                      </pic:cNvPicPr>
                    </pic:nvPicPr>
                    <pic:blipFill>
                      <a:blip r:embed="rId42"/>
                      <a:stretch>
                        <a:fillRect/>
                      </a:stretch>
                    </pic:blipFill>
                    <pic:spPr>
                      <a:xfrm>
                        <a:off x="0" y="0"/>
                        <a:ext cx="5124450" cy="1965960"/>
                      </a:xfrm>
                      <a:prstGeom prst="rect">
                        <a:avLst/>
                      </a:prstGeom>
                      <a:noFill/>
                      <a:ln w="9525" cap="flat" cmpd="sng">
                        <a:solidFill>
                          <a:srgbClr val="0000FF"/>
                        </a:solidFill>
                        <a:prstDash val="solid"/>
                        <a:miter/>
                        <a:headEnd type="none" w="med" len="med"/>
                        <a:tailEnd type="none" w="med" len="med"/>
                      </a:ln>
                    </pic:spPr>
                  </pic:pic>
                </a:graphicData>
              </a:graphic>
            </wp:inline>
          </w:drawing>
        </w:r>
      </w:hyperlink>
    </w:p>
    <w:p w14:paraId="5F0E1C58" w14:textId="77777777" w:rsidR="0015356F" w:rsidRPr="00F95057" w:rsidRDefault="0015356F" w:rsidP="00F95057"/>
    <w:p w14:paraId="3B6245FE" w14:textId="77777777" w:rsidR="0015356F" w:rsidRPr="00F95057" w:rsidRDefault="00000000" w:rsidP="00F95057">
      <w:r w:rsidRPr="00F95057">
        <w:rPr>
          <w:rFonts w:hint="eastAsia"/>
        </w:rPr>
        <w:t>Step 2: Enter it to find out libraries folder, this folder is the library file of Arduino.</w:t>
      </w:r>
    </w:p>
    <w:p w14:paraId="4423FBF0" w14:textId="77777777" w:rsidR="0015356F" w:rsidRPr="00F95057" w:rsidRDefault="00000000" w:rsidP="00F95057">
      <w:r w:rsidRPr="00F95057">
        <w:rPr>
          <w:rFonts w:hint="eastAsia"/>
        </w:rPr>
        <w:lastRenderedPageBreak/>
        <w:drawing>
          <wp:inline distT="0" distB="0" distL="114300" distR="114300" wp14:anchorId="17221C85" wp14:editId="12ACD1D7">
            <wp:extent cx="5272405" cy="3439795"/>
            <wp:effectExtent l="9525" t="9525" r="13970" b="17780"/>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pic:cNvPicPr>
                      <a:picLocks noChangeAspect="1"/>
                    </pic:cNvPicPr>
                  </pic:nvPicPr>
                  <pic:blipFill>
                    <a:blip r:embed="rId43"/>
                    <a:stretch>
                      <a:fillRect/>
                    </a:stretch>
                  </pic:blipFill>
                  <pic:spPr>
                    <a:xfrm>
                      <a:off x="0" y="0"/>
                      <a:ext cx="5272405" cy="3439795"/>
                    </a:xfrm>
                    <a:prstGeom prst="rect">
                      <a:avLst/>
                    </a:prstGeom>
                    <a:noFill/>
                    <a:ln w="9525" cap="flat" cmpd="sng">
                      <a:solidFill>
                        <a:srgbClr val="0000FF"/>
                      </a:solidFill>
                      <a:prstDash val="solid"/>
                      <a:miter/>
                      <a:headEnd type="none" w="med" len="med"/>
                      <a:tailEnd type="none" w="med" len="med"/>
                    </a:ln>
                  </pic:spPr>
                </pic:pic>
              </a:graphicData>
            </a:graphic>
          </wp:inline>
        </w:drawing>
      </w:r>
    </w:p>
    <w:p w14:paraId="3384F7C9" w14:textId="77777777" w:rsidR="0015356F" w:rsidRPr="00F95057" w:rsidRDefault="0015356F" w:rsidP="00F95057"/>
    <w:p w14:paraId="0F22AC72" w14:textId="77777777" w:rsidR="0015356F" w:rsidRPr="00F95057" w:rsidRDefault="00000000" w:rsidP="00F95057">
      <w:r w:rsidRPr="00F95057">
        <w:rPr>
          <w:rFonts w:hint="eastAsia"/>
        </w:rPr>
        <w:t>Step 3</w:t>
      </w:r>
      <w:r w:rsidRPr="00F95057">
        <w:rPr>
          <w:rFonts w:hint="eastAsia"/>
        </w:rPr>
        <w:t>：</w:t>
      </w:r>
      <w:r w:rsidRPr="00F95057">
        <w:rPr>
          <w:rFonts w:hint="eastAsia"/>
        </w:rPr>
        <w:t xml:space="preserve"> Next to find out the</w:t>
      </w:r>
      <w:r w:rsidRPr="00F95057">
        <w:rPr>
          <w:rFonts w:hint="eastAsia"/>
        </w:rPr>
        <w:t>“</w:t>
      </w:r>
      <w:r w:rsidRPr="00F95057">
        <w:rPr>
          <w:rFonts w:hint="eastAsia"/>
        </w:rPr>
        <w:t>libraries</w:t>
      </w:r>
      <w:r w:rsidRPr="00F95057">
        <w:rPr>
          <w:rFonts w:hint="eastAsia"/>
        </w:rPr>
        <w:t>”</w:t>
      </w:r>
      <w:r w:rsidRPr="00F95057">
        <w:rPr>
          <w:rFonts w:hint="eastAsia"/>
        </w:rPr>
        <w:t xml:space="preserve">folder of the yellow robot(seen in the link: </w:t>
      </w:r>
      <w:hyperlink r:id="rId44" w:history="1">
        <w:r w:rsidRPr="00F95057">
          <w:rPr>
            <w:rStyle w:val="ab"/>
            <w:rFonts w:hint="eastAsia"/>
          </w:rPr>
          <w:t>https://kd.kidsbits.cc/KD0003</w:t>
        </w:r>
      </w:hyperlink>
      <w:r w:rsidRPr="00F95057">
        <w:rPr>
          <w:rFonts w:hint="eastAsia"/>
        </w:rPr>
        <w:t>), you just need to replicate and paste it into the libraries folder of Arduino IDE.</w:t>
      </w:r>
    </w:p>
    <w:p w14:paraId="403E3D66" w14:textId="77777777" w:rsidR="0015356F" w:rsidRPr="00F95057" w:rsidRDefault="0015356F" w:rsidP="00F95057"/>
    <w:p w14:paraId="2EC63D6F" w14:textId="77777777" w:rsidR="0015356F" w:rsidRPr="00F95057" w:rsidRDefault="00000000" w:rsidP="00F95057">
      <w:r w:rsidRPr="00F95057">
        <w:drawing>
          <wp:inline distT="0" distB="0" distL="114300" distR="114300" wp14:anchorId="0AFAEF70" wp14:editId="57C0565B">
            <wp:extent cx="4953000" cy="291465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5"/>
                    <a:stretch>
                      <a:fillRect/>
                    </a:stretch>
                  </pic:blipFill>
                  <pic:spPr>
                    <a:xfrm>
                      <a:off x="0" y="0"/>
                      <a:ext cx="4953000" cy="2914650"/>
                    </a:xfrm>
                    <a:prstGeom prst="rect">
                      <a:avLst/>
                    </a:prstGeom>
                    <a:noFill/>
                    <a:ln>
                      <a:noFill/>
                    </a:ln>
                  </pic:spPr>
                </pic:pic>
              </a:graphicData>
            </a:graphic>
          </wp:inline>
        </w:drawing>
      </w:r>
    </w:p>
    <w:p w14:paraId="062F9AD4" w14:textId="77777777" w:rsidR="0015356F" w:rsidRPr="00F95057" w:rsidRDefault="0015356F" w:rsidP="00F95057"/>
    <w:p w14:paraId="6B535FC6" w14:textId="77777777" w:rsidR="0015356F" w:rsidRPr="00F95057" w:rsidRDefault="0015356F" w:rsidP="00F95057"/>
    <w:p w14:paraId="788E27F0" w14:textId="77777777" w:rsidR="0015356F" w:rsidRPr="00F95057" w:rsidRDefault="00000000" w:rsidP="00F95057">
      <w:r w:rsidRPr="00F95057">
        <w:drawing>
          <wp:inline distT="0" distB="0" distL="114300" distR="114300" wp14:anchorId="08BDC385" wp14:editId="73026C5A">
            <wp:extent cx="5019675" cy="3257550"/>
            <wp:effectExtent l="0" t="0" r="9525"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6"/>
                    <a:stretch>
                      <a:fillRect/>
                    </a:stretch>
                  </pic:blipFill>
                  <pic:spPr>
                    <a:xfrm>
                      <a:off x="0" y="0"/>
                      <a:ext cx="5019675" cy="3257550"/>
                    </a:xfrm>
                    <a:prstGeom prst="rect">
                      <a:avLst/>
                    </a:prstGeom>
                    <a:noFill/>
                    <a:ln>
                      <a:noFill/>
                    </a:ln>
                  </pic:spPr>
                </pic:pic>
              </a:graphicData>
            </a:graphic>
          </wp:inline>
        </w:drawing>
      </w:r>
    </w:p>
    <w:p w14:paraId="009F0985" w14:textId="77777777" w:rsidR="0015356F" w:rsidRPr="00F95057" w:rsidRDefault="00000000" w:rsidP="00F95057">
      <w:r w:rsidRPr="00F95057">
        <w:drawing>
          <wp:inline distT="0" distB="0" distL="114300" distR="114300" wp14:anchorId="3F03AAE3" wp14:editId="0ABF996A">
            <wp:extent cx="6305550" cy="2124075"/>
            <wp:effectExtent l="0" t="0" r="0" b="952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7"/>
                    <a:stretch>
                      <a:fillRect/>
                    </a:stretch>
                  </pic:blipFill>
                  <pic:spPr>
                    <a:xfrm>
                      <a:off x="0" y="0"/>
                      <a:ext cx="6305550" cy="2124075"/>
                    </a:xfrm>
                    <a:prstGeom prst="rect">
                      <a:avLst/>
                    </a:prstGeom>
                    <a:noFill/>
                    <a:ln>
                      <a:noFill/>
                    </a:ln>
                  </pic:spPr>
                </pic:pic>
              </a:graphicData>
            </a:graphic>
          </wp:inline>
        </w:drawing>
      </w:r>
    </w:p>
    <w:p w14:paraId="703CD302" w14:textId="77777777" w:rsidR="0015356F" w:rsidRPr="00F95057" w:rsidRDefault="0015356F" w:rsidP="00F95057"/>
    <w:p w14:paraId="6877ED8F" w14:textId="77777777" w:rsidR="0015356F" w:rsidRPr="00F95057" w:rsidRDefault="0015356F" w:rsidP="00F95057"/>
    <w:p w14:paraId="5BE179AA" w14:textId="77777777" w:rsidR="0015356F" w:rsidRPr="00F95057" w:rsidRDefault="00000000" w:rsidP="00F95057">
      <w:r w:rsidRPr="00F95057">
        <w:lastRenderedPageBreak/>
        <w:drawing>
          <wp:inline distT="0" distB="0" distL="114300" distR="114300" wp14:anchorId="736D2DE7" wp14:editId="3E86F22D">
            <wp:extent cx="4010025" cy="3667125"/>
            <wp:effectExtent l="0" t="0" r="9525"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8"/>
                    <a:stretch>
                      <a:fillRect/>
                    </a:stretch>
                  </pic:blipFill>
                  <pic:spPr>
                    <a:xfrm>
                      <a:off x="0" y="0"/>
                      <a:ext cx="4010025" cy="3667125"/>
                    </a:xfrm>
                    <a:prstGeom prst="rect">
                      <a:avLst/>
                    </a:prstGeom>
                    <a:noFill/>
                    <a:ln>
                      <a:noFill/>
                    </a:ln>
                  </pic:spPr>
                </pic:pic>
              </a:graphicData>
            </a:graphic>
          </wp:inline>
        </w:drawing>
      </w:r>
    </w:p>
    <w:p w14:paraId="74054C1E" w14:textId="77777777" w:rsidR="0015356F" w:rsidRPr="00F95057" w:rsidRDefault="0015356F" w:rsidP="00F95057"/>
    <w:p w14:paraId="0A46012E" w14:textId="77777777" w:rsidR="0015356F" w:rsidRPr="00F95057" w:rsidRDefault="0015356F" w:rsidP="00F95057"/>
    <w:p w14:paraId="3AA7F2F1" w14:textId="77777777" w:rsidR="0015356F" w:rsidRPr="00F95057" w:rsidRDefault="0015356F" w:rsidP="00F95057"/>
    <w:p w14:paraId="581FC7FD" w14:textId="77777777" w:rsidR="0015356F" w:rsidRPr="00F95057" w:rsidRDefault="0015356F" w:rsidP="00F95057"/>
    <w:p w14:paraId="564816D7" w14:textId="77777777" w:rsidR="0015356F" w:rsidRPr="00F95057" w:rsidRDefault="0015356F" w:rsidP="00F95057"/>
    <w:p w14:paraId="26A11F75" w14:textId="77777777" w:rsidR="0015356F" w:rsidRPr="00F95057" w:rsidRDefault="0015356F" w:rsidP="00F95057"/>
    <w:p w14:paraId="0E408DD2" w14:textId="77777777" w:rsidR="0015356F" w:rsidRPr="00F95057" w:rsidRDefault="00000000" w:rsidP="00F95057">
      <w:r w:rsidRPr="00F95057">
        <w:rPr>
          <w:rFonts w:hint="eastAsia"/>
        </w:rPr>
        <w:t>Then the libraries of yellow robot are installed successfully, as shown below:</w:t>
      </w:r>
    </w:p>
    <w:p w14:paraId="5D8D5B3F" w14:textId="77777777" w:rsidR="0015356F" w:rsidRPr="00F95057" w:rsidRDefault="0015356F" w:rsidP="00F95057"/>
    <w:p w14:paraId="12F2754D" w14:textId="77777777" w:rsidR="0015356F" w:rsidRPr="00F95057" w:rsidRDefault="0015356F" w:rsidP="00F95057"/>
    <w:p w14:paraId="7A8AD6A6" w14:textId="77777777" w:rsidR="0015356F" w:rsidRPr="00F95057" w:rsidRDefault="0015356F" w:rsidP="00F95057"/>
    <w:p w14:paraId="3B5989AD" w14:textId="77777777" w:rsidR="0015356F" w:rsidRPr="00F95057" w:rsidRDefault="0015356F" w:rsidP="00F95057"/>
    <w:p w14:paraId="750396EC" w14:textId="77777777" w:rsidR="0015356F" w:rsidRPr="00F95057" w:rsidRDefault="0015356F" w:rsidP="00F95057"/>
    <w:p w14:paraId="25C1DD36" w14:textId="77777777" w:rsidR="0015356F" w:rsidRPr="00F95057" w:rsidRDefault="00000000" w:rsidP="00F95057">
      <w:r w:rsidRPr="00F95057">
        <w:rPr>
          <w:rFonts w:hint="eastAsia"/>
        </w:rPr>
        <w:t>7. Projects</w:t>
      </w:r>
      <w:r w:rsidRPr="00F95057">
        <w:rPr>
          <w:rFonts w:hint="eastAsia"/>
        </w:rPr>
        <w:t>：</w:t>
      </w:r>
      <w:r w:rsidRPr="00F95057">
        <w:rPr>
          <w:rFonts w:hint="eastAsia"/>
        </w:rPr>
        <w:t xml:space="preserve">              </w:t>
      </w:r>
    </w:p>
    <w:p w14:paraId="195035AA" w14:textId="77777777" w:rsidR="0015356F" w:rsidRPr="00F95057" w:rsidRDefault="00000000" w:rsidP="00F95057">
      <w:r w:rsidRPr="00F95057">
        <w:rPr>
          <w:rFonts w:hint="eastAsia"/>
        </w:rPr>
        <w:lastRenderedPageBreak/>
        <w:t>The whole project begins with basic programs. By assembling the robot car, you will absorb the knowledge of electronics and machinery step by step. I reckon that you can hardly sit still and itch to have a go now. Let</w:t>
      </w:r>
      <w:r w:rsidRPr="00F95057">
        <w:rPr>
          <w:rFonts w:hint="eastAsia"/>
        </w:rPr>
        <w:t>’</w:t>
      </w:r>
      <w:r w:rsidRPr="00F95057">
        <w:rPr>
          <w:rFonts w:hint="eastAsia"/>
        </w:rPr>
        <w:t>s get started.</w:t>
      </w:r>
    </w:p>
    <w:p w14:paraId="35277474" w14:textId="77777777" w:rsidR="0015356F" w:rsidRPr="00F95057" w:rsidRDefault="0015356F" w:rsidP="00F95057"/>
    <w:p w14:paraId="45AB5ABC" w14:textId="77777777" w:rsidR="0015356F" w:rsidRPr="00F95057" w:rsidRDefault="00000000" w:rsidP="00F95057">
      <w:bookmarkStart w:id="4" w:name="_Toc28476"/>
      <w:r w:rsidRPr="00F95057">
        <w:rPr>
          <w:rFonts w:hint="eastAsia"/>
        </w:rPr>
        <w:t>Project 1: Blinking LED</w:t>
      </w:r>
    </w:p>
    <w:p w14:paraId="59C4BAE8" w14:textId="77777777" w:rsidR="0015356F" w:rsidRPr="00F95057" w:rsidRDefault="00000000" w:rsidP="00F95057">
      <w:r w:rsidRPr="00F95057">
        <w:rPr>
          <w:rFonts w:hint="eastAsia"/>
        </w:rPr>
        <w:t>Introduction</w:t>
      </w:r>
      <w:r w:rsidRPr="00F95057">
        <w:rPr>
          <w:rFonts w:hint="eastAsia"/>
        </w:rPr>
        <w:t>：</w:t>
      </w:r>
      <w:bookmarkEnd w:id="4"/>
    </w:p>
    <w:p w14:paraId="6B434399" w14:textId="77777777" w:rsidR="0015356F" w:rsidRPr="00F95057" w:rsidRDefault="00000000" w:rsidP="00F95057">
      <w:r w:rsidRPr="00F95057">
        <w:rPr>
          <w:rFonts w:hint="eastAsia"/>
        </w:rPr>
        <w:drawing>
          <wp:inline distT="0" distB="0" distL="114300" distR="114300" wp14:anchorId="5A057A8B" wp14:editId="1F3B0A4E">
            <wp:extent cx="2611120" cy="1958340"/>
            <wp:effectExtent l="0" t="0" r="17780" b="3810"/>
            <wp:docPr id="78" name="图片 2" descr="C:\Users\Administrator\Desktop\图片3.png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descr="C:\Users\Administrator\Desktop\图片3.png图片3"/>
                    <pic:cNvPicPr>
                      <a:picLocks noChangeAspect="1"/>
                    </pic:cNvPicPr>
                  </pic:nvPicPr>
                  <pic:blipFill>
                    <a:blip r:embed="rId49"/>
                    <a:srcRect/>
                    <a:stretch>
                      <a:fillRect/>
                    </a:stretch>
                  </pic:blipFill>
                  <pic:spPr>
                    <a:xfrm>
                      <a:off x="0" y="0"/>
                      <a:ext cx="2611120" cy="1958340"/>
                    </a:xfrm>
                    <a:prstGeom prst="rect">
                      <a:avLst/>
                    </a:prstGeom>
                    <a:noFill/>
                    <a:ln>
                      <a:noFill/>
                    </a:ln>
                  </pic:spPr>
                </pic:pic>
              </a:graphicData>
            </a:graphic>
          </wp:inline>
        </w:drawing>
      </w:r>
    </w:p>
    <w:p w14:paraId="0E854550" w14:textId="77777777" w:rsidR="0015356F" w:rsidRPr="00F95057" w:rsidRDefault="00000000" w:rsidP="00F95057">
      <w:r w:rsidRPr="00F95057">
        <w:rPr>
          <w:rFonts w:hint="eastAsia"/>
        </w:rPr>
        <w:t xml:space="preserve">For starters and enthusiasts, LED Blink is a fundamental program. </w:t>
      </w:r>
    </w:p>
    <w:p w14:paraId="29C0C3F0" w14:textId="77777777" w:rsidR="0015356F" w:rsidRPr="00F95057" w:rsidRDefault="00000000" w:rsidP="00F95057">
      <w:r w:rsidRPr="00F95057">
        <w:rPr>
          <w:rFonts w:hint="eastAsia"/>
        </w:rPr>
        <w:t>LED, the abbreviation of light emitting diodes, consists of Ga, As, P, N chemical compound and so on. The LED can flash diverse color by altering the delay time in the test code. In the circuit, power on GND and VCC, the LED will be on if S end is high level; nevertheless, it will go off.</w:t>
      </w:r>
    </w:p>
    <w:p w14:paraId="632998AA" w14:textId="77777777" w:rsidR="0015356F" w:rsidRPr="00F95057" w:rsidRDefault="00000000" w:rsidP="00F95057">
      <w:r w:rsidRPr="00F95057">
        <w:rPr>
          <w:rFonts w:hint="eastAsia"/>
        </w:rPr>
        <w:t>In the experiment, we make the LED module blink through the test code.</w:t>
      </w:r>
    </w:p>
    <w:p w14:paraId="4DD2A0BA" w14:textId="77777777" w:rsidR="0015356F" w:rsidRPr="00F95057" w:rsidRDefault="0015356F" w:rsidP="00F95057"/>
    <w:p w14:paraId="246CD9C9" w14:textId="77777777" w:rsidR="0015356F" w:rsidRPr="00F95057" w:rsidRDefault="0015356F" w:rsidP="00F95057"/>
    <w:p w14:paraId="7EEBC22B" w14:textId="77777777" w:rsidR="0015356F" w:rsidRPr="00F95057" w:rsidRDefault="00000000" w:rsidP="00F95057">
      <w:bookmarkStart w:id="5" w:name="_Toc25228"/>
      <w:bookmarkStart w:id="6" w:name="_Toc803"/>
      <w:r w:rsidRPr="00F95057">
        <w:rPr>
          <w:rFonts w:hint="eastAsia"/>
        </w:rPr>
        <w:t>(2) Specification</w:t>
      </w:r>
      <w:bookmarkEnd w:id="5"/>
      <w:r w:rsidRPr="00F95057">
        <w:rPr>
          <w:rFonts w:hint="eastAsia"/>
        </w:rPr>
        <w:t>：</w:t>
      </w:r>
      <w:bookmarkEnd w:id="6"/>
    </w:p>
    <w:p w14:paraId="3584D6C5" w14:textId="77777777" w:rsidR="0015356F" w:rsidRPr="00F95057" w:rsidRDefault="00000000" w:rsidP="00F95057">
      <w:r w:rsidRPr="00F95057">
        <w:rPr>
          <w:rFonts w:hint="eastAsia"/>
        </w:rPr>
        <w:lastRenderedPageBreak/>
        <w:drawing>
          <wp:inline distT="0" distB="0" distL="114300" distR="114300" wp14:anchorId="370703B7" wp14:editId="232651DC">
            <wp:extent cx="1627505" cy="1636395"/>
            <wp:effectExtent l="0" t="0" r="1905" b="10795"/>
            <wp:docPr id="79" name="图片 2" descr="z乐高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z乐高 (15)"/>
                    <pic:cNvPicPr>
                      <a:picLocks noChangeAspect="1"/>
                    </pic:cNvPicPr>
                  </pic:nvPicPr>
                  <pic:blipFill>
                    <a:blip r:embed="rId50"/>
                    <a:srcRect l="10001" t="9520" r="9760" b="9880"/>
                    <a:stretch>
                      <a:fillRect/>
                    </a:stretch>
                  </pic:blipFill>
                  <pic:spPr>
                    <a:xfrm rot="5400000">
                      <a:off x="0" y="0"/>
                      <a:ext cx="1627505" cy="1636395"/>
                    </a:xfrm>
                    <a:prstGeom prst="rect">
                      <a:avLst/>
                    </a:prstGeom>
                    <a:noFill/>
                    <a:ln>
                      <a:noFill/>
                    </a:ln>
                  </pic:spPr>
                </pic:pic>
              </a:graphicData>
            </a:graphic>
          </wp:inline>
        </w:drawing>
      </w:r>
    </w:p>
    <w:p w14:paraId="443013D1" w14:textId="77777777" w:rsidR="0015356F" w:rsidRPr="00F95057" w:rsidRDefault="0015356F" w:rsidP="00F95057"/>
    <w:p w14:paraId="03750103" w14:textId="77777777" w:rsidR="0015356F" w:rsidRPr="00F95057" w:rsidRDefault="00000000" w:rsidP="00F95057">
      <w:r w:rsidRPr="00F95057">
        <w:rPr>
          <w:rFonts w:hint="eastAsia"/>
        </w:rPr>
        <w:t>Control interface: digital port</w:t>
      </w:r>
    </w:p>
    <w:p w14:paraId="3AB47987" w14:textId="77777777" w:rsidR="0015356F" w:rsidRPr="00F95057" w:rsidRDefault="00000000" w:rsidP="00F95057">
      <w:r w:rsidRPr="00F95057">
        <w:rPr>
          <w:rFonts w:hint="eastAsia"/>
        </w:rPr>
        <w:t>Working voltage: DC 3.3-5V</w:t>
      </w:r>
    </w:p>
    <w:p w14:paraId="38A6F4AE" w14:textId="77777777" w:rsidR="0015356F" w:rsidRPr="00F95057" w:rsidRDefault="00000000" w:rsidP="00F95057">
      <w:r w:rsidRPr="00F95057">
        <w:rPr>
          <w:rFonts w:hint="eastAsia"/>
        </w:rPr>
        <w:t xml:space="preserve">Port: EASY plug </w:t>
      </w:r>
    </w:p>
    <w:p w14:paraId="7805795F" w14:textId="77777777" w:rsidR="0015356F" w:rsidRPr="00F95057" w:rsidRDefault="00000000" w:rsidP="00F95057">
      <w:r w:rsidRPr="00F95057">
        <w:rPr>
          <w:rFonts w:hint="eastAsia"/>
        </w:rPr>
        <w:t>LED display color: seven colors</w:t>
      </w:r>
    </w:p>
    <w:p w14:paraId="050E1A44" w14:textId="77777777" w:rsidR="0015356F" w:rsidRPr="00F95057" w:rsidRDefault="0015356F" w:rsidP="00F95057"/>
    <w:p w14:paraId="091253C9" w14:textId="77777777" w:rsidR="0015356F" w:rsidRPr="00F95057" w:rsidRDefault="00000000" w:rsidP="00F95057">
      <w:r w:rsidRPr="00F95057">
        <w:rPr>
          <w:rFonts w:hint="eastAsia"/>
        </w:rPr>
        <w:t>(3) Connection Diagram</w:t>
      </w:r>
    </w:p>
    <w:p w14:paraId="1F24F886" w14:textId="77777777" w:rsidR="0015356F" w:rsidRPr="00F95057" w:rsidRDefault="00000000" w:rsidP="00F95057">
      <w:r w:rsidRPr="00F95057">
        <w:rPr>
          <w:rFonts w:hint="eastAsia"/>
        </w:rPr>
        <w:drawing>
          <wp:inline distT="0" distB="0" distL="114300" distR="114300" wp14:anchorId="101F1840" wp14:editId="13F212FD">
            <wp:extent cx="1810385" cy="1806575"/>
            <wp:effectExtent l="0" t="0" r="18415" b="317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51"/>
                    <a:stretch>
                      <a:fillRect/>
                    </a:stretch>
                  </pic:blipFill>
                  <pic:spPr>
                    <a:xfrm>
                      <a:off x="0" y="0"/>
                      <a:ext cx="1810385" cy="1806575"/>
                    </a:xfrm>
                    <a:prstGeom prst="rect">
                      <a:avLst/>
                    </a:prstGeom>
                    <a:noFill/>
                    <a:ln>
                      <a:noFill/>
                    </a:ln>
                  </pic:spPr>
                </pic:pic>
              </a:graphicData>
            </a:graphic>
          </wp:inline>
        </w:drawing>
      </w:r>
    </w:p>
    <w:p w14:paraId="685EF07D" w14:textId="77777777" w:rsidR="0015356F" w:rsidRPr="00F95057" w:rsidRDefault="00000000" w:rsidP="00F95057">
      <w:r w:rsidRPr="00F95057">
        <w:rPr>
          <w:rFonts w:hint="eastAsia"/>
        </w:rPr>
        <w:t>This Kidsbits programming blocks LED module is compatible with LEGO blocks and the yellow robot. To wire up easily, we adapt the EASY plug to hinder the reverse wiring-up. As shown below, we connect the LED module to the digital port 12(D12)</w:t>
      </w:r>
    </w:p>
    <w:p w14:paraId="1D3CD403" w14:textId="77777777" w:rsidR="0015356F" w:rsidRPr="00F95057" w:rsidRDefault="0015356F" w:rsidP="00F95057"/>
    <w:p w14:paraId="419E4072" w14:textId="77777777" w:rsidR="0015356F" w:rsidRPr="00F95057" w:rsidRDefault="00000000" w:rsidP="00F95057">
      <w:r w:rsidRPr="00F95057">
        <w:rPr>
          <w:rFonts w:hint="eastAsia"/>
        </w:rPr>
        <w:t>Test Code</w:t>
      </w:r>
      <w:r w:rsidRPr="00F95057">
        <w:rPr>
          <w:rFonts w:hint="eastAsia"/>
        </w:rPr>
        <w:t>：</w:t>
      </w:r>
    </w:p>
    <w:p w14:paraId="6F1B2895" w14:textId="77777777" w:rsidR="0015356F" w:rsidRPr="00F95057" w:rsidRDefault="0015356F" w:rsidP="00F95057"/>
    <w:p w14:paraId="7FF0CDCB" w14:textId="77777777" w:rsidR="0015356F" w:rsidRPr="00F95057" w:rsidRDefault="00000000" w:rsidP="00F95057">
      <w:r w:rsidRPr="00F95057">
        <w:rPr>
          <w:rFonts w:hint="eastAsia"/>
        </w:rPr>
        <w:t>int led=12;   //set to digital port</w:t>
      </w:r>
    </w:p>
    <w:p w14:paraId="5413D3B7" w14:textId="77777777" w:rsidR="0015356F" w:rsidRPr="00F95057" w:rsidRDefault="00000000" w:rsidP="00F95057">
      <w:r w:rsidRPr="00F95057">
        <w:rPr>
          <w:rFonts w:hint="eastAsia"/>
        </w:rPr>
        <w:t>void setup()</w:t>
      </w:r>
    </w:p>
    <w:p w14:paraId="17ADEDC6" w14:textId="77777777" w:rsidR="0015356F" w:rsidRPr="00F95057" w:rsidRDefault="00000000" w:rsidP="00F95057">
      <w:r w:rsidRPr="00F95057">
        <w:rPr>
          <w:rFonts w:hint="eastAsia"/>
        </w:rPr>
        <w:t>{</w:t>
      </w:r>
    </w:p>
    <w:p w14:paraId="068773B0" w14:textId="77777777" w:rsidR="0015356F" w:rsidRPr="00F95057" w:rsidRDefault="00000000" w:rsidP="00F95057">
      <w:r w:rsidRPr="00F95057">
        <w:rPr>
          <w:rFonts w:hint="eastAsia"/>
        </w:rPr>
        <w:t xml:space="preserve">  pinMode(led, OUTPUT);  //set led to OUTPUT</w:t>
      </w:r>
    </w:p>
    <w:p w14:paraId="156DE79B" w14:textId="77777777" w:rsidR="0015356F" w:rsidRPr="00F95057" w:rsidRDefault="00000000" w:rsidP="00F95057">
      <w:r w:rsidRPr="00F95057">
        <w:rPr>
          <w:rFonts w:hint="eastAsia"/>
        </w:rPr>
        <w:t>}</w:t>
      </w:r>
    </w:p>
    <w:p w14:paraId="345ACF6B" w14:textId="77777777" w:rsidR="0015356F" w:rsidRPr="00F95057" w:rsidRDefault="0015356F" w:rsidP="00F95057"/>
    <w:p w14:paraId="1AD418DC" w14:textId="77777777" w:rsidR="0015356F" w:rsidRPr="00F95057" w:rsidRDefault="00000000" w:rsidP="00F95057">
      <w:r w:rsidRPr="00F95057">
        <w:rPr>
          <w:rFonts w:hint="eastAsia"/>
        </w:rPr>
        <w:t>void loop()</w:t>
      </w:r>
    </w:p>
    <w:p w14:paraId="55CA735B" w14:textId="77777777" w:rsidR="0015356F" w:rsidRPr="00F95057" w:rsidRDefault="00000000" w:rsidP="00F95057">
      <w:r w:rsidRPr="00F95057">
        <w:rPr>
          <w:rFonts w:hint="eastAsia"/>
        </w:rPr>
        <w:t>{</w:t>
      </w:r>
    </w:p>
    <w:p w14:paraId="52B8562E" w14:textId="77777777" w:rsidR="0015356F" w:rsidRPr="00F95057" w:rsidRDefault="00000000" w:rsidP="00F95057">
      <w:r w:rsidRPr="00F95057">
        <w:rPr>
          <w:rFonts w:hint="eastAsia"/>
        </w:rPr>
        <w:t xml:space="preserve">  digitalWrite(led,HIGH);  //led outputs high levels, LED on</w:t>
      </w:r>
    </w:p>
    <w:p w14:paraId="04CF00AD" w14:textId="77777777" w:rsidR="0015356F" w:rsidRPr="00F95057" w:rsidRDefault="00000000" w:rsidP="00F95057">
      <w:r w:rsidRPr="00F95057">
        <w:rPr>
          <w:rFonts w:hint="eastAsia"/>
        </w:rPr>
        <w:t xml:space="preserve">  delay(500);            //delay in 500ms</w:t>
      </w:r>
    </w:p>
    <w:p w14:paraId="145997C9" w14:textId="77777777" w:rsidR="0015356F" w:rsidRPr="00F95057" w:rsidRDefault="00000000" w:rsidP="00F95057">
      <w:r w:rsidRPr="00F95057">
        <w:rPr>
          <w:rFonts w:hint="eastAsia"/>
        </w:rPr>
        <w:t xml:space="preserve">  digitalWrite(led,LOW);   //led outputs low levels, LED off</w:t>
      </w:r>
    </w:p>
    <w:p w14:paraId="4C20B091" w14:textId="77777777" w:rsidR="0015356F" w:rsidRPr="00F95057" w:rsidRDefault="00000000" w:rsidP="00F95057">
      <w:r w:rsidRPr="00F95057">
        <w:rPr>
          <w:rFonts w:hint="eastAsia"/>
        </w:rPr>
        <w:t xml:space="preserve">  delay(500);</w:t>
      </w:r>
    </w:p>
    <w:p w14:paraId="1D228D82" w14:textId="77777777" w:rsidR="0015356F" w:rsidRPr="00F95057" w:rsidRDefault="00000000" w:rsidP="00F95057">
      <w:r w:rsidRPr="00F95057">
        <w:rPr>
          <w:rFonts w:hint="eastAsia"/>
        </w:rPr>
        <w:t>}</w:t>
      </w:r>
    </w:p>
    <w:p w14:paraId="519B7E1B" w14:textId="77777777" w:rsidR="0015356F" w:rsidRPr="00F95057" w:rsidRDefault="0015356F" w:rsidP="00F95057"/>
    <w:p w14:paraId="5541AF65" w14:textId="77777777" w:rsidR="0015356F" w:rsidRPr="00F95057" w:rsidRDefault="0015356F" w:rsidP="00F95057"/>
    <w:p w14:paraId="53F28A82" w14:textId="77777777" w:rsidR="0015356F" w:rsidRPr="00F95057" w:rsidRDefault="00000000" w:rsidP="00F95057">
      <w:r w:rsidRPr="00F95057">
        <w:rPr>
          <w:rFonts w:hint="eastAsia"/>
        </w:rPr>
        <w:t>Test Result</w:t>
      </w:r>
      <w:r w:rsidRPr="00F95057">
        <w:rPr>
          <w:rFonts w:hint="eastAsia"/>
        </w:rPr>
        <w:t>：</w:t>
      </w:r>
    </w:p>
    <w:p w14:paraId="1AB88EBF" w14:textId="77777777" w:rsidR="0015356F" w:rsidRPr="00F95057" w:rsidRDefault="00000000" w:rsidP="00F95057">
      <w:r w:rsidRPr="00F95057">
        <w:rPr>
          <w:rFonts w:hint="eastAsia"/>
        </w:rPr>
        <w:t>Upload the code, the LED connected to D12 blinks circularly, with an interval of 500ms.</w:t>
      </w:r>
    </w:p>
    <w:p w14:paraId="3548EFFB" w14:textId="77777777" w:rsidR="0015356F" w:rsidRPr="00F95057" w:rsidRDefault="0015356F" w:rsidP="00F95057"/>
    <w:p w14:paraId="4A2B4BAC" w14:textId="77777777" w:rsidR="0015356F" w:rsidRPr="00F95057" w:rsidRDefault="00000000" w:rsidP="00F95057">
      <w:bookmarkStart w:id="7" w:name="_Toc28834"/>
      <w:r w:rsidRPr="00F95057">
        <w:rPr>
          <w:rFonts w:hint="eastAsia"/>
        </w:rPr>
        <w:t>(6) Code Explanation</w:t>
      </w:r>
      <w:bookmarkEnd w:id="7"/>
      <w:r w:rsidRPr="00F95057">
        <w:rPr>
          <w:rFonts w:hint="eastAsia"/>
        </w:rPr>
        <w:t>：</w:t>
      </w:r>
    </w:p>
    <w:p w14:paraId="7A02D701" w14:textId="77777777" w:rsidR="0015356F" w:rsidRPr="00F95057" w:rsidRDefault="00000000" w:rsidP="00F95057">
      <w:r w:rsidRPr="00F95057">
        <w:rPr>
          <w:rFonts w:hint="eastAsia"/>
        </w:rPr>
        <w:t xml:space="preserve">int led=12; define as the digital port </w:t>
      </w:r>
    </w:p>
    <w:p w14:paraId="59FF332E" w14:textId="77777777" w:rsidR="0015356F" w:rsidRPr="00F95057" w:rsidRDefault="00000000" w:rsidP="00F95057">
      <w:r w:rsidRPr="00F95057">
        <w:rPr>
          <w:rFonts w:hint="eastAsia"/>
        </w:rPr>
        <w:lastRenderedPageBreak/>
        <w:t>pinMode(led, OUTPUT): This function can denote that the pin is INPUT or OUTPUT</w:t>
      </w:r>
    </w:p>
    <w:p w14:paraId="2E5B4241" w14:textId="77777777" w:rsidR="0015356F" w:rsidRPr="00F95057" w:rsidRDefault="00000000" w:rsidP="00F95057">
      <w:r w:rsidRPr="00F95057">
        <w:rPr>
          <w:rFonts w:hint="eastAsia"/>
        </w:rPr>
        <w:t>digitalWrite(led</w:t>
      </w:r>
      <w:r w:rsidRPr="00F95057">
        <w:rPr>
          <w:rFonts w:hint="eastAsia"/>
        </w:rPr>
        <w:t>，</w:t>
      </w:r>
      <w:r w:rsidRPr="00F95057">
        <w:rPr>
          <w:rFonts w:hint="eastAsia"/>
        </w:rPr>
        <w:t>HIGH): When pins are seen as OUTPUT, set it to HIGH(output 5V) or LOW(output 0V)</w:t>
      </w:r>
    </w:p>
    <w:p w14:paraId="7E098995" w14:textId="77777777" w:rsidR="0015356F" w:rsidRPr="00F95057" w:rsidRDefault="00000000" w:rsidP="00F95057">
      <w:r w:rsidRPr="00F95057">
        <w:rPr>
          <w:rFonts w:hint="eastAsia"/>
        </w:rPr>
        <w:t xml:space="preserve">delay(500); a delay function, 500 is the delay time, unit is ms </w:t>
      </w:r>
    </w:p>
    <w:p w14:paraId="4EF00E64" w14:textId="77777777" w:rsidR="0015356F" w:rsidRPr="00F95057" w:rsidRDefault="0015356F" w:rsidP="00F95057"/>
    <w:p w14:paraId="6A64F681" w14:textId="77777777" w:rsidR="0015356F" w:rsidRPr="00F95057" w:rsidRDefault="0015356F" w:rsidP="00F95057"/>
    <w:p w14:paraId="3E51AD72" w14:textId="77777777" w:rsidR="0015356F" w:rsidRPr="00F95057" w:rsidRDefault="00000000" w:rsidP="00F95057">
      <w:r w:rsidRPr="00F95057">
        <w:rPr>
          <w:rFonts w:hint="eastAsia"/>
        </w:rPr>
        <w:t>(7) Extension Practice</w:t>
      </w:r>
      <w:r w:rsidRPr="00F95057">
        <w:rPr>
          <w:rFonts w:hint="eastAsia"/>
        </w:rPr>
        <w:t>：</w:t>
      </w:r>
    </w:p>
    <w:p w14:paraId="5E77CE8C" w14:textId="77777777" w:rsidR="0015356F" w:rsidRPr="00F95057" w:rsidRDefault="00000000" w:rsidP="00F95057">
      <w:r w:rsidRPr="00F95057">
        <w:rPr>
          <w:rFonts w:hint="eastAsia"/>
        </w:rPr>
        <w:t>We have succeeded in blinking LED. Next, let</w:t>
      </w:r>
      <w:r w:rsidRPr="00F95057">
        <w:rPr>
          <w:rFonts w:hint="eastAsia"/>
        </w:rPr>
        <w:t>’</w:t>
      </w:r>
      <w:r w:rsidRPr="00F95057">
        <w:rPr>
          <w:rFonts w:hint="eastAsia"/>
        </w:rPr>
        <w:t>s observe what will happen to the LED if we modify pins and delay time.</w:t>
      </w:r>
    </w:p>
    <w:p w14:paraId="353BAC6C" w14:textId="77777777" w:rsidR="0015356F" w:rsidRPr="00F95057" w:rsidRDefault="0015356F" w:rsidP="00F95057"/>
    <w:p w14:paraId="4D5283B9" w14:textId="77777777" w:rsidR="0015356F" w:rsidRPr="00F95057" w:rsidRDefault="00000000" w:rsidP="00F95057">
      <w:r w:rsidRPr="00F95057">
        <w:rPr>
          <w:rFonts w:hint="eastAsia"/>
        </w:rPr>
        <w:t>int led=12;   //set to digital port</w:t>
      </w:r>
    </w:p>
    <w:p w14:paraId="71943DE6" w14:textId="77777777" w:rsidR="0015356F" w:rsidRPr="00F95057" w:rsidRDefault="00000000" w:rsidP="00F95057">
      <w:r w:rsidRPr="00F95057">
        <w:rPr>
          <w:rFonts w:hint="eastAsia"/>
        </w:rPr>
        <w:t>void setup()</w:t>
      </w:r>
    </w:p>
    <w:p w14:paraId="5F179DC2" w14:textId="77777777" w:rsidR="0015356F" w:rsidRPr="00F95057" w:rsidRDefault="00000000" w:rsidP="00F95057">
      <w:r w:rsidRPr="00F95057">
        <w:rPr>
          <w:rFonts w:hint="eastAsia"/>
        </w:rPr>
        <w:t>{</w:t>
      </w:r>
    </w:p>
    <w:p w14:paraId="280C0966" w14:textId="77777777" w:rsidR="0015356F" w:rsidRPr="00F95057" w:rsidRDefault="00000000" w:rsidP="00F95057">
      <w:r w:rsidRPr="00F95057">
        <w:rPr>
          <w:rFonts w:hint="eastAsia"/>
        </w:rPr>
        <w:t xml:space="preserve">  pinMode(led, OUTPUT);  //set led to OUTPUT</w:t>
      </w:r>
    </w:p>
    <w:p w14:paraId="70D15370" w14:textId="77777777" w:rsidR="0015356F" w:rsidRPr="00F95057" w:rsidRDefault="00000000" w:rsidP="00F95057">
      <w:r w:rsidRPr="00F95057">
        <w:rPr>
          <w:rFonts w:hint="eastAsia"/>
        </w:rPr>
        <w:t>}</w:t>
      </w:r>
    </w:p>
    <w:p w14:paraId="297AD12C" w14:textId="77777777" w:rsidR="0015356F" w:rsidRPr="00F95057" w:rsidRDefault="00000000" w:rsidP="00F95057">
      <w:r w:rsidRPr="00F95057">
        <w:rPr>
          <w:rFonts w:hint="eastAsia"/>
        </w:rPr>
        <w:t>void loop()</w:t>
      </w:r>
    </w:p>
    <w:p w14:paraId="67B74499" w14:textId="77777777" w:rsidR="0015356F" w:rsidRPr="00F95057" w:rsidRDefault="00000000" w:rsidP="00F95057">
      <w:r w:rsidRPr="00F95057">
        <w:rPr>
          <w:rFonts w:hint="eastAsia"/>
        </w:rPr>
        <w:t>{</w:t>
      </w:r>
    </w:p>
    <w:p w14:paraId="7CCF8396" w14:textId="77777777" w:rsidR="0015356F" w:rsidRPr="00F95057" w:rsidRDefault="00000000" w:rsidP="00F95057">
      <w:r w:rsidRPr="00F95057">
        <w:rPr>
          <w:rFonts w:hint="eastAsia"/>
        </w:rPr>
        <w:t xml:space="preserve">  digitalWrite(led,HIGH);  // led outputs high levels, LED on</w:t>
      </w:r>
    </w:p>
    <w:p w14:paraId="3FF801CF" w14:textId="77777777" w:rsidR="0015356F" w:rsidRPr="00F95057" w:rsidRDefault="00000000" w:rsidP="00F95057">
      <w:r w:rsidRPr="00F95057">
        <w:rPr>
          <w:rFonts w:hint="eastAsia"/>
        </w:rPr>
        <w:t xml:space="preserve">  delay(100);            //delay in 100ms</w:t>
      </w:r>
    </w:p>
    <w:p w14:paraId="286A46D4" w14:textId="77777777" w:rsidR="0015356F" w:rsidRPr="00F95057" w:rsidRDefault="00000000" w:rsidP="00F95057">
      <w:r w:rsidRPr="00F95057">
        <w:rPr>
          <w:rFonts w:hint="eastAsia"/>
        </w:rPr>
        <w:t xml:space="preserve">  digitalWrite(led,LOW);   //led outputs low levels, LED off</w:t>
      </w:r>
    </w:p>
    <w:p w14:paraId="102C0AAF" w14:textId="77777777" w:rsidR="0015356F" w:rsidRPr="00F95057" w:rsidRDefault="00000000" w:rsidP="00F95057">
      <w:r w:rsidRPr="00F95057">
        <w:rPr>
          <w:rFonts w:hint="eastAsia"/>
        </w:rPr>
        <w:t xml:space="preserve">  delay(100);</w:t>
      </w:r>
    </w:p>
    <w:p w14:paraId="04A2A2FC" w14:textId="77777777" w:rsidR="0015356F" w:rsidRPr="00F95057" w:rsidRDefault="00000000" w:rsidP="00F95057">
      <w:r w:rsidRPr="00F95057">
        <w:rPr>
          <w:rFonts w:hint="eastAsia"/>
        </w:rPr>
        <w:lastRenderedPageBreak/>
        <w:t>}</w:t>
      </w:r>
    </w:p>
    <w:p w14:paraId="6E5354FE" w14:textId="77777777" w:rsidR="0015356F" w:rsidRPr="00F95057" w:rsidRDefault="0015356F" w:rsidP="00F95057"/>
    <w:p w14:paraId="0DF07E00" w14:textId="77777777" w:rsidR="0015356F" w:rsidRPr="00F95057" w:rsidRDefault="00000000" w:rsidP="00F95057">
      <w:r w:rsidRPr="00F95057">
        <w:rPr>
          <w:rFonts w:hint="eastAsia"/>
        </w:rPr>
        <w:t xml:space="preserve">The test result shows that the LED flashes faster. Therefore, we can draw a conclusion that pins and time delaying affect flash frequency. </w:t>
      </w:r>
    </w:p>
    <w:p w14:paraId="5E1E84DD" w14:textId="77777777" w:rsidR="0015356F" w:rsidRPr="00F95057" w:rsidRDefault="0015356F" w:rsidP="00F95057"/>
    <w:p w14:paraId="53DBFB55" w14:textId="77777777" w:rsidR="0015356F" w:rsidRPr="00F95057" w:rsidRDefault="0015356F" w:rsidP="00F95057"/>
    <w:p w14:paraId="3945DF0B" w14:textId="77777777" w:rsidR="0015356F" w:rsidRPr="00F95057" w:rsidRDefault="0015356F" w:rsidP="00F95057"/>
    <w:p w14:paraId="488A89CE" w14:textId="77777777" w:rsidR="0015356F" w:rsidRPr="00F95057" w:rsidRDefault="0015356F" w:rsidP="00F95057"/>
    <w:p w14:paraId="05D57164" w14:textId="77777777" w:rsidR="0015356F" w:rsidRPr="00F95057" w:rsidRDefault="0015356F" w:rsidP="00F95057"/>
    <w:p w14:paraId="686BBCBA" w14:textId="77777777" w:rsidR="0015356F" w:rsidRPr="00F95057" w:rsidRDefault="00000000" w:rsidP="00F95057">
      <w:r w:rsidRPr="00F95057">
        <w:rPr>
          <w:rFonts w:hint="eastAsia"/>
        </w:rPr>
        <w:t>Project 2: Playing Music</w:t>
      </w:r>
    </w:p>
    <w:p w14:paraId="08341CA4" w14:textId="77777777" w:rsidR="0015356F" w:rsidRPr="00F95057" w:rsidRDefault="0015356F" w:rsidP="00F95057"/>
    <w:p w14:paraId="523B76B9" w14:textId="77777777" w:rsidR="0015356F" w:rsidRPr="00F95057" w:rsidRDefault="00000000" w:rsidP="00F95057">
      <w:bookmarkStart w:id="8" w:name="_Toc26748"/>
      <w:r w:rsidRPr="00F95057">
        <w:rPr>
          <w:rFonts w:hint="eastAsia"/>
        </w:rPr>
        <w:t>Introduction</w:t>
      </w:r>
      <w:r w:rsidRPr="00F95057">
        <w:rPr>
          <w:rFonts w:hint="eastAsia"/>
        </w:rPr>
        <w:t>：</w:t>
      </w:r>
      <w:bookmarkEnd w:id="8"/>
    </w:p>
    <w:p w14:paraId="4E468B6C" w14:textId="77777777" w:rsidR="0015356F" w:rsidRPr="00F95057" w:rsidRDefault="00000000" w:rsidP="00F95057">
      <w:r w:rsidRPr="00F95057">
        <w:rPr>
          <w:rFonts w:hint="eastAsia"/>
        </w:rPr>
        <w:t>We can use Arduino to make many interactive works, of which the most commonly used is acoustic-optic display.</w:t>
      </w:r>
    </w:p>
    <w:p w14:paraId="035F7D83" w14:textId="77777777" w:rsidR="0015356F" w:rsidRPr="00F95057" w:rsidRDefault="00000000" w:rsidP="00F95057">
      <w:r w:rsidRPr="00F95057">
        <w:rPr>
          <w:rFonts w:hint="eastAsia"/>
        </w:rPr>
        <w:t>The buzzer we introduced here is a passive buzzer. It cannot be actuated by itself, but by external pulse frequencies. The passive buzzer doesn</w:t>
      </w:r>
      <w:r w:rsidRPr="00F95057">
        <w:rPr>
          <w:rFonts w:hint="eastAsia"/>
        </w:rPr>
        <w:t>’</w:t>
      </w:r>
      <w:r w:rsidRPr="00F95057">
        <w:rPr>
          <w:rFonts w:hint="eastAsia"/>
        </w:rPr>
        <w:t>t carry with vibrator inside, so it need external sine or square wave to drive. It can produce slight sound when connecting directly to power supply. It features controlling sound frequency and producing the sound of</w:t>
      </w:r>
      <w:r w:rsidRPr="00F95057">
        <w:rPr>
          <w:rFonts w:hint="eastAsia"/>
        </w:rPr>
        <w:t>“</w:t>
      </w:r>
      <w:r w:rsidRPr="00F95057">
        <w:rPr>
          <w:rFonts w:hint="eastAsia"/>
        </w:rPr>
        <w:t>do re mi fa so la si</w:t>
      </w:r>
      <w:r w:rsidRPr="00F95057">
        <w:rPr>
          <w:rFonts w:hint="eastAsia"/>
        </w:rPr>
        <w:t>”</w:t>
      </w:r>
      <w:r w:rsidRPr="00F95057">
        <w:rPr>
          <w:rFonts w:hint="eastAsia"/>
        </w:rPr>
        <w:t>.</w:t>
      </w:r>
    </w:p>
    <w:p w14:paraId="015EC4D0" w14:textId="77777777" w:rsidR="0015356F" w:rsidRPr="00F95057" w:rsidRDefault="0015356F" w:rsidP="00F95057"/>
    <w:p w14:paraId="2BB11836" w14:textId="77777777" w:rsidR="0015356F" w:rsidRPr="00F95057" w:rsidRDefault="00000000" w:rsidP="00F95057">
      <w:r w:rsidRPr="00F95057">
        <w:rPr>
          <w:rFonts w:hint="eastAsia"/>
        </w:rPr>
        <w:t>Passive Buzzer</w:t>
      </w:r>
      <w:r w:rsidRPr="00F95057">
        <w:rPr>
          <w:rFonts w:hint="eastAsia"/>
        </w:rPr>
        <w:t>：</w:t>
      </w:r>
    </w:p>
    <w:p w14:paraId="43FA8F62" w14:textId="77777777" w:rsidR="0015356F" w:rsidRPr="00F95057" w:rsidRDefault="0015356F" w:rsidP="00F95057"/>
    <w:p w14:paraId="7E5B77AE" w14:textId="77777777" w:rsidR="0015356F" w:rsidRPr="00F95057" w:rsidRDefault="00000000" w:rsidP="00F95057">
      <w:r w:rsidRPr="00F95057">
        <w:rPr>
          <w:rFonts w:hint="eastAsia"/>
        </w:rPr>
        <w:lastRenderedPageBreak/>
        <w:drawing>
          <wp:inline distT="0" distB="0" distL="114300" distR="114300" wp14:anchorId="48CF2F2E" wp14:editId="4F51C530">
            <wp:extent cx="5601335" cy="2538095"/>
            <wp:effectExtent l="0" t="0" r="1841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2"/>
                    <a:srcRect t="10381" r="-113"/>
                    <a:stretch>
                      <a:fillRect/>
                    </a:stretch>
                  </pic:blipFill>
                  <pic:spPr>
                    <a:xfrm>
                      <a:off x="0" y="0"/>
                      <a:ext cx="5601335" cy="2538095"/>
                    </a:xfrm>
                    <a:prstGeom prst="rect">
                      <a:avLst/>
                    </a:prstGeom>
                    <a:noFill/>
                    <a:ln>
                      <a:noFill/>
                    </a:ln>
                  </pic:spPr>
                </pic:pic>
              </a:graphicData>
            </a:graphic>
          </wp:inline>
        </w:drawing>
      </w:r>
    </w:p>
    <w:p w14:paraId="160B44E6" w14:textId="77777777" w:rsidR="0015356F" w:rsidRPr="00F95057" w:rsidRDefault="00000000" w:rsidP="00F95057">
      <w:r w:rsidRPr="00F95057">
        <w:rPr>
          <w:rFonts w:hint="eastAsia"/>
        </w:rPr>
        <w:drawing>
          <wp:inline distT="0" distB="0" distL="114300" distR="114300" wp14:anchorId="0F06953D" wp14:editId="0A97EDA0">
            <wp:extent cx="5038725" cy="2390775"/>
            <wp:effectExtent l="0" t="0" r="9525" b="9525"/>
            <wp:docPr id="23" name="图片 23" descr="QQ图片20210816162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图片20210816162814-2"/>
                    <pic:cNvPicPr>
                      <a:picLocks noChangeAspect="1"/>
                    </pic:cNvPicPr>
                  </pic:nvPicPr>
                  <pic:blipFill>
                    <a:blip r:embed="rId53"/>
                    <a:stretch>
                      <a:fillRect/>
                    </a:stretch>
                  </pic:blipFill>
                  <pic:spPr>
                    <a:xfrm>
                      <a:off x="0" y="0"/>
                      <a:ext cx="5038725" cy="2390775"/>
                    </a:xfrm>
                    <a:prstGeom prst="rect">
                      <a:avLst/>
                    </a:prstGeom>
                  </pic:spPr>
                </pic:pic>
              </a:graphicData>
            </a:graphic>
          </wp:inline>
        </w:drawing>
      </w:r>
    </w:p>
    <w:p w14:paraId="495EFA9B" w14:textId="77777777" w:rsidR="0015356F" w:rsidRPr="00F95057" w:rsidRDefault="0015356F" w:rsidP="00F95057"/>
    <w:p w14:paraId="5BC0D7FC" w14:textId="77777777" w:rsidR="0015356F" w:rsidRPr="00F95057" w:rsidRDefault="0015356F" w:rsidP="00F95057"/>
    <w:p w14:paraId="102AC9EC" w14:textId="77777777" w:rsidR="0015356F" w:rsidRPr="00F95057" w:rsidRDefault="0015356F" w:rsidP="00F95057"/>
    <w:p w14:paraId="54912160" w14:textId="77777777" w:rsidR="0015356F" w:rsidRPr="00F95057" w:rsidRDefault="00000000" w:rsidP="00F95057">
      <w:r w:rsidRPr="00F95057">
        <w:rPr>
          <w:rFonts w:hint="eastAsia"/>
        </w:rPr>
        <w:t>2.1 Advantages</w:t>
      </w:r>
      <w:r w:rsidRPr="00F95057">
        <w:rPr>
          <w:rFonts w:hint="eastAsia"/>
        </w:rPr>
        <w:t>：</w:t>
      </w:r>
    </w:p>
    <w:p w14:paraId="5EBA3405" w14:textId="77777777" w:rsidR="0015356F" w:rsidRPr="00F95057" w:rsidRDefault="00000000" w:rsidP="00F95057">
      <w:r w:rsidRPr="00F95057">
        <w:rPr>
          <w:rFonts w:hint="eastAsia"/>
        </w:rPr>
        <w:t>Low cost</w:t>
      </w:r>
    </w:p>
    <w:p w14:paraId="286A7CFC" w14:textId="77777777" w:rsidR="0015356F" w:rsidRPr="00F95057" w:rsidRDefault="00000000" w:rsidP="00F95057">
      <w:r w:rsidRPr="00F95057">
        <w:rPr>
          <w:rFonts w:hint="eastAsia"/>
        </w:rPr>
        <w:t>the sound frequency is high</w:t>
      </w:r>
    </w:p>
    <w:p w14:paraId="184988DF" w14:textId="77777777" w:rsidR="0015356F" w:rsidRPr="00F95057" w:rsidRDefault="00000000" w:rsidP="00F95057">
      <w:r w:rsidRPr="00F95057">
        <w:rPr>
          <w:rFonts w:hint="eastAsia"/>
        </w:rPr>
        <w:t>In some experiments, passive buzzer and LED can use a IO port jointly.</w:t>
      </w:r>
    </w:p>
    <w:p w14:paraId="581484C3" w14:textId="77777777" w:rsidR="0015356F" w:rsidRPr="00F95057" w:rsidRDefault="0015356F" w:rsidP="00F95057"/>
    <w:p w14:paraId="26361E0F" w14:textId="77777777" w:rsidR="0015356F" w:rsidRPr="00F95057" w:rsidRDefault="0015356F" w:rsidP="00F95057"/>
    <w:p w14:paraId="052BEA89" w14:textId="77777777" w:rsidR="0015356F" w:rsidRPr="00F95057" w:rsidRDefault="00000000" w:rsidP="00F95057">
      <w:r w:rsidRPr="00F95057">
        <w:rPr>
          <w:rFonts w:hint="eastAsia"/>
        </w:rPr>
        <w:lastRenderedPageBreak/>
        <w:t>2.2 How to use passive buzzer</w:t>
      </w:r>
    </w:p>
    <w:p w14:paraId="00D14F62" w14:textId="77777777" w:rsidR="0015356F" w:rsidRPr="00F95057" w:rsidRDefault="0015356F" w:rsidP="00F95057"/>
    <w:p w14:paraId="78DF0C42" w14:textId="77777777" w:rsidR="0015356F" w:rsidRPr="00F95057" w:rsidRDefault="00000000" w:rsidP="00F95057">
      <w:r w:rsidRPr="00F95057">
        <w:rPr>
          <w:rFonts w:hint="eastAsia"/>
        </w:rPr>
        <w:t>Passive buzzer is controlled by PWM pulse width rather than tones.</w:t>
      </w:r>
    </w:p>
    <w:p w14:paraId="1FE63FE2" w14:textId="77777777" w:rsidR="0015356F" w:rsidRPr="00F95057" w:rsidRDefault="00000000" w:rsidP="00F95057">
      <w:r w:rsidRPr="00F95057">
        <w:rPr>
          <w:rFonts w:hint="eastAsia"/>
        </w:rPr>
        <w:t xml:space="preserve">PWM is a means of controlling the analog output via digital means. Digital control is used to generate square waves with different duty cycles (a signal that constantly switches between high and low levels) to control the analog output.In general, the input voltages of ports are 0V and 5V. </w:t>
      </w:r>
    </w:p>
    <w:p w14:paraId="5F2D8283" w14:textId="77777777" w:rsidR="0015356F" w:rsidRPr="00F95057" w:rsidRDefault="0015356F" w:rsidP="00F95057"/>
    <w:p w14:paraId="6FF4CB61" w14:textId="77777777" w:rsidR="0015356F" w:rsidRPr="00F95057" w:rsidRDefault="00000000" w:rsidP="00F95057">
      <w:r w:rsidRPr="00F95057">
        <w:rPr>
          <w:rFonts w:hint="eastAsia"/>
        </w:rPr>
        <w:drawing>
          <wp:inline distT="0" distB="0" distL="114300" distR="114300" wp14:anchorId="0183C9E7" wp14:editId="37E54DED">
            <wp:extent cx="3110230" cy="3334385"/>
            <wp:effectExtent l="0" t="0" r="13970" b="18415"/>
            <wp:docPr id="5" name="图片 2" descr="C:\Users\zuokejian\AppData\Local\Temp\ksohtml13604\wp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C:\Users\zuokejian\AppData\Local\Temp\ksohtml13604\wps19.png"/>
                    <pic:cNvPicPr>
                      <a:picLocks noChangeAspect="1"/>
                    </pic:cNvPicPr>
                  </pic:nvPicPr>
                  <pic:blipFill>
                    <a:blip r:embed="rId54"/>
                    <a:stretch>
                      <a:fillRect/>
                    </a:stretch>
                  </pic:blipFill>
                  <pic:spPr>
                    <a:xfrm>
                      <a:off x="0" y="0"/>
                      <a:ext cx="3110230" cy="3334385"/>
                    </a:xfrm>
                    <a:prstGeom prst="rect">
                      <a:avLst/>
                    </a:prstGeom>
                    <a:noFill/>
                    <a:ln>
                      <a:noFill/>
                    </a:ln>
                  </pic:spPr>
                </pic:pic>
              </a:graphicData>
            </a:graphic>
          </wp:inline>
        </w:drawing>
      </w:r>
    </w:p>
    <w:p w14:paraId="1D2B48BE" w14:textId="77777777" w:rsidR="0015356F" w:rsidRPr="00F95057" w:rsidRDefault="00000000" w:rsidP="00F95057">
      <w:r w:rsidRPr="00F95057">
        <w:rPr>
          <w:rFonts w:hint="eastAsia"/>
        </w:rPr>
        <w:t xml:space="preserve">In the above figure, the green line represents a period, and value of analogWrite() corresponds to a percentage which is called Duty Cycle as well. Duty cycle implies that high-level duration is divided by low-level duration in a cycle. From top to bottom, the duty cycle of first square wave is 0% and its corresponding value is 0. The LED brightness is lowest, that is, light off. The more time the high level lasts, the brighter the LED. Therefore, the last duty cycle is 100%, which correspond to </w:t>
      </w:r>
      <w:r w:rsidRPr="00F95057">
        <w:rPr>
          <w:rFonts w:hint="eastAsia"/>
        </w:rPr>
        <w:lastRenderedPageBreak/>
        <w:t>255, and LED is the brightest. And 25% means darker.</w:t>
      </w:r>
    </w:p>
    <w:p w14:paraId="20926848" w14:textId="77777777" w:rsidR="0015356F" w:rsidRPr="00F95057" w:rsidRDefault="00000000" w:rsidP="00F95057">
      <w:r w:rsidRPr="00F95057">
        <w:rPr>
          <w:rFonts w:hint="eastAsia"/>
        </w:rPr>
        <w:t>PWM mostly is used for adjusting the LED</w:t>
      </w:r>
      <w:r w:rsidRPr="00F95057">
        <w:rPr>
          <w:rFonts w:hint="eastAsia"/>
        </w:rPr>
        <w:t>’</w:t>
      </w:r>
      <w:r w:rsidRPr="00F95057">
        <w:rPr>
          <w:rFonts w:hint="eastAsia"/>
        </w:rPr>
        <w:t>s brightness or the rotation speed of motors or the frequency of passive buzzer.</w:t>
      </w:r>
    </w:p>
    <w:p w14:paraId="2BB76208" w14:textId="77777777" w:rsidR="0015356F" w:rsidRPr="00F95057" w:rsidRDefault="0015356F" w:rsidP="00F95057"/>
    <w:p w14:paraId="35389883" w14:textId="77777777" w:rsidR="0015356F" w:rsidRPr="00F95057" w:rsidRDefault="00000000" w:rsidP="00F95057">
      <w:r w:rsidRPr="00F95057">
        <w:rPr>
          <w:rFonts w:hint="eastAsia"/>
        </w:rPr>
        <w:t xml:space="preserve">Beats are the time delay for each note. The larger the number, the longer the delay time. A note without a line in the spectrum is a beat, with a delay of 1000 milliseconds. while a beat with an underline is 1/2 of a beat without a line, and a beat with two underlines is 1/4 of a beat without a line. </w:t>
      </w:r>
    </w:p>
    <w:p w14:paraId="573F97A1" w14:textId="77777777" w:rsidR="0015356F" w:rsidRPr="00F95057" w:rsidRDefault="0015356F" w:rsidP="00F95057"/>
    <w:p w14:paraId="3DA8E49D" w14:textId="77777777" w:rsidR="0015356F" w:rsidRPr="00F95057" w:rsidRDefault="0015356F" w:rsidP="00F95057"/>
    <w:p w14:paraId="13572ECF" w14:textId="77777777" w:rsidR="0015356F" w:rsidRPr="00F95057" w:rsidRDefault="00000000" w:rsidP="00F95057">
      <w:r w:rsidRPr="00F95057">
        <w:rPr>
          <w:rFonts w:hint="eastAsia"/>
        </w:rPr>
        <w:t>Preparation:</w:t>
      </w:r>
    </w:p>
    <w:p w14:paraId="12AB7186" w14:textId="77777777" w:rsidR="0015356F" w:rsidRPr="00F95057" w:rsidRDefault="00000000" w:rsidP="00F95057">
      <w:bookmarkStart w:id="9" w:name="_Toc20850"/>
      <w:r w:rsidRPr="00F95057">
        <w:rPr>
          <w:rFonts w:hint="eastAsia"/>
        </w:rPr>
        <w:t>Slide the Bluetooth switch under the yellow robot to OFF end</w:t>
      </w:r>
    </w:p>
    <w:p w14:paraId="562EEF9B" w14:textId="77777777" w:rsidR="0015356F" w:rsidRPr="00F95057" w:rsidRDefault="00000000" w:rsidP="00F95057">
      <w:r w:rsidRPr="00F95057">
        <w:rPr>
          <w:rFonts w:hint="eastAsia"/>
        </w:rPr>
        <w:t>Interface the yellow robot with a computer via a USB cable.</w:t>
      </w:r>
    </w:p>
    <w:p w14:paraId="61AAE38D" w14:textId="77777777" w:rsidR="0015356F" w:rsidRPr="00F95057" w:rsidRDefault="00000000" w:rsidP="00F95057">
      <w:r w:rsidRPr="00F95057">
        <w:rPr>
          <w:rFonts w:hint="eastAsia"/>
        </w:rPr>
        <w:t>Upload the code to Arduino IDE</w:t>
      </w:r>
    </w:p>
    <w:p w14:paraId="73E874AE" w14:textId="77777777" w:rsidR="0015356F" w:rsidRPr="00F95057" w:rsidRDefault="0015356F" w:rsidP="00F95057"/>
    <w:p w14:paraId="37D13CF5" w14:textId="77777777" w:rsidR="0015356F" w:rsidRPr="00F95057" w:rsidRDefault="0015356F" w:rsidP="00F95057"/>
    <w:p w14:paraId="711C65AF" w14:textId="77777777" w:rsidR="0015356F" w:rsidRPr="00F95057" w:rsidRDefault="0015356F" w:rsidP="00F95057"/>
    <w:p w14:paraId="6975CCE1" w14:textId="77777777" w:rsidR="0015356F" w:rsidRPr="00F95057" w:rsidRDefault="0015356F" w:rsidP="00F95057"/>
    <w:p w14:paraId="6741B990" w14:textId="77777777" w:rsidR="0015356F" w:rsidRPr="00F95057" w:rsidRDefault="0015356F" w:rsidP="00F95057"/>
    <w:bookmarkEnd w:id="9"/>
    <w:p w14:paraId="5F78C3BE" w14:textId="77777777" w:rsidR="0015356F" w:rsidRPr="00F95057" w:rsidRDefault="00000000" w:rsidP="00F95057">
      <w:r w:rsidRPr="00F95057">
        <w:rPr>
          <w:rFonts w:hint="eastAsia"/>
        </w:rPr>
        <w:t>3. Test Code</w:t>
      </w:r>
      <w:r w:rsidRPr="00F95057">
        <w:rPr>
          <w:rFonts w:hint="eastAsia"/>
        </w:rPr>
        <w:t>：</w:t>
      </w:r>
    </w:p>
    <w:p w14:paraId="36FA4895" w14:textId="77777777" w:rsidR="0015356F" w:rsidRPr="00F95057" w:rsidRDefault="00000000" w:rsidP="00F95057">
      <w:r w:rsidRPr="00F95057">
        <w:rPr>
          <w:rFonts w:hint="eastAsia"/>
        </w:rPr>
        <w:t>Turn off the Bluetooth switch before uploading the code.</w:t>
      </w:r>
    </w:p>
    <w:p w14:paraId="3ABF5FEF" w14:textId="77777777" w:rsidR="0015356F" w:rsidRPr="00F95057" w:rsidRDefault="0015356F" w:rsidP="00F95057"/>
    <w:p w14:paraId="5AD02B90" w14:textId="77777777" w:rsidR="0015356F" w:rsidRPr="00F95057" w:rsidRDefault="00000000" w:rsidP="00F95057">
      <w:r w:rsidRPr="00F95057">
        <w:rPr>
          <w:rFonts w:hint="eastAsia"/>
        </w:rPr>
        <w:lastRenderedPageBreak/>
        <w:t>void setup(){</w:t>
      </w:r>
    </w:p>
    <w:p w14:paraId="7F24280C" w14:textId="77777777" w:rsidR="0015356F" w:rsidRPr="00F95057" w:rsidRDefault="00000000" w:rsidP="00F95057">
      <w:r w:rsidRPr="00F95057">
        <w:rPr>
          <w:rFonts w:hint="eastAsia"/>
        </w:rPr>
        <w:t xml:space="preserve">  pinMode(6, OUTPUT);</w:t>
      </w:r>
    </w:p>
    <w:p w14:paraId="2921546A" w14:textId="77777777" w:rsidR="0015356F" w:rsidRPr="00F95057" w:rsidRDefault="00000000" w:rsidP="00F95057">
      <w:r w:rsidRPr="00F95057">
        <w:rPr>
          <w:rFonts w:hint="eastAsia"/>
        </w:rPr>
        <w:t>}</w:t>
      </w:r>
    </w:p>
    <w:p w14:paraId="7EB02A50" w14:textId="77777777" w:rsidR="0015356F" w:rsidRPr="00F95057" w:rsidRDefault="00000000" w:rsidP="00F95057">
      <w:r w:rsidRPr="00F95057">
        <w:rPr>
          <w:rFonts w:hint="eastAsia"/>
        </w:rPr>
        <w:t>void loop(){</w:t>
      </w:r>
    </w:p>
    <w:p w14:paraId="47544E07" w14:textId="77777777" w:rsidR="0015356F" w:rsidRPr="00F95057" w:rsidRDefault="00000000" w:rsidP="00F95057">
      <w:r w:rsidRPr="00F95057">
        <w:rPr>
          <w:rFonts w:hint="eastAsia"/>
        </w:rPr>
        <w:t xml:space="preserve">  tone(6,392);</w:t>
      </w:r>
    </w:p>
    <w:p w14:paraId="08422BE7" w14:textId="77777777" w:rsidR="0015356F" w:rsidRPr="00F95057" w:rsidRDefault="00000000" w:rsidP="00F95057">
      <w:r w:rsidRPr="00F95057">
        <w:rPr>
          <w:rFonts w:hint="eastAsia"/>
        </w:rPr>
        <w:t xml:space="preserve">  delay(125);</w:t>
      </w:r>
    </w:p>
    <w:p w14:paraId="6D9AE9B9" w14:textId="77777777" w:rsidR="0015356F" w:rsidRPr="00F95057" w:rsidRDefault="00000000" w:rsidP="00F95057">
      <w:r w:rsidRPr="00F95057">
        <w:rPr>
          <w:rFonts w:hint="eastAsia"/>
        </w:rPr>
        <w:t xml:space="preserve">  tone(6,392);</w:t>
      </w:r>
    </w:p>
    <w:p w14:paraId="6B054FDF" w14:textId="77777777" w:rsidR="0015356F" w:rsidRPr="00F95057" w:rsidRDefault="00000000" w:rsidP="00F95057">
      <w:r w:rsidRPr="00F95057">
        <w:rPr>
          <w:rFonts w:hint="eastAsia"/>
        </w:rPr>
        <w:t xml:space="preserve">  delay(125);</w:t>
      </w:r>
    </w:p>
    <w:p w14:paraId="45D60CFB" w14:textId="77777777" w:rsidR="0015356F" w:rsidRPr="00F95057" w:rsidRDefault="00000000" w:rsidP="00F95057">
      <w:r w:rsidRPr="00F95057">
        <w:rPr>
          <w:rFonts w:hint="eastAsia"/>
        </w:rPr>
        <w:t xml:space="preserve">  tone(6,440);</w:t>
      </w:r>
    </w:p>
    <w:p w14:paraId="3FBCD379" w14:textId="77777777" w:rsidR="0015356F" w:rsidRPr="00F95057" w:rsidRDefault="00000000" w:rsidP="00F95057">
      <w:r w:rsidRPr="00F95057">
        <w:rPr>
          <w:rFonts w:hint="eastAsia"/>
        </w:rPr>
        <w:t xml:space="preserve">  delay(250);</w:t>
      </w:r>
    </w:p>
    <w:p w14:paraId="4A099E13" w14:textId="77777777" w:rsidR="0015356F" w:rsidRPr="00F95057" w:rsidRDefault="00000000" w:rsidP="00F95057">
      <w:r w:rsidRPr="00F95057">
        <w:rPr>
          <w:rFonts w:hint="eastAsia"/>
        </w:rPr>
        <w:t xml:space="preserve">  tone(6,392);</w:t>
      </w:r>
    </w:p>
    <w:p w14:paraId="6E0225ED" w14:textId="77777777" w:rsidR="0015356F" w:rsidRPr="00F95057" w:rsidRDefault="00000000" w:rsidP="00F95057">
      <w:r w:rsidRPr="00F95057">
        <w:rPr>
          <w:rFonts w:hint="eastAsia"/>
        </w:rPr>
        <w:t xml:space="preserve">  delay(250);</w:t>
      </w:r>
    </w:p>
    <w:p w14:paraId="6375EBEF" w14:textId="77777777" w:rsidR="0015356F" w:rsidRPr="00F95057" w:rsidRDefault="00000000" w:rsidP="00F95057">
      <w:r w:rsidRPr="00F95057">
        <w:rPr>
          <w:rFonts w:hint="eastAsia"/>
        </w:rPr>
        <w:t xml:space="preserve">  tone(6,532);</w:t>
      </w:r>
    </w:p>
    <w:p w14:paraId="3DE90CF6" w14:textId="77777777" w:rsidR="0015356F" w:rsidRPr="00F95057" w:rsidRDefault="00000000" w:rsidP="00F95057">
      <w:r w:rsidRPr="00F95057">
        <w:rPr>
          <w:rFonts w:hint="eastAsia"/>
        </w:rPr>
        <w:t xml:space="preserve">  delay(250);</w:t>
      </w:r>
    </w:p>
    <w:p w14:paraId="30A30ABE" w14:textId="77777777" w:rsidR="0015356F" w:rsidRPr="00F95057" w:rsidRDefault="00000000" w:rsidP="00F95057">
      <w:r w:rsidRPr="00F95057">
        <w:rPr>
          <w:rFonts w:hint="eastAsia"/>
        </w:rPr>
        <w:t xml:space="preserve">  tone(6,494);</w:t>
      </w:r>
    </w:p>
    <w:p w14:paraId="79DFD889" w14:textId="77777777" w:rsidR="0015356F" w:rsidRPr="00F95057" w:rsidRDefault="00000000" w:rsidP="00F95057">
      <w:r w:rsidRPr="00F95057">
        <w:rPr>
          <w:rFonts w:hint="eastAsia"/>
        </w:rPr>
        <w:t xml:space="preserve">  delay(500);</w:t>
      </w:r>
    </w:p>
    <w:p w14:paraId="1B8304D8" w14:textId="77777777" w:rsidR="0015356F" w:rsidRPr="00F95057" w:rsidRDefault="00000000" w:rsidP="00F95057">
      <w:r w:rsidRPr="00F95057">
        <w:rPr>
          <w:rFonts w:hint="eastAsia"/>
        </w:rPr>
        <w:t xml:space="preserve">  tone(6,392);</w:t>
      </w:r>
    </w:p>
    <w:p w14:paraId="0C5D9CBA" w14:textId="77777777" w:rsidR="0015356F" w:rsidRPr="00F95057" w:rsidRDefault="00000000" w:rsidP="00F95057">
      <w:r w:rsidRPr="00F95057">
        <w:rPr>
          <w:rFonts w:hint="eastAsia"/>
        </w:rPr>
        <w:t xml:space="preserve">  delay(125);</w:t>
      </w:r>
    </w:p>
    <w:p w14:paraId="7E523F44" w14:textId="77777777" w:rsidR="0015356F" w:rsidRPr="00F95057" w:rsidRDefault="00000000" w:rsidP="00F95057">
      <w:r w:rsidRPr="00F95057">
        <w:rPr>
          <w:rFonts w:hint="eastAsia"/>
        </w:rPr>
        <w:t xml:space="preserve">  tone(6,392);</w:t>
      </w:r>
    </w:p>
    <w:p w14:paraId="345220A5" w14:textId="77777777" w:rsidR="0015356F" w:rsidRPr="00F95057" w:rsidRDefault="00000000" w:rsidP="00F95057">
      <w:r w:rsidRPr="00F95057">
        <w:rPr>
          <w:rFonts w:hint="eastAsia"/>
        </w:rPr>
        <w:t xml:space="preserve">  delay(125);</w:t>
      </w:r>
    </w:p>
    <w:p w14:paraId="4DBB270B" w14:textId="77777777" w:rsidR="0015356F" w:rsidRPr="00F95057" w:rsidRDefault="00000000" w:rsidP="00F95057">
      <w:r w:rsidRPr="00F95057">
        <w:rPr>
          <w:rFonts w:hint="eastAsia"/>
        </w:rPr>
        <w:t xml:space="preserve">  tone(6,440);</w:t>
      </w:r>
    </w:p>
    <w:p w14:paraId="1FD5A751" w14:textId="77777777" w:rsidR="0015356F" w:rsidRPr="00F95057" w:rsidRDefault="00000000" w:rsidP="00F95057">
      <w:r w:rsidRPr="00F95057">
        <w:rPr>
          <w:rFonts w:hint="eastAsia"/>
        </w:rPr>
        <w:t xml:space="preserve">  delay(250);</w:t>
      </w:r>
    </w:p>
    <w:p w14:paraId="62808B7E" w14:textId="77777777" w:rsidR="0015356F" w:rsidRPr="00F95057" w:rsidRDefault="00000000" w:rsidP="00F95057">
      <w:r w:rsidRPr="00F95057">
        <w:rPr>
          <w:rFonts w:hint="eastAsia"/>
        </w:rPr>
        <w:lastRenderedPageBreak/>
        <w:t xml:space="preserve">  tone(6,392);</w:t>
      </w:r>
    </w:p>
    <w:p w14:paraId="78743C08" w14:textId="77777777" w:rsidR="0015356F" w:rsidRPr="00F95057" w:rsidRDefault="00000000" w:rsidP="00F95057">
      <w:r w:rsidRPr="00F95057">
        <w:rPr>
          <w:rFonts w:hint="eastAsia"/>
        </w:rPr>
        <w:t xml:space="preserve">  delay(250);</w:t>
      </w:r>
    </w:p>
    <w:p w14:paraId="1E300841" w14:textId="77777777" w:rsidR="0015356F" w:rsidRPr="00F95057" w:rsidRDefault="00000000" w:rsidP="00F95057">
      <w:r w:rsidRPr="00F95057">
        <w:rPr>
          <w:rFonts w:hint="eastAsia"/>
        </w:rPr>
        <w:t xml:space="preserve">  tone(6,587);</w:t>
      </w:r>
    </w:p>
    <w:p w14:paraId="33B95724" w14:textId="77777777" w:rsidR="0015356F" w:rsidRPr="00F95057" w:rsidRDefault="00000000" w:rsidP="00F95057">
      <w:r w:rsidRPr="00F95057">
        <w:rPr>
          <w:rFonts w:hint="eastAsia"/>
        </w:rPr>
        <w:t xml:space="preserve">  delay(250);</w:t>
      </w:r>
    </w:p>
    <w:p w14:paraId="6850DC63" w14:textId="77777777" w:rsidR="0015356F" w:rsidRPr="00F95057" w:rsidRDefault="00000000" w:rsidP="00F95057">
      <w:r w:rsidRPr="00F95057">
        <w:rPr>
          <w:rFonts w:hint="eastAsia"/>
        </w:rPr>
        <w:t xml:space="preserve">  tone(6,532);</w:t>
      </w:r>
    </w:p>
    <w:p w14:paraId="0123B9C8" w14:textId="77777777" w:rsidR="0015356F" w:rsidRPr="00F95057" w:rsidRDefault="00000000" w:rsidP="00F95057">
      <w:r w:rsidRPr="00F95057">
        <w:rPr>
          <w:rFonts w:hint="eastAsia"/>
        </w:rPr>
        <w:t xml:space="preserve">  delay(500);</w:t>
      </w:r>
    </w:p>
    <w:p w14:paraId="529ACBC7" w14:textId="77777777" w:rsidR="0015356F" w:rsidRPr="00F95057" w:rsidRDefault="00000000" w:rsidP="00F95057">
      <w:r w:rsidRPr="00F95057">
        <w:rPr>
          <w:rFonts w:hint="eastAsia"/>
        </w:rPr>
        <w:t xml:space="preserve">  tone(6,392);</w:t>
      </w:r>
    </w:p>
    <w:p w14:paraId="17886BE3" w14:textId="77777777" w:rsidR="0015356F" w:rsidRPr="00F95057" w:rsidRDefault="00000000" w:rsidP="00F95057">
      <w:r w:rsidRPr="00F95057">
        <w:rPr>
          <w:rFonts w:hint="eastAsia"/>
        </w:rPr>
        <w:t xml:space="preserve">  delay(125);</w:t>
      </w:r>
    </w:p>
    <w:p w14:paraId="679F9331" w14:textId="77777777" w:rsidR="0015356F" w:rsidRPr="00F95057" w:rsidRDefault="00000000" w:rsidP="00F95057">
      <w:r w:rsidRPr="00F95057">
        <w:rPr>
          <w:rFonts w:hint="eastAsia"/>
        </w:rPr>
        <w:t xml:space="preserve">  tone(6,392);</w:t>
      </w:r>
    </w:p>
    <w:p w14:paraId="6FDEB3B0" w14:textId="77777777" w:rsidR="0015356F" w:rsidRPr="00F95057" w:rsidRDefault="00000000" w:rsidP="00F95057">
      <w:r w:rsidRPr="00F95057">
        <w:rPr>
          <w:rFonts w:hint="eastAsia"/>
        </w:rPr>
        <w:t xml:space="preserve">  delay(125);</w:t>
      </w:r>
    </w:p>
    <w:p w14:paraId="4DA04E90" w14:textId="77777777" w:rsidR="0015356F" w:rsidRPr="00F95057" w:rsidRDefault="00000000" w:rsidP="00F95057">
      <w:r w:rsidRPr="00F95057">
        <w:rPr>
          <w:rFonts w:hint="eastAsia"/>
        </w:rPr>
        <w:t xml:space="preserve">  tone(6,784);</w:t>
      </w:r>
    </w:p>
    <w:p w14:paraId="19F2CC3F" w14:textId="77777777" w:rsidR="0015356F" w:rsidRPr="00F95057" w:rsidRDefault="00000000" w:rsidP="00F95057">
      <w:r w:rsidRPr="00F95057">
        <w:rPr>
          <w:rFonts w:hint="eastAsia"/>
        </w:rPr>
        <w:t xml:space="preserve">  delay(250);</w:t>
      </w:r>
    </w:p>
    <w:p w14:paraId="12924FE0" w14:textId="77777777" w:rsidR="0015356F" w:rsidRPr="00F95057" w:rsidRDefault="00000000" w:rsidP="00F95057">
      <w:r w:rsidRPr="00F95057">
        <w:rPr>
          <w:rFonts w:hint="eastAsia"/>
        </w:rPr>
        <w:t xml:space="preserve">  tone(6,659);</w:t>
      </w:r>
    </w:p>
    <w:p w14:paraId="120F06B1" w14:textId="77777777" w:rsidR="0015356F" w:rsidRPr="00F95057" w:rsidRDefault="00000000" w:rsidP="00F95057">
      <w:r w:rsidRPr="00F95057">
        <w:rPr>
          <w:rFonts w:hint="eastAsia"/>
        </w:rPr>
        <w:t xml:space="preserve">  delay(250);</w:t>
      </w:r>
    </w:p>
    <w:p w14:paraId="65805E42" w14:textId="77777777" w:rsidR="0015356F" w:rsidRPr="00F95057" w:rsidRDefault="00000000" w:rsidP="00F95057">
      <w:r w:rsidRPr="00F95057">
        <w:rPr>
          <w:rFonts w:hint="eastAsia"/>
        </w:rPr>
        <w:t xml:space="preserve">  tone(6,532);</w:t>
      </w:r>
    </w:p>
    <w:p w14:paraId="08ACFF65" w14:textId="77777777" w:rsidR="0015356F" w:rsidRPr="00F95057" w:rsidRDefault="00000000" w:rsidP="00F95057">
      <w:r w:rsidRPr="00F95057">
        <w:rPr>
          <w:rFonts w:hint="eastAsia"/>
        </w:rPr>
        <w:t xml:space="preserve">  delay(250);</w:t>
      </w:r>
    </w:p>
    <w:p w14:paraId="6FCE6B01" w14:textId="77777777" w:rsidR="0015356F" w:rsidRPr="00F95057" w:rsidRDefault="00000000" w:rsidP="00F95057">
      <w:r w:rsidRPr="00F95057">
        <w:rPr>
          <w:rFonts w:hint="eastAsia"/>
        </w:rPr>
        <w:t xml:space="preserve">  tone(6,494);</w:t>
      </w:r>
    </w:p>
    <w:p w14:paraId="5CEBF0BC" w14:textId="77777777" w:rsidR="0015356F" w:rsidRPr="00F95057" w:rsidRDefault="00000000" w:rsidP="00F95057">
      <w:r w:rsidRPr="00F95057">
        <w:rPr>
          <w:rFonts w:hint="eastAsia"/>
        </w:rPr>
        <w:t xml:space="preserve">  delay(250);</w:t>
      </w:r>
    </w:p>
    <w:p w14:paraId="627F4160" w14:textId="77777777" w:rsidR="0015356F" w:rsidRPr="00F95057" w:rsidRDefault="00000000" w:rsidP="00F95057">
      <w:r w:rsidRPr="00F95057">
        <w:rPr>
          <w:rFonts w:hint="eastAsia"/>
        </w:rPr>
        <w:t xml:space="preserve">  tone(6,440);</w:t>
      </w:r>
    </w:p>
    <w:p w14:paraId="46FBDAFD" w14:textId="77777777" w:rsidR="0015356F" w:rsidRPr="00F95057" w:rsidRDefault="00000000" w:rsidP="00F95057">
      <w:r w:rsidRPr="00F95057">
        <w:rPr>
          <w:rFonts w:hint="eastAsia"/>
        </w:rPr>
        <w:t xml:space="preserve">  delay(250);</w:t>
      </w:r>
    </w:p>
    <w:p w14:paraId="470CF0F4" w14:textId="77777777" w:rsidR="0015356F" w:rsidRPr="00F95057" w:rsidRDefault="00000000" w:rsidP="00F95057">
      <w:r w:rsidRPr="00F95057">
        <w:rPr>
          <w:rFonts w:hint="eastAsia"/>
        </w:rPr>
        <w:t xml:space="preserve">  tone(6,392);</w:t>
      </w:r>
    </w:p>
    <w:p w14:paraId="5684A0B3" w14:textId="77777777" w:rsidR="0015356F" w:rsidRPr="00F95057" w:rsidRDefault="00000000" w:rsidP="00F95057">
      <w:r w:rsidRPr="00F95057">
        <w:rPr>
          <w:rFonts w:hint="eastAsia"/>
        </w:rPr>
        <w:t xml:space="preserve">  delay(125);</w:t>
      </w:r>
    </w:p>
    <w:p w14:paraId="3915C79F" w14:textId="77777777" w:rsidR="0015356F" w:rsidRPr="00F95057" w:rsidRDefault="00000000" w:rsidP="00F95057">
      <w:r w:rsidRPr="00F95057">
        <w:rPr>
          <w:rFonts w:hint="eastAsia"/>
        </w:rPr>
        <w:lastRenderedPageBreak/>
        <w:t xml:space="preserve">  tone(6,392);</w:t>
      </w:r>
    </w:p>
    <w:p w14:paraId="1397FB60" w14:textId="77777777" w:rsidR="0015356F" w:rsidRPr="00F95057" w:rsidRDefault="00000000" w:rsidP="00F95057">
      <w:r w:rsidRPr="00F95057">
        <w:rPr>
          <w:rFonts w:hint="eastAsia"/>
        </w:rPr>
        <w:t xml:space="preserve">  delay(125);</w:t>
      </w:r>
    </w:p>
    <w:p w14:paraId="489358D5" w14:textId="77777777" w:rsidR="0015356F" w:rsidRPr="00F95057" w:rsidRDefault="00000000" w:rsidP="00F95057">
      <w:r w:rsidRPr="00F95057">
        <w:rPr>
          <w:rFonts w:hint="eastAsia"/>
        </w:rPr>
        <w:t xml:space="preserve">  tone(6,330);</w:t>
      </w:r>
    </w:p>
    <w:p w14:paraId="57C3BDBE" w14:textId="77777777" w:rsidR="0015356F" w:rsidRPr="00F95057" w:rsidRDefault="00000000" w:rsidP="00F95057">
      <w:r w:rsidRPr="00F95057">
        <w:rPr>
          <w:rFonts w:hint="eastAsia"/>
        </w:rPr>
        <w:t xml:space="preserve">  delay(250);</w:t>
      </w:r>
    </w:p>
    <w:p w14:paraId="0B52FE1D" w14:textId="77777777" w:rsidR="0015356F" w:rsidRPr="00F95057" w:rsidRDefault="00000000" w:rsidP="00F95057">
      <w:r w:rsidRPr="00F95057">
        <w:rPr>
          <w:rFonts w:hint="eastAsia"/>
        </w:rPr>
        <w:t xml:space="preserve">  tone(6,262);</w:t>
      </w:r>
    </w:p>
    <w:p w14:paraId="09EB5B15" w14:textId="77777777" w:rsidR="0015356F" w:rsidRPr="00F95057" w:rsidRDefault="00000000" w:rsidP="00F95057">
      <w:r w:rsidRPr="00F95057">
        <w:rPr>
          <w:rFonts w:hint="eastAsia"/>
        </w:rPr>
        <w:t xml:space="preserve">  delay(250);</w:t>
      </w:r>
    </w:p>
    <w:p w14:paraId="2511DF1D" w14:textId="77777777" w:rsidR="0015356F" w:rsidRPr="00F95057" w:rsidRDefault="00000000" w:rsidP="00F95057">
      <w:r w:rsidRPr="00F95057">
        <w:rPr>
          <w:rFonts w:hint="eastAsia"/>
        </w:rPr>
        <w:t xml:space="preserve">  tone(6,587);</w:t>
      </w:r>
    </w:p>
    <w:p w14:paraId="39A93500" w14:textId="77777777" w:rsidR="0015356F" w:rsidRPr="00F95057" w:rsidRDefault="00000000" w:rsidP="00F95057">
      <w:r w:rsidRPr="00F95057">
        <w:rPr>
          <w:rFonts w:hint="eastAsia"/>
        </w:rPr>
        <w:t xml:space="preserve">  delay(250);</w:t>
      </w:r>
    </w:p>
    <w:p w14:paraId="2B631632" w14:textId="77777777" w:rsidR="0015356F" w:rsidRPr="00F95057" w:rsidRDefault="00000000" w:rsidP="00F95057">
      <w:r w:rsidRPr="00F95057">
        <w:rPr>
          <w:rFonts w:hint="eastAsia"/>
        </w:rPr>
        <w:t xml:space="preserve">  tone(6,532);</w:t>
      </w:r>
    </w:p>
    <w:p w14:paraId="135743CC" w14:textId="77777777" w:rsidR="0015356F" w:rsidRPr="00F95057" w:rsidRDefault="00000000" w:rsidP="00F95057">
      <w:r w:rsidRPr="00F95057">
        <w:rPr>
          <w:rFonts w:hint="eastAsia"/>
        </w:rPr>
        <w:t xml:space="preserve">  delay(500);</w:t>
      </w:r>
    </w:p>
    <w:p w14:paraId="15D0B577" w14:textId="77777777" w:rsidR="0015356F" w:rsidRPr="00F95057" w:rsidRDefault="00000000" w:rsidP="00F95057">
      <w:r w:rsidRPr="00F95057">
        <w:rPr>
          <w:rFonts w:hint="eastAsia"/>
        </w:rPr>
        <w:t>}</w:t>
      </w:r>
    </w:p>
    <w:p w14:paraId="02CE4D3B" w14:textId="77777777" w:rsidR="0015356F" w:rsidRPr="00F95057" w:rsidRDefault="0015356F" w:rsidP="00F95057"/>
    <w:p w14:paraId="3F759059" w14:textId="77777777" w:rsidR="0015356F" w:rsidRPr="00F95057" w:rsidRDefault="0015356F" w:rsidP="00F95057"/>
    <w:p w14:paraId="1C2F7DDA" w14:textId="77777777" w:rsidR="0015356F" w:rsidRPr="00F95057" w:rsidRDefault="00000000" w:rsidP="00F95057">
      <w:bookmarkStart w:id="10" w:name="_Toc20180"/>
      <w:r w:rsidRPr="00F95057">
        <w:rPr>
          <w:rFonts w:hint="eastAsia"/>
        </w:rPr>
        <w:t>4. Test Result</w:t>
      </w:r>
      <w:r w:rsidRPr="00F95057">
        <w:rPr>
          <w:rFonts w:hint="eastAsia"/>
        </w:rPr>
        <w:t>：</w:t>
      </w:r>
    </w:p>
    <w:p w14:paraId="64FBE4AB" w14:textId="77777777" w:rsidR="0015356F" w:rsidRPr="00F95057" w:rsidRDefault="00000000" w:rsidP="00F95057">
      <w:r w:rsidRPr="00F95057">
        <w:rPr>
          <w:rFonts w:hint="eastAsia"/>
        </w:rPr>
        <w:t>Upload the code to the yellow robot, you will hear the birthday song.</w:t>
      </w:r>
    </w:p>
    <w:p w14:paraId="2E80511C" w14:textId="77777777" w:rsidR="0015356F" w:rsidRPr="00F95057" w:rsidRDefault="0015356F" w:rsidP="00F95057"/>
    <w:bookmarkEnd w:id="10"/>
    <w:p w14:paraId="0BB4629C" w14:textId="77777777" w:rsidR="0015356F" w:rsidRPr="00F95057" w:rsidRDefault="00000000" w:rsidP="00F95057">
      <w:r w:rsidRPr="00F95057">
        <w:rPr>
          <w:rFonts w:hint="eastAsia"/>
        </w:rPr>
        <w:t>Code Explanation:</w:t>
      </w:r>
    </w:p>
    <w:p w14:paraId="2237C06F" w14:textId="77777777" w:rsidR="0015356F" w:rsidRPr="00F95057" w:rsidRDefault="00000000" w:rsidP="00F95057">
      <w:r w:rsidRPr="00F95057">
        <w:rPr>
          <w:rFonts w:hint="eastAsia"/>
        </w:rPr>
        <w:t>There are two important factors in music: pitch and beat</w:t>
      </w:r>
    </w:p>
    <w:p w14:paraId="4FDE19EC" w14:textId="77777777" w:rsidR="0015356F" w:rsidRPr="00F95057" w:rsidRDefault="00000000" w:rsidP="00F95057">
      <w:r w:rsidRPr="00F95057">
        <w:rPr>
          <w:rFonts w:hint="eastAsia"/>
        </w:rPr>
        <w:t>Frequency is made of a series of pitch names in English letters and Numbers. You can choose different frequencies, that is, tone. The frequency of sound is called pitch.</w:t>
      </w:r>
    </w:p>
    <w:p w14:paraId="16954409" w14:textId="77777777" w:rsidR="0015356F" w:rsidRPr="00F95057" w:rsidRDefault="00000000" w:rsidP="00F95057">
      <w:r w:rsidRPr="00F95057">
        <w:rPr>
          <w:rFonts w:hint="eastAsia"/>
        </w:rPr>
        <w:t>It involves music knowledge. In music lesson, our teacher taught</w:t>
      </w:r>
      <w:r w:rsidRPr="00F95057">
        <w:rPr>
          <w:rFonts w:hint="eastAsia"/>
        </w:rPr>
        <w:t>“</w:t>
      </w:r>
      <w:r w:rsidRPr="00F95057">
        <w:rPr>
          <w:rFonts w:hint="eastAsia"/>
        </w:rPr>
        <w:t>1</w:t>
      </w:r>
      <w:r w:rsidRPr="00F95057">
        <w:rPr>
          <w:rFonts w:hint="eastAsia"/>
        </w:rPr>
        <w:t>（</w:t>
      </w:r>
      <w:r w:rsidRPr="00F95057">
        <w:rPr>
          <w:rFonts w:hint="eastAsia"/>
        </w:rPr>
        <w:t>Do</w:t>
      </w:r>
      <w:r w:rsidRPr="00F95057">
        <w:rPr>
          <w:rFonts w:hint="eastAsia"/>
        </w:rPr>
        <w:t>）</w:t>
      </w:r>
      <w:r w:rsidRPr="00F95057">
        <w:rPr>
          <w:rFonts w:hint="eastAsia"/>
        </w:rPr>
        <w:t>, 2</w:t>
      </w:r>
      <w:r w:rsidRPr="00F95057">
        <w:rPr>
          <w:rFonts w:hint="eastAsia"/>
        </w:rPr>
        <w:t>（</w:t>
      </w:r>
      <w:r w:rsidRPr="00F95057">
        <w:rPr>
          <w:rFonts w:hint="eastAsia"/>
        </w:rPr>
        <w:t>Re</w:t>
      </w:r>
      <w:r w:rsidRPr="00F95057">
        <w:rPr>
          <w:rFonts w:hint="eastAsia"/>
        </w:rPr>
        <w:t>）</w:t>
      </w:r>
      <w:r w:rsidRPr="00F95057">
        <w:rPr>
          <w:rFonts w:hint="eastAsia"/>
        </w:rPr>
        <w:t xml:space="preserve">, </w:t>
      </w:r>
      <w:r w:rsidRPr="00F95057">
        <w:rPr>
          <w:rFonts w:hint="eastAsia"/>
        </w:rPr>
        <w:lastRenderedPageBreak/>
        <w:t>3(Mi), 4(Fa) , 5(Sol), 6(La), 7(Si)</w:t>
      </w:r>
      <w:r w:rsidRPr="00F95057">
        <w:rPr>
          <w:rFonts w:hint="eastAsia"/>
        </w:rPr>
        <w:t>”</w:t>
      </w:r>
    </w:p>
    <w:p w14:paraId="775FC3D0" w14:textId="77777777" w:rsidR="0015356F" w:rsidRPr="00F95057" w:rsidRDefault="0015356F" w:rsidP="00F95057"/>
    <w:tbl>
      <w:tblPr>
        <w:tblStyle w:val="a8"/>
        <w:tblpPr w:leftFromText="180" w:rightFromText="180" w:vertAnchor="text" w:horzAnchor="page" w:tblpX="1949" w:tblpY="181"/>
        <w:tblOverlap w:val="never"/>
        <w:tblW w:w="0" w:type="auto"/>
        <w:tblLayout w:type="fixed"/>
        <w:tblLook w:val="04A0" w:firstRow="1" w:lastRow="0" w:firstColumn="1" w:lastColumn="0" w:noHBand="0" w:noVBand="1"/>
      </w:tblPr>
      <w:tblGrid>
        <w:gridCol w:w="1125"/>
        <w:gridCol w:w="1200"/>
        <w:gridCol w:w="1200"/>
        <w:gridCol w:w="1140"/>
        <w:gridCol w:w="1200"/>
        <w:gridCol w:w="1140"/>
        <w:gridCol w:w="1140"/>
      </w:tblGrid>
      <w:tr w:rsidR="0015356F" w:rsidRPr="00F95057" w14:paraId="3B0F34EE" w14:textId="77777777">
        <w:trPr>
          <w:trHeight w:val="374"/>
        </w:trPr>
        <w:tc>
          <w:tcPr>
            <w:tcW w:w="1125" w:type="dxa"/>
            <w:vAlign w:val="center"/>
          </w:tcPr>
          <w:p w14:paraId="2FE80BC2" w14:textId="77777777" w:rsidR="0015356F" w:rsidRPr="00F95057" w:rsidRDefault="00000000" w:rsidP="00F95057">
            <w:r w:rsidRPr="00F95057">
              <w:rPr>
                <w:rFonts w:hint="eastAsia"/>
              </w:rPr>
              <w:t>1</w:t>
            </w:r>
            <w:r w:rsidRPr="00F95057">
              <w:rPr>
                <w:rFonts w:hint="eastAsia"/>
              </w:rPr>
              <w:t>（</w:t>
            </w:r>
            <w:r w:rsidRPr="00F95057">
              <w:rPr>
                <w:rFonts w:hint="eastAsia"/>
              </w:rPr>
              <w:t>Do</w:t>
            </w:r>
            <w:r w:rsidRPr="00F95057">
              <w:rPr>
                <w:rFonts w:hint="eastAsia"/>
              </w:rPr>
              <w:t>）</w:t>
            </w:r>
          </w:p>
        </w:tc>
        <w:tc>
          <w:tcPr>
            <w:tcW w:w="1200" w:type="dxa"/>
            <w:vAlign w:val="center"/>
          </w:tcPr>
          <w:p w14:paraId="7417DB6E" w14:textId="77777777" w:rsidR="0015356F" w:rsidRPr="00F95057" w:rsidRDefault="00000000" w:rsidP="00F95057">
            <w:r w:rsidRPr="00F95057">
              <w:rPr>
                <w:rFonts w:hint="eastAsia"/>
              </w:rPr>
              <w:t>2</w:t>
            </w:r>
            <w:r w:rsidRPr="00F95057">
              <w:rPr>
                <w:rFonts w:hint="eastAsia"/>
              </w:rPr>
              <w:t>（</w:t>
            </w:r>
            <w:r w:rsidRPr="00F95057">
              <w:rPr>
                <w:rFonts w:hint="eastAsia"/>
              </w:rPr>
              <w:t>Re</w:t>
            </w:r>
            <w:r w:rsidRPr="00F95057">
              <w:rPr>
                <w:rFonts w:hint="eastAsia"/>
              </w:rPr>
              <w:t>）</w:t>
            </w:r>
          </w:p>
        </w:tc>
        <w:tc>
          <w:tcPr>
            <w:tcW w:w="1200" w:type="dxa"/>
            <w:vAlign w:val="center"/>
          </w:tcPr>
          <w:p w14:paraId="5249EF84" w14:textId="77777777" w:rsidR="0015356F" w:rsidRPr="00F95057" w:rsidRDefault="00000000" w:rsidP="00F95057">
            <w:r w:rsidRPr="00F95057">
              <w:rPr>
                <w:rFonts w:hint="eastAsia"/>
              </w:rPr>
              <w:t>3(Mi)</w:t>
            </w:r>
          </w:p>
        </w:tc>
        <w:tc>
          <w:tcPr>
            <w:tcW w:w="1140" w:type="dxa"/>
            <w:vAlign w:val="center"/>
          </w:tcPr>
          <w:p w14:paraId="79766BCC" w14:textId="77777777" w:rsidR="0015356F" w:rsidRPr="00F95057" w:rsidRDefault="00000000" w:rsidP="00F95057">
            <w:r w:rsidRPr="00F95057">
              <w:rPr>
                <w:rFonts w:hint="eastAsia"/>
              </w:rPr>
              <w:t>4(Fa)</w:t>
            </w:r>
          </w:p>
        </w:tc>
        <w:tc>
          <w:tcPr>
            <w:tcW w:w="1200" w:type="dxa"/>
            <w:vAlign w:val="center"/>
          </w:tcPr>
          <w:p w14:paraId="4F1270F0" w14:textId="77777777" w:rsidR="0015356F" w:rsidRPr="00F95057" w:rsidRDefault="00000000" w:rsidP="00F95057">
            <w:r w:rsidRPr="00F95057">
              <w:rPr>
                <w:rFonts w:hint="eastAsia"/>
              </w:rPr>
              <w:t>5(Sol)</w:t>
            </w:r>
          </w:p>
        </w:tc>
        <w:tc>
          <w:tcPr>
            <w:tcW w:w="1140" w:type="dxa"/>
            <w:vAlign w:val="center"/>
          </w:tcPr>
          <w:p w14:paraId="11837C89" w14:textId="77777777" w:rsidR="0015356F" w:rsidRPr="00F95057" w:rsidRDefault="00000000" w:rsidP="00F95057">
            <w:r w:rsidRPr="00F95057">
              <w:rPr>
                <w:rFonts w:hint="eastAsia"/>
              </w:rPr>
              <w:t>6(La)</w:t>
            </w:r>
          </w:p>
        </w:tc>
        <w:tc>
          <w:tcPr>
            <w:tcW w:w="1140" w:type="dxa"/>
            <w:vAlign w:val="center"/>
          </w:tcPr>
          <w:p w14:paraId="7C4D42F9" w14:textId="77777777" w:rsidR="0015356F" w:rsidRPr="00F95057" w:rsidRDefault="00000000" w:rsidP="00F95057">
            <w:r w:rsidRPr="00F95057">
              <w:rPr>
                <w:rFonts w:hint="eastAsia"/>
              </w:rPr>
              <w:t>7(Si)</w:t>
            </w:r>
          </w:p>
        </w:tc>
      </w:tr>
      <w:tr w:rsidR="0015356F" w:rsidRPr="00F95057" w14:paraId="18F65859" w14:textId="77777777">
        <w:trPr>
          <w:trHeight w:val="459"/>
        </w:trPr>
        <w:tc>
          <w:tcPr>
            <w:tcW w:w="1125" w:type="dxa"/>
            <w:vAlign w:val="center"/>
          </w:tcPr>
          <w:p w14:paraId="516E6CA5" w14:textId="77777777" w:rsidR="0015356F" w:rsidRPr="00F95057" w:rsidRDefault="00000000" w:rsidP="00F95057">
            <w:r w:rsidRPr="00F95057">
              <w:rPr>
                <w:rFonts w:hint="eastAsia"/>
              </w:rPr>
              <w:t>C</w:t>
            </w:r>
          </w:p>
        </w:tc>
        <w:tc>
          <w:tcPr>
            <w:tcW w:w="1200" w:type="dxa"/>
            <w:vAlign w:val="center"/>
          </w:tcPr>
          <w:p w14:paraId="144ADC26" w14:textId="77777777" w:rsidR="0015356F" w:rsidRPr="00F95057" w:rsidRDefault="00000000" w:rsidP="00F95057">
            <w:r w:rsidRPr="00F95057">
              <w:rPr>
                <w:rFonts w:hint="eastAsia"/>
              </w:rPr>
              <w:t>D</w:t>
            </w:r>
          </w:p>
        </w:tc>
        <w:tc>
          <w:tcPr>
            <w:tcW w:w="1200" w:type="dxa"/>
            <w:vAlign w:val="center"/>
          </w:tcPr>
          <w:p w14:paraId="16EC47FE" w14:textId="77777777" w:rsidR="0015356F" w:rsidRPr="00F95057" w:rsidRDefault="00000000" w:rsidP="00F95057">
            <w:r w:rsidRPr="00F95057">
              <w:rPr>
                <w:rFonts w:hint="eastAsia"/>
              </w:rPr>
              <w:t>E</w:t>
            </w:r>
          </w:p>
        </w:tc>
        <w:tc>
          <w:tcPr>
            <w:tcW w:w="1140" w:type="dxa"/>
            <w:vAlign w:val="center"/>
          </w:tcPr>
          <w:p w14:paraId="019298DE" w14:textId="77777777" w:rsidR="0015356F" w:rsidRPr="00F95057" w:rsidRDefault="00000000" w:rsidP="00F95057">
            <w:r w:rsidRPr="00F95057">
              <w:rPr>
                <w:rFonts w:hint="eastAsia"/>
              </w:rPr>
              <w:t>F</w:t>
            </w:r>
          </w:p>
        </w:tc>
        <w:tc>
          <w:tcPr>
            <w:tcW w:w="1200" w:type="dxa"/>
            <w:vAlign w:val="center"/>
          </w:tcPr>
          <w:p w14:paraId="6FFF3BF6" w14:textId="77777777" w:rsidR="0015356F" w:rsidRPr="00F95057" w:rsidRDefault="00000000" w:rsidP="00F95057">
            <w:r w:rsidRPr="00F95057">
              <w:rPr>
                <w:rFonts w:hint="eastAsia"/>
              </w:rPr>
              <w:t>G</w:t>
            </w:r>
          </w:p>
        </w:tc>
        <w:tc>
          <w:tcPr>
            <w:tcW w:w="1140" w:type="dxa"/>
            <w:vAlign w:val="center"/>
          </w:tcPr>
          <w:p w14:paraId="2DAC38DE" w14:textId="77777777" w:rsidR="0015356F" w:rsidRPr="00F95057" w:rsidRDefault="00000000" w:rsidP="00F95057">
            <w:r w:rsidRPr="00F95057">
              <w:rPr>
                <w:rFonts w:hint="eastAsia"/>
              </w:rPr>
              <w:t>A</w:t>
            </w:r>
          </w:p>
        </w:tc>
        <w:tc>
          <w:tcPr>
            <w:tcW w:w="1140" w:type="dxa"/>
            <w:vAlign w:val="center"/>
          </w:tcPr>
          <w:p w14:paraId="430E5C43" w14:textId="77777777" w:rsidR="0015356F" w:rsidRPr="00F95057" w:rsidRDefault="00000000" w:rsidP="00F95057">
            <w:r w:rsidRPr="00F95057">
              <w:rPr>
                <w:rFonts w:hint="eastAsia"/>
              </w:rPr>
              <w:t>B</w:t>
            </w:r>
          </w:p>
        </w:tc>
      </w:tr>
    </w:tbl>
    <w:p w14:paraId="3DA81849" w14:textId="77777777" w:rsidR="0015356F" w:rsidRPr="00F95057" w:rsidRDefault="0015356F" w:rsidP="00F95057"/>
    <w:p w14:paraId="74B88D12" w14:textId="77777777" w:rsidR="0015356F" w:rsidRPr="00F95057" w:rsidRDefault="0015356F" w:rsidP="00F95057"/>
    <w:p w14:paraId="6708E299" w14:textId="77777777" w:rsidR="0015356F" w:rsidRPr="00F95057" w:rsidRDefault="0015356F" w:rsidP="00F95057"/>
    <w:p w14:paraId="5AE9F98C" w14:textId="77777777" w:rsidR="0015356F" w:rsidRPr="00F95057" w:rsidRDefault="00000000" w:rsidP="00F95057">
      <w:r w:rsidRPr="00F95057">
        <w:rPr>
          <w:rFonts w:hint="eastAsia"/>
        </w:rPr>
        <w:t>The number depends on high or low tone. The larger the number, the higher the tone. When the number is same, the frequency (tone) is getting higher and higher from C to _B.</w:t>
      </w:r>
    </w:p>
    <w:p w14:paraId="5D175443" w14:textId="77777777" w:rsidR="0015356F" w:rsidRPr="00F95057" w:rsidRDefault="0015356F" w:rsidP="00F95057"/>
    <w:p w14:paraId="63087776" w14:textId="77777777" w:rsidR="0015356F" w:rsidRPr="00F95057" w:rsidRDefault="00000000" w:rsidP="00F95057">
      <w:r w:rsidRPr="00F95057">
        <w:rPr>
          <w:rFonts w:hint="eastAsia"/>
        </w:rPr>
        <w:t xml:space="preserve">Beats are the time delay for each note. The larger the number, the longer the delay time. A note without a line in the spectrum is a beat, with a delay of 1000 milliseconds. while a beat with an underline is 1/2 of a beat without a line, and a beat with two underlines is 1/4 of a beat without a line. </w:t>
      </w:r>
    </w:p>
    <w:p w14:paraId="56DBE400" w14:textId="77777777" w:rsidR="0015356F" w:rsidRPr="00F95057" w:rsidRDefault="00000000" w:rsidP="00F95057">
      <w:r w:rsidRPr="00F95057">
        <w:rPr>
          <w:rFonts w:hint="eastAsia"/>
        </w:rPr>
        <w:t>（</w:t>
      </w:r>
      <w:r w:rsidRPr="00F95057">
        <w:rPr>
          <w:rFonts w:hint="eastAsia"/>
        </w:rPr>
        <w:drawing>
          <wp:inline distT="0" distB="0" distL="114300" distR="114300" wp14:anchorId="72EB60FA" wp14:editId="4AF440FE">
            <wp:extent cx="1601470" cy="655320"/>
            <wp:effectExtent l="0" t="0" r="17780"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55"/>
                    <a:stretch>
                      <a:fillRect/>
                    </a:stretch>
                  </pic:blipFill>
                  <pic:spPr>
                    <a:xfrm>
                      <a:off x="0" y="0"/>
                      <a:ext cx="1601470" cy="655320"/>
                    </a:xfrm>
                    <a:prstGeom prst="rect">
                      <a:avLst/>
                    </a:prstGeom>
                    <a:noFill/>
                    <a:ln>
                      <a:noFill/>
                    </a:ln>
                  </pic:spPr>
                </pic:pic>
              </a:graphicData>
            </a:graphic>
          </wp:inline>
        </w:drawing>
      </w:r>
      <w:r w:rsidRPr="00F95057">
        <w:rPr>
          <w:rFonts w:hint="eastAsia"/>
        </w:rPr>
        <w:t>）</w:t>
      </w:r>
    </w:p>
    <w:p w14:paraId="4CC6B0B0" w14:textId="77777777" w:rsidR="0015356F" w:rsidRPr="00F95057" w:rsidRDefault="00000000" w:rsidP="00F95057">
      <w:r w:rsidRPr="00F95057">
        <w:rPr>
          <w:rFonts w:hint="eastAsia"/>
        </w:rPr>
        <w:t>Here is the notation of Ode to Joy.</w:t>
      </w:r>
    </w:p>
    <w:p w14:paraId="7D751DDC" w14:textId="77777777" w:rsidR="0015356F" w:rsidRPr="00F95057" w:rsidRDefault="00000000" w:rsidP="00F95057">
      <w:r w:rsidRPr="00F95057">
        <w:rPr>
          <w:rFonts w:hint="eastAsia"/>
        </w:rPr>
        <w:lastRenderedPageBreak/>
        <w:drawing>
          <wp:inline distT="0" distB="0" distL="114300" distR="114300" wp14:anchorId="176E38F3" wp14:editId="7A8B9299">
            <wp:extent cx="4269740" cy="5361940"/>
            <wp:effectExtent l="0" t="0" r="16510" b="10160"/>
            <wp:docPr id="82" name="图片 434" descr="乐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4" descr="乐谱"/>
                    <pic:cNvPicPr>
                      <a:picLocks noChangeAspect="1"/>
                    </pic:cNvPicPr>
                  </pic:nvPicPr>
                  <pic:blipFill>
                    <a:blip r:embed="rId56"/>
                    <a:srcRect l="4079" t="3247" r="3569" b="7396"/>
                    <a:stretch>
                      <a:fillRect/>
                    </a:stretch>
                  </pic:blipFill>
                  <pic:spPr>
                    <a:xfrm>
                      <a:off x="0" y="0"/>
                      <a:ext cx="4269740" cy="5361940"/>
                    </a:xfrm>
                    <a:prstGeom prst="rect">
                      <a:avLst/>
                    </a:prstGeom>
                    <a:noFill/>
                    <a:ln>
                      <a:noFill/>
                    </a:ln>
                  </pic:spPr>
                </pic:pic>
              </a:graphicData>
            </a:graphic>
          </wp:inline>
        </w:drawing>
      </w:r>
    </w:p>
    <w:p w14:paraId="11077D88" w14:textId="77777777" w:rsidR="0015356F" w:rsidRPr="00F95057" w:rsidRDefault="0015356F" w:rsidP="00F95057"/>
    <w:p w14:paraId="67678094" w14:textId="77777777" w:rsidR="0015356F" w:rsidRPr="00F95057" w:rsidRDefault="0015356F" w:rsidP="00F95057"/>
    <w:p w14:paraId="08BC941F" w14:textId="77777777" w:rsidR="0015356F" w:rsidRPr="00F95057" w:rsidRDefault="0015356F" w:rsidP="00F95057"/>
    <w:p w14:paraId="458B2162" w14:textId="77777777" w:rsidR="0015356F" w:rsidRPr="00F95057" w:rsidRDefault="0015356F" w:rsidP="00F95057"/>
    <w:p w14:paraId="058C8851" w14:textId="77777777" w:rsidR="0015356F" w:rsidRPr="00F95057" w:rsidRDefault="00000000" w:rsidP="00F95057">
      <w:r w:rsidRPr="00F95057">
        <w:rPr>
          <w:rFonts w:hint="eastAsia"/>
        </w:rPr>
        <w:t>Project 3: Birthday Gift</w:t>
      </w:r>
    </w:p>
    <w:p w14:paraId="7B564B7C" w14:textId="77777777" w:rsidR="0015356F" w:rsidRPr="00F95057" w:rsidRDefault="0015356F" w:rsidP="00F95057"/>
    <w:p w14:paraId="389ADFDD" w14:textId="77777777" w:rsidR="0015356F" w:rsidRPr="00F95057" w:rsidRDefault="0015356F" w:rsidP="00F95057"/>
    <w:p w14:paraId="288AF907" w14:textId="77777777" w:rsidR="0015356F" w:rsidRPr="00F95057" w:rsidRDefault="00000000" w:rsidP="00F95057">
      <w:r w:rsidRPr="00F95057">
        <w:rPr>
          <w:rFonts w:hint="eastAsia"/>
        </w:rPr>
        <w:t>Introduction</w:t>
      </w:r>
      <w:r w:rsidRPr="00F95057">
        <w:rPr>
          <w:rFonts w:hint="eastAsia"/>
        </w:rPr>
        <w:t>：</w:t>
      </w:r>
    </w:p>
    <w:p w14:paraId="76804FEA" w14:textId="77777777" w:rsidR="0015356F" w:rsidRPr="00F95057" w:rsidRDefault="00000000" w:rsidP="00F95057">
      <w:r w:rsidRPr="00F95057">
        <w:rPr>
          <w:rFonts w:hint="eastAsia"/>
        </w:rPr>
        <w:lastRenderedPageBreak/>
        <w:t>Under the weak light</w:t>
      </w:r>
      <w:r w:rsidRPr="00F95057">
        <w:rPr>
          <w:rFonts w:hint="eastAsia"/>
        </w:rPr>
        <w:t>，</w:t>
      </w:r>
      <w:r w:rsidRPr="00F95057">
        <w:rPr>
          <w:rFonts w:hint="eastAsia"/>
        </w:rPr>
        <w:t>the yellow robot will play a birthday song and blink its LED; however, it won</w:t>
      </w:r>
      <w:r w:rsidRPr="00F95057">
        <w:rPr>
          <w:rFonts w:hint="eastAsia"/>
        </w:rPr>
        <w:t>’</w:t>
      </w:r>
      <w:r w:rsidRPr="00F95057">
        <w:rPr>
          <w:rFonts w:hint="eastAsia"/>
        </w:rPr>
        <w:t>t play music and blink its LED under the strong light. Light and music can vary with light intensity! In this project, we particularly introduce the photoresistor module.</w:t>
      </w:r>
    </w:p>
    <w:p w14:paraId="3386C410" w14:textId="77777777" w:rsidR="0015356F" w:rsidRPr="00F95057" w:rsidRDefault="0015356F" w:rsidP="00F95057"/>
    <w:p w14:paraId="541C5D9F" w14:textId="77777777" w:rsidR="0015356F" w:rsidRPr="00F95057" w:rsidRDefault="00000000" w:rsidP="00F95057">
      <w:r w:rsidRPr="00F95057">
        <w:rPr>
          <w:rFonts w:hint="eastAsia"/>
        </w:rPr>
        <w:t>Photoresistor</w:t>
      </w:r>
    </w:p>
    <w:p w14:paraId="5F40855C" w14:textId="77777777" w:rsidR="0015356F" w:rsidRPr="00F95057" w:rsidRDefault="00000000" w:rsidP="00F95057">
      <w:r w:rsidRPr="00F95057">
        <w:rPr>
          <w:rFonts w:hint="eastAsia"/>
        </w:rPr>
        <w:t>This photoresistor sensor integrates the LEGO building block and Easy Plug port, which can be fixed on the yellow robot flexibly. Only a blue cable needed can interface it with the yellow robot. You are free from worries over reversely wire up or damaging the module</w:t>
      </w:r>
    </w:p>
    <w:p w14:paraId="49490A24" w14:textId="77777777" w:rsidR="0015356F" w:rsidRPr="00F95057" w:rsidRDefault="0015356F" w:rsidP="00F95057"/>
    <w:p w14:paraId="1216DA40" w14:textId="77777777" w:rsidR="0015356F" w:rsidRPr="00F95057" w:rsidRDefault="00000000" w:rsidP="00F95057">
      <w:r w:rsidRPr="00F95057">
        <w:rPr>
          <w:rFonts w:hint="eastAsia"/>
        </w:rPr>
        <w:t xml:space="preserve">This sensor is most sensitive to ambient light, generally used to detect the brightness of the ambient light and trigger a single-chip or relay module, etc. </w:t>
      </w:r>
    </w:p>
    <w:p w14:paraId="11BF948E" w14:textId="77777777" w:rsidR="0015356F" w:rsidRPr="00F95057" w:rsidRDefault="00000000" w:rsidP="00F95057">
      <w:r w:rsidRPr="00F95057">
        <w:rPr>
          <w:rFonts w:hint="eastAsia"/>
        </w:rPr>
        <w:t>It mainly uses photoresistive elements and changes with light intensity. Under the strong light, the resistance is 5-10K</w:t>
      </w:r>
      <w:r w:rsidRPr="00F95057">
        <w:rPr>
          <w:rFonts w:hint="eastAsia"/>
        </w:rPr>
        <w:t>Ω</w:t>
      </w:r>
      <w:r w:rsidRPr="00F95057">
        <w:rPr>
          <w:rFonts w:hint="eastAsia"/>
        </w:rPr>
        <w:t>; if there is no bright light, the resistance is 0.2M</w:t>
      </w:r>
      <w:r w:rsidRPr="00F95057">
        <w:rPr>
          <w:rFonts w:hint="eastAsia"/>
        </w:rPr>
        <w:t>Ω</w:t>
      </w:r>
      <w:r w:rsidRPr="00F95057">
        <w:rPr>
          <w:rFonts w:hint="eastAsia"/>
        </w:rPr>
        <w:t xml:space="preserve">. </w:t>
      </w:r>
    </w:p>
    <w:p w14:paraId="7DB2D41D" w14:textId="77777777" w:rsidR="0015356F" w:rsidRPr="00F95057" w:rsidRDefault="0015356F" w:rsidP="00F95057"/>
    <w:p w14:paraId="50805625" w14:textId="77777777" w:rsidR="0015356F" w:rsidRPr="00F95057" w:rsidRDefault="0015356F" w:rsidP="00F95057"/>
    <w:p w14:paraId="66759BC9" w14:textId="77777777" w:rsidR="0015356F" w:rsidRPr="00F95057" w:rsidRDefault="0015356F" w:rsidP="00F95057"/>
    <w:p w14:paraId="48E65FC3" w14:textId="77777777" w:rsidR="0015356F" w:rsidRPr="00F95057" w:rsidRDefault="0015356F" w:rsidP="00F95057"/>
    <w:p w14:paraId="48F48B57" w14:textId="77777777" w:rsidR="0015356F" w:rsidRPr="00F95057" w:rsidRDefault="0015356F" w:rsidP="00F95057"/>
    <w:p w14:paraId="689257BA" w14:textId="77777777" w:rsidR="0015356F" w:rsidRPr="00F95057" w:rsidRDefault="00000000" w:rsidP="00F95057">
      <w:r w:rsidRPr="00F95057">
        <w:rPr>
          <w:rFonts w:hint="eastAsia"/>
        </w:rPr>
        <w:t>Parameter</w:t>
      </w:r>
      <w:r w:rsidRPr="00F95057">
        <w:rPr>
          <w:rFonts w:hint="eastAsia"/>
        </w:rPr>
        <w:t>：</w:t>
      </w:r>
    </w:p>
    <w:p w14:paraId="513C7394" w14:textId="77777777" w:rsidR="0015356F" w:rsidRPr="00F95057" w:rsidRDefault="00000000" w:rsidP="00F95057">
      <w:r w:rsidRPr="00F95057">
        <w:rPr>
          <w:rFonts w:hint="eastAsia"/>
        </w:rPr>
        <w:lastRenderedPageBreak/>
        <w:drawing>
          <wp:inline distT="0" distB="0" distL="114300" distR="114300" wp14:anchorId="5783ECFE" wp14:editId="7B27BE63">
            <wp:extent cx="1945005" cy="1622425"/>
            <wp:effectExtent l="0" t="0" r="17145" b="15875"/>
            <wp:docPr id="1" name="图片 52" descr="光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descr="光敏"/>
                    <pic:cNvPicPr>
                      <a:picLocks noChangeAspect="1"/>
                    </pic:cNvPicPr>
                  </pic:nvPicPr>
                  <pic:blipFill>
                    <a:blip r:embed="rId57"/>
                    <a:srcRect l="15869" t="16725" r="21556" b="20653"/>
                    <a:stretch>
                      <a:fillRect/>
                    </a:stretch>
                  </pic:blipFill>
                  <pic:spPr>
                    <a:xfrm>
                      <a:off x="0" y="0"/>
                      <a:ext cx="1945005" cy="1622425"/>
                    </a:xfrm>
                    <a:prstGeom prst="rect">
                      <a:avLst/>
                    </a:prstGeom>
                    <a:noFill/>
                    <a:ln>
                      <a:noFill/>
                    </a:ln>
                  </pic:spPr>
                </pic:pic>
              </a:graphicData>
            </a:graphic>
          </wp:inline>
        </w:drawing>
      </w:r>
      <w:r w:rsidRPr="00F95057">
        <w:rPr>
          <w:rFonts w:hint="eastAsia"/>
        </w:rPr>
        <w:drawing>
          <wp:inline distT="0" distB="0" distL="114300" distR="114300" wp14:anchorId="3EBFCE4E" wp14:editId="5F5A675E">
            <wp:extent cx="3065145" cy="1555115"/>
            <wp:effectExtent l="0" t="0" r="1905"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8"/>
                    <a:stretch>
                      <a:fillRect/>
                    </a:stretch>
                  </pic:blipFill>
                  <pic:spPr>
                    <a:xfrm>
                      <a:off x="0" y="0"/>
                      <a:ext cx="3065145" cy="1555115"/>
                    </a:xfrm>
                    <a:prstGeom prst="rect">
                      <a:avLst/>
                    </a:prstGeom>
                    <a:noFill/>
                    <a:ln>
                      <a:noFill/>
                    </a:ln>
                  </pic:spPr>
                </pic:pic>
              </a:graphicData>
            </a:graphic>
          </wp:inline>
        </w:drawing>
      </w:r>
    </w:p>
    <w:p w14:paraId="172ADC05" w14:textId="77777777" w:rsidR="0015356F" w:rsidRPr="00F95057" w:rsidRDefault="00000000" w:rsidP="00F95057">
      <w:r w:rsidRPr="00F95057">
        <w:rPr>
          <w:rFonts w:hint="eastAsia"/>
        </w:rPr>
        <w:t>Port</w:t>
      </w:r>
      <w:r w:rsidRPr="00F95057">
        <w:rPr>
          <w:rFonts w:hint="eastAsia"/>
        </w:rPr>
        <w:t>：</w:t>
      </w:r>
      <w:r w:rsidRPr="00F95057">
        <w:rPr>
          <w:rFonts w:hint="eastAsia"/>
        </w:rPr>
        <w:t>EASY plug</w:t>
      </w:r>
    </w:p>
    <w:p w14:paraId="62476AD4" w14:textId="77777777" w:rsidR="0015356F" w:rsidRPr="00F95057" w:rsidRDefault="00000000" w:rsidP="00F95057">
      <w:r w:rsidRPr="00F95057">
        <w:rPr>
          <w:rFonts w:hint="eastAsia"/>
        </w:rPr>
        <w:t>Working Voltage</w:t>
      </w:r>
      <w:r w:rsidRPr="00F95057">
        <w:rPr>
          <w:rFonts w:hint="eastAsia"/>
        </w:rPr>
        <w:t>：</w:t>
      </w:r>
      <w:r w:rsidRPr="00F95057">
        <w:rPr>
          <w:rFonts w:hint="eastAsia"/>
        </w:rPr>
        <w:t>DC 5V</w:t>
      </w:r>
    </w:p>
    <w:p w14:paraId="68DA3E00" w14:textId="77777777" w:rsidR="0015356F" w:rsidRPr="00F95057" w:rsidRDefault="00000000" w:rsidP="00F95057">
      <w:r w:rsidRPr="00F95057">
        <w:rPr>
          <w:rFonts w:hint="eastAsia"/>
        </w:rPr>
        <w:t>Output Signal</w:t>
      </w:r>
      <w:r w:rsidRPr="00F95057">
        <w:rPr>
          <w:rFonts w:hint="eastAsia"/>
        </w:rPr>
        <w:t>：</w:t>
      </w:r>
      <w:r w:rsidRPr="00F95057">
        <w:rPr>
          <w:rFonts w:hint="eastAsia"/>
        </w:rPr>
        <w:t>Analog signal</w:t>
      </w:r>
    </w:p>
    <w:p w14:paraId="178970ED" w14:textId="77777777" w:rsidR="0015356F" w:rsidRPr="00F95057" w:rsidRDefault="0015356F" w:rsidP="00F95057"/>
    <w:p w14:paraId="0EBDEF4B" w14:textId="77777777" w:rsidR="0015356F" w:rsidRPr="00F95057" w:rsidRDefault="0015356F" w:rsidP="00F95057"/>
    <w:p w14:paraId="2791D6C1" w14:textId="77777777" w:rsidR="0015356F" w:rsidRPr="00F95057" w:rsidRDefault="00000000" w:rsidP="00F95057">
      <w:r w:rsidRPr="00F95057">
        <w:rPr>
          <w:rFonts w:hint="eastAsia"/>
        </w:rPr>
        <w:t>Components</w:t>
      </w:r>
      <w:r w:rsidRPr="00F95057">
        <w:rPr>
          <w:rFonts w:hint="eastAsia"/>
        </w:rPr>
        <w:t>：</w:t>
      </w:r>
    </w:p>
    <w:tbl>
      <w:tblPr>
        <w:tblStyle w:val="a8"/>
        <w:tblpPr w:leftFromText="180" w:rightFromText="180" w:vertAnchor="text" w:horzAnchor="page" w:tblpX="1953" w:tblpY="313"/>
        <w:tblOverlap w:val="neve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26"/>
        <w:gridCol w:w="2646"/>
        <w:gridCol w:w="2406"/>
      </w:tblGrid>
      <w:tr w:rsidR="0015356F" w:rsidRPr="00F95057" w14:paraId="613E6582" w14:textId="77777777">
        <w:tc>
          <w:tcPr>
            <w:tcW w:w="2496" w:type="dxa"/>
            <w:tcBorders>
              <w:tl2br w:val="nil"/>
              <w:tr2bl w:val="nil"/>
            </w:tcBorders>
            <w:vAlign w:val="center"/>
          </w:tcPr>
          <w:p w14:paraId="20E88108" w14:textId="77777777" w:rsidR="0015356F" w:rsidRPr="00F95057" w:rsidRDefault="00000000" w:rsidP="00F95057">
            <w:r w:rsidRPr="00F95057">
              <w:rPr>
                <w:rFonts w:hint="eastAsia"/>
              </w:rPr>
              <w:t xml:space="preserve">Kidsbits Yellow </w:t>
            </w:r>
          </w:p>
          <w:p w14:paraId="12AADE5C" w14:textId="77777777" w:rsidR="0015356F" w:rsidRPr="00F95057" w:rsidRDefault="00000000" w:rsidP="00F95057">
            <w:r w:rsidRPr="00F95057">
              <w:rPr>
                <w:rFonts w:hint="eastAsia"/>
              </w:rPr>
              <w:t>Robot *1</w:t>
            </w:r>
          </w:p>
        </w:tc>
        <w:tc>
          <w:tcPr>
            <w:tcW w:w="1476" w:type="dxa"/>
            <w:tcBorders>
              <w:tl2br w:val="nil"/>
              <w:tr2bl w:val="nil"/>
            </w:tcBorders>
            <w:vAlign w:val="center"/>
          </w:tcPr>
          <w:p w14:paraId="402129B7" w14:textId="77777777" w:rsidR="0015356F" w:rsidRPr="00F95057" w:rsidRDefault="00000000" w:rsidP="00F95057">
            <w:r w:rsidRPr="00F95057">
              <w:rPr>
                <w:rFonts w:hint="eastAsia"/>
              </w:rPr>
              <w:t>Kidsbits Building Block LED Module *1</w:t>
            </w:r>
          </w:p>
        </w:tc>
        <w:tc>
          <w:tcPr>
            <w:tcW w:w="1595" w:type="dxa"/>
            <w:tcBorders>
              <w:tl2br w:val="nil"/>
              <w:tr2bl w:val="nil"/>
            </w:tcBorders>
            <w:vAlign w:val="center"/>
          </w:tcPr>
          <w:p w14:paraId="534A3775" w14:textId="77777777" w:rsidR="0015356F" w:rsidRPr="00F95057" w:rsidRDefault="00000000" w:rsidP="00F95057">
            <w:r w:rsidRPr="00F95057">
              <w:rPr>
                <w:rFonts w:hint="eastAsia"/>
              </w:rPr>
              <w:t>Kidsbits Building Block Photoresistor*1</w:t>
            </w:r>
          </w:p>
        </w:tc>
      </w:tr>
      <w:tr w:rsidR="0015356F" w:rsidRPr="00F95057" w14:paraId="05489EC4" w14:textId="77777777">
        <w:tc>
          <w:tcPr>
            <w:tcW w:w="2496" w:type="dxa"/>
            <w:tcBorders>
              <w:tl2br w:val="nil"/>
              <w:tr2bl w:val="nil"/>
            </w:tcBorders>
            <w:vAlign w:val="center"/>
          </w:tcPr>
          <w:p w14:paraId="31C91C8C" w14:textId="77777777" w:rsidR="0015356F" w:rsidRPr="00F95057" w:rsidRDefault="00000000" w:rsidP="00F95057">
            <w:r w:rsidRPr="00F95057">
              <w:drawing>
                <wp:inline distT="0" distB="0" distL="114300" distR="114300" wp14:anchorId="2A3C639B" wp14:editId="69C5FEB5">
                  <wp:extent cx="1462405" cy="1430655"/>
                  <wp:effectExtent l="0" t="0" r="4445" b="1714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9"/>
                          <a:stretch>
                            <a:fillRect/>
                          </a:stretch>
                        </pic:blipFill>
                        <pic:spPr>
                          <a:xfrm>
                            <a:off x="0" y="0"/>
                            <a:ext cx="1462405" cy="1430655"/>
                          </a:xfrm>
                          <a:prstGeom prst="rect">
                            <a:avLst/>
                          </a:prstGeom>
                          <a:noFill/>
                          <a:ln>
                            <a:noFill/>
                          </a:ln>
                        </pic:spPr>
                      </pic:pic>
                    </a:graphicData>
                  </a:graphic>
                </wp:inline>
              </w:drawing>
            </w:r>
          </w:p>
        </w:tc>
        <w:tc>
          <w:tcPr>
            <w:tcW w:w="1476" w:type="dxa"/>
            <w:tcBorders>
              <w:tl2br w:val="nil"/>
              <w:tr2bl w:val="nil"/>
            </w:tcBorders>
            <w:vAlign w:val="center"/>
          </w:tcPr>
          <w:p w14:paraId="0B58E50E" w14:textId="77777777" w:rsidR="0015356F" w:rsidRPr="00F95057" w:rsidRDefault="00000000" w:rsidP="00F95057">
            <w:r w:rsidRPr="00F95057">
              <w:rPr>
                <w:rFonts w:hint="eastAsia"/>
              </w:rPr>
              <w:drawing>
                <wp:inline distT="0" distB="0" distL="114300" distR="114300" wp14:anchorId="6BC957F1" wp14:editId="263FB1DD">
                  <wp:extent cx="1536065" cy="1470660"/>
                  <wp:effectExtent l="0" t="0" r="6985"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1536065" cy="1470660"/>
                          </a:xfrm>
                          <a:prstGeom prst="rect">
                            <a:avLst/>
                          </a:prstGeom>
                          <a:noFill/>
                          <a:ln>
                            <a:noFill/>
                          </a:ln>
                        </pic:spPr>
                      </pic:pic>
                    </a:graphicData>
                  </a:graphic>
                </wp:inline>
              </w:drawing>
            </w:r>
          </w:p>
        </w:tc>
        <w:tc>
          <w:tcPr>
            <w:tcW w:w="1595" w:type="dxa"/>
            <w:tcBorders>
              <w:tl2br w:val="nil"/>
              <w:tr2bl w:val="nil"/>
            </w:tcBorders>
            <w:vAlign w:val="center"/>
          </w:tcPr>
          <w:p w14:paraId="6C57F46B" w14:textId="77777777" w:rsidR="0015356F" w:rsidRPr="00F95057" w:rsidRDefault="00000000" w:rsidP="00F95057">
            <w:r w:rsidRPr="00F95057">
              <w:rPr>
                <w:rFonts w:hint="eastAsia"/>
              </w:rPr>
              <w:drawing>
                <wp:inline distT="0" distB="0" distL="114300" distR="114300" wp14:anchorId="749721C1" wp14:editId="64F6EB56">
                  <wp:extent cx="1373505" cy="1341755"/>
                  <wp:effectExtent l="0" t="0" r="1714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0800000">
                            <a:off x="0" y="0"/>
                            <a:ext cx="1373505" cy="1341755"/>
                          </a:xfrm>
                          <a:prstGeom prst="rect">
                            <a:avLst/>
                          </a:prstGeom>
                          <a:noFill/>
                          <a:ln>
                            <a:noFill/>
                          </a:ln>
                        </pic:spPr>
                      </pic:pic>
                    </a:graphicData>
                  </a:graphic>
                </wp:inline>
              </w:drawing>
            </w:r>
          </w:p>
        </w:tc>
      </w:tr>
    </w:tbl>
    <w:p w14:paraId="4DFF7C46" w14:textId="77777777" w:rsidR="0015356F" w:rsidRPr="00F95057" w:rsidRDefault="0015356F" w:rsidP="00F95057"/>
    <w:p w14:paraId="5D4F76AC" w14:textId="77777777" w:rsidR="0015356F" w:rsidRPr="00F95057" w:rsidRDefault="0015356F" w:rsidP="00F95057"/>
    <w:p w14:paraId="4C889E3E" w14:textId="77777777" w:rsidR="0015356F" w:rsidRPr="00F95057" w:rsidRDefault="0015356F" w:rsidP="00F95057"/>
    <w:p w14:paraId="302B90BC" w14:textId="77777777" w:rsidR="0015356F" w:rsidRPr="00F95057" w:rsidRDefault="0015356F" w:rsidP="00F95057"/>
    <w:p w14:paraId="125C3878" w14:textId="77777777" w:rsidR="0015356F" w:rsidRPr="00F95057" w:rsidRDefault="0015356F" w:rsidP="00F95057"/>
    <w:p w14:paraId="76EF0199" w14:textId="77777777" w:rsidR="0015356F" w:rsidRPr="00F95057" w:rsidRDefault="0015356F" w:rsidP="00F95057"/>
    <w:p w14:paraId="4A1D38A7" w14:textId="77777777" w:rsidR="0015356F" w:rsidRPr="00F95057" w:rsidRDefault="0015356F" w:rsidP="00F95057"/>
    <w:p w14:paraId="5E133210" w14:textId="77777777" w:rsidR="0015356F" w:rsidRPr="00F95057" w:rsidRDefault="0015356F" w:rsidP="00F95057"/>
    <w:p w14:paraId="21747006" w14:textId="77777777" w:rsidR="0015356F" w:rsidRPr="00F95057" w:rsidRDefault="0015356F" w:rsidP="00F95057"/>
    <w:p w14:paraId="0AFA525A" w14:textId="77777777" w:rsidR="0015356F" w:rsidRPr="00F95057" w:rsidRDefault="0015356F" w:rsidP="00F95057"/>
    <w:p w14:paraId="4035F4B4" w14:textId="77777777" w:rsidR="0015356F" w:rsidRPr="00F95057" w:rsidRDefault="00000000" w:rsidP="00F95057">
      <w:r w:rsidRPr="00F95057">
        <w:rPr>
          <w:rFonts w:hint="eastAsia"/>
        </w:rPr>
        <w:t>When the ambient light is weak, LED will flash and the yellow robot will play songs</w:t>
      </w:r>
    </w:p>
    <w:p w14:paraId="70F96518" w14:textId="77777777" w:rsidR="0015356F" w:rsidRPr="00F95057" w:rsidRDefault="00000000" w:rsidP="00F95057">
      <w:r w:rsidRPr="00F95057">
        <w:rPr>
          <w:rFonts w:hint="eastAsia"/>
        </w:rPr>
        <w:lastRenderedPageBreak/>
        <w:t>When the ambient light is strong, LED will be off and the robot won</w:t>
      </w:r>
      <w:r w:rsidRPr="00F95057">
        <w:rPr>
          <w:rFonts w:hint="eastAsia"/>
        </w:rPr>
        <w:t>’</w:t>
      </w:r>
      <w:r w:rsidRPr="00F95057">
        <w:rPr>
          <w:rFonts w:hint="eastAsia"/>
        </w:rPr>
        <w:t>t play music.</w:t>
      </w:r>
    </w:p>
    <w:p w14:paraId="2AA84367" w14:textId="77777777" w:rsidR="0015356F" w:rsidRPr="00F95057" w:rsidRDefault="00000000" w:rsidP="00F95057">
      <w:r w:rsidRPr="00F95057">
        <w:rPr>
          <w:rFonts w:hint="eastAsia"/>
        </w:rPr>
        <w:t xml:space="preserve">And we need to detect the ambient light firstly. According to the detected result, the light intensity value is between 700 and 750. Then we will continue to measure. </w:t>
      </w:r>
    </w:p>
    <w:p w14:paraId="142E9FA9" w14:textId="77777777" w:rsidR="0015356F" w:rsidRPr="00F95057" w:rsidRDefault="00000000" w:rsidP="00F95057">
      <w:r w:rsidRPr="00F95057">
        <w:rPr>
          <w:rFonts w:hint="eastAsia"/>
        </w:rPr>
        <w:t>When light intensity is between 700 and 750. When covering the photoresistor, the detected value gets small. If the value is less than 700, robot will play music.</w:t>
      </w:r>
    </w:p>
    <w:p w14:paraId="5BAFD6AF" w14:textId="77777777" w:rsidR="0015356F" w:rsidRPr="00F95057" w:rsidRDefault="0015356F" w:rsidP="00F95057"/>
    <w:p w14:paraId="03CBCB93" w14:textId="77777777" w:rsidR="0015356F" w:rsidRPr="00F95057" w:rsidRDefault="00000000" w:rsidP="00F95057">
      <w:r w:rsidRPr="00F95057">
        <w:rPr>
          <w:rFonts w:hint="eastAsia"/>
        </w:rPr>
        <w:t>If you the intensity is 750, LED will be off and robot won</w:t>
      </w:r>
      <w:r w:rsidRPr="00F95057">
        <w:t>’</w:t>
      </w:r>
      <w:r w:rsidRPr="00F95057">
        <w:rPr>
          <w:rFonts w:hint="eastAsia"/>
        </w:rPr>
        <w:t>t play music.</w:t>
      </w:r>
    </w:p>
    <w:p w14:paraId="3C4D6B45" w14:textId="77777777" w:rsidR="0015356F" w:rsidRPr="00F95057" w:rsidRDefault="0015356F" w:rsidP="00F95057"/>
    <w:p w14:paraId="0118F7A2" w14:textId="77777777" w:rsidR="0015356F" w:rsidRPr="00F95057" w:rsidRDefault="0015356F" w:rsidP="00F95057"/>
    <w:p w14:paraId="35E0B2DB" w14:textId="77777777" w:rsidR="0015356F" w:rsidRPr="00F95057" w:rsidRDefault="0015356F" w:rsidP="00F95057"/>
    <w:p w14:paraId="083A4D76" w14:textId="77777777" w:rsidR="0015356F" w:rsidRPr="00F95057" w:rsidRDefault="0015356F" w:rsidP="00F95057"/>
    <w:p w14:paraId="3FBA54E6" w14:textId="77777777" w:rsidR="0015356F" w:rsidRPr="00F95057" w:rsidRDefault="00000000" w:rsidP="00F95057">
      <w:bookmarkStart w:id="11" w:name="_Toc18336"/>
      <w:r w:rsidRPr="00F95057">
        <w:rPr>
          <w:rFonts w:hint="eastAsia"/>
        </w:rPr>
        <w:t>Connection Diagram</w:t>
      </w:r>
      <w:r w:rsidRPr="00F95057">
        <w:rPr>
          <w:rFonts w:hint="eastAsia"/>
        </w:rPr>
        <w:t>：</w:t>
      </w:r>
      <w:bookmarkEnd w:id="11"/>
    </w:p>
    <w:p w14:paraId="6A57DBC3" w14:textId="77777777" w:rsidR="0015356F" w:rsidRPr="00F95057" w:rsidRDefault="0015356F" w:rsidP="00F95057"/>
    <w:p w14:paraId="4796AA5F" w14:textId="77777777" w:rsidR="0015356F" w:rsidRPr="00F95057" w:rsidRDefault="00000000" w:rsidP="00F95057">
      <w:r w:rsidRPr="00F95057">
        <w:rPr>
          <w:rFonts w:hint="eastAsia"/>
        </w:rPr>
        <w:t xml:space="preserve">Note: the LED module is interfaced with D12 and the photoresistor module is connected to A6 port. </w:t>
      </w:r>
    </w:p>
    <w:p w14:paraId="7A12D2E1" w14:textId="77777777" w:rsidR="0015356F" w:rsidRPr="00F95057" w:rsidRDefault="0015356F" w:rsidP="00F95057"/>
    <w:p w14:paraId="3F30EFCF" w14:textId="77777777" w:rsidR="0015356F" w:rsidRPr="00F95057" w:rsidRDefault="00000000" w:rsidP="00F95057">
      <w:r w:rsidRPr="00F95057">
        <w:lastRenderedPageBreak/>
        <w:drawing>
          <wp:inline distT="0" distB="0" distL="114300" distR="114300" wp14:anchorId="6FAF36C1" wp14:editId="2FD47543">
            <wp:extent cx="2496185" cy="2260600"/>
            <wp:effectExtent l="0" t="0" r="18415"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0"/>
                    <a:stretch>
                      <a:fillRect/>
                    </a:stretch>
                  </pic:blipFill>
                  <pic:spPr>
                    <a:xfrm>
                      <a:off x="0" y="0"/>
                      <a:ext cx="2496185" cy="2260600"/>
                    </a:xfrm>
                    <a:prstGeom prst="rect">
                      <a:avLst/>
                    </a:prstGeom>
                    <a:noFill/>
                    <a:ln>
                      <a:noFill/>
                    </a:ln>
                  </pic:spPr>
                </pic:pic>
              </a:graphicData>
            </a:graphic>
          </wp:inline>
        </w:drawing>
      </w:r>
    </w:p>
    <w:p w14:paraId="536CAB98" w14:textId="77777777" w:rsidR="0015356F" w:rsidRPr="00F95057" w:rsidRDefault="0015356F" w:rsidP="00F95057"/>
    <w:p w14:paraId="0AFFC66E" w14:textId="77777777" w:rsidR="0015356F" w:rsidRPr="00F95057" w:rsidRDefault="0015356F" w:rsidP="00F95057"/>
    <w:p w14:paraId="116C2622" w14:textId="77777777" w:rsidR="0015356F" w:rsidRPr="00F95057" w:rsidRDefault="0015356F" w:rsidP="00F95057"/>
    <w:p w14:paraId="7CFF945B" w14:textId="77777777" w:rsidR="0015356F" w:rsidRPr="00F95057" w:rsidRDefault="00000000" w:rsidP="00F95057">
      <w:r w:rsidRPr="00F95057">
        <w:rPr>
          <w:rFonts w:hint="eastAsia"/>
        </w:rPr>
        <w:t>Test Code</w:t>
      </w:r>
      <w:r w:rsidRPr="00F95057">
        <w:rPr>
          <w:rFonts w:hint="eastAsia"/>
        </w:rPr>
        <w:t>：</w:t>
      </w:r>
    </w:p>
    <w:p w14:paraId="73EB5520" w14:textId="77777777" w:rsidR="0015356F" w:rsidRPr="00F95057" w:rsidRDefault="0015356F" w:rsidP="00F95057"/>
    <w:p w14:paraId="262DA663" w14:textId="77777777" w:rsidR="0015356F" w:rsidRPr="00F95057" w:rsidRDefault="00000000" w:rsidP="00F95057">
      <w:r w:rsidRPr="00F95057">
        <w:rPr>
          <w:rFonts w:hint="eastAsia"/>
        </w:rPr>
        <w:t>void setup(){</w:t>
      </w:r>
    </w:p>
    <w:p w14:paraId="4054DDE2" w14:textId="77777777" w:rsidR="0015356F" w:rsidRPr="00F95057" w:rsidRDefault="00000000" w:rsidP="00F95057">
      <w:r w:rsidRPr="00F95057">
        <w:rPr>
          <w:rFonts w:hint="eastAsia"/>
        </w:rPr>
        <w:t xml:space="preserve">  Serial.begin(9600);   //Set baud rate to 9600</w:t>
      </w:r>
    </w:p>
    <w:p w14:paraId="12D1109B" w14:textId="77777777" w:rsidR="0015356F" w:rsidRPr="00F95057" w:rsidRDefault="00000000" w:rsidP="00F95057">
      <w:r w:rsidRPr="00F95057">
        <w:rPr>
          <w:rFonts w:hint="eastAsia"/>
        </w:rPr>
        <w:t xml:space="preserve">  pinMode(6, OUTPUT);  //Set A6 to OUTPUT</w:t>
      </w:r>
    </w:p>
    <w:p w14:paraId="7976B431" w14:textId="77777777" w:rsidR="0015356F" w:rsidRPr="00F95057" w:rsidRDefault="00000000" w:rsidP="00F95057">
      <w:r w:rsidRPr="00F95057">
        <w:rPr>
          <w:rFonts w:hint="eastAsia"/>
        </w:rPr>
        <w:t xml:space="preserve">  pinMode(12, OUTPUT);  //set 12 to OUTPUT</w:t>
      </w:r>
    </w:p>
    <w:p w14:paraId="59EBAA3E" w14:textId="77777777" w:rsidR="0015356F" w:rsidRPr="00F95057" w:rsidRDefault="00000000" w:rsidP="00F95057">
      <w:r w:rsidRPr="00F95057">
        <w:rPr>
          <w:rFonts w:hint="eastAsia"/>
        </w:rPr>
        <w:t>}</w:t>
      </w:r>
    </w:p>
    <w:p w14:paraId="40EF02D6" w14:textId="77777777" w:rsidR="0015356F" w:rsidRPr="00F95057" w:rsidRDefault="0015356F" w:rsidP="00F95057"/>
    <w:p w14:paraId="2C4C9E51" w14:textId="77777777" w:rsidR="0015356F" w:rsidRPr="00F95057" w:rsidRDefault="00000000" w:rsidP="00F95057">
      <w:r w:rsidRPr="00F95057">
        <w:rPr>
          <w:rFonts w:hint="eastAsia"/>
        </w:rPr>
        <w:t>void loop(){</w:t>
      </w:r>
    </w:p>
    <w:p w14:paraId="12624359" w14:textId="77777777" w:rsidR="0015356F" w:rsidRPr="00F95057" w:rsidRDefault="00000000" w:rsidP="00F95057">
      <w:r w:rsidRPr="00F95057">
        <w:rPr>
          <w:rFonts w:hint="eastAsia"/>
        </w:rPr>
        <w:t xml:space="preserve">  Serial.println(analogRead(A6)); //read the analog value of A6</w:t>
      </w:r>
    </w:p>
    <w:p w14:paraId="5EBE7077" w14:textId="77777777" w:rsidR="0015356F" w:rsidRPr="00F95057" w:rsidRDefault="00000000" w:rsidP="00F95057">
      <w:r w:rsidRPr="00F95057">
        <w:rPr>
          <w:rFonts w:hint="eastAsia"/>
        </w:rPr>
        <w:t xml:space="preserve">  if (analogRead(A6) &lt; 700) {     //determine if the analog value of A6 is less than 00</w:t>
      </w:r>
    </w:p>
    <w:p w14:paraId="4AED7BD7" w14:textId="77777777" w:rsidR="0015356F" w:rsidRPr="00F95057" w:rsidRDefault="00000000" w:rsidP="00F95057">
      <w:r w:rsidRPr="00F95057">
        <w:rPr>
          <w:rFonts w:hint="eastAsia"/>
        </w:rPr>
        <w:t xml:space="preserve">    tone(6,392);               //the analog value of A6 is 392</w:t>
      </w:r>
    </w:p>
    <w:p w14:paraId="13B4D58E" w14:textId="77777777" w:rsidR="0015356F" w:rsidRPr="00F95057" w:rsidRDefault="00000000" w:rsidP="00F95057">
      <w:r w:rsidRPr="00F95057">
        <w:rPr>
          <w:rFonts w:hint="eastAsia"/>
        </w:rPr>
        <w:lastRenderedPageBreak/>
        <w:t xml:space="preserve">    delay(125);                //delay</w:t>
      </w:r>
    </w:p>
    <w:p w14:paraId="1B715206" w14:textId="77777777" w:rsidR="0015356F" w:rsidRPr="00F95057" w:rsidRDefault="00000000" w:rsidP="00F95057">
      <w:r w:rsidRPr="00F95057">
        <w:rPr>
          <w:rFonts w:hint="eastAsia"/>
        </w:rPr>
        <w:t xml:space="preserve">    tone(6,392);</w:t>
      </w:r>
    </w:p>
    <w:p w14:paraId="656474D0" w14:textId="77777777" w:rsidR="0015356F" w:rsidRPr="00F95057" w:rsidRDefault="00000000" w:rsidP="00F95057">
      <w:r w:rsidRPr="00F95057">
        <w:rPr>
          <w:rFonts w:hint="eastAsia"/>
        </w:rPr>
        <w:t xml:space="preserve">    digitalWrite(12,HIGH);       //digital 12 outputs high levels</w:t>
      </w:r>
    </w:p>
    <w:p w14:paraId="59E23816" w14:textId="77777777" w:rsidR="0015356F" w:rsidRPr="00F95057" w:rsidRDefault="00000000" w:rsidP="00F95057">
      <w:r w:rsidRPr="00F95057">
        <w:rPr>
          <w:rFonts w:hint="eastAsia"/>
        </w:rPr>
        <w:t xml:space="preserve">    delay(125);</w:t>
      </w:r>
    </w:p>
    <w:p w14:paraId="568E8CBE" w14:textId="77777777" w:rsidR="0015356F" w:rsidRPr="00F95057" w:rsidRDefault="00000000" w:rsidP="00F95057">
      <w:r w:rsidRPr="00F95057">
        <w:rPr>
          <w:rFonts w:hint="eastAsia"/>
        </w:rPr>
        <w:t xml:space="preserve">    tone(6,440);</w:t>
      </w:r>
    </w:p>
    <w:p w14:paraId="35BA2C51" w14:textId="77777777" w:rsidR="0015356F" w:rsidRPr="00F95057" w:rsidRDefault="00000000" w:rsidP="00F95057">
      <w:r w:rsidRPr="00F95057">
        <w:rPr>
          <w:rFonts w:hint="eastAsia"/>
        </w:rPr>
        <w:t xml:space="preserve">    digitalWrite(12,LOW);       //digital 12 outputs low levels</w:t>
      </w:r>
    </w:p>
    <w:p w14:paraId="4242EA5B" w14:textId="77777777" w:rsidR="0015356F" w:rsidRPr="00F95057" w:rsidRDefault="00000000" w:rsidP="00F95057">
      <w:r w:rsidRPr="00F95057">
        <w:rPr>
          <w:rFonts w:hint="eastAsia"/>
        </w:rPr>
        <w:t xml:space="preserve">    delay(250);</w:t>
      </w:r>
    </w:p>
    <w:p w14:paraId="1C25711D" w14:textId="77777777" w:rsidR="0015356F" w:rsidRPr="00F95057" w:rsidRDefault="00000000" w:rsidP="00F95057">
      <w:r w:rsidRPr="00F95057">
        <w:rPr>
          <w:rFonts w:hint="eastAsia"/>
        </w:rPr>
        <w:t xml:space="preserve">    tone(6,392);</w:t>
      </w:r>
    </w:p>
    <w:p w14:paraId="63712705" w14:textId="77777777" w:rsidR="0015356F" w:rsidRPr="00F95057" w:rsidRDefault="00000000" w:rsidP="00F95057">
      <w:r w:rsidRPr="00F95057">
        <w:rPr>
          <w:rFonts w:hint="eastAsia"/>
        </w:rPr>
        <w:t xml:space="preserve">    digitalWrite(12,HIGH);</w:t>
      </w:r>
    </w:p>
    <w:p w14:paraId="06F2E195" w14:textId="77777777" w:rsidR="0015356F" w:rsidRPr="00F95057" w:rsidRDefault="00000000" w:rsidP="00F95057">
      <w:r w:rsidRPr="00F95057">
        <w:rPr>
          <w:rFonts w:hint="eastAsia"/>
        </w:rPr>
        <w:t xml:space="preserve">    delay(250);</w:t>
      </w:r>
    </w:p>
    <w:p w14:paraId="2EC4C0C9" w14:textId="77777777" w:rsidR="0015356F" w:rsidRPr="00F95057" w:rsidRDefault="00000000" w:rsidP="00F95057">
      <w:r w:rsidRPr="00F95057">
        <w:rPr>
          <w:rFonts w:hint="eastAsia"/>
        </w:rPr>
        <w:t xml:space="preserve">    tone(6,532);</w:t>
      </w:r>
    </w:p>
    <w:p w14:paraId="4D24A693" w14:textId="77777777" w:rsidR="0015356F" w:rsidRPr="00F95057" w:rsidRDefault="00000000" w:rsidP="00F95057">
      <w:r w:rsidRPr="00F95057">
        <w:rPr>
          <w:rFonts w:hint="eastAsia"/>
        </w:rPr>
        <w:t xml:space="preserve">    digitalWrite(12,LOW);</w:t>
      </w:r>
    </w:p>
    <w:p w14:paraId="12174127" w14:textId="77777777" w:rsidR="0015356F" w:rsidRPr="00F95057" w:rsidRDefault="00000000" w:rsidP="00F95057">
      <w:r w:rsidRPr="00F95057">
        <w:rPr>
          <w:rFonts w:hint="eastAsia"/>
        </w:rPr>
        <w:t xml:space="preserve">    delay(250);</w:t>
      </w:r>
    </w:p>
    <w:p w14:paraId="212B304A" w14:textId="77777777" w:rsidR="0015356F" w:rsidRPr="00F95057" w:rsidRDefault="00000000" w:rsidP="00F95057">
      <w:r w:rsidRPr="00F95057">
        <w:rPr>
          <w:rFonts w:hint="eastAsia"/>
        </w:rPr>
        <w:t xml:space="preserve">    tone(6,494);</w:t>
      </w:r>
    </w:p>
    <w:p w14:paraId="10E8466D" w14:textId="77777777" w:rsidR="0015356F" w:rsidRPr="00F95057" w:rsidRDefault="00000000" w:rsidP="00F95057">
      <w:r w:rsidRPr="00F95057">
        <w:rPr>
          <w:rFonts w:hint="eastAsia"/>
        </w:rPr>
        <w:t xml:space="preserve">    delay(500);</w:t>
      </w:r>
    </w:p>
    <w:p w14:paraId="39E27846" w14:textId="77777777" w:rsidR="0015356F" w:rsidRPr="00F95057" w:rsidRDefault="00000000" w:rsidP="00F95057">
      <w:r w:rsidRPr="00F95057">
        <w:rPr>
          <w:rFonts w:hint="eastAsia"/>
        </w:rPr>
        <w:t xml:space="preserve">    tone(6,392);</w:t>
      </w:r>
    </w:p>
    <w:p w14:paraId="402CE381" w14:textId="77777777" w:rsidR="0015356F" w:rsidRPr="00F95057" w:rsidRDefault="00000000" w:rsidP="00F95057">
      <w:r w:rsidRPr="00F95057">
        <w:rPr>
          <w:rFonts w:hint="eastAsia"/>
        </w:rPr>
        <w:t xml:space="preserve">    digitalWrite(12,HIGH);</w:t>
      </w:r>
    </w:p>
    <w:p w14:paraId="1520B00C" w14:textId="77777777" w:rsidR="0015356F" w:rsidRPr="00F95057" w:rsidRDefault="00000000" w:rsidP="00F95057">
      <w:r w:rsidRPr="00F95057">
        <w:rPr>
          <w:rFonts w:hint="eastAsia"/>
        </w:rPr>
        <w:t xml:space="preserve">    delay(125);</w:t>
      </w:r>
    </w:p>
    <w:p w14:paraId="220E6A38" w14:textId="77777777" w:rsidR="0015356F" w:rsidRPr="00F95057" w:rsidRDefault="00000000" w:rsidP="00F95057">
      <w:r w:rsidRPr="00F95057">
        <w:rPr>
          <w:rFonts w:hint="eastAsia"/>
        </w:rPr>
        <w:t xml:space="preserve">    tone(6,392);</w:t>
      </w:r>
    </w:p>
    <w:p w14:paraId="1E0DA01E" w14:textId="77777777" w:rsidR="0015356F" w:rsidRPr="00F95057" w:rsidRDefault="00000000" w:rsidP="00F95057">
      <w:r w:rsidRPr="00F95057">
        <w:rPr>
          <w:rFonts w:hint="eastAsia"/>
        </w:rPr>
        <w:t xml:space="preserve">    delay(125);</w:t>
      </w:r>
    </w:p>
    <w:p w14:paraId="0BC4541A" w14:textId="77777777" w:rsidR="0015356F" w:rsidRPr="00F95057" w:rsidRDefault="00000000" w:rsidP="00F95057">
      <w:r w:rsidRPr="00F95057">
        <w:rPr>
          <w:rFonts w:hint="eastAsia"/>
        </w:rPr>
        <w:t xml:space="preserve">    tone(6,440);</w:t>
      </w:r>
    </w:p>
    <w:p w14:paraId="05DB1B94" w14:textId="77777777" w:rsidR="0015356F" w:rsidRPr="00F95057" w:rsidRDefault="00000000" w:rsidP="00F95057">
      <w:r w:rsidRPr="00F95057">
        <w:rPr>
          <w:rFonts w:hint="eastAsia"/>
        </w:rPr>
        <w:t xml:space="preserve">    digitalWrite(12,LOW);</w:t>
      </w:r>
    </w:p>
    <w:p w14:paraId="41BD9DBC" w14:textId="77777777" w:rsidR="0015356F" w:rsidRPr="00F95057" w:rsidRDefault="00000000" w:rsidP="00F95057">
      <w:r w:rsidRPr="00F95057">
        <w:rPr>
          <w:rFonts w:hint="eastAsia"/>
        </w:rPr>
        <w:lastRenderedPageBreak/>
        <w:t xml:space="preserve">    delay(250);</w:t>
      </w:r>
    </w:p>
    <w:p w14:paraId="22590C24" w14:textId="77777777" w:rsidR="0015356F" w:rsidRPr="00F95057" w:rsidRDefault="00000000" w:rsidP="00F95057">
      <w:r w:rsidRPr="00F95057">
        <w:rPr>
          <w:rFonts w:hint="eastAsia"/>
        </w:rPr>
        <w:t xml:space="preserve">    tone(6,392);</w:t>
      </w:r>
    </w:p>
    <w:p w14:paraId="4D33888F" w14:textId="77777777" w:rsidR="0015356F" w:rsidRPr="00F95057" w:rsidRDefault="00000000" w:rsidP="00F95057">
      <w:r w:rsidRPr="00F95057">
        <w:rPr>
          <w:rFonts w:hint="eastAsia"/>
        </w:rPr>
        <w:t xml:space="preserve">    digitalWrite(12,HIGH);</w:t>
      </w:r>
    </w:p>
    <w:p w14:paraId="4D0ABABA" w14:textId="77777777" w:rsidR="0015356F" w:rsidRPr="00F95057" w:rsidRDefault="00000000" w:rsidP="00F95057">
      <w:r w:rsidRPr="00F95057">
        <w:rPr>
          <w:rFonts w:hint="eastAsia"/>
        </w:rPr>
        <w:t xml:space="preserve">    delay(250);</w:t>
      </w:r>
    </w:p>
    <w:p w14:paraId="2FAA572D" w14:textId="77777777" w:rsidR="0015356F" w:rsidRPr="00F95057" w:rsidRDefault="00000000" w:rsidP="00F95057">
      <w:r w:rsidRPr="00F95057">
        <w:rPr>
          <w:rFonts w:hint="eastAsia"/>
        </w:rPr>
        <w:t xml:space="preserve">    tone(6,587);</w:t>
      </w:r>
    </w:p>
    <w:p w14:paraId="34DF1883" w14:textId="77777777" w:rsidR="0015356F" w:rsidRPr="00F95057" w:rsidRDefault="00000000" w:rsidP="00F95057">
      <w:r w:rsidRPr="00F95057">
        <w:rPr>
          <w:rFonts w:hint="eastAsia"/>
        </w:rPr>
        <w:t xml:space="preserve">    digitalWrite(12,LOW);</w:t>
      </w:r>
    </w:p>
    <w:p w14:paraId="6DBC3826" w14:textId="77777777" w:rsidR="0015356F" w:rsidRPr="00F95057" w:rsidRDefault="00000000" w:rsidP="00F95057">
      <w:r w:rsidRPr="00F95057">
        <w:rPr>
          <w:rFonts w:hint="eastAsia"/>
        </w:rPr>
        <w:t xml:space="preserve">    delay(250);</w:t>
      </w:r>
    </w:p>
    <w:p w14:paraId="68C2EC7C" w14:textId="77777777" w:rsidR="0015356F" w:rsidRPr="00F95057" w:rsidRDefault="00000000" w:rsidP="00F95057">
      <w:r w:rsidRPr="00F95057">
        <w:rPr>
          <w:rFonts w:hint="eastAsia"/>
        </w:rPr>
        <w:t xml:space="preserve">    tone(6,532);</w:t>
      </w:r>
    </w:p>
    <w:p w14:paraId="18F7336E" w14:textId="77777777" w:rsidR="0015356F" w:rsidRPr="00F95057" w:rsidRDefault="00000000" w:rsidP="00F95057">
      <w:r w:rsidRPr="00F95057">
        <w:rPr>
          <w:rFonts w:hint="eastAsia"/>
        </w:rPr>
        <w:t xml:space="preserve">    delay(500);</w:t>
      </w:r>
    </w:p>
    <w:p w14:paraId="5E7CC964" w14:textId="77777777" w:rsidR="0015356F" w:rsidRPr="00F95057" w:rsidRDefault="00000000" w:rsidP="00F95057">
      <w:r w:rsidRPr="00F95057">
        <w:rPr>
          <w:rFonts w:hint="eastAsia"/>
        </w:rPr>
        <w:t xml:space="preserve">    tone(6,392);</w:t>
      </w:r>
    </w:p>
    <w:p w14:paraId="7446F7A3" w14:textId="77777777" w:rsidR="0015356F" w:rsidRPr="00F95057" w:rsidRDefault="00000000" w:rsidP="00F95057">
      <w:r w:rsidRPr="00F95057">
        <w:rPr>
          <w:rFonts w:hint="eastAsia"/>
        </w:rPr>
        <w:t xml:space="preserve">    digitalWrite(12,HIGH);</w:t>
      </w:r>
    </w:p>
    <w:p w14:paraId="61972126" w14:textId="77777777" w:rsidR="0015356F" w:rsidRPr="00F95057" w:rsidRDefault="00000000" w:rsidP="00F95057">
      <w:r w:rsidRPr="00F95057">
        <w:rPr>
          <w:rFonts w:hint="eastAsia"/>
        </w:rPr>
        <w:t xml:space="preserve">    delay(125);</w:t>
      </w:r>
    </w:p>
    <w:p w14:paraId="7DDF8F3C" w14:textId="77777777" w:rsidR="0015356F" w:rsidRPr="00F95057" w:rsidRDefault="00000000" w:rsidP="00F95057">
      <w:r w:rsidRPr="00F95057">
        <w:rPr>
          <w:rFonts w:hint="eastAsia"/>
        </w:rPr>
        <w:t xml:space="preserve">    tone(6,392);</w:t>
      </w:r>
    </w:p>
    <w:p w14:paraId="0486E83D" w14:textId="77777777" w:rsidR="0015356F" w:rsidRPr="00F95057" w:rsidRDefault="00000000" w:rsidP="00F95057">
      <w:r w:rsidRPr="00F95057">
        <w:rPr>
          <w:rFonts w:hint="eastAsia"/>
        </w:rPr>
        <w:t xml:space="preserve">    delay(125);</w:t>
      </w:r>
    </w:p>
    <w:p w14:paraId="46880DF4" w14:textId="77777777" w:rsidR="0015356F" w:rsidRPr="00F95057" w:rsidRDefault="00000000" w:rsidP="00F95057">
      <w:r w:rsidRPr="00F95057">
        <w:rPr>
          <w:rFonts w:hint="eastAsia"/>
        </w:rPr>
        <w:t xml:space="preserve">    tone(6,784);</w:t>
      </w:r>
    </w:p>
    <w:p w14:paraId="6C8C2068" w14:textId="77777777" w:rsidR="0015356F" w:rsidRPr="00F95057" w:rsidRDefault="00000000" w:rsidP="00F95057">
      <w:r w:rsidRPr="00F95057">
        <w:rPr>
          <w:rFonts w:hint="eastAsia"/>
        </w:rPr>
        <w:t xml:space="preserve">    digitalWrite(12,LOW);</w:t>
      </w:r>
    </w:p>
    <w:p w14:paraId="56C41CA8" w14:textId="77777777" w:rsidR="0015356F" w:rsidRPr="00F95057" w:rsidRDefault="00000000" w:rsidP="00F95057">
      <w:r w:rsidRPr="00F95057">
        <w:rPr>
          <w:rFonts w:hint="eastAsia"/>
        </w:rPr>
        <w:t xml:space="preserve">    delay(250);</w:t>
      </w:r>
    </w:p>
    <w:p w14:paraId="3C8C4202" w14:textId="77777777" w:rsidR="0015356F" w:rsidRPr="00F95057" w:rsidRDefault="00000000" w:rsidP="00F95057">
      <w:r w:rsidRPr="00F95057">
        <w:rPr>
          <w:rFonts w:hint="eastAsia"/>
        </w:rPr>
        <w:t xml:space="preserve">    tone(6,659);</w:t>
      </w:r>
    </w:p>
    <w:p w14:paraId="6BCD0C8F" w14:textId="77777777" w:rsidR="0015356F" w:rsidRPr="00F95057" w:rsidRDefault="00000000" w:rsidP="00F95057">
      <w:r w:rsidRPr="00F95057">
        <w:rPr>
          <w:rFonts w:hint="eastAsia"/>
        </w:rPr>
        <w:t xml:space="preserve">    delay(250);</w:t>
      </w:r>
    </w:p>
    <w:p w14:paraId="3467AEE1" w14:textId="77777777" w:rsidR="0015356F" w:rsidRPr="00F95057" w:rsidRDefault="00000000" w:rsidP="00F95057">
      <w:r w:rsidRPr="00F95057">
        <w:rPr>
          <w:rFonts w:hint="eastAsia"/>
        </w:rPr>
        <w:t xml:space="preserve">    tone(6,532);</w:t>
      </w:r>
    </w:p>
    <w:p w14:paraId="08ACBAFE" w14:textId="77777777" w:rsidR="0015356F" w:rsidRPr="00F95057" w:rsidRDefault="00000000" w:rsidP="00F95057">
      <w:r w:rsidRPr="00F95057">
        <w:rPr>
          <w:rFonts w:hint="eastAsia"/>
        </w:rPr>
        <w:t xml:space="preserve">    delay(250);</w:t>
      </w:r>
    </w:p>
    <w:p w14:paraId="658E602A" w14:textId="77777777" w:rsidR="0015356F" w:rsidRPr="00F95057" w:rsidRDefault="00000000" w:rsidP="00F95057">
      <w:r w:rsidRPr="00F95057">
        <w:rPr>
          <w:rFonts w:hint="eastAsia"/>
        </w:rPr>
        <w:t xml:space="preserve">    tone(6,494);</w:t>
      </w:r>
    </w:p>
    <w:p w14:paraId="220C0673" w14:textId="77777777" w:rsidR="0015356F" w:rsidRPr="00F95057" w:rsidRDefault="00000000" w:rsidP="00F95057">
      <w:r w:rsidRPr="00F95057">
        <w:rPr>
          <w:rFonts w:hint="eastAsia"/>
        </w:rPr>
        <w:lastRenderedPageBreak/>
        <w:t xml:space="preserve">    digitalWrite(12,HIGH);</w:t>
      </w:r>
    </w:p>
    <w:p w14:paraId="42601F6D" w14:textId="77777777" w:rsidR="0015356F" w:rsidRPr="00F95057" w:rsidRDefault="00000000" w:rsidP="00F95057">
      <w:r w:rsidRPr="00F95057">
        <w:rPr>
          <w:rFonts w:hint="eastAsia"/>
        </w:rPr>
        <w:t xml:space="preserve">    delay(250);</w:t>
      </w:r>
    </w:p>
    <w:p w14:paraId="7CA27488" w14:textId="77777777" w:rsidR="0015356F" w:rsidRPr="00F95057" w:rsidRDefault="00000000" w:rsidP="00F95057">
      <w:r w:rsidRPr="00F95057">
        <w:rPr>
          <w:rFonts w:hint="eastAsia"/>
        </w:rPr>
        <w:t xml:space="preserve">    tone(6,440);</w:t>
      </w:r>
    </w:p>
    <w:p w14:paraId="7F5D80BC" w14:textId="77777777" w:rsidR="0015356F" w:rsidRPr="00F95057" w:rsidRDefault="00000000" w:rsidP="00F95057">
      <w:r w:rsidRPr="00F95057">
        <w:rPr>
          <w:rFonts w:hint="eastAsia"/>
        </w:rPr>
        <w:t xml:space="preserve">    delay(250);</w:t>
      </w:r>
    </w:p>
    <w:p w14:paraId="4120ABE6" w14:textId="77777777" w:rsidR="0015356F" w:rsidRPr="00F95057" w:rsidRDefault="00000000" w:rsidP="00F95057">
      <w:r w:rsidRPr="00F95057">
        <w:rPr>
          <w:rFonts w:hint="eastAsia"/>
        </w:rPr>
        <w:t xml:space="preserve">    tone(6,392);</w:t>
      </w:r>
    </w:p>
    <w:p w14:paraId="1D6F7D49" w14:textId="77777777" w:rsidR="0015356F" w:rsidRPr="00F95057" w:rsidRDefault="00000000" w:rsidP="00F95057">
      <w:r w:rsidRPr="00F95057">
        <w:rPr>
          <w:rFonts w:hint="eastAsia"/>
        </w:rPr>
        <w:t xml:space="preserve">    delay(125);</w:t>
      </w:r>
    </w:p>
    <w:p w14:paraId="59260E1E" w14:textId="77777777" w:rsidR="0015356F" w:rsidRPr="00F95057" w:rsidRDefault="00000000" w:rsidP="00F95057">
      <w:r w:rsidRPr="00F95057">
        <w:rPr>
          <w:rFonts w:hint="eastAsia"/>
        </w:rPr>
        <w:t xml:space="preserve">    digitalWrite(12,LOW);</w:t>
      </w:r>
    </w:p>
    <w:p w14:paraId="23F8825F" w14:textId="77777777" w:rsidR="0015356F" w:rsidRPr="00F95057" w:rsidRDefault="00000000" w:rsidP="00F95057">
      <w:r w:rsidRPr="00F95057">
        <w:rPr>
          <w:rFonts w:hint="eastAsia"/>
        </w:rPr>
        <w:t xml:space="preserve">    tone(6,392);</w:t>
      </w:r>
    </w:p>
    <w:p w14:paraId="0FAE3874" w14:textId="77777777" w:rsidR="0015356F" w:rsidRPr="00F95057" w:rsidRDefault="00000000" w:rsidP="00F95057">
      <w:r w:rsidRPr="00F95057">
        <w:rPr>
          <w:rFonts w:hint="eastAsia"/>
        </w:rPr>
        <w:t xml:space="preserve">    delay(125);</w:t>
      </w:r>
    </w:p>
    <w:p w14:paraId="29B867A0" w14:textId="77777777" w:rsidR="0015356F" w:rsidRPr="00F95057" w:rsidRDefault="00000000" w:rsidP="00F95057">
      <w:r w:rsidRPr="00F95057">
        <w:rPr>
          <w:rFonts w:hint="eastAsia"/>
        </w:rPr>
        <w:t xml:space="preserve">    tone(6,330);</w:t>
      </w:r>
    </w:p>
    <w:p w14:paraId="226C226B" w14:textId="77777777" w:rsidR="0015356F" w:rsidRPr="00F95057" w:rsidRDefault="00000000" w:rsidP="00F95057">
      <w:r w:rsidRPr="00F95057">
        <w:rPr>
          <w:rFonts w:hint="eastAsia"/>
        </w:rPr>
        <w:t xml:space="preserve">    delay(250);</w:t>
      </w:r>
    </w:p>
    <w:p w14:paraId="29712CAD" w14:textId="77777777" w:rsidR="0015356F" w:rsidRPr="00F95057" w:rsidRDefault="00000000" w:rsidP="00F95057">
      <w:r w:rsidRPr="00F95057">
        <w:rPr>
          <w:rFonts w:hint="eastAsia"/>
        </w:rPr>
        <w:t xml:space="preserve">    tone(6,262);</w:t>
      </w:r>
    </w:p>
    <w:p w14:paraId="75CBBF76" w14:textId="77777777" w:rsidR="0015356F" w:rsidRPr="00F95057" w:rsidRDefault="00000000" w:rsidP="00F95057">
      <w:r w:rsidRPr="00F95057">
        <w:rPr>
          <w:rFonts w:hint="eastAsia"/>
        </w:rPr>
        <w:t xml:space="preserve">    digitalWrite(12,HIGH);</w:t>
      </w:r>
    </w:p>
    <w:p w14:paraId="247D112C" w14:textId="77777777" w:rsidR="0015356F" w:rsidRPr="00F95057" w:rsidRDefault="00000000" w:rsidP="00F95057">
      <w:r w:rsidRPr="00F95057">
        <w:rPr>
          <w:rFonts w:hint="eastAsia"/>
        </w:rPr>
        <w:t xml:space="preserve">    delay(250);</w:t>
      </w:r>
    </w:p>
    <w:p w14:paraId="6D088FD6" w14:textId="77777777" w:rsidR="0015356F" w:rsidRPr="00F95057" w:rsidRDefault="00000000" w:rsidP="00F95057">
      <w:r w:rsidRPr="00F95057">
        <w:rPr>
          <w:rFonts w:hint="eastAsia"/>
        </w:rPr>
        <w:t xml:space="preserve">    tone(6,587);</w:t>
      </w:r>
    </w:p>
    <w:p w14:paraId="7C82F030" w14:textId="77777777" w:rsidR="0015356F" w:rsidRPr="00F95057" w:rsidRDefault="00000000" w:rsidP="00F95057">
      <w:r w:rsidRPr="00F95057">
        <w:rPr>
          <w:rFonts w:hint="eastAsia"/>
        </w:rPr>
        <w:t xml:space="preserve">    delay(250);</w:t>
      </w:r>
    </w:p>
    <w:p w14:paraId="46454D8F" w14:textId="77777777" w:rsidR="0015356F" w:rsidRPr="00F95057" w:rsidRDefault="00000000" w:rsidP="00F95057">
      <w:r w:rsidRPr="00F95057">
        <w:rPr>
          <w:rFonts w:hint="eastAsia"/>
        </w:rPr>
        <w:t xml:space="preserve">    tone(6,532);</w:t>
      </w:r>
    </w:p>
    <w:p w14:paraId="6BBD44FB" w14:textId="77777777" w:rsidR="0015356F" w:rsidRPr="00F95057" w:rsidRDefault="00000000" w:rsidP="00F95057">
      <w:r w:rsidRPr="00F95057">
        <w:rPr>
          <w:rFonts w:hint="eastAsia"/>
        </w:rPr>
        <w:t xml:space="preserve">    delay(500);</w:t>
      </w:r>
    </w:p>
    <w:p w14:paraId="570C4FD0" w14:textId="77777777" w:rsidR="0015356F" w:rsidRPr="00F95057" w:rsidRDefault="00000000" w:rsidP="00F95057">
      <w:r w:rsidRPr="00F95057">
        <w:rPr>
          <w:rFonts w:hint="eastAsia"/>
        </w:rPr>
        <w:t xml:space="preserve">    noTone(6);</w:t>
      </w:r>
    </w:p>
    <w:p w14:paraId="0E5EB781" w14:textId="77777777" w:rsidR="0015356F" w:rsidRPr="00F95057" w:rsidRDefault="00000000" w:rsidP="00F95057">
      <w:r w:rsidRPr="00F95057">
        <w:rPr>
          <w:rFonts w:hint="eastAsia"/>
        </w:rPr>
        <w:t xml:space="preserve">    digitalWrite(12,LOW);</w:t>
      </w:r>
    </w:p>
    <w:p w14:paraId="62B29AA4" w14:textId="77777777" w:rsidR="0015356F" w:rsidRPr="00F95057" w:rsidRDefault="0015356F" w:rsidP="00F95057"/>
    <w:p w14:paraId="78E36A0E" w14:textId="77777777" w:rsidR="0015356F" w:rsidRPr="00F95057" w:rsidRDefault="00000000" w:rsidP="00F95057">
      <w:r w:rsidRPr="00F95057">
        <w:rPr>
          <w:rFonts w:hint="eastAsia"/>
        </w:rPr>
        <w:t xml:space="preserve">  }</w:t>
      </w:r>
    </w:p>
    <w:p w14:paraId="47688B2E" w14:textId="77777777" w:rsidR="0015356F" w:rsidRPr="00F95057" w:rsidRDefault="00000000" w:rsidP="00F95057">
      <w:r w:rsidRPr="00F95057">
        <w:rPr>
          <w:rFonts w:hint="eastAsia"/>
        </w:rPr>
        <w:lastRenderedPageBreak/>
        <w:t xml:space="preserve">  if (analogRead(A6) &gt; 750) {</w:t>
      </w:r>
    </w:p>
    <w:p w14:paraId="10B0335D" w14:textId="77777777" w:rsidR="0015356F" w:rsidRPr="00F95057" w:rsidRDefault="00000000" w:rsidP="00F95057">
      <w:r w:rsidRPr="00F95057">
        <w:rPr>
          <w:rFonts w:hint="eastAsia"/>
        </w:rPr>
        <w:t xml:space="preserve">    digitalWrite(12,LOW);</w:t>
      </w:r>
    </w:p>
    <w:p w14:paraId="52AF2D7B" w14:textId="77777777" w:rsidR="0015356F" w:rsidRPr="00F95057" w:rsidRDefault="00000000" w:rsidP="00F95057">
      <w:r w:rsidRPr="00F95057">
        <w:rPr>
          <w:rFonts w:hint="eastAsia"/>
        </w:rPr>
        <w:t xml:space="preserve">    noTone(6);</w:t>
      </w:r>
    </w:p>
    <w:p w14:paraId="2570B874" w14:textId="77777777" w:rsidR="0015356F" w:rsidRPr="00F95057" w:rsidRDefault="0015356F" w:rsidP="00F95057"/>
    <w:p w14:paraId="7060FBC6" w14:textId="77777777" w:rsidR="0015356F" w:rsidRPr="00F95057" w:rsidRDefault="00000000" w:rsidP="00F95057">
      <w:r w:rsidRPr="00F95057">
        <w:rPr>
          <w:rFonts w:hint="eastAsia"/>
        </w:rPr>
        <w:t xml:space="preserve">  }</w:t>
      </w:r>
    </w:p>
    <w:p w14:paraId="53A7DFA0" w14:textId="77777777" w:rsidR="0015356F" w:rsidRPr="00F95057" w:rsidRDefault="0015356F" w:rsidP="00F95057"/>
    <w:p w14:paraId="6A3AF156" w14:textId="77777777" w:rsidR="0015356F" w:rsidRPr="00F95057" w:rsidRDefault="00000000" w:rsidP="00F95057">
      <w:r w:rsidRPr="00F95057">
        <w:rPr>
          <w:rFonts w:hint="eastAsia"/>
        </w:rPr>
        <w:t>}</w:t>
      </w:r>
    </w:p>
    <w:p w14:paraId="724965E0" w14:textId="77777777" w:rsidR="0015356F" w:rsidRPr="00F95057" w:rsidRDefault="0015356F" w:rsidP="00F95057"/>
    <w:p w14:paraId="04D64953" w14:textId="77777777" w:rsidR="0015356F" w:rsidRPr="00F95057" w:rsidRDefault="0015356F" w:rsidP="00F95057"/>
    <w:p w14:paraId="2BC7ADE0" w14:textId="77777777" w:rsidR="0015356F" w:rsidRPr="00F95057" w:rsidRDefault="00000000" w:rsidP="00F95057">
      <w:r w:rsidRPr="00F95057">
        <w:rPr>
          <w:rFonts w:hint="eastAsia"/>
        </w:rPr>
        <w:t>Test Result</w:t>
      </w:r>
      <w:r w:rsidRPr="00F95057">
        <w:rPr>
          <w:rFonts w:hint="eastAsia"/>
        </w:rPr>
        <w:t>：</w:t>
      </w:r>
    </w:p>
    <w:p w14:paraId="2666311C" w14:textId="77777777" w:rsidR="0015356F" w:rsidRPr="00F95057" w:rsidRDefault="00000000" w:rsidP="00F95057">
      <w:r w:rsidRPr="00F95057">
        <w:rPr>
          <w:rFonts w:hint="eastAsia"/>
        </w:rPr>
        <w:t>Upload code. Under the weak light, the robot will blink its LED and play song; however, under the strong light, it won</w:t>
      </w:r>
      <w:r w:rsidRPr="00F95057">
        <w:rPr>
          <w:rFonts w:hint="eastAsia"/>
        </w:rPr>
        <w:t>’</w:t>
      </w:r>
      <w:r w:rsidRPr="00F95057">
        <w:rPr>
          <w:rFonts w:hint="eastAsia"/>
        </w:rPr>
        <w:t>t take a reaction.</w:t>
      </w:r>
    </w:p>
    <w:p w14:paraId="3976C4A2" w14:textId="77777777" w:rsidR="0015356F" w:rsidRPr="00F95057" w:rsidRDefault="0015356F" w:rsidP="00F95057"/>
    <w:p w14:paraId="1C623CF1" w14:textId="77777777" w:rsidR="0015356F" w:rsidRPr="00F95057" w:rsidRDefault="0015356F" w:rsidP="00F95057"/>
    <w:p w14:paraId="7FC8A4F7" w14:textId="77777777" w:rsidR="0015356F" w:rsidRPr="00F95057" w:rsidRDefault="0015356F" w:rsidP="00F95057"/>
    <w:p w14:paraId="4F6D9981" w14:textId="77777777" w:rsidR="0015356F" w:rsidRPr="00F95057" w:rsidRDefault="00000000" w:rsidP="00F95057">
      <w:r w:rsidRPr="00F95057">
        <w:rPr>
          <w:rFonts w:hint="eastAsia"/>
        </w:rPr>
        <w:t>Code Explanation</w:t>
      </w:r>
      <w:r w:rsidRPr="00F95057">
        <w:rPr>
          <w:rFonts w:hint="eastAsia"/>
        </w:rPr>
        <w:t>：</w:t>
      </w:r>
    </w:p>
    <w:p w14:paraId="3AA6DAC8" w14:textId="77777777" w:rsidR="0015356F" w:rsidRPr="00F95057" w:rsidRDefault="00000000" w:rsidP="00F95057">
      <w:r w:rsidRPr="00F95057">
        <w:rPr>
          <w:rFonts w:hint="eastAsia"/>
        </w:rPr>
        <w:t>Serial.begin(9600)-initialize the serial port, and the serial port rate is 9600</w:t>
      </w:r>
    </w:p>
    <w:p w14:paraId="2E23FA3B" w14:textId="77777777" w:rsidR="0015356F" w:rsidRPr="00F95057" w:rsidRDefault="00000000" w:rsidP="00F95057">
      <w:r w:rsidRPr="00F95057">
        <w:rPr>
          <w:rFonts w:hint="eastAsia"/>
        </w:rPr>
        <w:t>pinMode- define the mode of Pin as output or input</w:t>
      </w:r>
    </w:p>
    <w:p w14:paraId="35437F87" w14:textId="77777777" w:rsidR="0015356F" w:rsidRPr="00F95057" w:rsidRDefault="00000000" w:rsidP="00F95057">
      <w:r w:rsidRPr="00F95057">
        <w:rPr>
          <w:rFonts w:hint="eastAsia"/>
        </w:rPr>
        <w:t>delay(500)-delay function; 500 is delay time, you can set delay time.</w:t>
      </w:r>
    </w:p>
    <w:p w14:paraId="79802C91" w14:textId="77777777" w:rsidR="0015356F" w:rsidRPr="00F95057" w:rsidRDefault="0015356F" w:rsidP="00F95057"/>
    <w:p w14:paraId="453A9E4D" w14:textId="77777777" w:rsidR="0015356F" w:rsidRPr="00F95057" w:rsidRDefault="0015356F" w:rsidP="00F95057"/>
    <w:p w14:paraId="74D7D1E7" w14:textId="77777777" w:rsidR="0015356F" w:rsidRPr="00F95057" w:rsidRDefault="00000000" w:rsidP="00F95057">
      <w:r w:rsidRPr="00F95057">
        <w:rPr>
          <w:rFonts w:hint="eastAsia"/>
        </w:rPr>
        <w:t>Project 4: Distance Detector</w:t>
      </w:r>
    </w:p>
    <w:p w14:paraId="169C7445" w14:textId="77777777" w:rsidR="0015356F" w:rsidRPr="00F95057" w:rsidRDefault="00000000" w:rsidP="00F95057">
      <w:r w:rsidRPr="00F95057">
        <w:rPr>
          <w:rFonts w:hint="eastAsia"/>
        </w:rPr>
        <w:lastRenderedPageBreak/>
        <w:drawing>
          <wp:inline distT="0" distB="0" distL="114300" distR="114300" wp14:anchorId="04A35B98" wp14:editId="09FD77F1">
            <wp:extent cx="5272405" cy="3234690"/>
            <wp:effectExtent l="0" t="0" r="444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1"/>
                    <a:stretch>
                      <a:fillRect/>
                    </a:stretch>
                  </pic:blipFill>
                  <pic:spPr>
                    <a:xfrm>
                      <a:off x="0" y="0"/>
                      <a:ext cx="5272405" cy="3234690"/>
                    </a:xfrm>
                    <a:prstGeom prst="rect">
                      <a:avLst/>
                    </a:prstGeom>
                    <a:noFill/>
                    <a:ln>
                      <a:noFill/>
                    </a:ln>
                  </pic:spPr>
                </pic:pic>
              </a:graphicData>
            </a:graphic>
          </wp:inline>
        </w:drawing>
      </w:r>
    </w:p>
    <w:p w14:paraId="0B253D88" w14:textId="77777777" w:rsidR="0015356F" w:rsidRPr="00F95057" w:rsidRDefault="0015356F" w:rsidP="00F95057"/>
    <w:p w14:paraId="2EB6424E" w14:textId="77777777" w:rsidR="0015356F" w:rsidRPr="00F95057" w:rsidRDefault="00000000" w:rsidP="00F95057">
      <w:r w:rsidRPr="00F95057">
        <w:rPr>
          <w:rFonts w:hint="eastAsia"/>
        </w:rPr>
        <w:t>Description</w:t>
      </w:r>
      <w:r w:rsidRPr="00F95057">
        <w:rPr>
          <w:rFonts w:hint="eastAsia"/>
        </w:rPr>
        <w:t>：</w:t>
      </w:r>
    </w:p>
    <w:p w14:paraId="211A7125" w14:textId="77777777" w:rsidR="0015356F" w:rsidRPr="00F95057" w:rsidRDefault="00000000" w:rsidP="00F95057">
      <w:r w:rsidRPr="00F95057">
        <w:rPr>
          <w:rFonts w:hint="eastAsia"/>
        </w:rPr>
        <w:t>You may find that when we reverse a car, the alarm system will be triggered if the car is going to hit the obstacle behind. This is because the car has installed a safety device, the reversing radar which can detect the distance between the car and objects behind.</w:t>
      </w:r>
    </w:p>
    <w:p w14:paraId="0E7364DF" w14:textId="77777777" w:rsidR="0015356F" w:rsidRPr="00F95057" w:rsidRDefault="0015356F" w:rsidP="00F95057"/>
    <w:p w14:paraId="7BF17CF9" w14:textId="77777777" w:rsidR="0015356F" w:rsidRPr="00F95057" w:rsidRDefault="0015356F" w:rsidP="00F95057"/>
    <w:p w14:paraId="7A5464F9" w14:textId="77777777" w:rsidR="0015356F" w:rsidRPr="00F95057" w:rsidRDefault="00000000" w:rsidP="00F95057">
      <w:r w:rsidRPr="00F95057">
        <w:rPr>
          <w:rFonts w:hint="eastAsia"/>
        </w:rPr>
        <w:t>In this lesson, we will learn how to make such a distance measuring device with an ultrasonic sensor and a buzzer. Since we have illustrated buzzer in previous project, here we will focus on the ultrasonic sensor.</w:t>
      </w:r>
    </w:p>
    <w:p w14:paraId="12B2A2DD" w14:textId="77777777" w:rsidR="0015356F" w:rsidRPr="00F95057" w:rsidRDefault="0015356F" w:rsidP="00F95057"/>
    <w:p w14:paraId="6A1EBC3E" w14:textId="77777777" w:rsidR="0015356F" w:rsidRPr="00F95057" w:rsidRDefault="00000000" w:rsidP="00F95057">
      <w:r w:rsidRPr="00F95057">
        <w:rPr>
          <w:rFonts w:hint="eastAsia"/>
        </w:rPr>
        <w:t>Ultrasonic Module</w:t>
      </w:r>
    </w:p>
    <w:p w14:paraId="38288D10" w14:textId="77777777" w:rsidR="0015356F" w:rsidRPr="00F95057" w:rsidRDefault="00000000" w:rsidP="00F95057">
      <w:r w:rsidRPr="00F95057">
        <w:rPr>
          <w:rFonts w:hint="eastAsia"/>
        </w:rPr>
        <w:lastRenderedPageBreak/>
        <w:drawing>
          <wp:inline distT="0" distB="0" distL="114300" distR="114300" wp14:anchorId="5BEF01FC" wp14:editId="7B2C0B8B">
            <wp:extent cx="2359660" cy="1215390"/>
            <wp:effectExtent l="0" t="0" r="2540"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62"/>
                    <a:stretch>
                      <a:fillRect/>
                    </a:stretch>
                  </pic:blipFill>
                  <pic:spPr>
                    <a:xfrm flipH="1">
                      <a:off x="0" y="0"/>
                      <a:ext cx="2359660" cy="1215390"/>
                    </a:xfrm>
                    <a:prstGeom prst="rect">
                      <a:avLst/>
                    </a:prstGeom>
                    <a:noFill/>
                    <a:ln>
                      <a:noFill/>
                    </a:ln>
                  </pic:spPr>
                </pic:pic>
              </a:graphicData>
            </a:graphic>
          </wp:inline>
        </w:drawing>
      </w:r>
    </w:p>
    <w:p w14:paraId="06B85FEE" w14:textId="77777777" w:rsidR="0015356F" w:rsidRPr="00F95057" w:rsidRDefault="00000000" w:rsidP="00F95057">
      <w:r w:rsidRPr="00F95057">
        <w:rPr>
          <w:rFonts w:hint="eastAsia"/>
        </w:rPr>
        <w:t xml:space="preserve">An ultrasonic sensor uses a sonar to determine the distance from the object like what bats do. And it boasts a complete transmitting module and a receiving module. Thus it can provide a non-contact distance measurement with high accuracy and stable readings. </w:t>
      </w:r>
    </w:p>
    <w:p w14:paraId="6A44DB04" w14:textId="77777777" w:rsidR="0015356F" w:rsidRPr="00F95057" w:rsidRDefault="00000000" w:rsidP="00F95057">
      <w:r w:rsidRPr="00F95057">
        <w:rPr>
          <w:rFonts w:hint="eastAsia"/>
        </w:rPr>
        <w:t>Ultrasonic sensors have found wide applications in all sorts of electronic projects, such as obstacle detection and distance measurement. This project will concentrate on how to use the ultrasonic sensor to detect distance.</w:t>
      </w:r>
    </w:p>
    <w:p w14:paraId="6E931313" w14:textId="77777777" w:rsidR="0015356F" w:rsidRPr="00F95057" w:rsidRDefault="0015356F" w:rsidP="00F95057"/>
    <w:p w14:paraId="1B4FABF4" w14:textId="77777777" w:rsidR="0015356F" w:rsidRPr="00F95057" w:rsidRDefault="0015356F" w:rsidP="00F95057"/>
    <w:p w14:paraId="5A84606B" w14:textId="77777777" w:rsidR="0015356F" w:rsidRPr="00F95057" w:rsidRDefault="00000000" w:rsidP="00F95057">
      <w:r w:rsidRPr="00F95057">
        <w:rPr>
          <w:rFonts w:hint="eastAsia"/>
        </w:rPr>
        <w:t>Working principle</w:t>
      </w:r>
      <w:r w:rsidRPr="00F95057">
        <w:rPr>
          <w:rFonts w:hint="eastAsia"/>
        </w:rPr>
        <w:t>：</w:t>
      </w:r>
    </w:p>
    <w:p w14:paraId="2373CC3A" w14:textId="77777777" w:rsidR="0015356F" w:rsidRPr="00F95057" w:rsidRDefault="0015356F" w:rsidP="00F95057"/>
    <w:p w14:paraId="2C6EA15E" w14:textId="77777777" w:rsidR="0015356F" w:rsidRPr="00F95057" w:rsidRDefault="00000000" w:rsidP="00F95057">
      <w:r w:rsidRPr="00F95057">
        <w:rPr>
          <w:rFonts w:hint="eastAsia"/>
        </w:rPr>
        <w:drawing>
          <wp:inline distT="0" distB="0" distL="114300" distR="114300" wp14:anchorId="63C3BC05" wp14:editId="6710F4A4">
            <wp:extent cx="5191125" cy="2571750"/>
            <wp:effectExtent l="0" t="0" r="9525" b="0"/>
            <wp:docPr id="84" name="图片 10" descr="QQ图片2021062913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QQ图片20210629133604"/>
                    <pic:cNvPicPr>
                      <a:picLocks noChangeAspect="1"/>
                    </pic:cNvPicPr>
                  </pic:nvPicPr>
                  <pic:blipFill>
                    <a:blip r:embed="rId63"/>
                    <a:stretch>
                      <a:fillRect/>
                    </a:stretch>
                  </pic:blipFill>
                  <pic:spPr>
                    <a:xfrm>
                      <a:off x="0" y="0"/>
                      <a:ext cx="5191125" cy="2571750"/>
                    </a:xfrm>
                    <a:prstGeom prst="rect">
                      <a:avLst/>
                    </a:prstGeom>
                    <a:noFill/>
                    <a:ln>
                      <a:noFill/>
                    </a:ln>
                  </pic:spPr>
                </pic:pic>
              </a:graphicData>
            </a:graphic>
          </wp:inline>
        </w:drawing>
      </w:r>
    </w:p>
    <w:p w14:paraId="2B3153E3" w14:textId="77777777" w:rsidR="0015356F" w:rsidRPr="00F95057" w:rsidRDefault="0015356F" w:rsidP="00F95057"/>
    <w:p w14:paraId="1E6C02E9" w14:textId="77777777" w:rsidR="0015356F" w:rsidRPr="00F95057" w:rsidRDefault="00000000" w:rsidP="00F95057">
      <w:r w:rsidRPr="00F95057">
        <w:rPr>
          <w:rFonts w:hint="eastAsia"/>
        </w:rPr>
        <w:lastRenderedPageBreak/>
        <w:t>The ultrasonic sensor is shaped like two eyes, of which one serves as the transmitting end and the other the receiving end.</w:t>
      </w:r>
    </w:p>
    <w:p w14:paraId="30B85726" w14:textId="77777777" w:rsidR="0015356F" w:rsidRPr="00F95057" w:rsidRDefault="00000000" w:rsidP="00F95057">
      <w:r w:rsidRPr="00F95057">
        <w:rPr>
          <w:rFonts w:hint="eastAsia"/>
        </w:rPr>
        <w:t>It detects the time (t) gap between emitting signals and receiving them. And the propagation speed of sound in the air is about 343m/s, and distance = speed * time. However, the ultrasonic wave emits and comes back, which is 2 times of distance. Therefore, it needs to be divided by 2, the distance measured by ultrasonic wave = (speed * time)/2.</w:t>
      </w:r>
    </w:p>
    <w:p w14:paraId="2AF4109E" w14:textId="77777777" w:rsidR="0015356F" w:rsidRPr="00F95057" w:rsidRDefault="0015356F" w:rsidP="00F95057"/>
    <w:p w14:paraId="702E3FA2" w14:textId="77777777" w:rsidR="0015356F" w:rsidRPr="00F95057" w:rsidRDefault="00000000" w:rsidP="00F95057">
      <w:r w:rsidRPr="00F95057">
        <w:rPr>
          <w:rFonts w:hint="eastAsia"/>
        </w:rPr>
        <w:t>Usage and timing chart of ultrasonic module:</w:t>
      </w:r>
    </w:p>
    <w:p w14:paraId="394C1992" w14:textId="77777777" w:rsidR="0015356F" w:rsidRPr="00F95057" w:rsidRDefault="0015356F" w:rsidP="00F95057"/>
    <w:p w14:paraId="377DC949" w14:textId="77777777" w:rsidR="0015356F" w:rsidRPr="00F95057" w:rsidRDefault="00000000" w:rsidP="00F95057">
      <w:r w:rsidRPr="00F95057">
        <w:rPr>
          <w:rFonts w:hint="eastAsia"/>
        </w:rPr>
        <w:t>Setting the delay time of Trig pin of SR04 to 10</w:t>
      </w:r>
      <w:r w:rsidRPr="00F95057">
        <w:rPr>
          <w:rFonts w:hint="eastAsia"/>
        </w:rPr>
        <w:t>μ</w:t>
      </w:r>
      <w:r w:rsidRPr="00F95057">
        <w:rPr>
          <w:rFonts w:hint="eastAsia"/>
        </w:rPr>
        <w:t>s at least, which can trigger it to detect distance.</w:t>
      </w:r>
    </w:p>
    <w:p w14:paraId="6F9FC7CA" w14:textId="77777777" w:rsidR="0015356F" w:rsidRPr="00F95057" w:rsidRDefault="00000000" w:rsidP="00F95057">
      <w:r w:rsidRPr="00F95057">
        <w:rPr>
          <w:rFonts w:hint="eastAsia"/>
        </w:rPr>
        <w:t>After triggering, the module will automatically send eight 40KHz ultrasonic pulses and detect whether there is a signal return. This step will be completed automatically by the module.</w:t>
      </w:r>
    </w:p>
    <w:p w14:paraId="5FC07B27" w14:textId="77777777" w:rsidR="0015356F" w:rsidRPr="00F95057" w:rsidRDefault="00000000" w:rsidP="00F95057">
      <w:r w:rsidRPr="00F95057">
        <w:rPr>
          <w:rFonts w:hint="eastAsia"/>
        </w:rPr>
        <w:t>If the signal returns, the Echo pin will output a high level, and the duration of the high level is the time from the transmission of the ultrasonic wave to the return.</w:t>
      </w:r>
    </w:p>
    <w:p w14:paraId="76418139" w14:textId="77777777" w:rsidR="0015356F" w:rsidRPr="00F95057" w:rsidRDefault="0015356F" w:rsidP="00F95057"/>
    <w:p w14:paraId="4A0763CA" w14:textId="77777777" w:rsidR="0015356F" w:rsidRPr="00F95057" w:rsidRDefault="0015356F" w:rsidP="00F95057"/>
    <w:tbl>
      <w:tblPr>
        <w:tblStyle w:val="a8"/>
        <w:tblpPr w:leftFromText="180" w:rightFromText="180" w:vertAnchor="text" w:horzAnchor="page" w:tblpX="1548" w:tblpY="53"/>
        <w:tblOverlap w:val="never"/>
        <w:tblW w:w="0" w:type="auto"/>
        <w:tblLook w:val="04A0" w:firstRow="1" w:lastRow="0" w:firstColumn="1" w:lastColumn="0" w:noHBand="0" w:noVBand="1"/>
      </w:tblPr>
      <w:tblGrid>
        <w:gridCol w:w="9606"/>
      </w:tblGrid>
      <w:tr w:rsidR="0015356F" w:rsidRPr="00F95057" w14:paraId="501267D4" w14:textId="77777777">
        <w:trPr>
          <w:trHeight w:val="3355"/>
        </w:trPr>
        <w:tc>
          <w:tcPr>
            <w:tcW w:w="9080" w:type="dxa"/>
          </w:tcPr>
          <w:p w14:paraId="188C0E6F" w14:textId="77777777" w:rsidR="0015356F" w:rsidRPr="00F95057" w:rsidRDefault="00000000" w:rsidP="00F95057">
            <w:r w:rsidRPr="00F95057">
              <w:rPr>
                <w:rFonts w:hint="eastAsia"/>
              </w:rPr>
              <w:lastRenderedPageBreak/>
              <mc:AlternateContent>
                <mc:Choice Requires="wps">
                  <w:drawing>
                    <wp:anchor distT="0" distB="0" distL="114300" distR="114300" simplePos="0" relativeHeight="251653120" behindDoc="0" locked="0" layoutInCell="1" allowOverlap="1" wp14:anchorId="108615D7" wp14:editId="03009FEB">
                      <wp:simplePos x="0" y="0"/>
                      <wp:positionH relativeFrom="column">
                        <wp:posOffset>-73660</wp:posOffset>
                      </wp:positionH>
                      <wp:positionV relativeFrom="paragraph">
                        <wp:posOffset>891540</wp:posOffset>
                      </wp:positionV>
                      <wp:extent cx="1679575" cy="345440"/>
                      <wp:effectExtent l="4445" t="5080" r="11430" b="11430"/>
                      <wp:wrapNone/>
                      <wp:docPr id="301" name="文本框 301"/>
                      <wp:cNvGraphicFramePr/>
                      <a:graphic xmlns:a="http://schemas.openxmlformats.org/drawingml/2006/main">
                        <a:graphicData uri="http://schemas.microsoft.com/office/word/2010/wordprocessingShape">
                          <wps:wsp>
                            <wps:cNvSpPr txBox="1"/>
                            <wps:spPr>
                              <a:xfrm>
                                <a:off x="0" y="0"/>
                                <a:ext cx="1679575" cy="345440"/>
                              </a:xfrm>
                              <a:prstGeom prst="rect">
                                <a:avLst/>
                              </a:prstGeom>
                              <a:solidFill>
                                <a:srgbClr val="FFFFFF"/>
                              </a:solidFill>
                              <a:ln w="6350">
                                <a:solidFill>
                                  <a:prstClr val="black"/>
                                </a:solidFill>
                              </a:ln>
                              <a:effectLst/>
                            </wps:spPr>
                            <wps:txbx>
                              <w:txbxContent>
                                <w:p w14:paraId="579DEFBD" w14:textId="77777777" w:rsidR="0015356F" w:rsidRDefault="00000000">
                                  <w:pPr>
                                    <w:rPr>
                                      <w:sz w:val="21"/>
                                      <w:szCs w:val="21"/>
                                    </w:rPr>
                                  </w:pPr>
                                  <w:r>
                                    <w:rPr>
                                      <w:rFonts w:hint="eastAsia"/>
                                      <w:sz w:val="21"/>
                                      <w:szCs w:val="21"/>
                                    </w:rPr>
                                    <w:t>Send ultrasonic waves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08615D7" id="_x0000_t202" coordsize="21600,21600" o:spt="202" path="m,l,21600r21600,l21600,xe">
                      <v:stroke joinstyle="miter"/>
                      <v:path gradientshapeok="t" o:connecttype="rect"/>
                    </v:shapetype>
                    <v:shape id="文本框 301" o:spid="_x0000_s1026" type="#_x0000_t202" style="position:absolute;left:0;text-align:left;margin-left:-5.8pt;margin-top:70.2pt;width:132.25pt;height:27.2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" strokeweight=".5pt">
                      <v:textbox>
                        <w:txbxContent>
                          <w:p w14:paraId="579DEFBD" w14:textId="77777777" w:rsidR="0015356F" w:rsidRDefault="00000000">
                            <w:pPr>
                              <w:rPr>
                                <w:sz w:val="21"/>
                                <w:szCs w:val="21"/>
                              </w:rPr>
                            </w:pPr>
                            <w:r>
                              <w:rPr>
                                <w:rFonts w:hint="eastAsia"/>
                                <w:sz w:val="21"/>
                                <w:szCs w:val="21"/>
                              </w:rPr>
                              <w:t>Send ultrasonic waves</w:t>
                            </w:r>
                          </w:p>
                        </w:txbxContent>
                      </v:textbox>
                    </v:shape>
                  </w:pict>
                </mc:Fallback>
              </mc:AlternateContent>
            </w:r>
            <w:r w:rsidRPr="00F95057">
              <w:rPr>
                <w:rFonts w:hint="eastAsia"/>
              </w:rPr>
              <mc:AlternateContent>
                <mc:Choice Requires="wps">
                  <w:drawing>
                    <wp:anchor distT="0" distB="0" distL="114300" distR="114300" simplePos="0" relativeHeight="251659264" behindDoc="0" locked="0" layoutInCell="1" allowOverlap="1" wp14:anchorId="4A03A06F" wp14:editId="082EA6A9">
                      <wp:simplePos x="0" y="0"/>
                      <wp:positionH relativeFrom="column">
                        <wp:posOffset>3263265</wp:posOffset>
                      </wp:positionH>
                      <wp:positionV relativeFrom="paragraph">
                        <wp:posOffset>1470660</wp:posOffset>
                      </wp:positionV>
                      <wp:extent cx="1322705" cy="285115"/>
                      <wp:effectExtent l="5080" t="4445" r="5715" b="15240"/>
                      <wp:wrapNone/>
                      <wp:docPr id="299" name="文本框 299"/>
                      <wp:cNvGraphicFramePr/>
                      <a:graphic xmlns:a="http://schemas.openxmlformats.org/drawingml/2006/main">
                        <a:graphicData uri="http://schemas.microsoft.com/office/word/2010/wordprocessingShape">
                          <wps:wsp>
                            <wps:cNvSpPr txBox="1"/>
                            <wps:spPr>
                              <a:xfrm>
                                <a:off x="0" y="0"/>
                                <a:ext cx="1322705" cy="285115"/>
                              </a:xfrm>
                              <a:prstGeom prst="rect">
                                <a:avLst/>
                              </a:prstGeom>
                              <a:solidFill>
                                <a:srgbClr val="FFFFFF"/>
                              </a:solidFill>
                              <a:ln w="6350">
                                <a:solidFill>
                                  <a:prstClr val="black"/>
                                </a:solidFill>
                              </a:ln>
                              <a:effectLst/>
                            </wps:spPr>
                            <wps:txbx>
                              <w:txbxContent>
                                <w:p w14:paraId="4ADCE580" w14:textId="77777777" w:rsidR="0015356F" w:rsidRDefault="00000000">
                                  <w:pPr>
                                    <w:rPr>
                                      <w:sz w:val="21"/>
                                      <w:szCs w:val="21"/>
                                    </w:rPr>
                                  </w:pPr>
                                  <w:r>
                                    <w:rPr>
                                      <w:rFonts w:hint="eastAsia"/>
                                      <w:sz w:val="21"/>
                                      <w:szCs w:val="21"/>
                                    </w:rPr>
                                    <w:t>Test result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03A06F" id="文本框 299" o:spid="_x0000_s1027" type="#_x0000_t202" style="position:absolute;left:0;text-align:left;margin-left:256.95pt;margin-top:115.8pt;width:104.15pt;height:22.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" strokeweight=".5pt">
                      <v:textbox>
                        <w:txbxContent>
                          <w:p w14:paraId="4ADCE580" w14:textId="77777777" w:rsidR="0015356F" w:rsidRDefault="00000000">
                            <w:pPr>
                              <w:rPr>
                                <w:sz w:val="21"/>
                                <w:szCs w:val="21"/>
                              </w:rPr>
                            </w:pPr>
                            <w:r>
                              <w:rPr>
                                <w:rFonts w:hint="eastAsia"/>
                                <w:sz w:val="21"/>
                                <w:szCs w:val="21"/>
                              </w:rPr>
                              <w:t>Test result</w:t>
                            </w:r>
                          </w:p>
                        </w:txbxContent>
                      </v:textbox>
                    </v:shape>
                  </w:pict>
                </mc:Fallback>
              </mc:AlternateContent>
            </w:r>
            <w:r w:rsidRPr="00F95057">
              <w:rPr>
                <w:rFonts w:hint="eastAsia"/>
              </w:rPr>
              <mc:AlternateContent>
                <mc:Choice Requires="wps">
                  <w:drawing>
                    <wp:anchor distT="0" distB="0" distL="114300" distR="114300" simplePos="0" relativeHeight="251655168" behindDoc="0" locked="0" layoutInCell="1" allowOverlap="1" wp14:anchorId="00BC4DD5" wp14:editId="53028CD7">
                      <wp:simplePos x="0" y="0"/>
                      <wp:positionH relativeFrom="column">
                        <wp:posOffset>2283460</wp:posOffset>
                      </wp:positionH>
                      <wp:positionV relativeFrom="paragraph">
                        <wp:posOffset>873760</wp:posOffset>
                      </wp:positionV>
                      <wp:extent cx="2577465" cy="283845"/>
                      <wp:effectExtent l="4445" t="4445" r="8890" b="16510"/>
                      <wp:wrapNone/>
                      <wp:docPr id="300" name="文本框 300"/>
                      <wp:cNvGraphicFramePr/>
                      <a:graphic xmlns:a="http://schemas.openxmlformats.org/drawingml/2006/main">
                        <a:graphicData uri="http://schemas.microsoft.com/office/word/2010/wordprocessingShape">
                          <wps:wsp>
                            <wps:cNvSpPr txBox="1"/>
                            <wps:spPr>
                              <a:xfrm>
                                <a:off x="0" y="0"/>
                                <a:ext cx="2577465" cy="283845"/>
                              </a:xfrm>
                              <a:prstGeom prst="rect">
                                <a:avLst/>
                              </a:prstGeom>
                              <a:solidFill>
                                <a:srgbClr val="FFFFFF"/>
                              </a:solidFill>
                              <a:ln w="6350">
                                <a:solidFill>
                                  <a:prstClr val="black"/>
                                </a:solidFill>
                              </a:ln>
                              <a:effectLst/>
                            </wps:spPr>
                            <wps:txbx>
                              <w:txbxContent>
                                <w:p w14:paraId="6DFA9573" w14:textId="77777777" w:rsidR="0015356F" w:rsidRDefault="00000000">
                                  <w:pPr>
                                    <w:rPr>
                                      <w:sz w:val="21"/>
                                      <w:szCs w:val="21"/>
                                    </w:rPr>
                                  </w:pPr>
                                  <w:r>
                                    <w:rPr>
                                      <w:rFonts w:hint="eastAsia"/>
                                      <w:sz w:val="21"/>
                                      <w:szCs w:val="21"/>
                                    </w:rPr>
                                    <w:t xml:space="preserve">Send </w:t>
                                  </w:r>
                                  <w:r>
                                    <w:rPr>
                                      <w:rFonts w:cs="Tahoma" w:hint="eastAsia"/>
                                      <w:sz w:val="21"/>
                                      <w:szCs w:val="21"/>
                                    </w:rPr>
                                    <w:t>8</w:t>
                                  </w:r>
                                  <w:r>
                                    <w:rPr>
                                      <w:rFonts w:cs="Tahoma"/>
                                      <w:sz w:val="21"/>
                                      <w:szCs w:val="21"/>
                                    </w:rPr>
                                    <w:t>t 40KHz ultrasonic pulses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BC4DD5" id="文本框 300" o:spid="_x0000_s1028" type="#_x0000_t202" style="position:absolute;left:0;text-align:left;margin-left:179.8pt;margin-top:68.8pt;width:202.95pt;height:22.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" strokeweight=".5pt">
                      <v:textbox>
                        <w:txbxContent>
                          <w:p w14:paraId="6DFA9573" w14:textId="77777777" w:rsidR="0015356F" w:rsidRDefault="00000000">
                            <w:pPr>
                              <w:rPr>
                                <w:sz w:val="21"/>
                                <w:szCs w:val="21"/>
                              </w:rPr>
                            </w:pPr>
                            <w:r>
                              <w:rPr>
                                <w:rFonts w:hint="eastAsia"/>
                                <w:sz w:val="21"/>
                                <w:szCs w:val="21"/>
                              </w:rPr>
                              <w:t xml:space="preserve">Send </w:t>
                            </w:r>
                            <w:r>
                              <w:rPr>
                                <w:rFonts w:cs="Tahoma" w:hint="eastAsia"/>
                                <w:sz w:val="21"/>
                                <w:szCs w:val="21"/>
                              </w:rPr>
                              <w:t>8</w:t>
                            </w:r>
                            <w:r>
                              <w:rPr>
                                <w:rFonts w:cs="Tahoma"/>
                                <w:sz w:val="21"/>
                                <w:szCs w:val="21"/>
                              </w:rPr>
                              <w:t>t 40KHz ultrasonic pulses</w:t>
                            </w:r>
                          </w:p>
                        </w:txbxContent>
                      </v:textbox>
                    </v:shape>
                  </w:pict>
                </mc:Fallback>
              </mc:AlternateContent>
            </w:r>
            <w:r w:rsidRPr="00F95057">
              <w:rPr>
                <w:rFonts w:hint="eastAsia"/>
              </w:rPr>
              <mc:AlternateContent>
                <mc:Choice Requires="wps">
                  <w:drawing>
                    <wp:anchor distT="0" distB="0" distL="114300" distR="114300" simplePos="0" relativeHeight="251661312" behindDoc="0" locked="0" layoutInCell="1" allowOverlap="1" wp14:anchorId="23E1F13F" wp14:editId="2DF0B45C">
                      <wp:simplePos x="0" y="0"/>
                      <wp:positionH relativeFrom="column">
                        <wp:posOffset>1466850</wp:posOffset>
                      </wp:positionH>
                      <wp:positionV relativeFrom="paragraph">
                        <wp:posOffset>271145</wp:posOffset>
                      </wp:positionV>
                      <wp:extent cx="1322705" cy="285115"/>
                      <wp:effectExtent l="5080" t="4445" r="5715" b="15240"/>
                      <wp:wrapNone/>
                      <wp:docPr id="303" name="文本框 303"/>
                      <wp:cNvGraphicFramePr/>
                      <a:graphic xmlns:a="http://schemas.openxmlformats.org/drawingml/2006/main">
                        <a:graphicData uri="http://schemas.microsoft.com/office/word/2010/wordprocessingShape">
                          <wps:wsp>
                            <wps:cNvSpPr txBox="1"/>
                            <wps:spPr>
                              <a:xfrm>
                                <a:off x="0" y="0"/>
                                <a:ext cx="1322705" cy="285115"/>
                              </a:xfrm>
                              <a:prstGeom prst="rect">
                                <a:avLst/>
                              </a:prstGeom>
                              <a:solidFill>
                                <a:srgbClr val="FFFFFF"/>
                              </a:solidFill>
                              <a:ln w="6350">
                                <a:solidFill>
                                  <a:prstClr val="black"/>
                                </a:solidFill>
                              </a:ln>
                              <a:effectLst/>
                            </wps:spPr>
                            <wps:txbx>
                              <w:txbxContent>
                                <w:p w14:paraId="7293CA43" w14:textId="77777777" w:rsidR="0015356F" w:rsidRDefault="00000000">
                                  <w:pPr>
                                    <w:rPr>
                                      <w:sz w:val="21"/>
                                      <w:szCs w:val="21"/>
                                    </w:rPr>
                                  </w:pPr>
                                  <w:r>
                                    <w:rPr>
                                      <w:rFonts w:hint="eastAsia"/>
                                      <w:sz w:val="21"/>
                                      <w:szCs w:val="21"/>
                                    </w:rPr>
                                    <w:t xml:space="preserve">10us high level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E1F13F" id="文本框 303" o:spid="_x0000_s1029" type="#_x0000_t202" style="position:absolute;left:0;text-align:left;margin-left:115.5pt;margin-top:21.35pt;width:104.15pt;height:22.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" strokeweight=".5pt">
                      <v:textbox>
                        <w:txbxContent>
                          <w:p w14:paraId="7293CA43" w14:textId="77777777" w:rsidR="0015356F" w:rsidRDefault="00000000">
                            <w:pPr>
                              <w:rPr>
                                <w:sz w:val="21"/>
                                <w:szCs w:val="21"/>
                              </w:rPr>
                            </w:pPr>
                            <w:r>
                              <w:rPr>
                                <w:rFonts w:hint="eastAsia"/>
                                <w:sz w:val="21"/>
                                <w:szCs w:val="21"/>
                              </w:rPr>
                              <w:t xml:space="preserve">10us high level </w:t>
                            </w:r>
                          </w:p>
                        </w:txbxContent>
                      </v:textbox>
                    </v:shape>
                  </w:pict>
                </mc:Fallback>
              </mc:AlternateContent>
            </w:r>
            <w:r w:rsidRPr="00F95057">
              <w:rPr>
                <w:rFonts w:hint="eastAsia"/>
              </w:rPr>
              <mc:AlternateContent>
                <mc:Choice Requires="wps">
                  <w:drawing>
                    <wp:anchor distT="0" distB="0" distL="114300" distR="114300" simplePos="0" relativeHeight="251657216" behindDoc="0" locked="0" layoutInCell="1" allowOverlap="1" wp14:anchorId="0644094A" wp14:editId="7B250384">
                      <wp:simplePos x="0" y="0"/>
                      <wp:positionH relativeFrom="column">
                        <wp:posOffset>105410</wp:posOffset>
                      </wp:positionH>
                      <wp:positionV relativeFrom="paragraph">
                        <wp:posOffset>1463040</wp:posOffset>
                      </wp:positionV>
                      <wp:extent cx="2748915" cy="497840"/>
                      <wp:effectExtent l="4445" t="4445" r="8890" b="12065"/>
                      <wp:wrapNone/>
                      <wp:docPr id="302" name="文本框 302"/>
                      <wp:cNvGraphicFramePr/>
                      <a:graphic xmlns:a="http://schemas.openxmlformats.org/drawingml/2006/main">
                        <a:graphicData uri="http://schemas.microsoft.com/office/word/2010/wordprocessingShape">
                          <wps:wsp>
                            <wps:cNvSpPr txBox="1"/>
                            <wps:spPr>
                              <a:xfrm>
                                <a:off x="0" y="0"/>
                                <a:ext cx="2748915" cy="497840"/>
                              </a:xfrm>
                              <a:prstGeom prst="rect">
                                <a:avLst/>
                              </a:prstGeom>
                              <a:solidFill>
                                <a:srgbClr val="FFFFFF"/>
                              </a:solidFill>
                              <a:ln w="6350">
                                <a:solidFill>
                                  <a:prstClr val="black"/>
                                </a:solidFill>
                              </a:ln>
                              <a:effectLst/>
                            </wps:spPr>
                            <wps:txbx>
                              <w:txbxContent>
                                <w:p w14:paraId="2333E42F" w14:textId="77777777" w:rsidR="0015356F" w:rsidRDefault="00000000">
                                  <w:pPr>
                                    <w:rPr>
                                      <w:sz w:val="21"/>
                                      <w:szCs w:val="21"/>
                                    </w:rPr>
                                  </w:pPr>
                                  <w:r>
                                    <w:rPr>
                                      <w:rFonts w:hint="eastAsia"/>
                                      <w:sz w:val="21"/>
                                      <w:szCs w:val="21"/>
                                    </w:rPr>
                                    <w:t>Module gets the time gap of transmission and reception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44094A" id="文本框 302" o:spid="_x0000_s1030" type="#_x0000_t202" style="position:absolute;left:0;text-align:left;margin-left:8.3pt;margin-top:115.2pt;width:216.45pt;height:39.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" strokeweight=".5pt">
                      <v:textbox>
                        <w:txbxContent>
                          <w:p w14:paraId="2333E42F" w14:textId="77777777" w:rsidR="0015356F" w:rsidRDefault="00000000">
                            <w:pPr>
                              <w:rPr>
                                <w:sz w:val="21"/>
                                <w:szCs w:val="21"/>
                              </w:rPr>
                            </w:pPr>
                            <w:r>
                              <w:rPr>
                                <w:rFonts w:hint="eastAsia"/>
                                <w:sz w:val="21"/>
                                <w:szCs w:val="21"/>
                              </w:rPr>
                              <w:t>Module gets the time gap of transmission and reception</w:t>
                            </w:r>
                          </w:p>
                        </w:txbxContent>
                      </v:textbox>
                    </v:shape>
                  </w:pict>
                </mc:Fallback>
              </mc:AlternateContent>
            </w:r>
            <w:r w:rsidRPr="00F95057">
              <w:rPr>
                <w:rFonts w:hint="eastAsia"/>
              </w:rPr>
              <mc:AlternateContent>
                <mc:Choice Requires="wps">
                  <w:drawing>
                    <wp:anchor distT="0" distB="0" distL="114300" distR="114300" simplePos="0" relativeHeight="251651072" behindDoc="0" locked="0" layoutInCell="1" allowOverlap="1" wp14:anchorId="5604E287" wp14:editId="14732D63">
                      <wp:simplePos x="0" y="0"/>
                      <wp:positionH relativeFrom="column">
                        <wp:posOffset>-71755</wp:posOffset>
                      </wp:positionH>
                      <wp:positionV relativeFrom="paragraph">
                        <wp:posOffset>246380</wp:posOffset>
                      </wp:positionV>
                      <wp:extent cx="1322705" cy="285115"/>
                      <wp:effectExtent l="5080" t="4445" r="5715" b="15240"/>
                      <wp:wrapNone/>
                      <wp:docPr id="239" name="文本框 239"/>
                      <wp:cNvGraphicFramePr/>
                      <a:graphic xmlns:a="http://schemas.openxmlformats.org/drawingml/2006/main">
                        <a:graphicData uri="http://schemas.microsoft.com/office/word/2010/wordprocessingShape">
                          <wps:wsp>
                            <wps:cNvSpPr txBox="1"/>
                            <wps:spPr>
                              <a:xfrm>
                                <a:off x="4614545" y="2887980"/>
                                <a:ext cx="1322705" cy="285115"/>
                              </a:xfrm>
                              <a:prstGeom prst="rect">
                                <a:avLst/>
                              </a:prstGeom>
                              <a:solidFill>
                                <a:srgbClr val="FFFFFF"/>
                              </a:solidFill>
                              <a:ln w="6350">
                                <a:solidFill>
                                  <a:prstClr val="black"/>
                                </a:solidFill>
                              </a:ln>
                              <a:effectLst/>
                            </wps:spPr>
                            <wps:txbx>
                              <w:txbxContent>
                                <w:p w14:paraId="6FF58CFC" w14:textId="77777777" w:rsidR="0015356F" w:rsidRDefault="00000000">
                                  <w:pPr>
                                    <w:rPr>
                                      <w:sz w:val="21"/>
                                      <w:szCs w:val="21"/>
                                    </w:rPr>
                                  </w:pPr>
                                  <w:r>
                                    <w:rPr>
                                      <w:rFonts w:hint="eastAsia"/>
                                      <w:sz w:val="21"/>
                                      <w:szCs w:val="21"/>
                                    </w:rPr>
                                    <w:t xml:space="preserve">Trigger signals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04E287" id="文本框 239" o:spid="_x0000_s1031" type="#_x0000_t202" style="position:absolute;left:0;text-align:left;margin-left:-5.65pt;margin-top:19.4pt;width:104.15pt;height:22.4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" strokeweight=".5pt">
                      <v:textbox>
                        <w:txbxContent>
                          <w:p w14:paraId="6FF58CFC" w14:textId="77777777" w:rsidR="0015356F" w:rsidRDefault="00000000">
                            <w:pPr>
                              <w:rPr>
                                <w:sz w:val="21"/>
                                <w:szCs w:val="21"/>
                              </w:rPr>
                            </w:pPr>
                            <w:r>
                              <w:rPr>
                                <w:rFonts w:hint="eastAsia"/>
                                <w:sz w:val="21"/>
                                <w:szCs w:val="21"/>
                              </w:rPr>
                              <w:t xml:space="preserve">Trigger signals </w:t>
                            </w:r>
                          </w:p>
                        </w:txbxContent>
                      </v:textbox>
                    </v:shape>
                  </w:pict>
                </mc:Fallback>
              </mc:AlternateContent>
            </w:r>
            <w:r w:rsidRPr="00F95057">
              <w:rPr>
                <w:rFonts w:hint="eastAsia"/>
              </w:rPr>
              <w:drawing>
                <wp:inline distT="0" distB="0" distL="114300" distR="114300" wp14:anchorId="21A0E85D" wp14:editId="34FEF082">
                  <wp:extent cx="5954395" cy="1788160"/>
                  <wp:effectExtent l="0" t="0" r="8255" b="2540"/>
                  <wp:docPr id="8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1"/>
                          <pic:cNvPicPr>
                            <a:picLocks noChangeAspect="1"/>
                          </pic:cNvPicPr>
                        </pic:nvPicPr>
                        <pic:blipFill>
                          <a:blip r:embed="rId64"/>
                          <a:stretch>
                            <a:fillRect/>
                          </a:stretch>
                        </pic:blipFill>
                        <pic:spPr>
                          <a:xfrm>
                            <a:off x="0" y="0"/>
                            <a:ext cx="5954395" cy="1788160"/>
                          </a:xfrm>
                          <a:prstGeom prst="rect">
                            <a:avLst/>
                          </a:prstGeom>
                          <a:noFill/>
                          <a:ln>
                            <a:noFill/>
                          </a:ln>
                        </pic:spPr>
                      </pic:pic>
                    </a:graphicData>
                  </a:graphic>
                </wp:inline>
              </w:drawing>
            </w:r>
          </w:p>
        </w:tc>
      </w:tr>
    </w:tbl>
    <w:p w14:paraId="6D260FFF" w14:textId="77777777" w:rsidR="0015356F" w:rsidRPr="00F95057" w:rsidRDefault="0015356F" w:rsidP="00F95057"/>
    <w:p w14:paraId="68409DA0" w14:textId="77777777" w:rsidR="0015356F" w:rsidRPr="00F95057" w:rsidRDefault="00000000" w:rsidP="00F95057">
      <w:r w:rsidRPr="00F95057">
        <w:rPr>
          <w:rFonts w:hint="eastAsia"/>
        </w:rPr>
        <w:t>Parameters</w:t>
      </w:r>
      <w:r w:rsidRPr="00F95057">
        <w:rPr>
          <w:rFonts w:hint="eastAsia"/>
        </w:rPr>
        <w:t>：</w:t>
      </w:r>
    </w:p>
    <w:p w14:paraId="11EBE3DC" w14:textId="77777777" w:rsidR="0015356F" w:rsidRPr="00F95057" w:rsidRDefault="00000000" w:rsidP="00F95057">
      <w:r w:rsidRPr="00F95057">
        <w:rPr>
          <w:rFonts w:hint="eastAsia"/>
        </w:rPr>
        <w:t>Power supply: +5V DC</w:t>
      </w:r>
    </w:p>
    <w:p w14:paraId="21913582" w14:textId="77777777" w:rsidR="0015356F" w:rsidRPr="00F95057" w:rsidRDefault="00000000" w:rsidP="00F95057">
      <w:r w:rsidRPr="00F95057">
        <w:rPr>
          <w:rFonts w:hint="eastAsia"/>
        </w:rPr>
        <w:t>Quiescent current: &lt;2mA</w:t>
      </w:r>
    </w:p>
    <w:p w14:paraId="5ABE73BF" w14:textId="77777777" w:rsidR="0015356F" w:rsidRPr="00F95057" w:rsidRDefault="00000000" w:rsidP="00F95057">
      <w:r w:rsidRPr="00F95057">
        <w:rPr>
          <w:rFonts w:hint="eastAsia"/>
        </w:rPr>
        <w:t>Working current: 15mA</w:t>
      </w:r>
    </w:p>
    <w:p w14:paraId="576B5714" w14:textId="77777777" w:rsidR="0015356F" w:rsidRPr="00F95057" w:rsidRDefault="00000000" w:rsidP="00F95057">
      <w:r w:rsidRPr="00F95057">
        <w:rPr>
          <w:rFonts w:hint="eastAsia"/>
        </w:rPr>
        <w:t>Effective angle: &lt;15</w:t>
      </w:r>
      <w:r w:rsidRPr="00F95057">
        <w:rPr>
          <w:rFonts w:hint="eastAsia"/>
        </w:rPr>
        <w:t>°</w:t>
      </w:r>
    </w:p>
    <w:p w14:paraId="4BF87B4C" w14:textId="77777777" w:rsidR="0015356F" w:rsidRPr="00F95057" w:rsidRDefault="00000000" w:rsidP="00F95057">
      <w:r w:rsidRPr="00F95057">
        <w:rPr>
          <w:rFonts w:hint="eastAsia"/>
        </w:rPr>
        <w:t>Measuring distance: 2 cm to 40 cm</w:t>
      </w:r>
    </w:p>
    <w:p w14:paraId="169EF511" w14:textId="77777777" w:rsidR="0015356F" w:rsidRPr="00F95057" w:rsidRDefault="00000000" w:rsidP="00F95057">
      <w:r w:rsidRPr="00F95057">
        <w:rPr>
          <w:rFonts w:hint="eastAsia"/>
        </w:rPr>
        <w:t>Resolution: 0.3 cm</w:t>
      </w:r>
    </w:p>
    <w:p w14:paraId="6B2C5A93" w14:textId="77777777" w:rsidR="0015356F" w:rsidRPr="00F95057" w:rsidRDefault="00000000" w:rsidP="00F95057">
      <w:r w:rsidRPr="00F95057">
        <w:rPr>
          <w:rFonts w:hint="eastAsia"/>
        </w:rPr>
        <w:t>Measuring angle: 30 degrees</w:t>
      </w:r>
    </w:p>
    <w:p w14:paraId="1F9BAB98" w14:textId="77777777" w:rsidR="0015356F" w:rsidRPr="00F95057" w:rsidRDefault="00000000" w:rsidP="00F95057">
      <w:r w:rsidRPr="00F95057">
        <w:rPr>
          <w:rFonts w:hint="eastAsia"/>
        </w:rPr>
        <w:t>Trigger input pulse width: 10uS</w:t>
      </w:r>
    </w:p>
    <w:p w14:paraId="3212B92A" w14:textId="77777777" w:rsidR="0015356F" w:rsidRPr="00F95057" w:rsidRDefault="0015356F" w:rsidP="00F95057"/>
    <w:p w14:paraId="13565D06" w14:textId="77777777" w:rsidR="0015356F" w:rsidRPr="00F95057" w:rsidRDefault="00000000" w:rsidP="00F95057">
      <w:r w:rsidRPr="00F95057">
        <w:rPr>
          <w:rFonts w:hint="eastAsia"/>
        </w:rPr>
        <w:t>Preparations</w:t>
      </w:r>
    </w:p>
    <w:p w14:paraId="733B5DB5" w14:textId="77777777" w:rsidR="0015356F" w:rsidRPr="00F95057" w:rsidRDefault="00000000" w:rsidP="00F95057">
      <w:r w:rsidRPr="00F95057">
        <w:rPr>
          <w:rFonts w:hint="eastAsia"/>
        </w:rPr>
        <w:t>A.Turn the Bluetooth dial switch to OFF .</w:t>
      </w:r>
    </w:p>
    <w:p w14:paraId="4786E13D" w14:textId="77777777" w:rsidR="0015356F" w:rsidRPr="00F95057" w:rsidRDefault="00000000" w:rsidP="00F95057">
      <w:r w:rsidRPr="00F95057">
        <w:rPr>
          <w:rFonts w:hint="eastAsia"/>
        </w:rPr>
        <w:t>B.Connect the yellow car and the computer via a USB cable.</w:t>
      </w:r>
    </w:p>
    <w:p w14:paraId="1C7BBE00" w14:textId="77777777" w:rsidR="0015356F" w:rsidRPr="00F95057" w:rsidRDefault="00000000" w:rsidP="00F95057">
      <w:r w:rsidRPr="00F95057">
        <w:rPr>
          <w:rFonts w:hint="eastAsia"/>
        </w:rPr>
        <w:t>C.Compile and upload the test code through Arduino IDE.</w:t>
      </w:r>
    </w:p>
    <w:p w14:paraId="5234BB7F" w14:textId="77777777" w:rsidR="0015356F" w:rsidRPr="00F95057" w:rsidRDefault="0015356F" w:rsidP="00F95057"/>
    <w:p w14:paraId="4C09EB80" w14:textId="77777777" w:rsidR="0015356F" w:rsidRPr="00F95057" w:rsidRDefault="0015356F" w:rsidP="00F95057"/>
    <w:p w14:paraId="339C6AB6" w14:textId="77777777" w:rsidR="0015356F" w:rsidRPr="00F95057" w:rsidRDefault="00000000" w:rsidP="00F95057">
      <w:r w:rsidRPr="00F95057">
        <w:rPr>
          <w:rFonts w:hint="eastAsia"/>
        </w:rPr>
        <w:lastRenderedPageBreak/>
        <w:t>Test Code</w:t>
      </w:r>
      <w:r w:rsidRPr="00F95057">
        <w:rPr>
          <w:rFonts w:hint="eastAsia"/>
        </w:rPr>
        <w:t>：</w:t>
      </w:r>
    </w:p>
    <w:p w14:paraId="12B6A076" w14:textId="77777777" w:rsidR="0015356F" w:rsidRPr="00F95057" w:rsidRDefault="00000000" w:rsidP="00F95057">
      <w:r w:rsidRPr="00F95057">
        <w:rPr>
          <w:rFonts w:hint="eastAsia"/>
        </w:rPr>
        <w:t>volatile int distance;</w:t>
      </w:r>
    </w:p>
    <w:p w14:paraId="03368844" w14:textId="77777777" w:rsidR="0015356F" w:rsidRPr="00F95057" w:rsidRDefault="0015356F" w:rsidP="00F95057"/>
    <w:p w14:paraId="5E16516C" w14:textId="77777777" w:rsidR="0015356F" w:rsidRPr="00F95057" w:rsidRDefault="00000000" w:rsidP="00F95057">
      <w:r w:rsidRPr="00F95057">
        <w:rPr>
          <w:rFonts w:hint="eastAsia"/>
        </w:rPr>
        <w:t>float checkdistance_2_3() {</w:t>
      </w:r>
    </w:p>
    <w:p w14:paraId="193E8956" w14:textId="77777777" w:rsidR="0015356F" w:rsidRPr="00F95057" w:rsidRDefault="00000000" w:rsidP="00F95057">
      <w:r w:rsidRPr="00F95057">
        <w:rPr>
          <w:rFonts w:hint="eastAsia"/>
        </w:rPr>
        <w:t xml:space="preserve">  digitalWrite(2, LOW);</w:t>
      </w:r>
    </w:p>
    <w:p w14:paraId="0F275E58" w14:textId="77777777" w:rsidR="0015356F" w:rsidRPr="00F95057" w:rsidRDefault="00000000" w:rsidP="00F95057">
      <w:r w:rsidRPr="00F95057">
        <w:rPr>
          <w:rFonts w:hint="eastAsia"/>
        </w:rPr>
        <w:t xml:space="preserve">  delayMicroseconds(2);</w:t>
      </w:r>
    </w:p>
    <w:p w14:paraId="745B0EFC" w14:textId="77777777" w:rsidR="0015356F" w:rsidRPr="00F95057" w:rsidRDefault="00000000" w:rsidP="00F95057">
      <w:r w:rsidRPr="00F95057">
        <w:rPr>
          <w:rFonts w:hint="eastAsia"/>
        </w:rPr>
        <w:t xml:space="preserve">  digitalWrite(2, HIGH);</w:t>
      </w:r>
    </w:p>
    <w:p w14:paraId="645AE284" w14:textId="77777777" w:rsidR="0015356F" w:rsidRPr="00F95057" w:rsidRDefault="00000000" w:rsidP="00F95057">
      <w:r w:rsidRPr="00F95057">
        <w:rPr>
          <w:rFonts w:hint="eastAsia"/>
        </w:rPr>
        <w:t xml:space="preserve">  delayMicroseconds(10);</w:t>
      </w:r>
    </w:p>
    <w:p w14:paraId="0DB0BD4B" w14:textId="77777777" w:rsidR="0015356F" w:rsidRPr="00F95057" w:rsidRDefault="00000000" w:rsidP="00F95057">
      <w:r w:rsidRPr="00F95057">
        <w:rPr>
          <w:rFonts w:hint="eastAsia"/>
        </w:rPr>
        <w:t xml:space="preserve">  digitalWrite(2, LOW);</w:t>
      </w:r>
    </w:p>
    <w:p w14:paraId="505AA9D5" w14:textId="77777777" w:rsidR="0015356F" w:rsidRPr="00F95057" w:rsidRDefault="00000000" w:rsidP="00F95057">
      <w:r w:rsidRPr="00F95057">
        <w:rPr>
          <w:rFonts w:hint="eastAsia"/>
        </w:rPr>
        <w:t xml:space="preserve">  float distance = pulseIn(3, HIGH) / 58.00;</w:t>
      </w:r>
    </w:p>
    <w:p w14:paraId="41322413" w14:textId="77777777" w:rsidR="0015356F" w:rsidRPr="00F95057" w:rsidRDefault="00000000" w:rsidP="00F95057">
      <w:r w:rsidRPr="00F95057">
        <w:rPr>
          <w:rFonts w:hint="eastAsia"/>
        </w:rPr>
        <w:t xml:space="preserve">  delay(10);</w:t>
      </w:r>
    </w:p>
    <w:p w14:paraId="3B9EC29F" w14:textId="77777777" w:rsidR="0015356F" w:rsidRPr="00F95057" w:rsidRDefault="00000000" w:rsidP="00F95057">
      <w:r w:rsidRPr="00F95057">
        <w:rPr>
          <w:rFonts w:hint="eastAsia"/>
        </w:rPr>
        <w:t xml:space="preserve">  return distance;</w:t>
      </w:r>
    </w:p>
    <w:p w14:paraId="549D1FCF" w14:textId="77777777" w:rsidR="0015356F" w:rsidRPr="00F95057" w:rsidRDefault="00000000" w:rsidP="00F95057">
      <w:r w:rsidRPr="00F95057">
        <w:rPr>
          <w:rFonts w:hint="eastAsia"/>
        </w:rPr>
        <w:t>}</w:t>
      </w:r>
    </w:p>
    <w:p w14:paraId="2ADA1E12" w14:textId="77777777" w:rsidR="0015356F" w:rsidRPr="00F95057" w:rsidRDefault="0015356F" w:rsidP="00F95057"/>
    <w:p w14:paraId="0CC0522A" w14:textId="77777777" w:rsidR="0015356F" w:rsidRPr="00F95057" w:rsidRDefault="00000000" w:rsidP="00F95057">
      <w:r w:rsidRPr="00F95057">
        <w:rPr>
          <w:rFonts w:hint="eastAsia"/>
        </w:rPr>
        <w:t>void setup(){</w:t>
      </w:r>
    </w:p>
    <w:p w14:paraId="491CBC85" w14:textId="77777777" w:rsidR="0015356F" w:rsidRPr="00F95057" w:rsidRDefault="00000000" w:rsidP="00F95057">
      <w:r w:rsidRPr="00F95057">
        <w:rPr>
          <w:rFonts w:hint="eastAsia"/>
        </w:rPr>
        <w:t xml:space="preserve">  Serial.begin(9600);</w:t>
      </w:r>
    </w:p>
    <w:p w14:paraId="6E791B0C" w14:textId="77777777" w:rsidR="0015356F" w:rsidRPr="00F95057" w:rsidRDefault="00000000" w:rsidP="00F95057">
      <w:r w:rsidRPr="00F95057">
        <w:rPr>
          <w:rFonts w:hint="eastAsia"/>
        </w:rPr>
        <w:t xml:space="preserve">  distance = 0;</w:t>
      </w:r>
    </w:p>
    <w:p w14:paraId="370F884E" w14:textId="77777777" w:rsidR="0015356F" w:rsidRPr="00F95057" w:rsidRDefault="00000000" w:rsidP="00F95057">
      <w:r w:rsidRPr="00F95057">
        <w:rPr>
          <w:rFonts w:hint="eastAsia"/>
        </w:rPr>
        <w:t xml:space="preserve">  pinMode(2, OUTPUT);</w:t>
      </w:r>
    </w:p>
    <w:p w14:paraId="69ECF65E" w14:textId="77777777" w:rsidR="0015356F" w:rsidRPr="00F95057" w:rsidRDefault="00000000" w:rsidP="00F95057">
      <w:r w:rsidRPr="00F95057">
        <w:rPr>
          <w:rFonts w:hint="eastAsia"/>
        </w:rPr>
        <w:t xml:space="preserve">  pinMode(3, INPUT);</w:t>
      </w:r>
    </w:p>
    <w:p w14:paraId="42B472C7" w14:textId="77777777" w:rsidR="0015356F" w:rsidRPr="00F95057" w:rsidRDefault="00000000" w:rsidP="00F95057">
      <w:r w:rsidRPr="00F95057">
        <w:rPr>
          <w:rFonts w:hint="eastAsia"/>
        </w:rPr>
        <w:t xml:space="preserve">  pinMode(6, OUTPUT);</w:t>
      </w:r>
    </w:p>
    <w:p w14:paraId="1FA41516" w14:textId="77777777" w:rsidR="0015356F" w:rsidRPr="00F95057" w:rsidRDefault="00000000" w:rsidP="00F95057">
      <w:r w:rsidRPr="00F95057">
        <w:rPr>
          <w:rFonts w:hint="eastAsia"/>
        </w:rPr>
        <w:t xml:space="preserve">  pinMode(7, OUTPUT);</w:t>
      </w:r>
    </w:p>
    <w:p w14:paraId="74C9A9D5" w14:textId="77777777" w:rsidR="0015356F" w:rsidRPr="00F95057" w:rsidRDefault="00000000" w:rsidP="00F95057">
      <w:r w:rsidRPr="00F95057">
        <w:rPr>
          <w:rFonts w:hint="eastAsia"/>
        </w:rPr>
        <w:t>}</w:t>
      </w:r>
    </w:p>
    <w:p w14:paraId="77853D19" w14:textId="77777777" w:rsidR="0015356F" w:rsidRPr="00F95057" w:rsidRDefault="0015356F" w:rsidP="00F95057"/>
    <w:p w14:paraId="4D85D780" w14:textId="77777777" w:rsidR="0015356F" w:rsidRPr="00F95057" w:rsidRDefault="00000000" w:rsidP="00F95057">
      <w:r w:rsidRPr="00F95057">
        <w:rPr>
          <w:rFonts w:hint="eastAsia"/>
        </w:rPr>
        <w:t>void loop(){</w:t>
      </w:r>
    </w:p>
    <w:p w14:paraId="22A9273D" w14:textId="77777777" w:rsidR="0015356F" w:rsidRPr="00F95057" w:rsidRDefault="00000000" w:rsidP="00F95057">
      <w:r w:rsidRPr="00F95057">
        <w:rPr>
          <w:rFonts w:hint="eastAsia"/>
        </w:rPr>
        <w:t xml:space="preserve">  distance = checkdistance_2_3();</w:t>
      </w:r>
    </w:p>
    <w:p w14:paraId="4E530B8D" w14:textId="77777777" w:rsidR="0015356F" w:rsidRPr="00F95057" w:rsidRDefault="00000000" w:rsidP="00F95057">
      <w:r w:rsidRPr="00F95057">
        <w:rPr>
          <w:rFonts w:hint="eastAsia"/>
        </w:rPr>
        <w:t xml:space="preserve">  Serial.println(distance);</w:t>
      </w:r>
    </w:p>
    <w:p w14:paraId="62EF097F" w14:textId="77777777" w:rsidR="0015356F" w:rsidRPr="00F95057" w:rsidRDefault="00000000" w:rsidP="00F95057">
      <w:r w:rsidRPr="00F95057">
        <w:rPr>
          <w:rFonts w:hint="eastAsia"/>
        </w:rPr>
        <w:t xml:space="preserve">  if (distance &gt; 0 &amp;&amp; distance &lt; 8) {</w:t>
      </w:r>
    </w:p>
    <w:p w14:paraId="074C2ED9" w14:textId="77777777" w:rsidR="0015356F" w:rsidRPr="00F95057" w:rsidRDefault="00000000" w:rsidP="00F95057">
      <w:r w:rsidRPr="00F95057">
        <w:rPr>
          <w:rFonts w:hint="eastAsia"/>
        </w:rPr>
        <w:t xml:space="preserve">    tone(6,532);</w:t>
      </w:r>
    </w:p>
    <w:p w14:paraId="10ADE8EB" w14:textId="77777777" w:rsidR="0015356F" w:rsidRPr="00F95057" w:rsidRDefault="00000000" w:rsidP="00F95057">
      <w:r w:rsidRPr="00F95057">
        <w:rPr>
          <w:rFonts w:hint="eastAsia"/>
        </w:rPr>
        <w:t xml:space="preserve">    tone(7,532);</w:t>
      </w:r>
    </w:p>
    <w:p w14:paraId="7ACD27AE" w14:textId="77777777" w:rsidR="0015356F" w:rsidRPr="00F95057" w:rsidRDefault="00000000" w:rsidP="00F95057">
      <w:r w:rsidRPr="00F95057">
        <w:rPr>
          <w:rFonts w:hint="eastAsia"/>
        </w:rPr>
        <w:t xml:space="preserve">    delay(250);</w:t>
      </w:r>
    </w:p>
    <w:p w14:paraId="2B7833C6" w14:textId="77777777" w:rsidR="0015356F" w:rsidRPr="00F95057" w:rsidRDefault="00000000" w:rsidP="00F95057">
      <w:r w:rsidRPr="00F95057">
        <w:rPr>
          <w:rFonts w:hint="eastAsia"/>
        </w:rPr>
        <w:t xml:space="preserve">    noTone(6);</w:t>
      </w:r>
    </w:p>
    <w:p w14:paraId="3D670C9F" w14:textId="77777777" w:rsidR="0015356F" w:rsidRPr="00F95057" w:rsidRDefault="00000000" w:rsidP="00F95057">
      <w:r w:rsidRPr="00F95057">
        <w:rPr>
          <w:rFonts w:hint="eastAsia"/>
        </w:rPr>
        <w:t xml:space="preserve">    noTone(7);</w:t>
      </w:r>
    </w:p>
    <w:p w14:paraId="355BF37F" w14:textId="77777777" w:rsidR="0015356F" w:rsidRPr="00F95057" w:rsidRDefault="00000000" w:rsidP="00F95057">
      <w:r w:rsidRPr="00F95057">
        <w:rPr>
          <w:rFonts w:hint="eastAsia"/>
        </w:rPr>
        <w:t xml:space="preserve">    delay(250);</w:t>
      </w:r>
    </w:p>
    <w:p w14:paraId="239930C5" w14:textId="77777777" w:rsidR="0015356F" w:rsidRPr="00F95057" w:rsidRDefault="00000000" w:rsidP="00F95057">
      <w:r w:rsidRPr="00F95057">
        <w:rPr>
          <w:rFonts w:hint="eastAsia"/>
        </w:rPr>
        <w:t xml:space="preserve">    tone(6,532);</w:t>
      </w:r>
    </w:p>
    <w:p w14:paraId="46F0C30B" w14:textId="77777777" w:rsidR="0015356F" w:rsidRPr="00F95057" w:rsidRDefault="00000000" w:rsidP="00F95057">
      <w:r w:rsidRPr="00F95057">
        <w:rPr>
          <w:rFonts w:hint="eastAsia"/>
        </w:rPr>
        <w:t xml:space="preserve">    tone(7,532);</w:t>
      </w:r>
    </w:p>
    <w:p w14:paraId="1D774FCB" w14:textId="77777777" w:rsidR="0015356F" w:rsidRPr="00F95057" w:rsidRDefault="00000000" w:rsidP="00F95057">
      <w:r w:rsidRPr="00F95057">
        <w:rPr>
          <w:rFonts w:hint="eastAsia"/>
        </w:rPr>
        <w:t xml:space="preserve">    delay(250);</w:t>
      </w:r>
    </w:p>
    <w:p w14:paraId="053CED93" w14:textId="77777777" w:rsidR="0015356F" w:rsidRPr="00F95057" w:rsidRDefault="00000000" w:rsidP="00F95057">
      <w:r w:rsidRPr="00F95057">
        <w:rPr>
          <w:rFonts w:hint="eastAsia"/>
        </w:rPr>
        <w:t xml:space="preserve">    noTone(6);</w:t>
      </w:r>
    </w:p>
    <w:p w14:paraId="0D72D72E" w14:textId="77777777" w:rsidR="0015356F" w:rsidRPr="00F95057" w:rsidRDefault="00000000" w:rsidP="00F95057">
      <w:r w:rsidRPr="00F95057">
        <w:rPr>
          <w:rFonts w:hint="eastAsia"/>
        </w:rPr>
        <w:t xml:space="preserve">    noTone(7);</w:t>
      </w:r>
    </w:p>
    <w:p w14:paraId="09B5AAB9" w14:textId="77777777" w:rsidR="0015356F" w:rsidRPr="00F95057" w:rsidRDefault="00000000" w:rsidP="00F95057">
      <w:r w:rsidRPr="00F95057">
        <w:rPr>
          <w:rFonts w:hint="eastAsia"/>
        </w:rPr>
        <w:t xml:space="preserve">    delay(1000);</w:t>
      </w:r>
    </w:p>
    <w:p w14:paraId="196338BA" w14:textId="77777777" w:rsidR="0015356F" w:rsidRPr="00F95057" w:rsidRDefault="0015356F" w:rsidP="00F95057"/>
    <w:p w14:paraId="0E83EFEB" w14:textId="77777777" w:rsidR="0015356F" w:rsidRPr="00F95057" w:rsidRDefault="00000000" w:rsidP="00F95057">
      <w:r w:rsidRPr="00F95057">
        <w:rPr>
          <w:rFonts w:hint="eastAsia"/>
        </w:rPr>
        <w:t xml:space="preserve">  }</w:t>
      </w:r>
    </w:p>
    <w:p w14:paraId="7697D49F" w14:textId="77777777" w:rsidR="0015356F" w:rsidRPr="00F95057" w:rsidRDefault="0015356F" w:rsidP="00F95057"/>
    <w:p w14:paraId="39C4D831" w14:textId="77777777" w:rsidR="0015356F" w:rsidRPr="00F95057" w:rsidRDefault="00000000" w:rsidP="00F95057">
      <w:r w:rsidRPr="00F95057">
        <w:rPr>
          <w:rFonts w:hint="eastAsia"/>
        </w:rPr>
        <w:t>}</w:t>
      </w:r>
    </w:p>
    <w:p w14:paraId="4FA6902A" w14:textId="77777777" w:rsidR="0015356F" w:rsidRPr="00F95057" w:rsidRDefault="0015356F" w:rsidP="00F95057"/>
    <w:p w14:paraId="43F57639" w14:textId="77777777" w:rsidR="0015356F" w:rsidRPr="00F95057" w:rsidRDefault="00000000" w:rsidP="00F95057">
      <w:r w:rsidRPr="00F95057">
        <w:rPr>
          <w:rFonts w:hint="eastAsia"/>
        </w:rPr>
        <w:lastRenderedPageBreak/>
        <w:t>Test Results</w:t>
      </w:r>
      <w:r w:rsidRPr="00F95057">
        <w:rPr>
          <w:rFonts w:hint="eastAsia"/>
        </w:rPr>
        <w:t>：</w:t>
      </w:r>
    </w:p>
    <w:p w14:paraId="3AC52FD1" w14:textId="77777777" w:rsidR="0015356F" w:rsidRPr="00F95057" w:rsidRDefault="00000000" w:rsidP="00F95057">
      <w:r w:rsidRPr="00F95057">
        <w:rPr>
          <w:rFonts w:hint="eastAsia"/>
        </w:rPr>
        <w:t>Upload the above test code, the yellow robot will emit</w:t>
      </w:r>
      <w:r w:rsidRPr="00F95057">
        <w:rPr>
          <w:rFonts w:hint="eastAsia"/>
        </w:rPr>
        <w:t>“</w:t>
      </w:r>
      <w:r w:rsidRPr="00F95057">
        <w:rPr>
          <w:rFonts w:hint="eastAsia"/>
        </w:rPr>
        <w:t>tick,tick</w:t>
      </w:r>
      <w:r w:rsidRPr="00F95057">
        <w:rPr>
          <w:rFonts w:hint="eastAsia"/>
        </w:rPr>
        <w:t>”</w:t>
      </w:r>
      <w:r w:rsidRPr="00F95057">
        <w:rPr>
          <w:rFonts w:hint="eastAsia"/>
        </w:rPr>
        <w:t>when detecting the obstacle away from 0cm to 8cm.</w:t>
      </w:r>
    </w:p>
    <w:p w14:paraId="39C826DD" w14:textId="77777777" w:rsidR="0015356F" w:rsidRPr="00F95057" w:rsidRDefault="00000000" w:rsidP="00F95057">
      <w:r w:rsidRPr="00F95057">
        <w:rPr>
          <w:rFonts w:hint="eastAsia"/>
        </w:rPr>
        <w:drawing>
          <wp:inline distT="0" distB="0" distL="114300" distR="114300" wp14:anchorId="335D71F6" wp14:editId="22E9AFD4">
            <wp:extent cx="5270500" cy="2381885"/>
            <wp:effectExtent l="0" t="0" r="6350" b="1841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5"/>
                    <a:stretch>
                      <a:fillRect/>
                    </a:stretch>
                  </pic:blipFill>
                  <pic:spPr>
                    <a:xfrm>
                      <a:off x="0" y="0"/>
                      <a:ext cx="5270500" cy="2381885"/>
                    </a:xfrm>
                    <a:prstGeom prst="rect">
                      <a:avLst/>
                    </a:prstGeom>
                    <a:noFill/>
                    <a:ln>
                      <a:noFill/>
                    </a:ln>
                  </pic:spPr>
                </pic:pic>
              </a:graphicData>
            </a:graphic>
          </wp:inline>
        </w:drawing>
      </w:r>
    </w:p>
    <w:p w14:paraId="4E87C021" w14:textId="77777777" w:rsidR="0015356F" w:rsidRPr="00F95057" w:rsidRDefault="0015356F" w:rsidP="00F95057"/>
    <w:p w14:paraId="48E295A5" w14:textId="77777777" w:rsidR="0015356F" w:rsidRPr="00F95057" w:rsidRDefault="0015356F" w:rsidP="00F95057"/>
    <w:p w14:paraId="3793A4BF" w14:textId="77777777" w:rsidR="0015356F" w:rsidRPr="00F95057" w:rsidRDefault="0015356F" w:rsidP="00F95057"/>
    <w:p w14:paraId="36240A01" w14:textId="77777777" w:rsidR="0015356F" w:rsidRPr="00F95057" w:rsidRDefault="0015356F" w:rsidP="00F95057"/>
    <w:p w14:paraId="1FA0A14E" w14:textId="77777777" w:rsidR="0015356F" w:rsidRPr="00F95057" w:rsidRDefault="00000000" w:rsidP="00F95057">
      <w:r w:rsidRPr="00F95057">
        <w:rPr>
          <w:rFonts w:hint="eastAsia"/>
        </w:rPr>
        <w:t>Project 5: Button Counter</w:t>
      </w:r>
    </w:p>
    <w:p w14:paraId="7058F81D" w14:textId="77777777" w:rsidR="0015356F" w:rsidRPr="00F95057" w:rsidRDefault="0015356F" w:rsidP="00F95057"/>
    <w:p w14:paraId="20335504" w14:textId="77777777" w:rsidR="0015356F" w:rsidRPr="00F95057" w:rsidRDefault="00000000" w:rsidP="00F95057">
      <w:r w:rsidRPr="00F95057">
        <w:rPr>
          <w:rFonts w:hint="eastAsia"/>
        </w:rPr>
        <w:lastRenderedPageBreak/>
        <w:drawing>
          <wp:inline distT="0" distB="0" distL="114300" distR="114300" wp14:anchorId="7A0B1A19" wp14:editId="16F5393B">
            <wp:extent cx="3760470" cy="2722880"/>
            <wp:effectExtent l="0" t="0" r="11430" b="1270"/>
            <wp:docPr id="11" name="图片 6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2" descr="31"/>
                    <pic:cNvPicPr>
                      <a:picLocks noChangeAspect="1"/>
                    </pic:cNvPicPr>
                  </pic:nvPicPr>
                  <pic:blipFill>
                    <a:blip r:embed="rId66"/>
                    <a:stretch>
                      <a:fillRect/>
                    </a:stretch>
                  </pic:blipFill>
                  <pic:spPr>
                    <a:xfrm>
                      <a:off x="0" y="0"/>
                      <a:ext cx="3760470" cy="2722880"/>
                    </a:xfrm>
                    <a:prstGeom prst="rect">
                      <a:avLst/>
                    </a:prstGeom>
                    <a:noFill/>
                    <a:ln>
                      <a:noFill/>
                    </a:ln>
                  </pic:spPr>
                </pic:pic>
              </a:graphicData>
            </a:graphic>
          </wp:inline>
        </w:drawing>
      </w:r>
    </w:p>
    <w:p w14:paraId="6C514441" w14:textId="77777777" w:rsidR="0015356F" w:rsidRPr="00F95057" w:rsidRDefault="00000000" w:rsidP="00F95057">
      <w:r w:rsidRPr="00F95057">
        <w:rPr>
          <w:rFonts w:hint="eastAsia"/>
        </w:rPr>
        <w:t>Description</w:t>
      </w:r>
      <w:r w:rsidRPr="00F95057">
        <w:rPr>
          <w:rFonts w:hint="eastAsia"/>
        </w:rPr>
        <w:t>：</w:t>
      </w:r>
    </w:p>
    <w:p w14:paraId="04B46E99" w14:textId="77777777" w:rsidR="0015356F" w:rsidRPr="00F95057" w:rsidRDefault="00000000" w:rsidP="00F95057">
      <w:r w:rsidRPr="00F95057">
        <w:rPr>
          <w:rFonts w:hint="eastAsia"/>
        </w:rPr>
        <w:t>In daily life, we usually need to count numbers. In this project, we will make a button counter.</w:t>
      </w:r>
    </w:p>
    <w:p w14:paraId="19039629" w14:textId="77777777" w:rsidR="0015356F" w:rsidRPr="00F95057" w:rsidRDefault="0015356F" w:rsidP="00F95057"/>
    <w:p w14:paraId="39A46DAC" w14:textId="77777777" w:rsidR="0015356F" w:rsidRPr="00F95057" w:rsidRDefault="0015356F" w:rsidP="00F95057"/>
    <w:p w14:paraId="741043F6" w14:textId="77777777" w:rsidR="0015356F" w:rsidRPr="00F95057" w:rsidRDefault="0015356F" w:rsidP="00F95057"/>
    <w:p w14:paraId="2F0C2476" w14:textId="77777777" w:rsidR="0015356F" w:rsidRPr="00F95057" w:rsidRDefault="00000000" w:rsidP="00F95057">
      <w:r w:rsidRPr="00F95057">
        <w:rPr>
          <w:rFonts w:hint="eastAsia"/>
        </w:rPr>
        <w:t>Button Module</w:t>
      </w:r>
      <w:r w:rsidRPr="00F95057">
        <w:rPr>
          <w:rFonts w:hint="eastAsia"/>
        </w:rPr>
        <w:t>：</w:t>
      </w:r>
    </w:p>
    <w:p w14:paraId="7FDF9283" w14:textId="77777777" w:rsidR="0015356F" w:rsidRPr="00F95057" w:rsidRDefault="00000000" w:rsidP="00F95057">
      <w:r w:rsidRPr="00F95057">
        <w:rPr>
          <w:rFonts w:hint="eastAsia"/>
        </w:rPr>
        <w:t>This button module integrates the LEGO building block and Easy Plug port, which can be fixed on the yellow robot flexibly. Only a blue cable needed can interface it with the yellow robot. You are free from worries over reversely wire up or damaging the module</w:t>
      </w:r>
    </w:p>
    <w:p w14:paraId="3F04AF04" w14:textId="77777777" w:rsidR="0015356F" w:rsidRPr="00F95057" w:rsidRDefault="0015356F" w:rsidP="00F95057"/>
    <w:p w14:paraId="31BAF702" w14:textId="77777777" w:rsidR="0015356F" w:rsidRPr="00F95057" w:rsidRDefault="00000000" w:rsidP="00F95057">
      <w:r w:rsidRPr="00F95057">
        <w:rPr>
          <w:rFonts w:hint="eastAsia"/>
        </w:rPr>
        <w:t>When we press it, low level signals will be output; when it is released, high level signals will be output</w:t>
      </w:r>
    </w:p>
    <w:p w14:paraId="6CA2D74C" w14:textId="77777777" w:rsidR="0015356F" w:rsidRPr="00F95057" w:rsidRDefault="00000000" w:rsidP="00F95057">
      <w:r w:rsidRPr="00F95057">
        <w:rPr>
          <w:rFonts w:hint="eastAsia"/>
        </w:rPr>
        <w:t>Parameter</w:t>
      </w:r>
    </w:p>
    <w:p w14:paraId="3E2A7B11" w14:textId="77777777" w:rsidR="0015356F" w:rsidRPr="00F95057" w:rsidRDefault="00000000" w:rsidP="00F95057">
      <w:r w:rsidRPr="00F95057">
        <w:rPr>
          <w:rFonts w:hint="eastAsia"/>
        </w:rPr>
        <w:lastRenderedPageBreak/>
        <w:t xml:space="preserve">Interface: EASY plug </w:t>
      </w:r>
    </w:p>
    <w:p w14:paraId="7EC009C6" w14:textId="77777777" w:rsidR="0015356F" w:rsidRPr="00F95057" w:rsidRDefault="00000000" w:rsidP="00F95057">
      <w:r w:rsidRPr="00F95057">
        <w:rPr>
          <w:rFonts w:hint="eastAsia"/>
        </w:rPr>
        <w:t xml:space="preserve">Working voltage: DC 5V </w:t>
      </w:r>
    </w:p>
    <w:p w14:paraId="2843DF87" w14:textId="77777777" w:rsidR="0015356F" w:rsidRPr="00F95057" w:rsidRDefault="00000000" w:rsidP="00F95057">
      <w:r w:rsidRPr="00F95057">
        <w:rPr>
          <w:rFonts w:hint="eastAsia"/>
        </w:rPr>
        <w:t>Output signal: digital signal</w:t>
      </w:r>
    </w:p>
    <w:p w14:paraId="4EE2F56A" w14:textId="77777777" w:rsidR="0015356F" w:rsidRPr="00F95057" w:rsidRDefault="00000000" w:rsidP="00F95057">
      <w:r w:rsidRPr="00F95057">
        <w:rPr>
          <w:rFonts w:hint="eastAsia"/>
        </w:rPr>
        <w:drawing>
          <wp:inline distT="0" distB="0" distL="114300" distR="114300" wp14:anchorId="58A1418E" wp14:editId="3D5CDC79">
            <wp:extent cx="1657350" cy="1627505"/>
            <wp:effectExtent l="0" t="0" r="0" b="10795"/>
            <wp:docPr id="91" name="图片 110" descr="按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0" descr="按键"/>
                    <pic:cNvPicPr>
                      <a:picLocks noChangeAspect="1"/>
                    </pic:cNvPicPr>
                  </pic:nvPicPr>
                  <pic:blipFill>
                    <a:blip r:embed="rId67"/>
                    <a:srcRect l="10599" t="11275" r="9702" b="10481"/>
                    <a:stretch>
                      <a:fillRect/>
                    </a:stretch>
                  </pic:blipFill>
                  <pic:spPr>
                    <a:xfrm>
                      <a:off x="0" y="0"/>
                      <a:ext cx="1657350" cy="1627505"/>
                    </a:xfrm>
                    <a:prstGeom prst="rect">
                      <a:avLst/>
                    </a:prstGeom>
                    <a:noFill/>
                    <a:ln>
                      <a:noFill/>
                    </a:ln>
                  </pic:spPr>
                </pic:pic>
              </a:graphicData>
            </a:graphic>
          </wp:inline>
        </w:drawing>
      </w:r>
    </w:p>
    <w:p w14:paraId="73EDC643" w14:textId="77777777" w:rsidR="0015356F" w:rsidRPr="00F95057" w:rsidRDefault="0015356F" w:rsidP="00F95057"/>
    <w:p w14:paraId="03DBE19E" w14:textId="77777777" w:rsidR="0015356F" w:rsidRPr="00F95057" w:rsidRDefault="00000000" w:rsidP="00F95057">
      <w:r w:rsidRPr="00F95057">
        <w:rPr>
          <w:rFonts w:hint="eastAsia"/>
        </w:rPr>
        <w:t>Connection Diagram</w:t>
      </w:r>
      <w:r w:rsidRPr="00F95057">
        <w:rPr>
          <w:rFonts w:hint="eastAsia"/>
        </w:rPr>
        <w:t>：</w:t>
      </w:r>
    </w:p>
    <w:p w14:paraId="256B25D2" w14:textId="77777777" w:rsidR="0015356F" w:rsidRPr="00F95057" w:rsidRDefault="00000000" w:rsidP="00F95057">
      <w:r w:rsidRPr="00F95057">
        <w:rPr>
          <w:rFonts w:hint="eastAsia"/>
        </w:rPr>
        <w:t>Use the blue cable to connect the button module to D12 port of the yellow robot</w:t>
      </w:r>
    </w:p>
    <w:p w14:paraId="1A969E57" w14:textId="77777777" w:rsidR="0015356F" w:rsidRPr="00F95057" w:rsidRDefault="00000000" w:rsidP="00F95057">
      <w:r w:rsidRPr="00F95057">
        <w:rPr>
          <w:rFonts w:hint="eastAsia"/>
        </w:rPr>
        <w:drawing>
          <wp:inline distT="0" distB="0" distL="114300" distR="114300" wp14:anchorId="2E82D969" wp14:editId="6CDB679C">
            <wp:extent cx="5287010" cy="3082290"/>
            <wp:effectExtent l="0" t="0" r="889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68"/>
                    <a:stretch>
                      <a:fillRect/>
                    </a:stretch>
                  </pic:blipFill>
                  <pic:spPr>
                    <a:xfrm>
                      <a:off x="0" y="0"/>
                      <a:ext cx="5287010" cy="3082290"/>
                    </a:xfrm>
                    <a:prstGeom prst="rect">
                      <a:avLst/>
                    </a:prstGeom>
                    <a:noFill/>
                    <a:ln>
                      <a:noFill/>
                    </a:ln>
                  </pic:spPr>
                </pic:pic>
              </a:graphicData>
            </a:graphic>
          </wp:inline>
        </w:drawing>
      </w:r>
    </w:p>
    <w:p w14:paraId="1F453A29" w14:textId="77777777" w:rsidR="0015356F" w:rsidRPr="00F95057" w:rsidRDefault="0015356F" w:rsidP="00F95057"/>
    <w:p w14:paraId="3DD50678" w14:textId="77777777" w:rsidR="0015356F" w:rsidRPr="00F95057" w:rsidRDefault="0015356F" w:rsidP="00F95057"/>
    <w:p w14:paraId="3065FFB0" w14:textId="77777777" w:rsidR="0015356F" w:rsidRPr="00F95057" w:rsidRDefault="00000000" w:rsidP="00F95057">
      <w:bookmarkStart w:id="12" w:name="OLE_LINK6"/>
      <w:r w:rsidRPr="00F95057">
        <w:rPr>
          <w:rFonts w:hint="eastAsia"/>
        </w:rPr>
        <w:t>Preparation</w:t>
      </w:r>
    </w:p>
    <w:p w14:paraId="540ED176" w14:textId="77777777" w:rsidR="0015356F" w:rsidRPr="00F95057" w:rsidRDefault="00000000" w:rsidP="00F95057">
      <w:r w:rsidRPr="00F95057">
        <w:rPr>
          <w:rFonts w:hint="eastAsia"/>
        </w:rPr>
        <w:t>Slide the BT switch to OFF end</w:t>
      </w:r>
    </w:p>
    <w:p w14:paraId="5786837E" w14:textId="77777777" w:rsidR="0015356F" w:rsidRPr="00F95057" w:rsidRDefault="00000000" w:rsidP="00F95057">
      <w:r w:rsidRPr="00F95057">
        <w:rPr>
          <w:rFonts w:hint="eastAsia"/>
        </w:rPr>
        <w:lastRenderedPageBreak/>
        <w:t>Connect the yellow robot to the computer by a USB cable</w:t>
      </w:r>
    </w:p>
    <w:p w14:paraId="5E6F5AA1" w14:textId="77777777" w:rsidR="0015356F" w:rsidRPr="00F95057" w:rsidRDefault="00000000" w:rsidP="00F95057">
      <w:r w:rsidRPr="00F95057">
        <w:rPr>
          <w:rFonts w:hint="eastAsia"/>
        </w:rPr>
        <w:t>Connect the button module to D12 through a blue cable</w:t>
      </w:r>
    </w:p>
    <w:p w14:paraId="70F4B4DE" w14:textId="77777777" w:rsidR="0015356F" w:rsidRPr="00F95057" w:rsidRDefault="00000000" w:rsidP="00F95057">
      <w:r w:rsidRPr="00F95057">
        <w:rPr>
          <w:rFonts w:hint="eastAsia"/>
        </w:rPr>
        <w:t>Upload test code on Arduino IDE</w:t>
      </w:r>
    </w:p>
    <w:p w14:paraId="76CB9571" w14:textId="77777777" w:rsidR="0015356F" w:rsidRPr="00F95057" w:rsidRDefault="0015356F" w:rsidP="00F95057"/>
    <w:bookmarkEnd w:id="12"/>
    <w:p w14:paraId="7B31065C" w14:textId="77777777" w:rsidR="0015356F" w:rsidRPr="00F95057" w:rsidRDefault="00000000" w:rsidP="00F95057">
      <w:r w:rsidRPr="00F95057">
        <w:rPr>
          <w:rFonts w:hint="eastAsia"/>
        </w:rPr>
        <w:t>Test Code</w:t>
      </w:r>
      <w:r w:rsidRPr="00F95057">
        <w:rPr>
          <w:rFonts w:hint="eastAsia"/>
        </w:rPr>
        <w:t>：</w:t>
      </w:r>
    </w:p>
    <w:p w14:paraId="22CDF06F" w14:textId="77777777" w:rsidR="0015356F" w:rsidRPr="00F95057" w:rsidRDefault="00000000" w:rsidP="00F95057">
      <w:r w:rsidRPr="00F95057">
        <w:rPr>
          <w:rFonts w:hint="eastAsia"/>
        </w:rPr>
        <w:t>volatile int num;      //define as num</w:t>
      </w:r>
    </w:p>
    <w:p w14:paraId="518D9349" w14:textId="77777777" w:rsidR="0015356F" w:rsidRPr="00F95057" w:rsidRDefault="0015356F" w:rsidP="00F95057"/>
    <w:p w14:paraId="3F5843DE" w14:textId="77777777" w:rsidR="0015356F" w:rsidRPr="00F95057" w:rsidRDefault="00000000" w:rsidP="00F95057">
      <w:r w:rsidRPr="00F95057">
        <w:rPr>
          <w:rFonts w:hint="eastAsia"/>
        </w:rPr>
        <w:t>void setup(){</w:t>
      </w:r>
    </w:p>
    <w:p w14:paraId="38306827" w14:textId="77777777" w:rsidR="0015356F" w:rsidRPr="00F95057" w:rsidRDefault="00000000" w:rsidP="00F95057">
      <w:r w:rsidRPr="00F95057">
        <w:rPr>
          <w:rFonts w:hint="eastAsia"/>
        </w:rPr>
        <w:t xml:space="preserve">  num = 0;              //set num to 0</w:t>
      </w:r>
    </w:p>
    <w:p w14:paraId="3418651A" w14:textId="77777777" w:rsidR="0015356F" w:rsidRPr="00F95057" w:rsidRDefault="00000000" w:rsidP="00F95057">
      <w:r w:rsidRPr="00F95057">
        <w:rPr>
          <w:rFonts w:hint="eastAsia"/>
        </w:rPr>
        <w:t xml:space="preserve">  Serial.begin(9600);        //set baud rate to 9600</w:t>
      </w:r>
    </w:p>
    <w:p w14:paraId="26EB747B" w14:textId="77777777" w:rsidR="0015356F" w:rsidRPr="00F95057" w:rsidRDefault="00000000" w:rsidP="00F95057">
      <w:r w:rsidRPr="00F95057">
        <w:rPr>
          <w:rFonts w:hint="eastAsia"/>
        </w:rPr>
        <w:t xml:space="preserve">  pinMode(12, INPUT);      //set digital 12 to INPUT</w:t>
      </w:r>
    </w:p>
    <w:p w14:paraId="31E06AF3" w14:textId="77777777" w:rsidR="0015356F" w:rsidRPr="00F95057" w:rsidRDefault="00000000" w:rsidP="00F95057">
      <w:r w:rsidRPr="00F95057">
        <w:rPr>
          <w:rFonts w:hint="eastAsia"/>
        </w:rPr>
        <w:t>}</w:t>
      </w:r>
    </w:p>
    <w:p w14:paraId="0973C512" w14:textId="77777777" w:rsidR="0015356F" w:rsidRPr="00F95057" w:rsidRDefault="0015356F" w:rsidP="00F95057"/>
    <w:p w14:paraId="395C0062" w14:textId="77777777" w:rsidR="0015356F" w:rsidRPr="00F95057" w:rsidRDefault="00000000" w:rsidP="00F95057">
      <w:r w:rsidRPr="00F95057">
        <w:rPr>
          <w:rFonts w:hint="eastAsia"/>
        </w:rPr>
        <w:t>void loop(){</w:t>
      </w:r>
    </w:p>
    <w:p w14:paraId="198775F6" w14:textId="77777777" w:rsidR="0015356F" w:rsidRPr="00F95057" w:rsidRDefault="00000000" w:rsidP="00F95057">
      <w:r w:rsidRPr="00F95057">
        <w:rPr>
          <w:rFonts w:hint="eastAsia"/>
        </w:rPr>
        <w:t xml:space="preserve">  if (digitalRead(12) == 0) {     //if digital 12 is low level or not    delay(10);                  //delay in 10ms to stop the button from shaking</w:t>
      </w:r>
    </w:p>
    <w:p w14:paraId="7CC52758" w14:textId="77777777" w:rsidR="0015356F" w:rsidRPr="00F95057" w:rsidRDefault="00000000" w:rsidP="00F95057">
      <w:r w:rsidRPr="00F95057">
        <w:rPr>
          <w:rFonts w:hint="eastAsia"/>
        </w:rPr>
        <w:t xml:space="preserve">    if (digitalRead(12) == 0) {</w:t>
      </w:r>
    </w:p>
    <w:p w14:paraId="32835806" w14:textId="77777777" w:rsidR="0015356F" w:rsidRPr="00F95057" w:rsidRDefault="00000000" w:rsidP="00F95057">
      <w:r w:rsidRPr="00F95057">
        <w:rPr>
          <w:rFonts w:hint="eastAsia"/>
        </w:rPr>
        <w:t xml:space="preserve">      delay(200);</w:t>
      </w:r>
    </w:p>
    <w:p w14:paraId="73D4BE29" w14:textId="77777777" w:rsidR="0015356F" w:rsidRPr="00F95057" w:rsidRDefault="00000000" w:rsidP="00F95057">
      <w:r w:rsidRPr="00F95057">
        <w:rPr>
          <w:rFonts w:hint="eastAsia"/>
        </w:rPr>
        <w:t xml:space="preserve">      if (digitalRead(12) == 1) {    //if digital 12 is equal to high level or not</w:t>
      </w:r>
    </w:p>
    <w:p w14:paraId="43901EE2" w14:textId="77777777" w:rsidR="0015356F" w:rsidRPr="00F95057" w:rsidRDefault="00000000" w:rsidP="00F95057">
      <w:r w:rsidRPr="00F95057">
        <w:rPr>
          <w:rFonts w:hint="eastAsia"/>
        </w:rPr>
        <w:t xml:space="preserve">        delay(10);                  //delay in 10ms to stop the button from shaking</w:t>
      </w:r>
    </w:p>
    <w:p w14:paraId="0AFDA4D6" w14:textId="77777777" w:rsidR="0015356F" w:rsidRPr="00F95057" w:rsidRDefault="00000000" w:rsidP="00F95057">
      <w:r w:rsidRPr="00F95057">
        <w:rPr>
          <w:rFonts w:hint="eastAsia"/>
        </w:rPr>
        <w:t xml:space="preserve">        if (digitalRead(12) == 1) {</w:t>
      </w:r>
    </w:p>
    <w:p w14:paraId="3FA96C53" w14:textId="77777777" w:rsidR="0015356F" w:rsidRPr="00F95057" w:rsidRDefault="00000000" w:rsidP="00F95057">
      <w:r w:rsidRPr="00F95057">
        <w:rPr>
          <w:rFonts w:hint="eastAsia"/>
        </w:rPr>
        <w:lastRenderedPageBreak/>
        <w:t xml:space="preserve">          num = num + 1;     //display how many times the button is pressed</w:t>
      </w:r>
    </w:p>
    <w:p w14:paraId="61AD8A09" w14:textId="77777777" w:rsidR="0015356F" w:rsidRPr="00F95057" w:rsidRDefault="00000000" w:rsidP="00F95057">
      <w:r w:rsidRPr="00F95057">
        <w:rPr>
          <w:rFonts w:hint="eastAsia"/>
        </w:rPr>
        <w:t xml:space="preserve">          Serial.println(num);   //display how many times the button is pressed</w:t>
      </w:r>
    </w:p>
    <w:p w14:paraId="59956BF6" w14:textId="77777777" w:rsidR="0015356F" w:rsidRPr="00F95057" w:rsidRDefault="00000000" w:rsidP="00F95057">
      <w:r w:rsidRPr="00F95057">
        <w:rPr>
          <w:rFonts w:hint="eastAsia"/>
        </w:rPr>
        <w:t xml:space="preserve">        }</w:t>
      </w:r>
    </w:p>
    <w:p w14:paraId="545B9D66" w14:textId="77777777" w:rsidR="0015356F" w:rsidRPr="00F95057" w:rsidRDefault="00000000" w:rsidP="00F95057">
      <w:r w:rsidRPr="00F95057">
        <w:rPr>
          <w:rFonts w:hint="eastAsia"/>
        </w:rPr>
        <w:t xml:space="preserve">      }</w:t>
      </w:r>
    </w:p>
    <w:p w14:paraId="59B23482" w14:textId="77777777" w:rsidR="0015356F" w:rsidRPr="00F95057" w:rsidRDefault="00000000" w:rsidP="00F95057">
      <w:r w:rsidRPr="00F95057">
        <w:rPr>
          <w:rFonts w:hint="eastAsia"/>
        </w:rPr>
        <w:t xml:space="preserve">    }</w:t>
      </w:r>
    </w:p>
    <w:p w14:paraId="249552FE" w14:textId="77777777" w:rsidR="0015356F" w:rsidRPr="00F95057" w:rsidRDefault="00000000" w:rsidP="00F95057">
      <w:r w:rsidRPr="00F95057">
        <w:rPr>
          <w:rFonts w:hint="eastAsia"/>
        </w:rPr>
        <w:t xml:space="preserve">  }</w:t>
      </w:r>
    </w:p>
    <w:p w14:paraId="0F9DA61B" w14:textId="77777777" w:rsidR="0015356F" w:rsidRPr="00F95057" w:rsidRDefault="00000000" w:rsidP="00F95057">
      <w:r w:rsidRPr="00F95057">
        <w:rPr>
          <w:rFonts w:hint="eastAsia"/>
        </w:rPr>
        <w:t>}</w:t>
      </w:r>
    </w:p>
    <w:p w14:paraId="2DFA0664" w14:textId="77777777" w:rsidR="0015356F" w:rsidRPr="00F95057" w:rsidRDefault="0015356F" w:rsidP="00F95057"/>
    <w:p w14:paraId="6BD40716" w14:textId="77777777" w:rsidR="0015356F" w:rsidRPr="00F95057" w:rsidRDefault="0015356F" w:rsidP="00F95057"/>
    <w:p w14:paraId="4020D240" w14:textId="77777777" w:rsidR="0015356F" w:rsidRPr="00F95057" w:rsidRDefault="00000000" w:rsidP="00F95057">
      <w:r w:rsidRPr="00F95057">
        <w:rPr>
          <w:rFonts w:hint="eastAsia"/>
        </w:rPr>
        <w:t>Test Result</w:t>
      </w:r>
      <w:r w:rsidRPr="00F95057">
        <w:rPr>
          <w:rFonts w:hint="eastAsia"/>
        </w:rPr>
        <w:t>：</w:t>
      </w:r>
    </w:p>
    <w:p w14:paraId="462EB372" w14:textId="77777777" w:rsidR="0015356F" w:rsidRPr="00F95057" w:rsidRDefault="0015356F" w:rsidP="00F95057"/>
    <w:p w14:paraId="08A70039" w14:textId="77777777" w:rsidR="0015356F" w:rsidRPr="00F95057" w:rsidRDefault="00000000" w:rsidP="00F95057">
      <w:r w:rsidRPr="00F95057">
        <w:rPr>
          <w:rFonts w:hint="eastAsia"/>
        </w:rPr>
        <w:t>Upload code to the yellow robot, open serial monitor and press the button. You will see the data as follows:</w:t>
      </w:r>
    </w:p>
    <w:p w14:paraId="09C03C17" w14:textId="77777777" w:rsidR="0015356F" w:rsidRPr="00F95057" w:rsidRDefault="0015356F" w:rsidP="00F95057"/>
    <w:p w14:paraId="2ECDE65E" w14:textId="77777777" w:rsidR="0015356F" w:rsidRPr="00F95057" w:rsidRDefault="00000000" w:rsidP="00F95057">
      <w:r w:rsidRPr="00F95057">
        <w:rPr>
          <w:rFonts w:hint="eastAsia"/>
        </w:rPr>
        <w:lastRenderedPageBreak/>
        <w:drawing>
          <wp:inline distT="0" distB="0" distL="114300" distR="114300" wp14:anchorId="3822BD0A" wp14:editId="27BAFBBB">
            <wp:extent cx="5283835" cy="4530090"/>
            <wp:effectExtent l="0" t="0" r="12065" b="3810"/>
            <wp:docPr id="13" name="图片 6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5" descr="21"/>
                    <pic:cNvPicPr>
                      <a:picLocks noChangeAspect="1"/>
                    </pic:cNvPicPr>
                  </pic:nvPicPr>
                  <pic:blipFill>
                    <a:blip r:embed="rId69"/>
                    <a:srcRect r="-217" b="5372"/>
                    <a:stretch>
                      <a:fillRect/>
                    </a:stretch>
                  </pic:blipFill>
                  <pic:spPr>
                    <a:xfrm>
                      <a:off x="0" y="0"/>
                      <a:ext cx="5283835" cy="4530090"/>
                    </a:xfrm>
                    <a:prstGeom prst="rect">
                      <a:avLst/>
                    </a:prstGeom>
                    <a:noFill/>
                    <a:ln>
                      <a:solidFill>
                        <a:srgbClr val="0000FF"/>
                      </a:solidFill>
                    </a:ln>
                  </pic:spPr>
                </pic:pic>
              </a:graphicData>
            </a:graphic>
          </wp:inline>
        </w:drawing>
      </w:r>
    </w:p>
    <w:p w14:paraId="2C0B7DD7" w14:textId="77777777" w:rsidR="0015356F" w:rsidRPr="00F95057" w:rsidRDefault="0015356F" w:rsidP="00F95057"/>
    <w:p w14:paraId="4FE764D7" w14:textId="77777777" w:rsidR="0015356F" w:rsidRPr="00F95057" w:rsidRDefault="0015356F" w:rsidP="00F95057"/>
    <w:p w14:paraId="7B146DBC" w14:textId="77777777" w:rsidR="0015356F" w:rsidRPr="00F95057" w:rsidRDefault="0015356F" w:rsidP="00F95057"/>
    <w:p w14:paraId="59C2B923" w14:textId="77777777" w:rsidR="0015356F" w:rsidRPr="00F95057" w:rsidRDefault="00000000" w:rsidP="00F95057">
      <w:r w:rsidRPr="00F95057">
        <w:rPr>
          <w:rFonts w:hint="eastAsia"/>
        </w:rPr>
        <w:t>Code Explanation:</w:t>
      </w:r>
    </w:p>
    <w:p w14:paraId="1E4546AA" w14:textId="77777777" w:rsidR="0015356F" w:rsidRPr="00F95057" w:rsidRDefault="00000000" w:rsidP="00F95057">
      <w:r w:rsidRPr="00F95057">
        <w:rPr>
          <w:rFonts w:hint="eastAsia"/>
        </w:rPr>
        <w:t>When you press or release button, different digital signals will be output due to the shaking of the button. To eliminate shaking, we need to delay time. In this chapter, we delay in 10ms</w:t>
      </w:r>
    </w:p>
    <w:p w14:paraId="62B49E27" w14:textId="77777777" w:rsidR="0015356F" w:rsidRPr="00F95057" w:rsidRDefault="0015356F" w:rsidP="00F95057"/>
    <w:p w14:paraId="4624396D" w14:textId="77777777" w:rsidR="0015356F" w:rsidRPr="00F95057" w:rsidRDefault="0015356F" w:rsidP="00F95057"/>
    <w:p w14:paraId="76BBDCB7" w14:textId="77777777" w:rsidR="0015356F" w:rsidRPr="00F95057" w:rsidRDefault="0015356F" w:rsidP="00F95057"/>
    <w:p w14:paraId="200F5BAF" w14:textId="77777777" w:rsidR="0015356F" w:rsidRPr="00F95057" w:rsidRDefault="00000000" w:rsidP="00F95057">
      <w:r w:rsidRPr="00F95057">
        <w:rPr>
          <w:rFonts w:hint="eastAsia"/>
        </w:rPr>
        <w:t xml:space="preserve">Project 6: Motor    </w:t>
      </w:r>
    </w:p>
    <w:p w14:paraId="083CFE27" w14:textId="77777777" w:rsidR="0015356F" w:rsidRPr="00F95057" w:rsidRDefault="00000000" w:rsidP="00F95057">
      <w:r w:rsidRPr="00F95057">
        <w:rPr>
          <w:rFonts w:hint="eastAsia"/>
        </w:rPr>
        <w:lastRenderedPageBreak/>
        <w:t xml:space="preserve">    </w:t>
      </w:r>
    </w:p>
    <w:p w14:paraId="26EECCC6" w14:textId="77777777" w:rsidR="0015356F" w:rsidRPr="00F95057" w:rsidRDefault="00000000" w:rsidP="00F95057">
      <w:r w:rsidRPr="00F95057">
        <w:rPr>
          <w:rFonts w:hint="eastAsia"/>
        </w:rPr>
        <w:t>Introduction:</w:t>
      </w:r>
    </w:p>
    <w:p w14:paraId="3232A105" w14:textId="77777777" w:rsidR="0015356F" w:rsidRPr="00F95057" w:rsidRDefault="00000000" w:rsidP="00F95057">
      <w:r w:rsidRPr="00F95057">
        <w:rPr>
          <w:rFonts w:hint="eastAsia"/>
        </w:rPr>
        <w:drawing>
          <wp:inline distT="0" distB="0" distL="114300" distR="114300" wp14:anchorId="4B57F945" wp14:editId="090298B9">
            <wp:extent cx="3238500" cy="1301750"/>
            <wp:effectExtent l="0" t="0" r="0" b="12700"/>
            <wp:docPr id="87" name="图片 1" descr="6402001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64020010 (5)"/>
                    <pic:cNvPicPr>
                      <a:picLocks noChangeAspect="1"/>
                    </pic:cNvPicPr>
                  </pic:nvPicPr>
                  <pic:blipFill>
                    <a:blip r:embed="rId70"/>
                    <a:srcRect l="19617" t="36751" r="18930" b="38547"/>
                    <a:stretch>
                      <a:fillRect/>
                    </a:stretch>
                  </pic:blipFill>
                  <pic:spPr>
                    <a:xfrm>
                      <a:off x="0" y="0"/>
                      <a:ext cx="3238500" cy="1301750"/>
                    </a:xfrm>
                    <a:prstGeom prst="rect">
                      <a:avLst/>
                    </a:prstGeom>
                    <a:noFill/>
                    <a:ln>
                      <a:noFill/>
                    </a:ln>
                  </pic:spPr>
                </pic:pic>
              </a:graphicData>
            </a:graphic>
          </wp:inline>
        </w:drawing>
      </w:r>
    </w:p>
    <w:p w14:paraId="5B581588" w14:textId="77777777" w:rsidR="0015356F" w:rsidRPr="00F95057" w:rsidRDefault="00000000" w:rsidP="00F95057">
      <w:r w:rsidRPr="00F95057">
        <w:rPr>
          <w:rFonts w:hint="eastAsia"/>
        </w:rPr>
        <w:t>DC reduction motor, also called gear reduction motor, is developed on the ordinary DC motor. It has a matching gear reduction box which provides a lower speed but a larger torque. Furthermore, different reduction ratios of the box can provide different speeds and torques.</w:t>
      </w:r>
    </w:p>
    <w:p w14:paraId="5D3EDEA4" w14:textId="77777777" w:rsidR="0015356F" w:rsidRPr="00F95057" w:rsidRDefault="0015356F" w:rsidP="00F95057"/>
    <w:p w14:paraId="4FF02A6B" w14:textId="77777777" w:rsidR="0015356F" w:rsidRPr="00F95057" w:rsidRDefault="00000000" w:rsidP="00F95057">
      <w:r w:rsidRPr="00F95057">
        <w:rPr>
          <w:rFonts w:hint="eastAsia"/>
        </w:rPr>
        <w:t>Parameters:</w:t>
      </w:r>
    </w:p>
    <w:p w14:paraId="4B9839D7" w14:textId="77777777" w:rsidR="0015356F" w:rsidRPr="00F95057" w:rsidRDefault="00000000" w:rsidP="00F95057">
      <w:r w:rsidRPr="00F95057">
        <w:rPr>
          <w:rFonts w:hint="eastAsia"/>
        </w:rPr>
        <w:t>Rated voltage: 6.0V DC</w:t>
      </w:r>
    </w:p>
    <w:p w14:paraId="29EFC752" w14:textId="77777777" w:rsidR="0015356F" w:rsidRPr="00F95057" w:rsidRDefault="00000000" w:rsidP="00F95057">
      <w:r w:rsidRPr="00F95057">
        <w:rPr>
          <w:rFonts w:hint="eastAsia"/>
        </w:rPr>
        <w:t>Operating voltage: 1.0V ~ 6.0V DC</w:t>
      </w:r>
    </w:p>
    <w:p w14:paraId="6EBE62F0" w14:textId="77777777" w:rsidR="0015356F" w:rsidRPr="00F95057" w:rsidRDefault="00000000" w:rsidP="00F95057">
      <w:r w:rsidRPr="00F95057">
        <w:rPr>
          <w:rFonts w:hint="eastAsia"/>
        </w:rPr>
        <w:t>Rated load: torque plate load 0.5kg-cm</w:t>
      </w:r>
    </w:p>
    <w:p w14:paraId="18E67C56" w14:textId="77777777" w:rsidR="0015356F" w:rsidRPr="00F95057" w:rsidRDefault="00000000" w:rsidP="00F95057">
      <w:r w:rsidRPr="00F95057">
        <w:rPr>
          <w:rFonts w:hint="eastAsia"/>
        </w:rPr>
        <w:t>Rotation direction: clockwise or counterclockwise when viewed from the shaft extension</w:t>
      </w:r>
    </w:p>
    <w:p w14:paraId="5D3CBF7D" w14:textId="77777777" w:rsidR="0015356F" w:rsidRPr="00F95057" w:rsidRDefault="00000000" w:rsidP="00F95057">
      <w:bookmarkStart w:id="13" w:name="OLE_LINK1"/>
      <w:r w:rsidRPr="00F95057">
        <w:rPr>
          <w:rFonts w:hint="eastAsia"/>
        </w:rPr>
        <w:t>Motor posture</w:t>
      </w:r>
      <w:bookmarkEnd w:id="13"/>
      <w:r w:rsidRPr="00F95057">
        <w:rPr>
          <w:rFonts w:hint="eastAsia"/>
        </w:rPr>
        <w:t>: all directions of output shaft</w:t>
      </w:r>
    </w:p>
    <w:p w14:paraId="7E8B0CDA" w14:textId="77777777" w:rsidR="0015356F" w:rsidRPr="00F95057" w:rsidRDefault="00000000" w:rsidP="00F95057">
      <w:r w:rsidRPr="00F95057">
        <w:rPr>
          <w:rFonts w:hint="eastAsia"/>
        </w:rPr>
        <w:t>Operating temperature: -10</w:t>
      </w:r>
      <w:r w:rsidRPr="00F95057">
        <w:rPr>
          <w:rFonts w:hint="eastAsia"/>
        </w:rPr>
        <w:t>℃</w:t>
      </w:r>
      <w:r w:rsidRPr="00F95057">
        <w:rPr>
          <w:rFonts w:hint="eastAsia"/>
        </w:rPr>
        <w:t>~+60</w:t>
      </w:r>
      <w:r w:rsidRPr="00F95057">
        <w:rPr>
          <w:rFonts w:hint="eastAsia"/>
        </w:rPr>
        <w:t>℃</w:t>
      </w:r>
    </w:p>
    <w:p w14:paraId="3778FD5C" w14:textId="77777777" w:rsidR="0015356F" w:rsidRPr="00F95057" w:rsidRDefault="00000000" w:rsidP="00F95057">
      <w:r w:rsidRPr="00F95057">
        <w:rPr>
          <w:rFonts w:hint="eastAsia"/>
        </w:rPr>
        <w:t>Storage temperature: -20</w:t>
      </w:r>
      <w:r w:rsidRPr="00F95057">
        <w:rPr>
          <w:rFonts w:hint="eastAsia"/>
        </w:rPr>
        <w:t>℃</w:t>
      </w:r>
      <w:r w:rsidRPr="00F95057">
        <w:rPr>
          <w:rFonts w:hint="eastAsia"/>
        </w:rPr>
        <w:t>~+85</w:t>
      </w:r>
      <w:r w:rsidRPr="00F95057">
        <w:rPr>
          <w:rFonts w:hint="eastAsia"/>
        </w:rPr>
        <w:t>℃</w:t>
      </w:r>
    </w:p>
    <w:p w14:paraId="379C7722" w14:textId="77777777" w:rsidR="0015356F" w:rsidRPr="00F95057" w:rsidRDefault="0015356F" w:rsidP="00F95057"/>
    <w:p w14:paraId="08931C7C" w14:textId="77777777" w:rsidR="0015356F" w:rsidRPr="00F95057" w:rsidRDefault="00000000" w:rsidP="00F95057">
      <w:r w:rsidRPr="00F95057">
        <w:rPr>
          <w:rFonts w:hint="eastAsia"/>
        </w:rPr>
        <w:t>Description of chip:</w:t>
      </w:r>
    </w:p>
    <w:p w14:paraId="0EB87F51" w14:textId="77777777" w:rsidR="0015356F" w:rsidRPr="00F95057" w:rsidRDefault="00000000" w:rsidP="00F95057">
      <w:r w:rsidRPr="00F95057">
        <w:rPr>
          <w:rFonts w:hint="eastAsia"/>
        </w:rPr>
        <w:lastRenderedPageBreak/>
        <w:drawing>
          <wp:inline distT="0" distB="0" distL="114300" distR="114300" wp14:anchorId="43A99DB7" wp14:editId="5D144B46">
            <wp:extent cx="1942465" cy="1623695"/>
            <wp:effectExtent l="0" t="0" r="635" b="146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1942465" cy="1623695"/>
                    </a:xfrm>
                    <a:prstGeom prst="rect">
                      <a:avLst/>
                    </a:prstGeom>
                    <a:noFill/>
                    <a:ln>
                      <a:noFill/>
                    </a:ln>
                  </pic:spPr>
                </pic:pic>
              </a:graphicData>
            </a:graphic>
          </wp:inline>
        </w:drawing>
      </w:r>
      <w:r w:rsidRPr="00F95057">
        <w:rPr>
          <w:rFonts w:hint="eastAsia"/>
        </w:rPr>
        <w:drawing>
          <wp:inline distT="0" distB="0" distL="114300" distR="114300" wp14:anchorId="6E989571" wp14:editId="6EAA0829">
            <wp:extent cx="2846070" cy="1654810"/>
            <wp:effectExtent l="0" t="0" r="11430" b="2540"/>
            <wp:docPr id="89" name="图片 2" descr="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descr="图片1(5)"/>
                    <pic:cNvPicPr>
                      <a:picLocks noChangeAspect="1"/>
                    </pic:cNvPicPr>
                  </pic:nvPicPr>
                  <pic:blipFill>
                    <a:blip r:embed="rId72"/>
                    <a:stretch>
                      <a:fillRect/>
                    </a:stretch>
                  </pic:blipFill>
                  <pic:spPr>
                    <a:xfrm>
                      <a:off x="0" y="0"/>
                      <a:ext cx="2846070" cy="1654810"/>
                    </a:xfrm>
                    <a:prstGeom prst="rect">
                      <a:avLst/>
                    </a:prstGeom>
                    <a:noFill/>
                    <a:ln>
                      <a:noFill/>
                    </a:ln>
                  </pic:spPr>
                </pic:pic>
              </a:graphicData>
            </a:graphic>
          </wp:inline>
        </w:drawing>
      </w:r>
    </w:p>
    <w:p w14:paraId="56F8F7BA" w14:textId="77777777" w:rsidR="0015356F" w:rsidRPr="00F95057" w:rsidRDefault="00000000" w:rsidP="00F95057">
      <w:r w:rsidRPr="00F95057">
        <w:rPr>
          <w:rFonts w:hint="eastAsia"/>
        </w:rPr>
        <w:t>A motor driver is a chip integrated with CMOS control circuit and power DMOS device. It can be used to form a complete motion control system with the main processor, motor and incremental encoder. It can be applied to drive inductive loads such as DC motors, stepping motors and relays. What</w:t>
      </w:r>
      <w:r w:rsidRPr="00F95057">
        <w:rPr>
          <w:rFonts w:hint="eastAsia"/>
        </w:rPr>
        <w:t>’</w:t>
      </w:r>
      <w:r w:rsidRPr="00F95057">
        <w:rPr>
          <w:rFonts w:hint="eastAsia"/>
        </w:rPr>
        <w:t>s more, it can control the DC reduction motor to rotate clockwise or anticlockwise.</w:t>
      </w:r>
    </w:p>
    <w:p w14:paraId="28448858" w14:textId="77777777" w:rsidR="0015356F" w:rsidRPr="00F95057" w:rsidRDefault="0015356F" w:rsidP="00F95057"/>
    <w:p w14:paraId="682F4F6A" w14:textId="77777777" w:rsidR="0015356F" w:rsidRPr="00F95057" w:rsidRDefault="00000000" w:rsidP="00F95057">
      <w:r w:rsidRPr="00F95057">
        <w:rPr>
          <w:rFonts w:hint="eastAsia"/>
        </w:rPr>
        <w:t xml:space="preserve">The yellow car introduced in this course uses the TB6612FNG motor drive chip, which is a device driving DC motors. Compared with the traditional L298N, the module has a much higher efficiency and a significant reduction in size. Within the rated range, the chip basically does not generate heat. </w:t>
      </w:r>
    </w:p>
    <w:p w14:paraId="7A067F3A" w14:textId="77777777" w:rsidR="0015356F" w:rsidRPr="00F95057" w:rsidRDefault="00000000" w:rsidP="00F95057">
      <w:r w:rsidRPr="00F95057">
        <w:rPr>
          <w:rFonts w:hint="eastAsia"/>
        </w:rPr>
        <w:t>It has a high-current MOSFET-H bridge structure and dual-channel circuit output so it can drive 2 motors at the same time. TB6612FNG can output continuous drive current up to 1.2 A per channel, and it boasts four motor control modes: rotate clockwise, rotate anticlockwise, brake and stop.</w:t>
      </w:r>
    </w:p>
    <w:p w14:paraId="664BDF96" w14:textId="77777777" w:rsidR="0015356F" w:rsidRPr="00F95057" w:rsidRDefault="0015356F" w:rsidP="00F95057"/>
    <w:p w14:paraId="07CD5FBA" w14:textId="77777777" w:rsidR="0015356F" w:rsidRPr="00F95057" w:rsidRDefault="00000000" w:rsidP="00F95057">
      <w:r w:rsidRPr="00F95057">
        <w:rPr>
          <w:rFonts w:hint="eastAsia"/>
        </w:rPr>
        <w:t>Working Principle</w:t>
      </w:r>
    </w:p>
    <w:p w14:paraId="6CDE1B10" w14:textId="77777777" w:rsidR="0015356F" w:rsidRPr="00F95057" w:rsidRDefault="00000000" w:rsidP="00F95057">
      <w:r w:rsidRPr="00F95057">
        <w:rPr>
          <w:rFonts w:hint="eastAsia"/>
        </w:rPr>
        <w:t xml:space="preserve">The DC reduction motor on the left side of the yellow car has two pins which are connected to the digital pin 8 and pin 9 (a PMW pin)controlling the rotation </w:t>
      </w:r>
      <w:r w:rsidRPr="00F95057">
        <w:rPr>
          <w:rFonts w:hint="eastAsia"/>
        </w:rPr>
        <w:lastRenderedPageBreak/>
        <w:t>direction and the speed respectively.(This PMW pin can not only output high and low level stably but make constant changes in high and low levels within a given time so as to control the speed of the motor. It can output values from 0-255 of which 255 represents high level while 0 implies low level.)</w:t>
      </w:r>
    </w:p>
    <w:p w14:paraId="1FC1335E" w14:textId="77777777" w:rsidR="0015356F" w:rsidRPr="00F95057" w:rsidRDefault="0015356F" w:rsidP="00F95057"/>
    <w:tbl>
      <w:tblPr>
        <w:tblStyle w:val="a8"/>
        <w:tblpPr w:leftFromText="180" w:rightFromText="180" w:vertAnchor="text" w:horzAnchor="page" w:tblpXSpec="center" w:tblpY="151"/>
        <w:tblOverlap w:val="never"/>
        <w:tblW w:w="4487" w:type="pct"/>
        <w:jc w:val="center"/>
        <w:tblLook w:val="04A0" w:firstRow="1" w:lastRow="0" w:firstColumn="1" w:lastColumn="0" w:noHBand="0" w:noVBand="1"/>
      </w:tblPr>
      <w:tblGrid>
        <w:gridCol w:w="2077"/>
        <w:gridCol w:w="2555"/>
        <w:gridCol w:w="4505"/>
      </w:tblGrid>
      <w:tr w:rsidR="0015356F" w:rsidRPr="00F95057" w14:paraId="109CE74B" w14:textId="77777777" w:rsidTr="00F95057">
        <w:trPr>
          <w:trHeight w:val="665"/>
          <w:jc w:val="center"/>
        </w:trPr>
        <w:tc>
          <w:tcPr>
            <w:tcW w:w="5000" w:type="pct"/>
            <w:gridSpan w:val="3"/>
            <w:vAlign w:val="center"/>
          </w:tcPr>
          <w:p w14:paraId="51DC6F0B" w14:textId="77777777" w:rsidR="0015356F" w:rsidRPr="00F95057" w:rsidRDefault="00000000" w:rsidP="00F95057">
            <w:r w:rsidRPr="00F95057">
              <w:rPr>
                <w:rFonts w:hint="eastAsia"/>
              </w:rPr>
              <w:t>Its Left Wheel</w:t>
            </w:r>
          </w:p>
        </w:tc>
      </w:tr>
      <w:tr w:rsidR="0015356F" w:rsidRPr="00F95057" w14:paraId="307BF4E3" w14:textId="77777777" w:rsidTr="00F95057">
        <w:trPr>
          <w:trHeight w:val="665"/>
          <w:jc w:val="center"/>
        </w:trPr>
        <w:tc>
          <w:tcPr>
            <w:tcW w:w="1137" w:type="pct"/>
            <w:vAlign w:val="center"/>
          </w:tcPr>
          <w:p w14:paraId="6E61EA1B" w14:textId="77777777" w:rsidR="0015356F" w:rsidRPr="00F95057" w:rsidRDefault="00000000" w:rsidP="00F95057">
            <w:r w:rsidRPr="00F95057">
              <w:rPr>
                <w:rFonts w:hint="eastAsia"/>
              </w:rPr>
              <w:t>Digital Pin 8</w:t>
            </w:r>
          </w:p>
        </w:tc>
        <w:tc>
          <w:tcPr>
            <w:tcW w:w="1398" w:type="pct"/>
            <w:vAlign w:val="center"/>
          </w:tcPr>
          <w:p w14:paraId="3D5F010C" w14:textId="77777777" w:rsidR="0015356F" w:rsidRPr="00F95057" w:rsidRDefault="00000000" w:rsidP="00F95057">
            <w:r w:rsidRPr="00F95057">
              <w:rPr>
                <w:rFonts w:hint="eastAsia"/>
              </w:rPr>
              <w:t>Digital Pin 9</w:t>
            </w:r>
            <w:r w:rsidRPr="00F95057">
              <w:rPr>
                <w:rFonts w:hint="eastAsia"/>
              </w:rPr>
              <w:t>（</w:t>
            </w:r>
            <w:r w:rsidRPr="00F95057">
              <w:rPr>
                <w:rFonts w:hint="eastAsia"/>
              </w:rPr>
              <w:t>PWM</w:t>
            </w:r>
            <w:r w:rsidRPr="00F95057">
              <w:rPr>
                <w:rFonts w:hint="eastAsia"/>
              </w:rPr>
              <w:t>）</w:t>
            </w:r>
          </w:p>
        </w:tc>
        <w:tc>
          <w:tcPr>
            <w:tcW w:w="2463" w:type="pct"/>
            <w:vAlign w:val="center"/>
          </w:tcPr>
          <w:p w14:paraId="00B8114A" w14:textId="77777777" w:rsidR="0015356F" w:rsidRPr="00F95057" w:rsidRDefault="00000000" w:rsidP="00F95057">
            <w:r w:rsidRPr="00F95057">
              <w:rPr>
                <w:rFonts w:hint="eastAsia"/>
              </w:rPr>
              <w:t>DC Reduction Motor</w:t>
            </w:r>
          </w:p>
        </w:tc>
      </w:tr>
      <w:tr w:rsidR="0015356F" w:rsidRPr="00F95057" w14:paraId="140BFFDA" w14:textId="77777777" w:rsidTr="00F95057">
        <w:trPr>
          <w:trHeight w:val="665"/>
          <w:jc w:val="center"/>
        </w:trPr>
        <w:tc>
          <w:tcPr>
            <w:tcW w:w="1137" w:type="pct"/>
            <w:vAlign w:val="center"/>
          </w:tcPr>
          <w:p w14:paraId="1E6E7A5D" w14:textId="77777777" w:rsidR="0015356F" w:rsidRPr="00F95057" w:rsidRDefault="00000000" w:rsidP="00F95057">
            <w:r w:rsidRPr="00F95057">
              <w:rPr>
                <w:rFonts w:hint="eastAsia"/>
              </w:rPr>
              <w:t>Low Level</w:t>
            </w:r>
          </w:p>
        </w:tc>
        <w:tc>
          <w:tcPr>
            <w:tcW w:w="1398" w:type="pct"/>
            <w:vAlign w:val="center"/>
          </w:tcPr>
          <w:p w14:paraId="0F591539" w14:textId="77777777" w:rsidR="0015356F" w:rsidRPr="00F95057" w:rsidRDefault="00000000" w:rsidP="00F95057">
            <w:r w:rsidRPr="00F95057">
              <w:rPr>
                <w:rFonts w:hint="eastAsia"/>
              </w:rPr>
              <w:t>0</w:t>
            </w:r>
          </w:p>
        </w:tc>
        <w:tc>
          <w:tcPr>
            <w:tcW w:w="2463" w:type="pct"/>
            <w:vAlign w:val="center"/>
          </w:tcPr>
          <w:p w14:paraId="678FD5DA" w14:textId="77777777" w:rsidR="0015356F" w:rsidRPr="00F95057" w:rsidRDefault="00000000" w:rsidP="00F95057">
            <w:r w:rsidRPr="00F95057">
              <w:rPr>
                <w:rFonts w:hint="eastAsia"/>
              </w:rPr>
              <w:t>Stop</w:t>
            </w:r>
          </w:p>
        </w:tc>
      </w:tr>
      <w:tr w:rsidR="0015356F" w:rsidRPr="00F95057" w14:paraId="0F046591" w14:textId="77777777" w:rsidTr="00F95057">
        <w:trPr>
          <w:trHeight w:val="665"/>
          <w:jc w:val="center"/>
        </w:trPr>
        <w:tc>
          <w:tcPr>
            <w:tcW w:w="1137" w:type="pct"/>
            <w:vAlign w:val="center"/>
          </w:tcPr>
          <w:p w14:paraId="2B62FC5A" w14:textId="77777777" w:rsidR="0015356F" w:rsidRPr="00F95057" w:rsidRDefault="00000000" w:rsidP="00F95057">
            <w:r w:rsidRPr="00F95057">
              <w:rPr>
                <w:rFonts w:hint="eastAsia"/>
              </w:rPr>
              <w:t>Low Level</w:t>
            </w:r>
          </w:p>
        </w:tc>
        <w:tc>
          <w:tcPr>
            <w:tcW w:w="1398" w:type="pct"/>
            <w:vAlign w:val="center"/>
          </w:tcPr>
          <w:p w14:paraId="0F77DE57" w14:textId="77777777" w:rsidR="0015356F" w:rsidRPr="00F95057" w:rsidRDefault="00000000" w:rsidP="00F95057">
            <w:r w:rsidRPr="00F95057">
              <w:rPr>
                <w:rFonts w:hint="eastAsia"/>
              </w:rPr>
              <w:t>200</w:t>
            </w:r>
          </w:p>
        </w:tc>
        <w:tc>
          <w:tcPr>
            <w:tcW w:w="2463" w:type="pct"/>
            <w:vAlign w:val="center"/>
          </w:tcPr>
          <w:p w14:paraId="04997AB0" w14:textId="77777777" w:rsidR="0015356F" w:rsidRPr="00F95057" w:rsidRDefault="00000000" w:rsidP="00F95057">
            <w:r w:rsidRPr="00F95057">
              <w:rPr>
                <w:rFonts w:hint="eastAsia"/>
              </w:rPr>
              <w:t>Rotate anticlockwise</w:t>
            </w:r>
          </w:p>
        </w:tc>
      </w:tr>
      <w:tr w:rsidR="0015356F" w:rsidRPr="00F95057" w14:paraId="073A6F21" w14:textId="77777777" w:rsidTr="00F95057">
        <w:trPr>
          <w:trHeight w:val="665"/>
          <w:jc w:val="center"/>
        </w:trPr>
        <w:tc>
          <w:tcPr>
            <w:tcW w:w="1137" w:type="pct"/>
            <w:vAlign w:val="center"/>
          </w:tcPr>
          <w:p w14:paraId="36B924EC" w14:textId="77777777" w:rsidR="0015356F" w:rsidRPr="00F95057" w:rsidRDefault="00000000" w:rsidP="00F95057">
            <w:r w:rsidRPr="00F95057">
              <w:rPr>
                <w:rFonts w:hint="eastAsia"/>
              </w:rPr>
              <w:t>High Level</w:t>
            </w:r>
          </w:p>
        </w:tc>
        <w:tc>
          <w:tcPr>
            <w:tcW w:w="1398" w:type="pct"/>
            <w:vAlign w:val="center"/>
          </w:tcPr>
          <w:p w14:paraId="77CA42E1" w14:textId="77777777" w:rsidR="0015356F" w:rsidRPr="00F95057" w:rsidRDefault="00000000" w:rsidP="00F95057">
            <w:r w:rsidRPr="00F95057">
              <w:rPr>
                <w:rFonts w:hint="eastAsia"/>
              </w:rPr>
              <w:t>200</w:t>
            </w:r>
          </w:p>
        </w:tc>
        <w:tc>
          <w:tcPr>
            <w:tcW w:w="2463" w:type="pct"/>
            <w:vAlign w:val="center"/>
          </w:tcPr>
          <w:p w14:paraId="2574A714" w14:textId="77777777" w:rsidR="0015356F" w:rsidRPr="00F95057" w:rsidRDefault="00000000" w:rsidP="00F95057">
            <w:r w:rsidRPr="00F95057">
              <w:rPr>
                <w:rFonts w:hint="eastAsia"/>
              </w:rPr>
              <w:t>Rotate clockwise</w:t>
            </w:r>
          </w:p>
        </w:tc>
      </w:tr>
      <w:tr w:rsidR="0015356F" w:rsidRPr="00F95057" w14:paraId="6B35766B" w14:textId="77777777" w:rsidTr="00F95057">
        <w:trPr>
          <w:trHeight w:val="675"/>
          <w:jc w:val="center"/>
        </w:trPr>
        <w:tc>
          <w:tcPr>
            <w:tcW w:w="1137" w:type="pct"/>
            <w:vAlign w:val="center"/>
          </w:tcPr>
          <w:p w14:paraId="67C5F5B1" w14:textId="77777777" w:rsidR="0015356F" w:rsidRPr="00F95057" w:rsidRDefault="00000000" w:rsidP="00F95057">
            <w:r w:rsidRPr="00F95057">
              <w:rPr>
                <w:rFonts w:hint="eastAsia"/>
              </w:rPr>
              <w:t>High Level</w:t>
            </w:r>
          </w:p>
        </w:tc>
        <w:tc>
          <w:tcPr>
            <w:tcW w:w="1398" w:type="pct"/>
            <w:vAlign w:val="center"/>
          </w:tcPr>
          <w:p w14:paraId="306F63B0" w14:textId="77777777" w:rsidR="0015356F" w:rsidRPr="00F95057" w:rsidRDefault="00000000" w:rsidP="00F95057">
            <w:r w:rsidRPr="00F95057">
              <w:rPr>
                <w:rFonts w:hint="eastAsia"/>
              </w:rPr>
              <w:t>0</w:t>
            </w:r>
          </w:p>
        </w:tc>
        <w:tc>
          <w:tcPr>
            <w:tcW w:w="2463" w:type="pct"/>
            <w:vAlign w:val="center"/>
          </w:tcPr>
          <w:p w14:paraId="3C502F5A" w14:textId="77777777" w:rsidR="0015356F" w:rsidRPr="00F95057" w:rsidRDefault="00000000" w:rsidP="00F95057">
            <w:r w:rsidRPr="00F95057">
              <w:rPr>
                <w:rFonts w:hint="eastAsia"/>
              </w:rPr>
              <w:t>Stop</w:t>
            </w:r>
          </w:p>
        </w:tc>
      </w:tr>
    </w:tbl>
    <w:p w14:paraId="7D0CE832" w14:textId="77777777" w:rsidR="0015356F" w:rsidRPr="00F95057" w:rsidRDefault="0015356F" w:rsidP="00F95057"/>
    <w:p w14:paraId="7334B3C8" w14:textId="77777777" w:rsidR="0015356F" w:rsidRPr="00F95057" w:rsidRDefault="0015356F" w:rsidP="00F95057"/>
    <w:p w14:paraId="47E1F5F8" w14:textId="77777777" w:rsidR="0015356F" w:rsidRPr="00F95057" w:rsidRDefault="0015356F" w:rsidP="00F95057"/>
    <w:p w14:paraId="42A5FDBD" w14:textId="77777777" w:rsidR="0015356F" w:rsidRPr="00F95057" w:rsidRDefault="0015356F" w:rsidP="00F95057"/>
    <w:p w14:paraId="750422E9" w14:textId="77777777" w:rsidR="0015356F" w:rsidRPr="00F95057" w:rsidRDefault="00000000" w:rsidP="00F95057">
      <w:r w:rsidRPr="00F95057">
        <w:rPr>
          <w:rFonts w:hint="eastAsia"/>
        </w:rPr>
        <w:t>The DC reduction motor on the right side of the car also has two pins, one of which is connected to the analog pin A1 (also the digital pin 15) to control directions and the other is linked with digital pin 10 to adjust speed. Please note that analog pins can function like digital pins while digital pins can not be taken as analog ones.</w:t>
      </w:r>
    </w:p>
    <w:p w14:paraId="3ABC2A06" w14:textId="77777777" w:rsidR="0015356F" w:rsidRPr="00F95057" w:rsidRDefault="0015356F" w:rsidP="00F95057"/>
    <w:tbl>
      <w:tblPr>
        <w:tblStyle w:val="a8"/>
        <w:tblpPr w:leftFromText="180" w:rightFromText="180" w:vertAnchor="text" w:horzAnchor="page" w:tblpXSpec="center" w:tblpY="820"/>
        <w:tblOverlap w:val="never"/>
        <w:tblW w:w="5000" w:type="pct"/>
        <w:jc w:val="center"/>
        <w:tblLook w:val="04A0" w:firstRow="1" w:lastRow="0" w:firstColumn="1" w:lastColumn="0" w:noHBand="0" w:noVBand="1"/>
      </w:tblPr>
      <w:tblGrid>
        <w:gridCol w:w="2934"/>
        <w:gridCol w:w="4293"/>
        <w:gridCol w:w="2955"/>
      </w:tblGrid>
      <w:tr w:rsidR="0015356F" w:rsidRPr="00F95057" w14:paraId="56EC9B44" w14:textId="77777777" w:rsidTr="00F95057">
        <w:trPr>
          <w:jc w:val="center"/>
        </w:trPr>
        <w:tc>
          <w:tcPr>
            <w:tcW w:w="5000" w:type="pct"/>
            <w:gridSpan w:val="3"/>
            <w:vAlign w:val="center"/>
          </w:tcPr>
          <w:p w14:paraId="5FA4F8E0" w14:textId="77777777" w:rsidR="0015356F" w:rsidRPr="00F95057" w:rsidRDefault="00000000" w:rsidP="00F95057">
            <w:r w:rsidRPr="00F95057">
              <w:rPr>
                <w:rFonts w:hint="eastAsia"/>
              </w:rPr>
              <w:t>Its Right Wheel</w:t>
            </w:r>
          </w:p>
        </w:tc>
      </w:tr>
      <w:tr w:rsidR="0015356F" w:rsidRPr="00F95057" w14:paraId="3A449D20" w14:textId="77777777" w:rsidTr="00F95057">
        <w:trPr>
          <w:jc w:val="center"/>
        </w:trPr>
        <w:tc>
          <w:tcPr>
            <w:tcW w:w="1441" w:type="pct"/>
            <w:vAlign w:val="center"/>
          </w:tcPr>
          <w:p w14:paraId="4E0D5D23" w14:textId="77777777" w:rsidR="0015356F" w:rsidRPr="00F95057" w:rsidRDefault="00000000" w:rsidP="00F95057">
            <w:r w:rsidRPr="00F95057">
              <w:rPr>
                <w:rFonts w:hint="eastAsia"/>
              </w:rPr>
              <w:t>Digital Pin A1</w:t>
            </w:r>
          </w:p>
        </w:tc>
        <w:tc>
          <w:tcPr>
            <w:tcW w:w="2108" w:type="pct"/>
            <w:vAlign w:val="center"/>
          </w:tcPr>
          <w:p w14:paraId="71BAF4F5" w14:textId="77777777" w:rsidR="0015356F" w:rsidRPr="00F95057" w:rsidRDefault="00000000" w:rsidP="00F95057">
            <w:r w:rsidRPr="00F95057">
              <w:rPr>
                <w:rFonts w:hint="eastAsia"/>
              </w:rPr>
              <w:t>Digital Pin 10</w:t>
            </w:r>
            <w:r w:rsidRPr="00F95057">
              <w:rPr>
                <w:rFonts w:hint="eastAsia"/>
              </w:rPr>
              <w:t>（</w:t>
            </w:r>
            <w:r w:rsidRPr="00F95057">
              <w:rPr>
                <w:rFonts w:hint="eastAsia"/>
              </w:rPr>
              <w:t>PWM</w:t>
            </w:r>
            <w:r w:rsidRPr="00F95057">
              <w:rPr>
                <w:rFonts w:hint="eastAsia"/>
              </w:rPr>
              <w:t>）</w:t>
            </w:r>
          </w:p>
        </w:tc>
        <w:tc>
          <w:tcPr>
            <w:tcW w:w="1450" w:type="pct"/>
            <w:vAlign w:val="center"/>
          </w:tcPr>
          <w:p w14:paraId="2C5454C4" w14:textId="77777777" w:rsidR="0015356F" w:rsidRPr="00F95057" w:rsidRDefault="00000000" w:rsidP="00F95057">
            <w:r w:rsidRPr="00F95057">
              <w:rPr>
                <w:rFonts w:hint="eastAsia"/>
              </w:rPr>
              <w:t>DC Reduction Motor</w:t>
            </w:r>
          </w:p>
        </w:tc>
      </w:tr>
      <w:tr w:rsidR="0015356F" w:rsidRPr="00F95057" w14:paraId="01BE8E5C" w14:textId="77777777" w:rsidTr="00F95057">
        <w:trPr>
          <w:jc w:val="center"/>
        </w:trPr>
        <w:tc>
          <w:tcPr>
            <w:tcW w:w="1441" w:type="pct"/>
            <w:vAlign w:val="center"/>
          </w:tcPr>
          <w:p w14:paraId="754C97C2" w14:textId="77777777" w:rsidR="0015356F" w:rsidRPr="00F95057" w:rsidRDefault="00000000" w:rsidP="00F95057">
            <w:r w:rsidRPr="00F95057">
              <w:rPr>
                <w:rFonts w:hint="eastAsia"/>
              </w:rPr>
              <w:t>Low Level</w:t>
            </w:r>
          </w:p>
        </w:tc>
        <w:tc>
          <w:tcPr>
            <w:tcW w:w="2108" w:type="pct"/>
            <w:vAlign w:val="center"/>
          </w:tcPr>
          <w:p w14:paraId="1666E417" w14:textId="77777777" w:rsidR="0015356F" w:rsidRPr="00F95057" w:rsidRDefault="00000000" w:rsidP="00F95057">
            <w:r w:rsidRPr="00F95057">
              <w:rPr>
                <w:rFonts w:hint="eastAsia"/>
              </w:rPr>
              <w:t>0</w:t>
            </w:r>
          </w:p>
        </w:tc>
        <w:tc>
          <w:tcPr>
            <w:tcW w:w="1450" w:type="pct"/>
            <w:vAlign w:val="center"/>
          </w:tcPr>
          <w:p w14:paraId="04490E84" w14:textId="77777777" w:rsidR="0015356F" w:rsidRPr="00F95057" w:rsidRDefault="00000000" w:rsidP="00F95057">
            <w:r w:rsidRPr="00F95057">
              <w:rPr>
                <w:rFonts w:hint="eastAsia"/>
              </w:rPr>
              <w:t>Stop</w:t>
            </w:r>
          </w:p>
        </w:tc>
      </w:tr>
      <w:tr w:rsidR="0015356F" w:rsidRPr="00F95057" w14:paraId="61DBE9A8" w14:textId="77777777" w:rsidTr="00F95057">
        <w:trPr>
          <w:jc w:val="center"/>
        </w:trPr>
        <w:tc>
          <w:tcPr>
            <w:tcW w:w="1441" w:type="pct"/>
            <w:vAlign w:val="center"/>
          </w:tcPr>
          <w:p w14:paraId="06681FF0" w14:textId="77777777" w:rsidR="0015356F" w:rsidRPr="00F95057" w:rsidRDefault="00000000" w:rsidP="00F95057">
            <w:r w:rsidRPr="00F95057">
              <w:rPr>
                <w:rFonts w:hint="eastAsia"/>
              </w:rPr>
              <w:t>Low Level</w:t>
            </w:r>
          </w:p>
        </w:tc>
        <w:tc>
          <w:tcPr>
            <w:tcW w:w="2108" w:type="pct"/>
            <w:vAlign w:val="center"/>
          </w:tcPr>
          <w:p w14:paraId="639DFCB9" w14:textId="77777777" w:rsidR="0015356F" w:rsidRPr="00F95057" w:rsidRDefault="00000000" w:rsidP="00F95057">
            <w:r w:rsidRPr="00F95057">
              <w:rPr>
                <w:rFonts w:hint="eastAsia"/>
              </w:rPr>
              <w:t>200</w:t>
            </w:r>
          </w:p>
        </w:tc>
        <w:tc>
          <w:tcPr>
            <w:tcW w:w="1450" w:type="pct"/>
            <w:vAlign w:val="center"/>
          </w:tcPr>
          <w:p w14:paraId="3EF5416E" w14:textId="77777777" w:rsidR="0015356F" w:rsidRPr="00F95057" w:rsidRDefault="00000000" w:rsidP="00F95057">
            <w:r w:rsidRPr="00F95057">
              <w:rPr>
                <w:rFonts w:hint="eastAsia"/>
              </w:rPr>
              <w:t>Rotate clockwise</w:t>
            </w:r>
          </w:p>
        </w:tc>
      </w:tr>
      <w:tr w:rsidR="0015356F" w:rsidRPr="00F95057" w14:paraId="530F600B" w14:textId="77777777" w:rsidTr="00F95057">
        <w:trPr>
          <w:jc w:val="center"/>
        </w:trPr>
        <w:tc>
          <w:tcPr>
            <w:tcW w:w="1441" w:type="pct"/>
            <w:vAlign w:val="center"/>
          </w:tcPr>
          <w:p w14:paraId="4C9FC3EC" w14:textId="77777777" w:rsidR="0015356F" w:rsidRPr="00F95057" w:rsidRDefault="00000000" w:rsidP="00F95057">
            <w:r w:rsidRPr="00F95057">
              <w:rPr>
                <w:rFonts w:hint="eastAsia"/>
              </w:rPr>
              <w:t>High Level</w:t>
            </w:r>
          </w:p>
        </w:tc>
        <w:tc>
          <w:tcPr>
            <w:tcW w:w="2108" w:type="pct"/>
            <w:vAlign w:val="center"/>
          </w:tcPr>
          <w:p w14:paraId="282C122C" w14:textId="77777777" w:rsidR="0015356F" w:rsidRPr="00F95057" w:rsidRDefault="00000000" w:rsidP="00F95057">
            <w:r w:rsidRPr="00F95057">
              <w:rPr>
                <w:rFonts w:hint="eastAsia"/>
              </w:rPr>
              <w:t>200</w:t>
            </w:r>
          </w:p>
        </w:tc>
        <w:tc>
          <w:tcPr>
            <w:tcW w:w="1450" w:type="pct"/>
            <w:vAlign w:val="center"/>
          </w:tcPr>
          <w:p w14:paraId="3DC1E8DE" w14:textId="77777777" w:rsidR="0015356F" w:rsidRPr="00F95057" w:rsidRDefault="00000000" w:rsidP="00F95057">
            <w:r w:rsidRPr="00F95057">
              <w:rPr>
                <w:rFonts w:hint="eastAsia"/>
              </w:rPr>
              <w:t>Rotate anticlockwise</w:t>
            </w:r>
          </w:p>
        </w:tc>
      </w:tr>
      <w:tr w:rsidR="0015356F" w:rsidRPr="00F95057" w14:paraId="2E3AEC04" w14:textId="77777777" w:rsidTr="00F95057">
        <w:trPr>
          <w:jc w:val="center"/>
        </w:trPr>
        <w:tc>
          <w:tcPr>
            <w:tcW w:w="1441" w:type="pct"/>
            <w:vAlign w:val="center"/>
          </w:tcPr>
          <w:p w14:paraId="0FE46635" w14:textId="77777777" w:rsidR="0015356F" w:rsidRPr="00F95057" w:rsidRDefault="00000000" w:rsidP="00F95057">
            <w:r w:rsidRPr="00F95057">
              <w:rPr>
                <w:rFonts w:hint="eastAsia"/>
              </w:rPr>
              <w:t>High Level</w:t>
            </w:r>
          </w:p>
        </w:tc>
        <w:tc>
          <w:tcPr>
            <w:tcW w:w="2108" w:type="pct"/>
            <w:vAlign w:val="center"/>
          </w:tcPr>
          <w:p w14:paraId="4831BB6C" w14:textId="77777777" w:rsidR="0015356F" w:rsidRPr="00F95057" w:rsidRDefault="00000000" w:rsidP="00F95057">
            <w:r w:rsidRPr="00F95057">
              <w:rPr>
                <w:rFonts w:hint="eastAsia"/>
              </w:rPr>
              <w:t>0</w:t>
            </w:r>
          </w:p>
        </w:tc>
        <w:tc>
          <w:tcPr>
            <w:tcW w:w="1450" w:type="pct"/>
            <w:vAlign w:val="center"/>
          </w:tcPr>
          <w:p w14:paraId="36EFF29B" w14:textId="77777777" w:rsidR="0015356F" w:rsidRPr="00F95057" w:rsidRDefault="00000000" w:rsidP="00F95057">
            <w:r w:rsidRPr="00F95057">
              <w:rPr>
                <w:rFonts w:hint="eastAsia"/>
              </w:rPr>
              <w:t>Stop</w:t>
            </w:r>
          </w:p>
        </w:tc>
      </w:tr>
    </w:tbl>
    <w:p w14:paraId="257D28C6" w14:textId="77777777" w:rsidR="0015356F" w:rsidRPr="00F95057" w:rsidRDefault="0015356F" w:rsidP="00F95057"/>
    <w:p w14:paraId="4D920D2B" w14:textId="77777777" w:rsidR="0015356F" w:rsidRPr="00F95057" w:rsidRDefault="0015356F" w:rsidP="00F95057"/>
    <w:p w14:paraId="77101145" w14:textId="77777777" w:rsidR="0015356F" w:rsidRPr="00F95057" w:rsidRDefault="0015356F" w:rsidP="00F95057"/>
    <w:p w14:paraId="3E737E6D" w14:textId="77777777" w:rsidR="0015356F" w:rsidRPr="00F95057" w:rsidRDefault="0015356F" w:rsidP="00F95057"/>
    <w:p w14:paraId="6FC5E6E6" w14:textId="77777777" w:rsidR="0015356F" w:rsidRPr="00F95057" w:rsidRDefault="00000000" w:rsidP="00F95057">
      <w:r w:rsidRPr="00F95057">
        <w:rPr>
          <w:rFonts w:hint="eastAsia"/>
        </w:rPr>
        <w:t>Test Code</w:t>
      </w:r>
      <w:r w:rsidRPr="00F95057">
        <w:rPr>
          <w:rFonts w:hint="eastAsia"/>
        </w:rPr>
        <w:t>：</w:t>
      </w:r>
    </w:p>
    <w:p w14:paraId="1637F474" w14:textId="77777777" w:rsidR="0015356F" w:rsidRPr="00F95057" w:rsidRDefault="0015356F" w:rsidP="00F95057"/>
    <w:p w14:paraId="7BA9B305" w14:textId="77777777" w:rsidR="0015356F" w:rsidRPr="00F95057" w:rsidRDefault="00000000" w:rsidP="00F95057">
      <w:r w:rsidRPr="00F95057">
        <w:rPr>
          <w:rFonts w:hint="eastAsia"/>
        </w:rPr>
        <w:t>void setup(){</w:t>
      </w:r>
    </w:p>
    <w:p w14:paraId="3845BF74" w14:textId="77777777" w:rsidR="0015356F" w:rsidRPr="00F95057" w:rsidRDefault="00000000" w:rsidP="00F95057">
      <w:r w:rsidRPr="00F95057">
        <w:rPr>
          <w:rFonts w:hint="eastAsia"/>
        </w:rPr>
        <w:t xml:space="preserve">  pinMode(8, OUTPUT);</w:t>
      </w:r>
    </w:p>
    <w:p w14:paraId="66CE89B3" w14:textId="77777777" w:rsidR="0015356F" w:rsidRPr="00F95057" w:rsidRDefault="00000000" w:rsidP="00F95057">
      <w:r w:rsidRPr="00F95057">
        <w:rPr>
          <w:rFonts w:hint="eastAsia"/>
        </w:rPr>
        <w:t xml:space="preserve">  pinMode(A1, OUTPUT);</w:t>
      </w:r>
    </w:p>
    <w:p w14:paraId="1C857996" w14:textId="77777777" w:rsidR="0015356F" w:rsidRPr="00F95057" w:rsidRDefault="00000000" w:rsidP="00F95057">
      <w:r w:rsidRPr="00F95057">
        <w:rPr>
          <w:rFonts w:hint="eastAsia"/>
        </w:rPr>
        <w:t>}</w:t>
      </w:r>
    </w:p>
    <w:p w14:paraId="47963600" w14:textId="77777777" w:rsidR="0015356F" w:rsidRPr="00F95057" w:rsidRDefault="0015356F" w:rsidP="00F95057"/>
    <w:p w14:paraId="68A274EA" w14:textId="77777777" w:rsidR="0015356F" w:rsidRPr="00F95057" w:rsidRDefault="00000000" w:rsidP="00F95057">
      <w:r w:rsidRPr="00F95057">
        <w:rPr>
          <w:rFonts w:hint="eastAsia"/>
        </w:rPr>
        <w:t>void loop(){</w:t>
      </w:r>
    </w:p>
    <w:p w14:paraId="3B6C29D2" w14:textId="77777777" w:rsidR="0015356F" w:rsidRPr="00F95057" w:rsidRDefault="00000000" w:rsidP="00F95057">
      <w:r w:rsidRPr="00F95057">
        <w:rPr>
          <w:rFonts w:hint="eastAsia"/>
        </w:rPr>
        <w:t>//Move forward</w:t>
      </w:r>
    </w:p>
    <w:p w14:paraId="3F8D3DF2" w14:textId="77777777" w:rsidR="0015356F" w:rsidRPr="00F95057" w:rsidRDefault="00000000" w:rsidP="00F95057">
      <w:r w:rsidRPr="00F95057">
        <w:rPr>
          <w:rFonts w:hint="eastAsia"/>
        </w:rPr>
        <w:t xml:space="preserve">  digitalWrite(8,LOW);    </w:t>
      </w:r>
    </w:p>
    <w:p w14:paraId="288E52E5" w14:textId="77777777" w:rsidR="0015356F" w:rsidRPr="00F95057" w:rsidRDefault="00000000" w:rsidP="00F95057">
      <w:r w:rsidRPr="00F95057">
        <w:rPr>
          <w:rFonts w:hint="eastAsia"/>
        </w:rPr>
        <w:t xml:space="preserve">  digitalWrite(A1,LOW);</w:t>
      </w:r>
    </w:p>
    <w:p w14:paraId="770ED6D5" w14:textId="77777777" w:rsidR="0015356F" w:rsidRPr="00F95057" w:rsidRDefault="00000000" w:rsidP="00F95057">
      <w:r w:rsidRPr="00F95057">
        <w:rPr>
          <w:rFonts w:hint="eastAsia"/>
        </w:rPr>
        <w:lastRenderedPageBreak/>
        <w:t xml:space="preserve">  analogWrite(9,200);   </w:t>
      </w:r>
    </w:p>
    <w:p w14:paraId="0F5499B3" w14:textId="77777777" w:rsidR="0015356F" w:rsidRPr="00F95057" w:rsidRDefault="00000000" w:rsidP="00F95057">
      <w:r w:rsidRPr="00F95057">
        <w:rPr>
          <w:rFonts w:hint="eastAsia"/>
        </w:rPr>
        <w:t xml:space="preserve">  analogWrite(10,201);    </w:t>
      </w:r>
    </w:p>
    <w:p w14:paraId="3B99264B" w14:textId="77777777" w:rsidR="0015356F" w:rsidRPr="00F95057" w:rsidRDefault="00000000" w:rsidP="00F95057">
      <w:r w:rsidRPr="00F95057">
        <w:rPr>
          <w:rFonts w:hint="eastAsia"/>
        </w:rPr>
        <w:t xml:space="preserve">  delay(3000);</w:t>
      </w:r>
    </w:p>
    <w:p w14:paraId="7D5EE2E9" w14:textId="77777777" w:rsidR="0015356F" w:rsidRPr="00F95057" w:rsidRDefault="00000000" w:rsidP="00F95057">
      <w:r w:rsidRPr="00F95057">
        <w:rPr>
          <w:rFonts w:hint="eastAsia"/>
        </w:rPr>
        <w:t xml:space="preserve">  //Move backwards</w:t>
      </w:r>
    </w:p>
    <w:p w14:paraId="3C33F26A" w14:textId="77777777" w:rsidR="0015356F" w:rsidRPr="00F95057" w:rsidRDefault="00000000" w:rsidP="00F95057">
      <w:r w:rsidRPr="00F95057">
        <w:rPr>
          <w:rFonts w:hint="eastAsia"/>
        </w:rPr>
        <w:t xml:space="preserve">  digitalWrite(8,HIGH);  </w:t>
      </w:r>
    </w:p>
    <w:p w14:paraId="2FE7AA65" w14:textId="77777777" w:rsidR="0015356F" w:rsidRPr="00F95057" w:rsidRDefault="00000000" w:rsidP="00F95057">
      <w:r w:rsidRPr="00F95057">
        <w:rPr>
          <w:rFonts w:hint="eastAsia"/>
        </w:rPr>
        <w:t xml:space="preserve">  digitalWrite(A1,HIGH);</w:t>
      </w:r>
    </w:p>
    <w:p w14:paraId="6580AF05" w14:textId="77777777" w:rsidR="0015356F" w:rsidRPr="00F95057" w:rsidRDefault="00000000" w:rsidP="00F95057">
      <w:r w:rsidRPr="00F95057">
        <w:rPr>
          <w:rFonts w:hint="eastAsia"/>
        </w:rPr>
        <w:t xml:space="preserve">  analogWrite(9,196);</w:t>
      </w:r>
    </w:p>
    <w:p w14:paraId="14C733DA" w14:textId="77777777" w:rsidR="0015356F" w:rsidRPr="00F95057" w:rsidRDefault="00000000" w:rsidP="00F95057">
      <w:r w:rsidRPr="00F95057">
        <w:rPr>
          <w:rFonts w:hint="eastAsia"/>
        </w:rPr>
        <w:t xml:space="preserve">  analogWrite(10,200);</w:t>
      </w:r>
    </w:p>
    <w:p w14:paraId="391CEE4A" w14:textId="77777777" w:rsidR="0015356F" w:rsidRPr="00F95057" w:rsidRDefault="00000000" w:rsidP="00F95057">
      <w:r w:rsidRPr="00F95057">
        <w:rPr>
          <w:rFonts w:hint="eastAsia"/>
        </w:rPr>
        <w:t xml:space="preserve">  delay(3000);</w:t>
      </w:r>
    </w:p>
    <w:p w14:paraId="25EE5A49" w14:textId="77777777" w:rsidR="0015356F" w:rsidRPr="00F95057" w:rsidRDefault="00000000" w:rsidP="00F95057">
      <w:r w:rsidRPr="00F95057">
        <w:rPr>
          <w:rFonts w:hint="eastAsia"/>
        </w:rPr>
        <w:t xml:space="preserve">  //Stop</w:t>
      </w:r>
    </w:p>
    <w:p w14:paraId="440A6E59" w14:textId="77777777" w:rsidR="0015356F" w:rsidRPr="00F95057" w:rsidRDefault="00000000" w:rsidP="00F95057">
      <w:r w:rsidRPr="00F95057">
        <w:rPr>
          <w:rFonts w:hint="eastAsia"/>
        </w:rPr>
        <w:t xml:space="preserve">  digitalWrite(8,HIGH);  </w:t>
      </w:r>
    </w:p>
    <w:p w14:paraId="5F381F47" w14:textId="77777777" w:rsidR="0015356F" w:rsidRPr="00F95057" w:rsidRDefault="00000000" w:rsidP="00F95057">
      <w:r w:rsidRPr="00F95057">
        <w:rPr>
          <w:rFonts w:hint="eastAsia"/>
        </w:rPr>
        <w:t xml:space="preserve">  digitalWrite(A1,HIGH);</w:t>
      </w:r>
    </w:p>
    <w:p w14:paraId="0714C38F" w14:textId="77777777" w:rsidR="0015356F" w:rsidRPr="00F95057" w:rsidRDefault="00000000" w:rsidP="00F95057">
      <w:r w:rsidRPr="00F95057">
        <w:rPr>
          <w:rFonts w:hint="eastAsia"/>
        </w:rPr>
        <w:t xml:space="preserve">  analogWrite(9,0);</w:t>
      </w:r>
    </w:p>
    <w:p w14:paraId="429EF37B" w14:textId="77777777" w:rsidR="0015356F" w:rsidRPr="00F95057" w:rsidRDefault="00000000" w:rsidP="00F95057">
      <w:r w:rsidRPr="00F95057">
        <w:rPr>
          <w:rFonts w:hint="eastAsia"/>
        </w:rPr>
        <w:t xml:space="preserve">  analogWrite(10,0);</w:t>
      </w:r>
    </w:p>
    <w:p w14:paraId="66EF87CE" w14:textId="77777777" w:rsidR="0015356F" w:rsidRPr="00F95057" w:rsidRDefault="00000000" w:rsidP="00F95057">
      <w:r w:rsidRPr="00F95057">
        <w:rPr>
          <w:rFonts w:hint="eastAsia"/>
        </w:rPr>
        <w:t xml:space="preserve">  delay(3000);</w:t>
      </w:r>
    </w:p>
    <w:p w14:paraId="0E39C6AD" w14:textId="77777777" w:rsidR="0015356F" w:rsidRPr="00F95057" w:rsidRDefault="00000000" w:rsidP="00F95057">
      <w:r w:rsidRPr="00F95057">
        <w:rPr>
          <w:rFonts w:hint="eastAsia"/>
        </w:rPr>
        <w:t>//Turn left</w:t>
      </w:r>
    </w:p>
    <w:p w14:paraId="59879058" w14:textId="77777777" w:rsidR="0015356F" w:rsidRPr="00F95057" w:rsidRDefault="00000000" w:rsidP="00F95057">
      <w:r w:rsidRPr="00F95057">
        <w:rPr>
          <w:rFonts w:hint="eastAsia"/>
        </w:rPr>
        <w:t xml:space="preserve">  digitalWrite(8,HIGH);   </w:t>
      </w:r>
    </w:p>
    <w:p w14:paraId="40B97455" w14:textId="77777777" w:rsidR="0015356F" w:rsidRPr="00F95057" w:rsidRDefault="00000000" w:rsidP="00F95057">
      <w:r w:rsidRPr="00F95057">
        <w:rPr>
          <w:rFonts w:hint="eastAsia"/>
        </w:rPr>
        <w:t xml:space="preserve">  digitalWrite(A1,LOW);</w:t>
      </w:r>
    </w:p>
    <w:p w14:paraId="25B0BE17" w14:textId="77777777" w:rsidR="0015356F" w:rsidRPr="00F95057" w:rsidRDefault="00000000" w:rsidP="00F95057">
      <w:r w:rsidRPr="00F95057">
        <w:rPr>
          <w:rFonts w:hint="eastAsia"/>
        </w:rPr>
        <w:t xml:space="preserve">  analogWrite(9,100);</w:t>
      </w:r>
    </w:p>
    <w:p w14:paraId="087950B3" w14:textId="77777777" w:rsidR="0015356F" w:rsidRPr="00F95057" w:rsidRDefault="00000000" w:rsidP="00F95057">
      <w:r w:rsidRPr="00F95057">
        <w:rPr>
          <w:rFonts w:hint="eastAsia"/>
        </w:rPr>
        <w:t xml:space="preserve">  analogWrite(10,100);</w:t>
      </w:r>
    </w:p>
    <w:p w14:paraId="31199C6C" w14:textId="77777777" w:rsidR="0015356F" w:rsidRPr="00F95057" w:rsidRDefault="00000000" w:rsidP="00F95057">
      <w:r w:rsidRPr="00F95057">
        <w:rPr>
          <w:rFonts w:hint="eastAsia"/>
        </w:rPr>
        <w:t xml:space="preserve">  delay(2000);</w:t>
      </w:r>
    </w:p>
    <w:p w14:paraId="3E92BA52" w14:textId="77777777" w:rsidR="0015356F" w:rsidRPr="00F95057" w:rsidRDefault="00000000" w:rsidP="00F95057">
      <w:r w:rsidRPr="00F95057">
        <w:rPr>
          <w:rFonts w:hint="eastAsia"/>
        </w:rPr>
        <w:t xml:space="preserve">  //Turn right</w:t>
      </w:r>
    </w:p>
    <w:p w14:paraId="1E02A286" w14:textId="77777777" w:rsidR="0015356F" w:rsidRPr="00F95057" w:rsidRDefault="00000000" w:rsidP="00F95057">
      <w:r w:rsidRPr="00F95057">
        <w:rPr>
          <w:rFonts w:hint="eastAsia"/>
        </w:rPr>
        <w:lastRenderedPageBreak/>
        <w:t xml:space="preserve">  digitalWrite(8,LOW);   </w:t>
      </w:r>
    </w:p>
    <w:p w14:paraId="6621B423" w14:textId="77777777" w:rsidR="0015356F" w:rsidRPr="00F95057" w:rsidRDefault="00000000" w:rsidP="00F95057">
      <w:r w:rsidRPr="00F95057">
        <w:rPr>
          <w:rFonts w:hint="eastAsia"/>
        </w:rPr>
        <w:t xml:space="preserve">  digitalWrite(A1,HIGH);</w:t>
      </w:r>
    </w:p>
    <w:p w14:paraId="36088B2A" w14:textId="77777777" w:rsidR="0015356F" w:rsidRPr="00F95057" w:rsidRDefault="00000000" w:rsidP="00F95057">
      <w:r w:rsidRPr="00F95057">
        <w:rPr>
          <w:rFonts w:hint="eastAsia"/>
        </w:rPr>
        <w:t xml:space="preserve">  analogWrite(9,100);</w:t>
      </w:r>
    </w:p>
    <w:p w14:paraId="00CFAC0B" w14:textId="77777777" w:rsidR="0015356F" w:rsidRPr="00F95057" w:rsidRDefault="00000000" w:rsidP="00F95057">
      <w:r w:rsidRPr="00F95057">
        <w:rPr>
          <w:rFonts w:hint="eastAsia"/>
        </w:rPr>
        <w:t xml:space="preserve">  analogWrite(10,100);</w:t>
      </w:r>
    </w:p>
    <w:p w14:paraId="3A07D70C" w14:textId="77777777" w:rsidR="0015356F" w:rsidRPr="00F95057" w:rsidRDefault="00000000" w:rsidP="00F95057">
      <w:r w:rsidRPr="00F95057">
        <w:rPr>
          <w:rFonts w:hint="eastAsia"/>
        </w:rPr>
        <w:t xml:space="preserve">  delay(2000);</w:t>
      </w:r>
    </w:p>
    <w:p w14:paraId="59D1B1EA" w14:textId="77777777" w:rsidR="0015356F" w:rsidRPr="00F95057" w:rsidRDefault="00000000" w:rsidP="00F95057">
      <w:r w:rsidRPr="00F95057">
        <w:rPr>
          <w:rFonts w:hint="eastAsia"/>
        </w:rPr>
        <w:t>}</w:t>
      </w:r>
    </w:p>
    <w:p w14:paraId="5CA3390B" w14:textId="77777777" w:rsidR="0015356F" w:rsidRPr="00F95057" w:rsidRDefault="0015356F" w:rsidP="00F95057"/>
    <w:p w14:paraId="7CD04F6E" w14:textId="77777777" w:rsidR="0015356F" w:rsidRPr="00F95057" w:rsidRDefault="00000000" w:rsidP="00F95057">
      <w:r w:rsidRPr="00F95057">
        <w:rPr>
          <w:rFonts w:hint="eastAsia"/>
        </w:rPr>
        <w:t>Test Results</w:t>
      </w:r>
      <w:r w:rsidRPr="00F95057">
        <w:rPr>
          <w:rFonts w:hint="eastAsia"/>
        </w:rPr>
        <w:t>：</w:t>
      </w:r>
    </w:p>
    <w:p w14:paraId="5E843980" w14:textId="77777777" w:rsidR="0015356F" w:rsidRPr="00F95057" w:rsidRDefault="00000000" w:rsidP="00F95057">
      <w:r w:rsidRPr="00F95057">
        <w:rPr>
          <w:rFonts w:hint="eastAsia"/>
        </w:rPr>
        <w:t>The car will move forward in 3s, then go backwards in 3s, stop in 3s, and turn left in 3s and then right in 3s and repeat this pattern.</w:t>
      </w:r>
    </w:p>
    <w:p w14:paraId="119EDE29" w14:textId="77777777" w:rsidR="0015356F" w:rsidRPr="00F95057" w:rsidRDefault="0015356F" w:rsidP="00F95057"/>
    <w:p w14:paraId="16BD8BA3" w14:textId="77777777" w:rsidR="0015356F" w:rsidRPr="00F95057" w:rsidRDefault="00000000" w:rsidP="00F95057">
      <w:r w:rsidRPr="00F95057">
        <w:rPr>
          <w:rFonts w:hint="eastAsia"/>
        </w:rPr>
        <w:t>Code Explanation</w:t>
      </w:r>
      <w:r w:rsidRPr="00F95057">
        <w:rPr>
          <w:rFonts w:hint="eastAsia"/>
        </w:rPr>
        <w:t>：</w:t>
      </w:r>
    </w:p>
    <w:p w14:paraId="00A29D4C" w14:textId="77777777" w:rsidR="0015356F" w:rsidRPr="00F95057" w:rsidRDefault="00000000" w:rsidP="00F95057">
      <w:r w:rsidRPr="00F95057">
        <w:rPr>
          <w:rFonts w:hint="eastAsia"/>
        </w:rPr>
        <w:t>digitalWrite(8,LOW); The control of directions (move anticlockwise or clockwise)is realized by the changes in high and low levels and digital pins are enough for this to happen.</w:t>
      </w:r>
    </w:p>
    <w:p w14:paraId="79791F1C" w14:textId="77777777" w:rsidR="0015356F" w:rsidRPr="00F95057" w:rsidRDefault="00000000" w:rsidP="00F95057">
      <w:r w:rsidRPr="00F95057">
        <w:rPr>
          <w:rFonts w:hint="eastAsia"/>
        </w:rPr>
        <w:t>analogWrite(9,200);The adjustment of speed is realized by PMW and it relies on the PMW pin of Arduino to make this possible.</w:t>
      </w:r>
    </w:p>
    <w:p w14:paraId="36AB5F59" w14:textId="77777777" w:rsidR="0015356F" w:rsidRPr="00F95057" w:rsidRDefault="0015356F" w:rsidP="00F95057"/>
    <w:p w14:paraId="6775A72E" w14:textId="77777777" w:rsidR="0015356F" w:rsidRPr="00F95057" w:rsidRDefault="0015356F" w:rsidP="00F95057"/>
    <w:p w14:paraId="279B855A" w14:textId="77777777" w:rsidR="0015356F" w:rsidRPr="00F95057" w:rsidRDefault="00000000" w:rsidP="00F95057">
      <w:r w:rsidRPr="00F95057">
        <w:rPr>
          <w:rFonts w:hint="eastAsia"/>
        </w:rPr>
        <w:t>Extension Project</w:t>
      </w:r>
      <w:r w:rsidRPr="00F95057">
        <w:rPr>
          <w:rFonts w:hint="eastAsia"/>
        </w:rPr>
        <w:t>：</w:t>
      </w:r>
    </w:p>
    <w:p w14:paraId="145787EB" w14:textId="77777777" w:rsidR="0015356F" w:rsidRPr="00F95057" w:rsidRDefault="00000000" w:rsidP="00F95057">
      <w:r w:rsidRPr="00F95057">
        <w:rPr>
          <w:rFonts w:hint="eastAsia"/>
        </w:rPr>
        <w:t>Now,let</w:t>
      </w:r>
      <w:r w:rsidRPr="00F95057">
        <w:rPr>
          <w:rFonts w:hint="eastAsia"/>
        </w:rPr>
        <w:t>’</w:t>
      </w:r>
      <w:r w:rsidRPr="00F95057">
        <w:rPr>
          <w:rFonts w:hint="eastAsia"/>
        </w:rPr>
        <w:t>s control the speed of the motor by PMW.</w:t>
      </w:r>
    </w:p>
    <w:p w14:paraId="7D05FB03" w14:textId="77777777" w:rsidR="0015356F" w:rsidRPr="00F95057" w:rsidRDefault="0015356F" w:rsidP="00F95057"/>
    <w:p w14:paraId="697BAE94" w14:textId="77777777" w:rsidR="0015356F" w:rsidRPr="00F95057" w:rsidRDefault="00000000" w:rsidP="00F95057">
      <w:r w:rsidRPr="00F95057">
        <w:rPr>
          <w:rFonts w:hint="eastAsia"/>
        </w:rPr>
        <w:lastRenderedPageBreak/>
        <w:t>void setup(){</w:t>
      </w:r>
    </w:p>
    <w:p w14:paraId="48E553C8" w14:textId="77777777" w:rsidR="0015356F" w:rsidRPr="00F95057" w:rsidRDefault="00000000" w:rsidP="00F95057">
      <w:r w:rsidRPr="00F95057">
        <w:rPr>
          <w:rFonts w:hint="eastAsia"/>
        </w:rPr>
        <w:t xml:space="preserve">  pinMode(8, OUTPUT);</w:t>
      </w:r>
    </w:p>
    <w:p w14:paraId="20CC0EB4" w14:textId="77777777" w:rsidR="0015356F" w:rsidRPr="00F95057" w:rsidRDefault="00000000" w:rsidP="00F95057">
      <w:r w:rsidRPr="00F95057">
        <w:rPr>
          <w:rFonts w:hint="eastAsia"/>
        </w:rPr>
        <w:t xml:space="preserve">  pinMode(A1, OUTPUT);</w:t>
      </w:r>
    </w:p>
    <w:p w14:paraId="4F5CCA35" w14:textId="77777777" w:rsidR="0015356F" w:rsidRPr="00F95057" w:rsidRDefault="00000000" w:rsidP="00F95057">
      <w:r w:rsidRPr="00F95057">
        <w:rPr>
          <w:rFonts w:hint="eastAsia"/>
        </w:rPr>
        <w:t>}</w:t>
      </w:r>
    </w:p>
    <w:p w14:paraId="35C643A6" w14:textId="77777777" w:rsidR="0015356F" w:rsidRPr="00F95057" w:rsidRDefault="0015356F" w:rsidP="00F95057"/>
    <w:p w14:paraId="121DFC77" w14:textId="77777777" w:rsidR="0015356F" w:rsidRPr="00F95057" w:rsidRDefault="00000000" w:rsidP="00F95057">
      <w:r w:rsidRPr="00F95057">
        <w:rPr>
          <w:rFonts w:hint="eastAsia"/>
        </w:rPr>
        <w:t>void loop(){</w:t>
      </w:r>
    </w:p>
    <w:p w14:paraId="236B2DCF" w14:textId="77777777" w:rsidR="0015356F" w:rsidRPr="00F95057" w:rsidRDefault="00000000" w:rsidP="00F95057">
      <w:r w:rsidRPr="00F95057">
        <w:rPr>
          <w:rFonts w:hint="eastAsia"/>
        </w:rPr>
        <w:t>//Move forward</w:t>
      </w:r>
    </w:p>
    <w:p w14:paraId="61C92A1A" w14:textId="77777777" w:rsidR="0015356F" w:rsidRPr="00F95057" w:rsidRDefault="00000000" w:rsidP="00F95057">
      <w:r w:rsidRPr="00F95057">
        <w:rPr>
          <w:rFonts w:hint="eastAsia"/>
        </w:rPr>
        <w:t xml:space="preserve">  digitalWrite(8,LOW);    </w:t>
      </w:r>
    </w:p>
    <w:p w14:paraId="7D61015B" w14:textId="77777777" w:rsidR="0015356F" w:rsidRPr="00F95057" w:rsidRDefault="00000000" w:rsidP="00F95057">
      <w:r w:rsidRPr="00F95057">
        <w:rPr>
          <w:rFonts w:hint="eastAsia"/>
        </w:rPr>
        <w:t xml:space="preserve">  digitalWrite(A1,LOW);</w:t>
      </w:r>
    </w:p>
    <w:p w14:paraId="0D7DFF11" w14:textId="77777777" w:rsidR="0015356F" w:rsidRPr="00F95057" w:rsidRDefault="00000000" w:rsidP="00F95057">
      <w:r w:rsidRPr="00F95057">
        <w:rPr>
          <w:rFonts w:hint="eastAsia"/>
        </w:rPr>
        <w:t xml:space="preserve">  analogWrite(9,200);   </w:t>
      </w:r>
    </w:p>
    <w:p w14:paraId="35AEDE28" w14:textId="77777777" w:rsidR="0015356F" w:rsidRPr="00F95057" w:rsidRDefault="00000000" w:rsidP="00F95057">
      <w:r w:rsidRPr="00F95057">
        <w:rPr>
          <w:rFonts w:hint="eastAsia"/>
        </w:rPr>
        <w:t xml:space="preserve">  analogWrite(10,200);    </w:t>
      </w:r>
    </w:p>
    <w:p w14:paraId="108D7A1A" w14:textId="77777777" w:rsidR="0015356F" w:rsidRPr="00F95057" w:rsidRDefault="00000000" w:rsidP="00F95057">
      <w:r w:rsidRPr="00F95057">
        <w:rPr>
          <w:rFonts w:hint="eastAsia"/>
        </w:rPr>
        <w:t xml:space="preserve">  delay(3000);</w:t>
      </w:r>
    </w:p>
    <w:p w14:paraId="1E91FB8F" w14:textId="77777777" w:rsidR="0015356F" w:rsidRPr="00F95057" w:rsidRDefault="00000000" w:rsidP="00F95057">
      <w:r w:rsidRPr="00F95057">
        <w:rPr>
          <w:rFonts w:hint="eastAsia"/>
        </w:rPr>
        <w:t xml:space="preserve">  //Move backwards</w:t>
      </w:r>
    </w:p>
    <w:p w14:paraId="616C54B2" w14:textId="77777777" w:rsidR="0015356F" w:rsidRPr="00F95057" w:rsidRDefault="00000000" w:rsidP="00F95057">
      <w:r w:rsidRPr="00F95057">
        <w:rPr>
          <w:rFonts w:hint="eastAsia"/>
        </w:rPr>
        <w:t xml:space="preserve">  digitalWrite(8,HIGH);  </w:t>
      </w:r>
    </w:p>
    <w:p w14:paraId="13FA0FE7" w14:textId="77777777" w:rsidR="0015356F" w:rsidRPr="00F95057" w:rsidRDefault="00000000" w:rsidP="00F95057">
      <w:r w:rsidRPr="00F95057">
        <w:rPr>
          <w:rFonts w:hint="eastAsia"/>
        </w:rPr>
        <w:t xml:space="preserve">  digitalWrite(A1,HIGH);</w:t>
      </w:r>
    </w:p>
    <w:p w14:paraId="7B40BF38" w14:textId="77777777" w:rsidR="0015356F" w:rsidRPr="00F95057" w:rsidRDefault="00000000" w:rsidP="00F95057">
      <w:r w:rsidRPr="00F95057">
        <w:rPr>
          <w:rFonts w:hint="eastAsia"/>
        </w:rPr>
        <w:t xml:space="preserve">  analogWrite(9,194);</w:t>
      </w:r>
    </w:p>
    <w:p w14:paraId="7DF4D149" w14:textId="77777777" w:rsidR="0015356F" w:rsidRPr="00F95057" w:rsidRDefault="00000000" w:rsidP="00F95057">
      <w:r w:rsidRPr="00F95057">
        <w:rPr>
          <w:rFonts w:hint="eastAsia"/>
        </w:rPr>
        <w:t xml:space="preserve">  analogWrite(10,200);</w:t>
      </w:r>
    </w:p>
    <w:p w14:paraId="340DC6CB" w14:textId="77777777" w:rsidR="0015356F" w:rsidRPr="00F95057" w:rsidRDefault="00000000" w:rsidP="00F95057">
      <w:r w:rsidRPr="00F95057">
        <w:rPr>
          <w:rFonts w:hint="eastAsia"/>
        </w:rPr>
        <w:t xml:space="preserve">  delay(3000);</w:t>
      </w:r>
    </w:p>
    <w:p w14:paraId="0F903B88" w14:textId="77777777" w:rsidR="0015356F" w:rsidRPr="00F95057" w:rsidRDefault="00000000" w:rsidP="00F95057">
      <w:r w:rsidRPr="00F95057">
        <w:rPr>
          <w:rFonts w:hint="eastAsia"/>
        </w:rPr>
        <w:t xml:space="preserve">  //Stop</w:t>
      </w:r>
    </w:p>
    <w:p w14:paraId="2B488575" w14:textId="77777777" w:rsidR="0015356F" w:rsidRPr="00F95057" w:rsidRDefault="00000000" w:rsidP="00F95057">
      <w:r w:rsidRPr="00F95057">
        <w:rPr>
          <w:rFonts w:hint="eastAsia"/>
        </w:rPr>
        <w:t xml:space="preserve">  digitalWrite(8,HIGH);  </w:t>
      </w:r>
    </w:p>
    <w:p w14:paraId="1834A40F" w14:textId="77777777" w:rsidR="0015356F" w:rsidRPr="00F95057" w:rsidRDefault="00000000" w:rsidP="00F95057">
      <w:r w:rsidRPr="00F95057">
        <w:rPr>
          <w:rFonts w:hint="eastAsia"/>
        </w:rPr>
        <w:t xml:space="preserve">  digitalWrite(A1,HIGH);</w:t>
      </w:r>
    </w:p>
    <w:p w14:paraId="3686A306" w14:textId="77777777" w:rsidR="0015356F" w:rsidRPr="00F95057" w:rsidRDefault="00000000" w:rsidP="00F95057">
      <w:r w:rsidRPr="00F95057">
        <w:rPr>
          <w:rFonts w:hint="eastAsia"/>
        </w:rPr>
        <w:t xml:space="preserve">  analogWrite(9,0);</w:t>
      </w:r>
    </w:p>
    <w:p w14:paraId="6628F345" w14:textId="77777777" w:rsidR="0015356F" w:rsidRPr="00F95057" w:rsidRDefault="00000000" w:rsidP="00F95057">
      <w:r w:rsidRPr="00F95057">
        <w:rPr>
          <w:rFonts w:hint="eastAsia"/>
        </w:rPr>
        <w:lastRenderedPageBreak/>
        <w:t xml:space="preserve">  analogWrite(10,0);</w:t>
      </w:r>
    </w:p>
    <w:p w14:paraId="4C0992F4" w14:textId="77777777" w:rsidR="0015356F" w:rsidRPr="00F95057" w:rsidRDefault="00000000" w:rsidP="00F95057">
      <w:r w:rsidRPr="00F95057">
        <w:rPr>
          <w:rFonts w:hint="eastAsia"/>
        </w:rPr>
        <w:t xml:space="preserve">  delay(3000);</w:t>
      </w:r>
    </w:p>
    <w:p w14:paraId="26578245" w14:textId="77777777" w:rsidR="0015356F" w:rsidRPr="00F95057" w:rsidRDefault="00000000" w:rsidP="00F95057">
      <w:r w:rsidRPr="00F95057">
        <w:rPr>
          <w:rFonts w:hint="eastAsia"/>
        </w:rPr>
        <w:t>//Turn left</w:t>
      </w:r>
    </w:p>
    <w:p w14:paraId="062D4C90" w14:textId="77777777" w:rsidR="0015356F" w:rsidRPr="00F95057" w:rsidRDefault="00000000" w:rsidP="00F95057">
      <w:r w:rsidRPr="00F95057">
        <w:rPr>
          <w:rFonts w:hint="eastAsia"/>
        </w:rPr>
        <w:t xml:space="preserve">  digitalWrite(8,HIGH);   </w:t>
      </w:r>
    </w:p>
    <w:p w14:paraId="12DEEC55" w14:textId="77777777" w:rsidR="0015356F" w:rsidRPr="00F95057" w:rsidRDefault="00000000" w:rsidP="00F95057">
      <w:r w:rsidRPr="00F95057">
        <w:rPr>
          <w:rFonts w:hint="eastAsia"/>
        </w:rPr>
        <w:t xml:space="preserve">  digitalWrite(A1,LOW);</w:t>
      </w:r>
    </w:p>
    <w:p w14:paraId="0D1D3F51" w14:textId="77777777" w:rsidR="0015356F" w:rsidRPr="00F95057" w:rsidRDefault="00000000" w:rsidP="00F95057">
      <w:r w:rsidRPr="00F95057">
        <w:rPr>
          <w:rFonts w:hint="eastAsia"/>
        </w:rPr>
        <w:t xml:space="preserve">  analogWrite(9,120);</w:t>
      </w:r>
    </w:p>
    <w:p w14:paraId="3612B003" w14:textId="77777777" w:rsidR="0015356F" w:rsidRPr="00F95057" w:rsidRDefault="00000000" w:rsidP="00F95057">
      <w:r w:rsidRPr="00F95057">
        <w:rPr>
          <w:rFonts w:hint="eastAsia"/>
        </w:rPr>
        <w:t xml:space="preserve">  analogWrite(10,120);</w:t>
      </w:r>
    </w:p>
    <w:p w14:paraId="05F735AA" w14:textId="77777777" w:rsidR="0015356F" w:rsidRPr="00F95057" w:rsidRDefault="00000000" w:rsidP="00F95057">
      <w:r w:rsidRPr="00F95057">
        <w:rPr>
          <w:rFonts w:hint="eastAsia"/>
        </w:rPr>
        <w:t xml:space="preserve">  delay(2000);</w:t>
      </w:r>
    </w:p>
    <w:p w14:paraId="77D274AD" w14:textId="77777777" w:rsidR="0015356F" w:rsidRPr="00F95057" w:rsidRDefault="00000000" w:rsidP="00F95057">
      <w:r w:rsidRPr="00F95057">
        <w:rPr>
          <w:rFonts w:hint="eastAsia"/>
        </w:rPr>
        <w:t xml:space="preserve">  //Turn right</w:t>
      </w:r>
    </w:p>
    <w:p w14:paraId="5FD2FA58" w14:textId="77777777" w:rsidR="0015356F" w:rsidRPr="00F95057" w:rsidRDefault="00000000" w:rsidP="00F95057">
      <w:r w:rsidRPr="00F95057">
        <w:rPr>
          <w:rFonts w:hint="eastAsia"/>
        </w:rPr>
        <w:t xml:space="preserve">  digitalWrite(8,LOW);   </w:t>
      </w:r>
    </w:p>
    <w:p w14:paraId="3BDAF895" w14:textId="77777777" w:rsidR="0015356F" w:rsidRPr="00F95057" w:rsidRDefault="00000000" w:rsidP="00F95057">
      <w:r w:rsidRPr="00F95057">
        <w:rPr>
          <w:rFonts w:hint="eastAsia"/>
        </w:rPr>
        <w:t xml:space="preserve">  digitalWrite(A1,HIGH);</w:t>
      </w:r>
    </w:p>
    <w:p w14:paraId="5A7F3435" w14:textId="77777777" w:rsidR="0015356F" w:rsidRPr="00F95057" w:rsidRDefault="00000000" w:rsidP="00F95057">
      <w:r w:rsidRPr="00F95057">
        <w:rPr>
          <w:rFonts w:hint="eastAsia"/>
        </w:rPr>
        <w:t xml:space="preserve">  analogWrite(9,120);</w:t>
      </w:r>
    </w:p>
    <w:p w14:paraId="5D02CB6A" w14:textId="77777777" w:rsidR="0015356F" w:rsidRPr="00F95057" w:rsidRDefault="00000000" w:rsidP="00F95057">
      <w:r w:rsidRPr="00F95057">
        <w:rPr>
          <w:rFonts w:hint="eastAsia"/>
        </w:rPr>
        <w:t xml:space="preserve">  analogWrite(10,120);</w:t>
      </w:r>
    </w:p>
    <w:p w14:paraId="4F428C81" w14:textId="77777777" w:rsidR="0015356F" w:rsidRPr="00F95057" w:rsidRDefault="00000000" w:rsidP="00F95057">
      <w:r w:rsidRPr="00F95057">
        <w:rPr>
          <w:rFonts w:hint="eastAsia"/>
        </w:rPr>
        <w:t xml:space="preserve">  delay(2000);</w:t>
      </w:r>
    </w:p>
    <w:p w14:paraId="47151963" w14:textId="77777777" w:rsidR="0015356F" w:rsidRPr="00F95057" w:rsidRDefault="00000000" w:rsidP="00F95057">
      <w:r w:rsidRPr="00F95057">
        <w:rPr>
          <w:rFonts w:hint="eastAsia"/>
        </w:rPr>
        <w:t>}</w:t>
      </w:r>
    </w:p>
    <w:p w14:paraId="0F7BD3B8" w14:textId="77777777" w:rsidR="0015356F" w:rsidRPr="00F95057" w:rsidRDefault="00000000" w:rsidP="00F95057">
      <w:r w:rsidRPr="00F95057">
        <w:rPr>
          <w:rFonts w:hint="eastAsia"/>
        </w:rPr>
        <w:t>//***********************************************************************</w:t>
      </w:r>
    </w:p>
    <w:p w14:paraId="1C75EAC6" w14:textId="77777777" w:rsidR="0015356F" w:rsidRPr="00F95057" w:rsidRDefault="0015356F" w:rsidP="00F95057">
      <w:bookmarkStart w:id="14" w:name="_Toc30315"/>
    </w:p>
    <w:p w14:paraId="72BC78DB" w14:textId="77777777" w:rsidR="0015356F" w:rsidRPr="00F95057" w:rsidRDefault="00000000" w:rsidP="00F95057">
      <w:r w:rsidRPr="00F95057">
        <w:rPr>
          <w:rFonts w:hint="eastAsia"/>
        </w:rPr>
        <w:t>The motor will slow down when the code is uploaded.</w:t>
      </w:r>
    </w:p>
    <w:p w14:paraId="43755BF9" w14:textId="77777777" w:rsidR="0015356F" w:rsidRPr="00F95057" w:rsidRDefault="0015356F" w:rsidP="00F95057"/>
    <w:bookmarkEnd w:id="14"/>
    <w:p w14:paraId="08564763" w14:textId="77777777" w:rsidR="0015356F" w:rsidRPr="00F95057" w:rsidRDefault="00000000" w:rsidP="00F95057">
      <w:r w:rsidRPr="00F95057">
        <w:rPr>
          <w:rFonts w:hint="eastAsia"/>
        </w:rPr>
        <w:t>Project 7: 8*8 Dot Matrix Dispaly</w:t>
      </w:r>
    </w:p>
    <w:p w14:paraId="70FD51F7" w14:textId="77777777" w:rsidR="0015356F" w:rsidRPr="00F95057" w:rsidRDefault="00000000" w:rsidP="00F95057">
      <w:r w:rsidRPr="00F95057">
        <w:rPr>
          <w:rFonts w:hint="eastAsia"/>
        </w:rPr>
        <w:lastRenderedPageBreak/>
        <w:drawing>
          <wp:inline distT="0" distB="0" distL="114300" distR="114300" wp14:anchorId="0C07ED55" wp14:editId="272880AA">
            <wp:extent cx="5253990" cy="831215"/>
            <wp:effectExtent l="0" t="0" r="3810" b="6985"/>
            <wp:docPr id="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2"/>
                    <pic:cNvPicPr>
                      <a:picLocks noChangeAspect="1"/>
                    </pic:cNvPicPr>
                  </pic:nvPicPr>
                  <pic:blipFill>
                    <a:blip r:embed="rId73"/>
                    <a:stretch>
                      <a:fillRect/>
                    </a:stretch>
                  </pic:blipFill>
                  <pic:spPr>
                    <a:xfrm>
                      <a:off x="0" y="0"/>
                      <a:ext cx="5253990" cy="831215"/>
                    </a:xfrm>
                    <a:prstGeom prst="rect">
                      <a:avLst/>
                    </a:prstGeom>
                    <a:noFill/>
                    <a:ln>
                      <a:noFill/>
                    </a:ln>
                  </pic:spPr>
                </pic:pic>
              </a:graphicData>
            </a:graphic>
          </wp:inline>
        </w:drawing>
      </w:r>
    </w:p>
    <w:p w14:paraId="413E68FE" w14:textId="77777777" w:rsidR="0015356F" w:rsidRPr="00F95057" w:rsidRDefault="0015356F" w:rsidP="00F95057"/>
    <w:p w14:paraId="124EA048" w14:textId="77777777" w:rsidR="0015356F" w:rsidRPr="00F95057" w:rsidRDefault="00000000" w:rsidP="00F95057">
      <w:bookmarkStart w:id="15" w:name="_Toc12288"/>
      <w:r w:rsidRPr="00F95057">
        <w:rPr>
          <w:rFonts w:hint="eastAsia"/>
        </w:rPr>
        <w:t>Description</w:t>
      </w:r>
      <w:r w:rsidRPr="00F95057">
        <w:rPr>
          <w:rFonts w:hint="eastAsia"/>
        </w:rPr>
        <w:t>：</w:t>
      </w:r>
      <w:bookmarkEnd w:id="15"/>
    </w:p>
    <w:p w14:paraId="6D67B2FC" w14:textId="77777777" w:rsidR="0015356F" w:rsidRPr="00F95057" w:rsidRDefault="00000000" w:rsidP="00F95057">
      <w:r w:rsidRPr="00F95057">
        <w:rPr>
          <w:rFonts w:hint="eastAsia"/>
        </w:rPr>
        <w:t xml:space="preserve"> </w:t>
      </w:r>
    </w:p>
    <w:p w14:paraId="3E4A5CAA" w14:textId="77777777" w:rsidR="0015356F" w:rsidRPr="00F95057" w:rsidRDefault="00000000" w:rsidP="00F95057">
      <w:r w:rsidRPr="00F95057">
        <w:rPr>
          <w:rFonts w:hint="eastAsia"/>
        </w:rPr>
        <w:t>We add an LED panel displaying numerous pictures to a robot. In fact, this panel is called 8*8 dot matrix  display. It comes with 64 LEDs, of which can be lit separately or together. Different lit areas can foster distinct pictures</w:t>
      </w:r>
    </w:p>
    <w:p w14:paraId="45D1CDFC" w14:textId="77777777" w:rsidR="0015356F" w:rsidRPr="00F95057" w:rsidRDefault="0015356F" w:rsidP="00F95057"/>
    <w:p w14:paraId="1CD8096D" w14:textId="77777777" w:rsidR="0015356F" w:rsidRPr="00F95057" w:rsidRDefault="00000000" w:rsidP="00F95057">
      <w:r w:rsidRPr="00F95057">
        <w:drawing>
          <wp:anchor distT="0" distB="0" distL="114300" distR="114300" simplePos="0" relativeHeight="251663360" behindDoc="0" locked="0" layoutInCell="1" allowOverlap="1" wp14:anchorId="57DCC8BB" wp14:editId="4C0D9901">
            <wp:simplePos x="0" y="0"/>
            <wp:positionH relativeFrom="column">
              <wp:posOffset>122555</wp:posOffset>
            </wp:positionH>
            <wp:positionV relativeFrom="paragraph">
              <wp:posOffset>527685</wp:posOffset>
            </wp:positionV>
            <wp:extent cx="4059555" cy="2594610"/>
            <wp:effectExtent l="0" t="0" r="17145" b="15240"/>
            <wp:wrapSquare wrapText="bothSides"/>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4"/>
                    <a:stretch>
                      <a:fillRect/>
                    </a:stretch>
                  </pic:blipFill>
                  <pic:spPr>
                    <a:xfrm>
                      <a:off x="0" y="0"/>
                      <a:ext cx="4059555" cy="2594610"/>
                    </a:xfrm>
                    <a:prstGeom prst="rect">
                      <a:avLst/>
                    </a:prstGeom>
                    <a:noFill/>
                    <a:ln w="9525">
                      <a:noFill/>
                    </a:ln>
                  </pic:spPr>
                </pic:pic>
              </a:graphicData>
            </a:graphic>
          </wp:anchor>
        </w:drawing>
      </w:r>
      <w:r w:rsidRPr="00F95057">
        <w:rPr>
          <w:rFonts w:hint="eastAsia"/>
        </w:rPr>
        <w:t>8*8 Dot Matrix</w:t>
      </w:r>
    </w:p>
    <w:p w14:paraId="26EE5C03" w14:textId="77777777" w:rsidR="0015356F" w:rsidRPr="00F95057" w:rsidRDefault="0015356F" w:rsidP="00F95057"/>
    <w:p w14:paraId="214CA886" w14:textId="77777777" w:rsidR="0015356F" w:rsidRPr="00F95057" w:rsidRDefault="0015356F" w:rsidP="00F95057"/>
    <w:p w14:paraId="14E9D075" w14:textId="77777777" w:rsidR="0015356F" w:rsidRPr="00F95057" w:rsidRDefault="00000000" w:rsidP="00F95057">
      <w:r w:rsidRPr="00F95057">
        <w:rPr>
          <w:rFonts w:hint="eastAsia"/>
        </w:rPr>
        <w:t>Composed of LED emitting tube diodes, LED dot matrix are applied widely to public information display like advertisement screen and bulletin board, by controlling LED to show words, pictures and videos, etc.</w:t>
      </w:r>
    </w:p>
    <w:p w14:paraId="68EEDFAF" w14:textId="77777777" w:rsidR="0015356F" w:rsidRPr="00F95057" w:rsidRDefault="00000000" w:rsidP="00F95057">
      <w:r w:rsidRPr="00F95057">
        <w:rPr>
          <w:rFonts w:hint="eastAsia"/>
        </w:rPr>
        <w:t xml:space="preserve">Divided into single-color, double-color, and three-color lights according to emitting color , LED dot matrix could show red, yellow, green and even true color. </w:t>
      </w:r>
    </w:p>
    <w:p w14:paraId="2F082BD8" w14:textId="77777777" w:rsidR="0015356F" w:rsidRPr="00F95057" w:rsidRDefault="00000000" w:rsidP="00F95057">
      <w:r w:rsidRPr="00F95057">
        <w:rPr>
          <w:rFonts w:hint="eastAsia"/>
        </w:rPr>
        <w:t>There are different types of matrices, including 4</w:t>
      </w:r>
      <w:r w:rsidRPr="00F95057">
        <w:rPr>
          <w:rFonts w:hint="eastAsia"/>
        </w:rPr>
        <w:t>×</w:t>
      </w:r>
      <w:r w:rsidRPr="00F95057">
        <w:rPr>
          <w:rFonts w:hint="eastAsia"/>
        </w:rPr>
        <w:t>4, 8</w:t>
      </w:r>
      <w:r w:rsidRPr="00F95057">
        <w:rPr>
          <w:rFonts w:hint="eastAsia"/>
        </w:rPr>
        <w:t>×</w:t>
      </w:r>
      <w:r w:rsidRPr="00F95057">
        <w:rPr>
          <w:rFonts w:hint="eastAsia"/>
        </w:rPr>
        <w:t>8 and 16</w:t>
      </w:r>
      <w:r w:rsidRPr="00F95057">
        <w:rPr>
          <w:rFonts w:hint="eastAsia"/>
        </w:rPr>
        <w:t>×</w:t>
      </w:r>
      <w:r w:rsidRPr="00F95057">
        <w:rPr>
          <w:rFonts w:hint="eastAsia"/>
        </w:rPr>
        <w:t>16 and etc.</w:t>
      </w:r>
    </w:p>
    <w:p w14:paraId="6786CD31" w14:textId="77777777" w:rsidR="0015356F" w:rsidRPr="00F95057" w:rsidRDefault="00000000" w:rsidP="00F95057">
      <w:r w:rsidRPr="00F95057">
        <w:rPr>
          <w:rFonts w:hint="eastAsia"/>
        </w:rPr>
        <w:lastRenderedPageBreak/>
        <w:t>The 8</w:t>
      </w:r>
      <w:r w:rsidRPr="00F95057">
        <w:rPr>
          <w:rFonts w:hint="eastAsia"/>
        </w:rPr>
        <w:t>×</w:t>
      </w:r>
      <w:r w:rsidRPr="00F95057">
        <w:rPr>
          <w:rFonts w:hint="eastAsia"/>
        </w:rPr>
        <w:t>8 dot matrix contains 64 LEDs.</w:t>
      </w:r>
    </w:p>
    <w:p w14:paraId="397AB4D5" w14:textId="77777777" w:rsidR="0015356F" w:rsidRPr="00F95057" w:rsidRDefault="00000000" w:rsidP="00F95057">
      <w:r w:rsidRPr="00F95057">
        <w:rPr>
          <w:rFonts w:hint="eastAsia"/>
        </w:rPr>
        <w:t>The inner structure of 8</w:t>
      </w:r>
      <w:r w:rsidRPr="00F95057">
        <w:rPr>
          <w:rFonts w:hint="eastAsia"/>
        </w:rPr>
        <w:t>×</w:t>
      </w:r>
      <w:r w:rsidRPr="00F95057">
        <w:rPr>
          <w:rFonts w:hint="eastAsia"/>
        </w:rPr>
        <w:t>8 dot matrix is shown below.</w:t>
      </w:r>
    </w:p>
    <w:p w14:paraId="337815AA" w14:textId="77777777" w:rsidR="0015356F" w:rsidRPr="00F95057" w:rsidRDefault="00000000" w:rsidP="00F95057">
      <w:r w:rsidRPr="00F95057">
        <w:rPr>
          <w:rFonts w:hint="eastAsia"/>
        </w:rPr>
        <w:drawing>
          <wp:inline distT="0" distB="0" distL="114300" distR="114300" wp14:anchorId="40B3AADB" wp14:editId="47AE7830">
            <wp:extent cx="4686300" cy="4686300"/>
            <wp:effectExtent l="0" t="0" r="0" b="0"/>
            <wp:docPr id="92" name="图片 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图片4"/>
                    <pic:cNvPicPr>
                      <a:picLocks noChangeAspect="1"/>
                    </pic:cNvPicPr>
                  </pic:nvPicPr>
                  <pic:blipFill>
                    <a:blip r:embed="rId75"/>
                    <a:stretch>
                      <a:fillRect/>
                    </a:stretch>
                  </pic:blipFill>
                  <pic:spPr>
                    <a:xfrm>
                      <a:off x="0" y="0"/>
                      <a:ext cx="4686300" cy="4686300"/>
                    </a:xfrm>
                    <a:prstGeom prst="rect">
                      <a:avLst/>
                    </a:prstGeom>
                    <a:noFill/>
                    <a:ln>
                      <a:noFill/>
                    </a:ln>
                  </pic:spPr>
                </pic:pic>
              </a:graphicData>
            </a:graphic>
          </wp:inline>
        </w:drawing>
      </w:r>
    </w:p>
    <w:p w14:paraId="20E3DCC6" w14:textId="77777777" w:rsidR="0015356F" w:rsidRPr="00F95057" w:rsidRDefault="00000000" w:rsidP="00F95057">
      <w:r w:rsidRPr="00F95057">
        <w:rPr>
          <w:rFonts w:hint="eastAsia"/>
        </w:rPr>
        <w:t>Every LED is installed on the cross point of row line and column line. When the voltage on a row line increases, and the voltage on the column line reduces, the LED on the cross point will light up. 8</w:t>
      </w:r>
      <w:r w:rsidRPr="00F95057">
        <w:rPr>
          <w:rFonts w:hint="eastAsia"/>
        </w:rPr>
        <w:t>×</w:t>
      </w:r>
      <w:r w:rsidRPr="00F95057">
        <w:rPr>
          <w:rFonts w:hint="eastAsia"/>
        </w:rPr>
        <w:t>8 dot matrix has 16 pins. Put the silk-screened side down and the numbers are 1,8, 9 and 16 in anticlockwise order as marked below.</w:t>
      </w:r>
    </w:p>
    <w:p w14:paraId="60994C61" w14:textId="77777777" w:rsidR="0015356F" w:rsidRPr="00F95057" w:rsidRDefault="0015356F" w:rsidP="00F95057"/>
    <w:p w14:paraId="741404C5" w14:textId="77777777" w:rsidR="0015356F" w:rsidRPr="00F95057" w:rsidRDefault="00000000" w:rsidP="00F95057">
      <w:r w:rsidRPr="00F95057">
        <w:rPr>
          <w:rFonts w:hint="eastAsia"/>
        </w:rPr>
        <w:lastRenderedPageBreak/>
        <w:drawing>
          <wp:inline distT="0" distB="0" distL="114300" distR="114300" wp14:anchorId="0B45A11B" wp14:editId="09425038">
            <wp:extent cx="4899660" cy="4899660"/>
            <wp:effectExtent l="0" t="0" r="15240" b="15240"/>
            <wp:docPr id="9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IMG_258"/>
                    <pic:cNvPicPr>
                      <a:picLocks noChangeAspect="1"/>
                    </pic:cNvPicPr>
                  </pic:nvPicPr>
                  <pic:blipFill>
                    <a:blip r:embed="rId76"/>
                    <a:stretch>
                      <a:fillRect/>
                    </a:stretch>
                  </pic:blipFill>
                  <pic:spPr>
                    <a:xfrm>
                      <a:off x="0" y="0"/>
                      <a:ext cx="4899660" cy="4899660"/>
                    </a:xfrm>
                    <a:prstGeom prst="rect">
                      <a:avLst/>
                    </a:prstGeom>
                    <a:noFill/>
                    <a:ln w="9525">
                      <a:noFill/>
                    </a:ln>
                  </pic:spPr>
                </pic:pic>
              </a:graphicData>
            </a:graphic>
          </wp:inline>
        </w:drawing>
      </w:r>
    </w:p>
    <w:p w14:paraId="3F07EA1C" w14:textId="77777777" w:rsidR="0015356F" w:rsidRPr="00F95057" w:rsidRDefault="00000000" w:rsidP="00F95057">
      <w:r w:rsidRPr="00F95057">
        <w:rPr>
          <w:rFonts w:hint="eastAsia"/>
        </w:rPr>
        <w:t xml:space="preserve">The definition inner pins are shown below: </w:t>
      </w:r>
    </w:p>
    <w:p w14:paraId="2DAD076B" w14:textId="77777777" w:rsidR="0015356F" w:rsidRPr="00F95057" w:rsidRDefault="0015356F" w:rsidP="00F95057"/>
    <w:p w14:paraId="62026624" w14:textId="77777777" w:rsidR="0015356F" w:rsidRPr="00F95057" w:rsidRDefault="00000000" w:rsidP="00F95057">
      <w:r w:rsidRPr="00F95057">
        <w:rPr>
          <w:rFonts w:hint="eastAsia"/>
        </w:rPr>
        <w:lastRenderedPageBreak/>
        <w:drawing>
          <wp:inline distT="0" distB="0" distL="114300" distR="114300" wp14:anchorId="500C2BCA" wp14:editId="7DF8CE1A">
            <wp:extent cx="4846320" cy="4846320"/>
            <wp:effectExtent l="0" t="0" r="11430" b="11430"/>
            <wp:docPr id="94" name="图片 1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descr="图片3"/>
                    <pic:cNvPicPr>
                      <a:picLocks noChangeAspect="1"/>
                    </pic:cNvPicPr>
                  </pic:nvPicPr>
                  <pic:blipFill>
                    <a:blip r:embed="rId77"/>
                    <a:stretch>
                      <a:fillRect/>
                    </a:stretch>
                  </pic:blipFill>
                  <pic:spPr>
                    <a:xfrm>
                      <a:off x="0" y="0"/>
                      <a:ext cx="4846320" cy="4846320"/>
                    </a:xfrm>
                    <a:prstGeom prst="rect">
                      <a:avLst/>
                    </a:prstGeom>
                    <a:noFill/>
                    <a:ln>
                      <a:noFill/>
                    </a:ln>
                  </pic:spPr>
                </pic:pic>
              </a:graphicData>
            </a:graphic>
          </wp:inline>
        </w:drawing>
      </w:r>
    </w:p>
    <w:p w14:paraId="11155DDB" w14:textId="77777777" w:rsidR="0015356F" w:rsidRPr="00F95057" w:rsidRDefault="00000000" w:rsidP="00F95057">
      <w:r w:rsidRPr="00F95057">
        <w:rPr>
          <w:rFonts w:hint="eastAsia"/>
        </w:rPr>
        <w:t>For instance, to light up the LED on row 1 and column 1, you should increase the voltage of pin 9 and reduce the voltage of pin 13.</w:t>
      </w:r>
    </w:p>
    <w:p w14:paraId="7BBE47D0" w14:textId="77777777" w:rsidR="0015356F" w:rsidRPr="00F95057" w:rsidRDefault="0015356F" w:rsidP="00F95057"/>
    <w:p w14:paraId="4DD5EBAD" w14:textId="77777777" w:rsidR="0015356F" w:rsidRPr="00F95057" w:rsidRDefault="00000000" w:rsidP="00F95057">
      <w:r w:rsidRPr="00F95057">
        <w:rPr>
          <w:rFonts w:hint="eastAsia"/>
        </w:rPr>
        <w:t>HT16K33 8X8 Dot Matrix</w:t>
      </w:r>
    </w:p>
    <w:p w14:paraId="22BF2218" w14:textId="77777777" w:rsidR="0015356F" w:rsidRPr="00F95057" w:rsidRDefault="00000000" w:rsidP="00F95057">
      <w:r w:rsidRPr="00F95057">
        <w:rPr>
          <w:rFonts w:hint="eastAsia"/>
        </w:rPr>
        <w:t>The HT16K33 is a memory mapping and multi-purpose LED controller driver. The max. Display segment numbers in the device is 128 patterns (16 segments and 8 commons) with a 13*3 (MAX.) matrix key scan circuit. The software configuration features of the HT16K33 makes it suitable for multiple LED applications including LED modules and display subsystems. The HT16K33 is compatible with most microcontrollers and communicates via a two-line bidirectional I2C-bus.</w:t>
      </w:r>
    </w:p>
    <w:p w14:paraId="198BA8D2" w14:textId="77777777" w:rsidR="0015356F" w:rsidRPr="00F95057" w:rsidRDefault="00000000" w:rsidP="00F95057">
      <w:r w:rsidRPr="00F95057">
        <w:rPr>
          <w:rFonts w:hint="eastAsia"/>
        </w:rPr>
        <w:lastRenderedPageBreak/>
        <w:t>The picture below is the working schematic of HT16K33 chip</w:t>
      </w:r>
    </w:p>
    <w:p w14:paraId="1DD83950" w14:textId="77777777" w:rsidR="0015356F" w:rsidRPr="00F95057" w:rsidRDefault="00000000" w:rsidP="00F95057">
      <w:r w:rsidRPr="00F95057">
        <w:rPr>
          <w:rFonts w:hint="eastAsia"/>
        </w:rPr>
        <w:drawing>
          <wp:inline distT="0" distB="0" distL="114300" distR="114300" wp14:anchorId="4D07C6F6" wp14:editId="3E68AD99">
            <wp:extent cx="6098540" cy="2841625"/>
            <wp:effectExtent l="0" t="0" r="16510" b="1587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78"/>
                    <a:stretch>
                      <a:fillRect/>
                    </a:stretch>
                  </pic:blipFill>
                  <pic:spPr>
                    <a:xfrm>
                      <a:off x="0" y="0"/>
                      <a:ext cx="6098540" cy="2841625"/>
                    </a:xfrm>
                    <a:prstGeom prst="rect">
                      <a:avLst/>
                    </a:prstGeom>
                    <a:noFill/>
                    <a:ln>
                      <a:noFill/>
                    </a:ln>
                  </pic:spPr>
                </pic:pic>
              </a:graphicData>
            </a:graphic>
          </wp:inline>
        </w:drawing>
      </w:r>
    </w:p>
    <w:p w14:paraId="0B1B6E4F" w14:textId="77777777" w:rsidR="0015356F" w:rsidRPr="00F95057" w:rsidRDefault="00000000" w:rsidP="00F95057">
      <w:r w:rsidRPr="00F95057">
        <w:rPr>
          <w:rFonts w:hint="eastAsia"/>
        </w:rPr>
        <w:t>We design the drive module of 8*8 dot matrix based on the above principle. We could control the dot matrix by I2C communication and two pins of microcontroller, according to the above diagram.</w:t>
      </w:r>
    </w:p>
    <w:p w14:paraId="366381AD" w14:textId="77777777" w:rsidR="0015356F" w:rsidRPr="00F95057" w:rsidRDefault="0015356F" w:rsidP="00F95057"/>
    <w:p w14:paraId="22728D6F" w14:textId="77777777" w:rsidR="0015356F" w:rsidRPr="00F95057" w:rsidRDefault="00000000" w:rsidP="00F95057">
      <w:r w:rsidRPr="00F95057">
        <w:rPr>
          <w:rFonts w:hint="eastAsia"/>
        </w:rPr>
        <w:t>Specification of 8*8 dot matrix</w:t>
      </w:r>
    </w:p>
    <w:p w14:paraId="1FA8AF05" w14:textId="77777777" w:rsidR="0015356F" w:rsidRPr="00F95057" w:rsidRDefault="00000000" w:rsidP="00F95057">
      <w:r w:rsidRPr="00F95057">
        <w:rPr>
          <w:rFonts w:hint="eastAsia"/>
        </w:rPr>
        <w:t>Input voltage: 5V    </w:t>
      </w:r>
    </w:p>
    <w:p w14:paraId="254F2889" w14:textId="77777777" w:rsidR="0015356F" w:rsidRPr="00F95057" w:rsidRDefault="00000000" w:rsidP="00F95057">
      <w:r w:rsidRPr="00F95057">
        <w:rPr>
          <w:rFonts w:hint="eastAsia"/>
        </w:rPr>
        <w:t>Rated input frequency: 400KHZ </w:t>
      </w:r>
    </w:p>
    <w:p w14:paraId="68D2E1D0" w14:textId="77777777" w:rsidR="0015356F" w:rsidRPr="00F95057" w:rsidRDefault="00000000" w:rsidP="00F95057">
      <w:r w:rsidRPr="00F95057">
        <w:rPr>
          <w:rFonts w:hint="eastAsia"/>
        </w:rPr>
        <w:t>Input power: 2.5W  </w:t>
      </w:r>
    </w:p>
    <w:p w14:paraId="7D2DE4CA" w14:textId="77777777" w:rsidR="0015356F" w:rsidRPr="00F95057" w:rsidRDefault="00000000" w:rsidP="00F95057">
      <w:r w:rsidRPr="00F95057">
        <w:rPr>
          <w:rFonts w:hint="eastAsia"/>
        </w:rPr>
        <w:t>Input current: 500mA  </w:t>
      </w:r>
    </w:p>
    <w:p w14:paraId="64AF1FBA" w14:textId="77777777" w:rsidR="0015356F" w:rsidRPr="00F95057" w:rsidRDefault="0015356F" w:rsidP="00F95057"/>
    <w:p w14:paraId="2D6116A3" w14:textId="77777777" w:rsidR="0015356F" w:rsidRPr="00F95057" w:rsidRDefault="00000000" w:rsidP="00F95057">
      <w:r w:rsidRPr="00F95057">
        <w:rPr>
          <w:rFonts w:hint="eastAsia"/>
        </w:rPr>
        <w:t>4. Introduction for Modulus Tool</w:t>
      </w:r>
    </w:p>
    <w:p w14:paraId="00AE2C8E" w14:textId="77777777" w:rsidR="0015356F" w:rsidRPr="00F95057" w:rsidRDefault="00000000" w:rsidP="00F95057">
      <w:r w:rsidRPr="00F95057">
        <w:rPr>
          <w:rFonts w:hint="eastAsia"/>
        </w:rPr>
        <w:t>The online version of dot matrix modulus tool:</w:t>
      </w:r>
    </w:p>
    <w:p w14:paraId="34F0060C" w14:textId="77777777" w:rsidR="0015356F" w:rsidRPr="00F95057" w:rsidRDefault="00000000" w:rsidP="00F95057">
      <w:hyperlink r:id="rId79" w:history="1">
        <w:r w:rsidRPr="00F95057">
          <w:rPr>
            <w:rStyle w:val="ab"/>
            <w:rFonts w:hint="eastAsia"/>
          </w:rPr>
          <w:t>http://dotmatrixtool.com/#</w:t>
        </w:r>
      </w:hyperlink>
    </w:p>
    <w:p w14:paraId="7724D89E" w14:textId="77777777" w:rsidR="0015356F" w:rsidRPr="00F95057" w:rsidRDefault="0015356F" w:rsidP="00F95057"/>
    <w:p w14:paraId="5B971E12" w14:textId="77777777" w:rsidR="0015356F" w:rsidRPr="00F95057" w:rsidRDefault="00000000" w:rsidP="00F95057">
      <w:r w:rsidRPr="00F95057">
        <w:rPr>
          <w:rFonts w:hint="eastAsia"/>
        </w:rPr>
        <w:lastRenderedPageBreak/>
        <w:t>①</w:t>
      </w:r>
      <w:r w:rsidRPr="00F95057">
        <w:rPr>
          <w:rFonts w:hint="eastAsia"/>
        </w:rPr>
        <w:t xml:space="preserve"> Open the link to enter the following page.</w:t>
      </w:r>
    </w:p>
    <w:p w14:paraId="4F6973BA" w14:textId="77777777" w:rsidR="0015356F" w:rsidRPr="00F95057" w:rsidRDefault="00000000" w:rsidP="00F95057">
      <w:r w:rsidRPr="00F95057">
        <w:rPr>
          <w:rFonts w:hint="eastAsia"/>
        </w:rPr>
        <w:drawing>
          <wp:inline distT="0" distB="0" distL="114300" distR="114300" wp14:anchorId="50D8A571" wp14:editId="224FB83E">
            <wp:extent cx="3625850" cy="3446780"/>
            <wp:effectExtent l="0" t="0" r="12700" b="127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80"/>
                    <a:stretch>
                      <a:fillRect/>
                    </a:stretch>
                  </pic:blipFill>
                  <pic:spPr>
                    <a:xfrm>
                      <a:off x="0" y="0"/>
                      <a:ext cx="3625850" cy="3446780"/>
                    </a:xfrm>
                    <a:prstGeom prst="rect">
                      <a:avLst/>
                    </a:prstGeom>
                    <a:noFill/>
                    <a:ln>
                      <a:noFill/>
                    </a:ln>
                  </pic:spPr>
                </pic:pic>
              </a:graphicData>
            </a:graphic>
          </wp:inline>
        </w:drawing>
      </w:r>
    </w:p>
    <w:p w14:paraId="1B898296" w14:textId="77777777" w:rsidR="0015356F" w:rsidRPr="00F95057" w:rsidRDefault="0015356F" w:rsidP="00F95057"/>
    <w:p w14:paraId="05636A12" w14:textId="77777777" w:rsidR="0015356F" w:rsidRPr="00F95057" w:rsidRDefault="00000000" w:rsidP="00F95057">
      <w:r w:rsidRPr="00F95057">
        <w:rPr>
          <w:rFonts w:hint="eastAsia"/>
        </w:rPr>
        <w:t>②</w:t>
      </w:r>
      <w:r w:rsidRPr="00F95057">
        <w:rPr>
          <w:rFonts w:hint="eastAsia"/>
        </w:rPr>
        <w:t xml:space="preserve"> The dot matrix is 8*8 in this project, so set the height to 8, width to 8, as shown below.</w:t>
      </w:r>
    </w:p>
    <w:p w14:paraId="51E8E325" w14:textId="77777777" w:rsidR="0015356F" w:rsidRPr="00F95057" w:rsidRDefault="00000000" w:rsidP="00F95057">
      <w:r w:rsidRPr="00F95057">
        <w:drawing>
          <wp:inline distT="0" distB="0" distL="114300" distR="114300" wp14:anchorId="675BF458" wp14:editId="4DB9BB4B">
            <wp:extent cx="3628390" cy="3006090"/>
            <wp:effectExtent l="0" t="0" r="10160" b="381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81"/>
                    <a:stretch>
                      <a:fillRect/>
                    </a:stretch>
                  </pic:blipFill>
                  <pic:spPr>
                    <a:xfrm>
                      <a:off x="0" y="0"/>
                      <a:ext cx="3628390" cy="3006090"/>
                    </a:xfrm>
                    <a:prstGeom prst="rect">
                      <a:avLst/>
                    </a:prstGeom>
                    <a:noFill/>
                    <a:ln>
                      <a:noFill/>
                    </a:ln>
                  </pic:spPr>
                </pic:pic>
              </a:graphicData>
            </a:graphic>
          </wp:inline>
        </w:drawing>
      </w:r>
    </w:p>
    <w:p w14:paraId="6E5EDB87" w14:textId="77777777" w:rsidR="0015356F" w:rsidRPr="00F95057" w:rsidRDefault="0015356F" w:rsidP="00F95057"/>
    <w:p w14:paraId="4818C91F" w14:textId="77777777" w:rsidR="0015356F" w:rsidRPr="00F95057" w:rsidRDefault="00000000" w:rsidP="00F95057">
      <w:r w:rsidRPr="00F95057">
        <w:rPr>
          <w:rFonts w:hint="eastAsia"/>
        </w:rPr>
        <w:lastRenderedPageBreak/>
        <w:t>Click Byte order to select</w:t>
      </w:r>
      <w:r w:rsidRPr="00F95057">
        <w:t>“</w:t>
      </w:r>
      <w:r w:rsidRPr="00F95057">
        <w:rPr>
          <w:rFonts w:hint="eastAsia"/>
        </w:rPr>
        <w:t>Row major</w:t>
      </w:r>
      <w:r w:rsidRPr="00F95057">
        <w:t>”</w:t>
      </w:r>
    </w:p>
    <w:p w14:paraId="79E8867F" w14:textId="77777777" w:rsidR="0015356F" w:rsidRPr="00F95057" w:rsidRDefault="00000000" w:rsidP="00F95057">
      <w:r w:rsidRPr="00F95057">
        <w:drawing>
          <wp:inline distT="0" distB="0" distL="114300" distR="114300" wp14:anchorId="69531897" wp14:editId="33E34BB9">
            <wp:extent cx="4138930" cy="3013075"/>
            <wp:effectExtent l="0" t="0" r="13970" b="1587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82"/>
                    <a:stretch>
                      <a:fillRect/>
                    </a:stretch>
                  </pic:blipFill>
                  <pic:spPr>
                    <a:xfrm>
                      <a:off x="0" y="0"/>
                      <a:ext cx="4138930" cy="3013075"/>
                    </a:xfrm>
                    <a:prstGeom prst="rect">
                      <a:avLst/>
                    </a:prstGeom>
                    <a:noFill/>
                    <a:ln>
                      <a:noFill/>
                    </a:ln>
                  </pic:spPr>
                </pic:pic>
              </a:graphicData>
            </a:graphic>
          </wp:inline>
        </w:drawing>
      </w:r>
    </w:p>
    <w:p w14:paraId="687CA6FA" w14:textId="77777777" w:rsidR="0015356F" w:rsidRPr="00F95057" w:rsidRDefault="00000000" w:rsidP="00F95057">
      <w:r w:rsidRPr="00F95057">
        <w:rPr>
          <w:rFonts w:hint="eastAsia"/>
        </w:rPr>
        <w:t>③</w:t>
      </w:r>
      <w:r w:rsidRPr="00F95057">
        <w:rPr>
          <w:rFonts w:hint="eastAsia"/>
        </w:rPr>
        <w:t xml:space="preserve"> Generate hexadecimal data from the pattern</w:t>
      </w:r>
    </w:p>
    <w:p w14:paraId="111EB3F1" w14:textId="77777777" w:rsidR="0015356F" w:rsidRPr="00F95057" w:rsidRDefault="00000000" w:rsidP="00F95057">
      <w:r w:rsidRPr="00F95057">
        <w:rPr>
          <w:rFonts w:hint="eastAsia"/>
        </w:rPr>
        <w:t>As shown below, the left button of the mouse is for selection while the right is for canceling. Thus you could use them to draw the pattern you want, then click Generate, to yield the hexadecimal data needed.</w:t>
      </w:r>
    </w:p>
    <w:p w14:paraId="61E9E656" w14:textId="77777777" w:rsidR="0015356F" w:rsidRPr="00F95057" w:rsidRDefault="00000000" w:rsidP="00F95057">
      <w:r w:rsidRPr="00F95057">
        <w:drawing>
          <wp:inline distT="0" distB="0" distL="114300" distR="114300" wp14:anchorId="31DCBD24" wp14:editId="7C50EC1C">
            <wp:extent cx="4172585" cy="2974975"/>
            <wp:effectExtent l="0" t="0" r="18415" b="1587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83"/>
                    <a:stretch>
                      <a:fillRect/>
                    </a:stretch>
                  </pic:blipFill>
                  <pic:spPr>
                    <a:xfrm>
                      <a:off x="0" y="0"/>
                      <a:ext cx="4172585" cy="2974975"/>
                    </a:xfrm>
                    <a:prstGeom prst="rect">
                      <a:avLst/>
                    </a:prstGeom>
                    <a:noFill/>
                    <a:ln>
                      <a:noFill/>
                    </a:ln>
                  </pic:spPr>
                </pic:pic>
              </a:graphicData>
            </a:graphic>
          </wp:inline>
        </w:drawing>
      </w:r>
    </w:p>
    <w:p w14:paraId="65365D83" w14:textId="77777777" w:rsidR="0015356F" w:rsidRPr="00F95057" w:rsidRDefault="00000000" w:rsidP="00F95057">
      <w:r w:rsidRPr="00F95057">
        <w:rPr>
          <w:rFonts w:hint="eastAsia"/>
        </w:rPr>
        <w:t>The generated hexadecimal code(</w:t>
      </w:r>
      <w:r w:rsidRPr="00F95057">
        <w:t xml:space="preserve">0x00, 0x66, 0x00, 0x00, 0x18, 0x42, 0x3c, </w:t>
      </w:r>
      <w:r w:rsidRPr="00F95057">
        <w:lastRenderedPageBreak/>
        <w:t>0x00</w:t>
      </w:r>
      <w:r w:rsidRPr="00F95057">
        <w:rPr>
          <w:rFonts w:hint="eastAsia"/>
        </w:rPr>
        <w:t>) is what will be displayed, so you need to save it for next procedure.</w:t>
      </w:r>
    </w:p>
    <w:p w14:paraId="71AE567C" w14:textId="77777777" w:rsidR="0015356F" w:rsidRPr="00F95057" w:rsidRDefault="0015356F" w:rsidP="00F95057"/>
    <w:p w14:paraId="4838C277" w14:textId="77777777" w:rsidR="0015356F" w:rsidRPr="00F95057" w:rsidRDefault="0015356F" w:rsidP="00F95057"/>
    <w:p w14:paraId="44892CF7" w14:textId="77777777" w:rsidR="0015356F" w:rsidRPr="00F95057" w:rsidRDefault="0015356F" w:rsidP="00F95057"/>
    <w:p w14:paraId="5D8EE27C" w14:textId="77777777" w:rsidR="0015356F" w:rsidRPr="00F95057" w:rsidRDefault="00000000" w:rsidP="00F95057">
      <w:r w:rsidRPr="00F95057">
        <w:rPr>
          <w:rFonts w:hint="eastAsia"/>
        </w:rPr>
        <w:t>Preparation</w:t>
      </w:r>
    </w:p>
    <w:p w14:paraId="4D939852" w14:textId="77777777" w:rsidR="0015356F" w:rsidRPr="00F95057" w:rsidRDefault="00000000" w:rsidP="00F95057">
      <w:r w:rsidRPr="00F95057">
        <w:rPr>
          <w:rFonts w:hint="eastAsia"/>
        </w:rPr>
        <w:t>Slide the BT switch to OFF end</w:t>
      </w:r>
    </w:p>
    <w:p w14:paraId="3247637F" w14:textId="77777777" w:rsidR="0015356F" w:rsidRPr="00F95057" w:rsidRDefault="00000000" w:rsidP="00F95057">
      <w:r w:rsidRPr="00F95057">
        <w:rPr>
          <w:rFonts w:hint="eastAsia"/>
        </w:rPr>
        <w:t>Connect the yellow robot to the computer by a USB cableUpload test code on Arduino IDE</w:t>
      </w:r>
    </w:p>
    <w:p w14:paraId="77C0D394" w14:textId="77777777" w:rsidR="0015356F" w:rsidRPr="00F95057" w:rsidRDefault="0015356F" w:rsidP="00F95057"/>
    <w:p w14:paraId="3B81C9CE" w14:textId="77777777" w:rsidR="0015356F" w:rsidRPr="00F95057" w:rsidRDefault="00000000" w:rsidP="00F95057">
      <w:r w:rsidRPr="00F95057">
        <w:rPr>
          <w:rFonts w:hint="eastAsia"/>
        </w:rPr>
        <w:t>Test Code</w:t>
      </w:r>
      <w:r w:rsidRPr="00F95057">
        <w:rPr>
          <w:rFonts w:hint="eastAsia"/>
        </w:rPr>
        <w:t>：</w:t>
      </w:r>
    </w:p>
    <w:p w14:paraId="7D27B32E" w14:textId="77777777" w:rsidR="0015356F" w:rsidRPr="00F95057" w:rsidRDefault="00000000" w:rsidP="00F95057">
      <w:r w:rsidRPr="00F95057">
        <w:rPr>
          <w:rFonts w:hint="eastAsia"/>
        </w:rPr>
        <w:t>Code 1</w:t>
      </w:r>
      <w:r w:rsidRPr="00F95057">
        <w:rPr>
          <w:rFonts w:hint="eastAsia"/>
        </w:rPr>
        <w:t>：</w:t>
      </w:r>
    </w:p>
    <w:p w14:paraId="7711F99F" w14:textId="77777777" w:rsidR="0015356F" w:rsidRPr="00F95057" w:rsidRDefault="00000000" w:rsidP="00F95057">
      <w:r w:rsidRPr="00F95057">
        <w:rPr>
          <w:rFonts w:hint="eastAsia"/>
        </w:rPr>
        <w:t>#include &lt;Matrix.h&gt;</w:t>
      </w:r>
    </w:p>
    <w:p w14:paraId="07A24A2B" w14:textId="77777777" w:rsidR="0015356F" w:rsidRPr="00F95057" w:rsidRDefault="0015356F" w:rsidP="00F95057"/>
    <w:p w14:paraId="7803FB68" w14:textId="77777777" w:rsidR="0015356F" w:rsidRPr="00F95057" w:rsidRDefault="00000000" w:rsidP="00F95057">
      <w:r w:rsidRPr="00F95057">
        <w:rPr>
          <w:rFonts w:hint="eastAsia"/>
        </w:rPr>
        <w:t>Matrix myMatrix(A4,A5); //</w:t>
      </w:r>
      <w:bookmarkStart w:id="16" w:name="OLE_LINK2"/>
      <w:r w:rsidRPr="00F95057">
        <w:rPr>
          <w:rFonts w:hint="eastAsia"/>
        </w:rPr>
        <w:t>create myMatrix and define communication pin</w:t>
      </w:r>
    </w:p>
    <w:bookmarkEnd w:id="16"/>
    <w:p w14:paraId="4BD0AFEE" w14:textId="77777777" w:rsidR="0015356F" w:rsidRPr="00F95057" w:rsidRDefault="00000000" w:rsidP="00F95057">
      <w:r w:rsidRPr="00F95057">
        <w:rPr>
          <w:rFonts w:hint="eastAsia"/>
        </w:rPr>
        <w:t>void setup(){</w:t>
      </w:r>
    </w:p>
    <w:p w14:paraId="1FFA0DB6" w14:textId="77777777" w:rsidR="0015356F" w:rsidRPr="00F95057" w:rsidRDefault="00000000" w:rsidP="00F95057">
      <w:r w:rsidRPr="00F95057">
        <w:rPr>
          <w:rFonts w:hint="eastAsia"/>
        </w:rPr>
        <w:t xml:space="preserve">  myMatrix.begin(0x70);</w:t>
      </w:r>
    </w:p>
    <w:p w14:paraId="56ECC732" w14:textId="77777777" w:rsidR="0015356F" w:rsidRPr="00F95057" w:rsidRDefault="0015356F" w:rsidP="00F95057"/>
    <w:p w14:paraId="54A2BF53" w14:textId="77777777" w:rsidR="0015356F" w:rsidRPr="00F95057" w:rsidRDefault="00000000" w:rsidP="00F95057">
      <w:r w:rsidRPr="00F95057">
        <w:rPr>
          <w:rFonts w:hint="eastAsia"/>
        </w:rPr>
        <w:t>}</w:t>
      </w:r>
    </w:p>
    <w:p w14:paraId="0292BE27" w14:textId="77777777" w:rsidR="0015356F" w:rsidRPr="00F95057" w:rsidRDefault="0015356F" w:rsidP="00F95057"/>
    <w:p w14:paraId="5295A054" w14:textId="77777777" w:rsidR="0015356F" w:rsidRPr="00F95057" w:rsidRDefault="00000000" w:rsidP="00F95057">
      <w:r w:rsidRPr="00F95057">
        <w:rPr>
          <w:rFonts w:hint="eastAsia"/>
        </w:rPr>
        <w:t>void loop(){</w:t>
      </w:r>
    </w:p>
    <w:p w14:paraId="51349F44" w14:textId="77777777" w:rsidR="0015356F" w:rsidRPr="00F95057" w:rsidRDefault="00000000" w:rsidP="00F95057">
      <w:r w:rsidRPr="00F95057">
        <w:rPr>
          <w:rFonts w:hint="eastAsia"/>
        </w:rPr>
        <w:t xml:space="preserve">  myMatrix.clear();</w:t>
      </w:r>
    </w:p>
    <w:p w14:paraId="6ACEE1FF" w14:textId="77777777" w:rsidR="0015356F" w:rsidRPr="00F95057" w:rsidRDefault="00000000" w:rsidP="00F95057">
      <w:r w:rsidRPr="00F95057">
        <w:rPr>
          <w:rFonts w:hint="eastAsia"/>
        </w:rPr>
        <w:t xml:space="preserve">  myMatrix.drawStr("hello!");</w:t>
      </w:r>
    </w:p>
    <w:p w14:paraId="1DC0DBDD" w14:textId="77777777" w:rsidR="0015356F" w:rsidRPr="00F95057" w:rsidRDefault="00000000" w:rsidP="00F95057">
      <w:r w:rsidRPr="00F95057">
        <w:rPr>
          <w:rFonts w:hint="eastAsia"/>
        </w:rPr>
        <w:lastRenderedPageBreak/>
        <w:t>}</w:t>
      </w:r>
    </w:p>
    <w:p w14:paraId="0ABF7A3D" w14:textId="77777777" w:rsidR="0015356F" w:rsidRPr="00F95057" w:rsidRDefault="00000000" w:rsidP="00F95057">
      <w:r w:rsidRPr="00F95057">
        <w:rPr>
          <w:rFonts w:hint="eastAsia"/>
        </w:rPr>
        <w:t>Upload the above code, the yellow robot shows</w:t>
      </w:r>
      <w:r w:rsidRPr="00F95057">
        <w:t>“</w:t>
      </w:r>
      <w:r w:rsidRPr="00F95057">
        <w:rPr>
          <w:rFonts w:hint="eastAsia"/>
        </w:rPr>
        <w:t>hello!</w:t>
      </w:r>
      <w:r w:rsidRPr="00F95057">
        <w:t>”</w:t>
      </w:r>
    </w:p>
    <w:p w14:paraId="6EC13E8A" w14:textId="77777777" w:rsidR="0015356F" w:rsidRPr="00F95057" w:rsidRDefault="0015356F" w:rsidP="00F95057"/>
    <w:p w14:paraId="06891FCF" w14:textId="77777777" w:rsidR="0015356F" w:rsidRPr="00F95057" w:rsidRDefault="0015356F" w:rsidP="00F95057"/>
    <w:p w14:paraId="5595FC6C" w14:textId="77777777" w:rsidR="0015356F" w:rsidRPr="00F95057" w:rsidRDefault="00000000" w:rsidP="00F95057">
      <w:r w:rsidRPr="00F95057">
        <w:rPr>
          <w:rFonts w:hint="eastAsia"/>
        </w:rPr>
        <w:t>Code 2</w:t>
      </w:r>
      <w:r w:rsidRPr="00F95057">
        <w:rPr>
          <w:rFonts w:hint="eastAsia"/>
        </w:rPr>
        <w:t>：</w:t>
      </w:r>
    </w:p>
    <w:p w14:paraId="7601AC39" w14:textId="77777777" w:rsidR="0015356F" w:rsidRPr="00F95057" w:rsidRDefault="00000000" w:rsidP="00F95057">
      <w:r w:rsidRPr="00F95057">
        <w:rPr>
          <w:rFonts w:hint="eastAsia"/>
        </w:rPr>
        <w:t>#include &lt;Matrix.h&gt;</w:t>
      </w:r>
    </w:p>
    <w:p w14:paraId="3939039D" w14:textId="77777777" w:rsidR="0015356F" w:rsidRPr="00F95057" w:rsidRDefault="0015356F" w:rsidP="00F95057"/>
    <w:p w14:paraId="5B4C7015" w14:textId="77777777" w:rsidR="0015356F" w:rsidRPr="00F95057" w:rsidRDefault="00000000" w:rsidP="00F95057">
      <w:r w:rsidRPr="00F95057">
        <w:rPr>
          <w:rFonts w:hint="eastAsia"/>
        </w:rPr>
        <w:t>Matrix myMatrix(A4,A5);         //create myMatrix and define communication pin</w:t>
      </w:r>
    </w:p>
    <w:p w14:paraId="1E74AB80" w14:textId="77777777" w:rsidR="0015356F" w:rsidRPr="00F95057" w:rsidRDefault="00000000" w:rsidP="00F95057">
      <w:r w:rsidRPr="00F95057">
        <w:rPr>
          <w:rFonts w:hint="eastAsia"/>
        </w:rPr>
        <w:t xml:space="preserve">uint8_t LedArray1[8]={0xff,0x81,0xbd,0xa5,0xa5,0xbd,0x81,0xff};     </w:t>
      </w:r>
    </w:p>
    <w:p w14:paraId="7CE4071E" w14:textId="77777777" w:rsidR="0015356F" w:rsidRPr="00F95057" w:rsidRDefault="00000000" w:rsidP="00F95057">
      <w:r w:rsidRPr="00F95057">
        <w:rPr>
          <w:rFonts w:hint="eastAsia"/>
        </w:rPr>
        <w:t xml:space="preserve">uint8_t  LEDArray[8];   </w:t>
      </w:r>
    </w:p>
    <w:p w14:paraId="52F1FDE3" w14:textId="77777777" w:rsidR="0015356F" w:rsidRPr="00F95057" w:rsidRDefault="0015356F" w:rsidP="00F95057"/>
    <w:p w14:paraId="28A5CE33" w14:textId="77777777" w:rsidR="0015356F" w:rsidRPr="00F95057" w:rsidRDefault="00000000" w:rsidP="00F95057">
      <w:r w:rsidRPr="00F95057">
        <w:rPr>
          <w:rFonts w:hint="eastAsia"/>
        </w:rPr>
        <w:t>void setup(){</w:t>
      </w:r>
    </w:p>
    <w:p w14:paraId="7BE4411B" w14:textId="77777777" w:rsidR="0015356F" w:rsidRPr="00F95057" w:rsidRDefault="00000000" w:rsidP="00F95057">
      <w:r w:rsidRPr="00F95057">
        <w:rPr>
          <w:rFonts w:hint="eastAsia"/>
        </w:rPr>
        <w:t xml:space="preserve">  myMatrix.begin(0x70);   </w:t>
      </w:r>
    </w:p>
    <w:p w14:paraId="7EA2AD0E" w14:textId="77777777" w:rsidR="0015356F" w:rsidRPr="00F95057" w:rsidRDefault="00000000" w:rsidP="00F95057">
      <w:r w:rsidRPr="00F95057">
        <w:rPr>
          <w:rFonts w:hint="eastAsia"/>
        </w:rPr>
        <w:t>}</w:t>
      </w:r>
    </w:p>
    <w:p w14:paraId="41D5E2DA" w14:textId="77777777" w:rsidR="0015356F" w:rsidRPr="00F95057" w:rsidRDefault="0015356F" w:rsidP="00F95057"/>
    <w:p w14:paraId="456CAD45" w14:textId="77777777" w:rsidR="0015356F" w:rsidRPr="00F95057" w:rsidRDefault="00000000" w:rsidP="00F95057">
      <w:r w:rsidRPr="00F95057">
        <w:rPr>
          <w:rFonts w:hint="eastAsia"/>
        </w:rPr>
        <w:t>void loop(){</w:t>
      </w:r>
    </w:p>
    <w:p w14:paraId="7540155E" w14:textId="77777777" w:rsidR="0015356F" w:rsidRPr="00F95057" w:rsidRDefault="00000000" w:rsidP="00F95057">
      <w:r w:rsidRPr="00F95057">
        <w:rPr>
          <w:rFonts w:hint="eastAsia"/>
        </w:rPr>
        <w:t xml:space="preserve">  myMatrix.clear();           </w:t>
      </w:r>
    </w:p>
    <w:p w14:paraId="3680A72B" w14:textId="77777777" w:rsidR="0015356F" w:rsidRPr="00F95057" w:rsidRDefault="00000000" w:rsidP="00F95057">
      <w:r w:rsidRPr="00F95057">
        <w:rPr>
          <w:rFonts w:hint="eastAsia"/>
        </w:rPr>
        <w:t xml:space="preserve">  for(int i=0; i&lt;8; i++)      </w:t>
      </w:r>
    </w:p>
    <w:p w14:paraId="0099E561" w14:textId="77777777" w:rsidR="0015356F" w:rsidRPr="00F95057" w:rsidRDefault="00000000" w:rsidP="00F95057">
      <w:r w:rsidRPr="00F95057">
        <w:rPr>
          <w:rFonts w:hint="eastAsia"/>
        </w:rPr>
        <w:t xml:space="preserve">  {</w:t>
      </w:r>
    </w:p>
    <w:p w14:paraId="2B017C07" w14:textId="77777777" w:rsidR="0015356F" w:rsidRPr="00F95057" w:rsidRDefault="00000000" w:rsidP="00F95057">
      <w:r w:rsidRPr="00F95057">
        <w:rPr>
          <w:rFonts w:hint="eastAsia"/>
        </w:rPr>
        <w:t xml:space="preserve">    LEDArray[i]=LedArray1[i];   </w:t>
      </w:r>
    </w:p>
    <w:p w14:paraId="72FFDE73" w14:textId="77777777" w:rsidR="0015356F" w:rsidRPr="00F95057" w:rsidRDefault="00000000" w:rsidP="00F95057">
      <w:r w:rsidRPr="00F95057">
        <w:rPr>
          <w:rFonts w:hint="eastAsia"/>
        </w:rPr>
        <w:t xml:space="preserve">    for(int j=7; j&gt;=0; j--)    </w:t>
      </w:r>
    </w:p>
    <w:p w14:paraId="5D05D92D" w14:textId="77777777" w:rsidR="0015356F" w:rsidRPr="00F95057" w:rsidRDefault="00000000" w:rsidP="00F95057">
      <w:r w:rsidRPr="00F95057">
        <w:rPr>
          <w:rFonts w:hint="eastAsia"/>
        </w:rPr>
        <w:lastRenderedPageBreak/>
        <w:t xml:space="preserve">    {</w:t>
      </w:r>
    </w:p>
    <w:p w14:paraId="44696B17" w14:textId="77777777" w:rsidR="0015356F" w:rsidRPr="00F95057" w:rsidRDefault="00000000" w:rsidP="00F95057">
      <w:r w:rsidRPr="00F95057">
        <w:rPr>
          <w:rFonts w:hint="eastAsia"/>
        </w:rPr>
        <w:t xml:space="preserve">      if((LEDArray[i]&amp;0x01)&gt;0)  </w:t>
      </w:r>
    </w:p>
    <w:p w14:paraId="1B3E1FBC" w14:textId="77777777" w:rsidR="0015356F" w:rsidRPr="00F95057" w:rsidRDefault="00000000" w:rsidP="00F95057">
      <w:r w:rsidRPr="00F95057">
        <w:rPr>
          <w:rFonts w:hint="eastAsia"/>
        </w:rPr>
        <w:t xml:space="preserve">      myMatrix.drawPixel(j, i,1); </w:t>
      </w:r>
    </w:p>
    <w:p w14:paraId="395422A0" w14:textId="77777777" w:rsidR="0015356F" w:rsidRPr="00F95057" w:rsidRDefault="00000000" w:rsidP="00F95057">
      <w:r w:rsidRPr="00F95057">
        <w:rPr>
          <w:rFonts w:hint="eastAsia"/>
        </w:rPr>
        <w:t xml:space="preserve">      LEDArray[i] = LEDArray[i]&gt;&gt;1;</w:t>
      </w:r>
    </w:p>
    <w:p w14:paraId="6BC117DC" w14:textId="77777777" w:rsidR="0015356F" w:rsidRPr="00F95057" w:rsidRDefault="00000000" w:rsidP="00F95057">
      <w:r w:rsidRPr="00F95057">
        <w:rPr>
          <w:rFonts w:hint="eastAsia"/>
        </w:rPr>
        <w:t xml:space="preserve">    }</w:t>
      </w:r>
    </w:p>
    <w:p w14:paraId="69BD348D" w14:textId="77777777" w:rsidR="0015356F" w:rsidRPr="00F95057" w:rsidRDefault="00000000" w:rsidP="00F95057">
      <w:r w:rsidRPr="00F95057">
        <w:rPr>
          <w:rFonts w:hint="eastAsia"/>
        </w:rPr>
        <w:t xml:space="preserve">  }</w:t>
      </w:r>
    </w:p>
    <w:p w14:paraId="1A95F924" w14:textId="77777777" w:rsidR="0015356F" w:rsidRPr="00F95057" w:rsidRDefault="00000000" w:rsidP="00F95057">
      <w:r w:rsidRPr="00F95057">
        <w:rPr>
          <w:rFonts w:hint="eastAsia"/>
        </w:rPr>
        <w:t xml:space="preserve">  myMatrix.writeDisplay();     </w:t>
      </w:r>
    </w:p>
    <w:p w14:paraId="06838D7C" w14:textId="77777777" w:rsidR="0015356F" w:rsidRPr="00F95057" w:rsidRDefault="0015356F" w:rsidP="00F95057"/>
    <w:p w14:paraId="7FD77262" w14:textId="77777777" w:rsidR="0015356F" w:rsidRPr="00F95057" w:rsidRDefault="00000000" w:rsidP="00F95057">
      <w:r w:rsidRPr="00F95057">
        <w:rPr>
          <w:rFonts w:hint="eastAsia"/>
        </w:rPr>
        <w:t>}</w:t>
      </w:r>
    </w:p>
    <w:p w14:paraId="074C1D7B" w14:textId="77777777" w:rsidR="0015356F" w:rsidRPr="00F95057" w:rsidRDefault="0015356F" w:rsidP="00F95057"/>
    <w:p w14:paraId="0E139F2D" w14:textId="77777777" w:rsidR="0015356F" w:rsidRPr="00F95057" w:rsidRDefault="00000000" w:rsidP="00F95057">
      <w:r w:rsidRPr="00F95057">
        <w:rPr>
          <w:rFonts w:hint="eastAsia"/>
        </w:rPr>
        <w:t>Upload the above code, the yellow robot displays a concentric square,</w:t>
      </w:r>
    </w:p>
    <w:p w14:paraId="21CE2A43" w14:textId="77777777" w:rsidR="0015356F" w:rsidRPr="00F95057" w:rsidRDefault="0015356F" w:rsidP="00F95057"/>
    <w:p w14:paraId="7D38068E" w14:textId="77777777" w:rsidR="0015356F" w:rsidRPr="00F95057" w:rsidRDefault="0015356F" w:rsidP="00F95057"/>
    <w:p w14:paraId="69607AF5" w14:textId="77777777" w:rsidR="0015356F" w:rsidRPr="00F95057" w:rsidRDefault="00000000" w:rsidP="00F95057">
      <w:r w:rsidRPr="00F95057">
        <w:rPr>
          <w:rFonts w:hint="eastAsia"/>
        </w:rPr>
        <w:t>Code 3</w:t>
      </w:r>
      <w:r w:rsidRPr="00F95057">
        <w:rPr>
          <w:rFonts w:hint="eastAsia"/>
        </w:rPr>
        <w:t>：</w:t>
      </w:r>
    </w:p>
    <w:p w14:paraId="3559EF22" w14:textId="77777777" w:rsidR="0015356F" w:rsidRPr="00F95057" w:rsidRDefault="00000000" w:rsidP="00F95057">
      <w:r w:rsidRPr="00F95057">
        <w:rPr>
          <w:rFonts w:hint="eastAsia"/>
        </w:rPr>
        <w:t>#include &lt;Matrix.h&gt;</w:t>
      </w:r>
    </w:p>
    <w:p w14:paraId="5637B4EE" w14:textId="77777777" w:rsidR="0015356F" w:rsidRPr="00F95057" w:rsidRDefault="0015356F" w:rsidP="00F95057"/>
    <w:p w14:paraId="3224F68A" w14:textId="77777777" w:rsidR="0015356F" w:rsidRPr="00F95057" w:rsidRDefault="00000000" w:rsidP="00F95057">
      <w:r w:rsidRPr="00F95057">
        <w:rPr>
          <w:rFonts w:hint="eastAsia"/>
        </w:rPr>
        <w:t>Matrix myMatrix(A4,A5);       // //create myMatrix and define communication pins</w:t>
      </w:r>
    </w:p>
    <w:p w14:paraId="4F12CB12" w14:textId="77777777" w:rsidR="0015356F" w:rsidRPr="00F95057" w:rsidRDefault="00000000" w:rsidP="00F95057">
      <w:r w:rsidRPr="00F95057">
        <w:rPr>
          <w:rFonts w:hint="eastAsia"/>
        </w:rPr>
        <w:t>uint8_t LedArray1[8]={0x18,0x18,0x18,0x18,0x99,0x5a,0x3c,0x18};</w:t>
      </w:r>
    </w:p>
    <w:p w14:paraId="1F05618F" w14:textId="77777777" w:rsidR="0015356F" w:rsidRPr="00F95057" w:rsidRDefault="00000000" w:rsidP="00F95057">
      <w:r w:rsidRPr="00F95057">
        <w:rPr>
          <w:rFonts w:hint="eastAsia"/>
        </w:rPr>
        <w:t>uint8_t  LEDArray[8];     //define a array variable without initial value</w:t>
      </w:r>
    </w:p>
    <w:p w14:paraId="2C7C73A2" w14:textId="77777777" w:rsidR="0015356F" w:rsidRPr="00F95057" w:rsidRDefault="00000000" w:rsidP="00F95057">
      <w:r w:rsidRPr="00F95057">
        <w:rPr>
          <w:rFonts w:hint="eastAsia"/>
        </w:rPr>
        <w:t>uint8_t LedArray2[8]={0x10,0x20,0x40,0xff,0xff,0x40,0x20,0x10};</w:t>
      </w:r>
    </w:p>
    <w:p w14:paraId="3D6CC8AC" w14:textId="77777777" w:rsidR="0015356F" w:rsidRPr="00F95057" w:rsidRDefault="00000000" w:rsidP="00F95057">
      <w:r w:rsidRPr="00F95057">
        <w:rPr>
          <w:rFonts w:hint="eastAsia"/>
        </w:rPr>
        <w:t>uint8_t LedArray3[8]={0x18,0x3c,0x5a,0x99,0x18,0x18,0x18,0x18};</w:t>
      </w:r>
    </w:p>
    <w:p w14:paraId="115B3884" w14:textId="77777777" w:rsidR="0015356F" w:rsidRPr="00F95057" w:rsidRDefault="00000000" w:rsidP="00F95057">
      <w:r w:rsidRPr="00F95057">
        <w:rPr>
          <w:rFonts w:hint="eastAsia"/>
        </w:rPr>
        <w:lastRenderedPageBreak/>
        <w:t>uint8_t LedArray4[8]={0x08,0x04,0x02,0xff,0xff,0x02,0x04,0x08};</w:t>
      </w:r>
    </w:p>
    <w:p w14:paraId="7393E51C" w14:textId="77777777" w:rsidR="0015356F" w:rsidRPr="00F95057" w:rsidRDefault="00000000" w:rsidP="00F95057">
      <w:r w:rsidRPr="00F95057">
        <w:rPr>
          <w:rFonts w:hint="eastAsia"/>
        </w:rPr>
        <w:t>uint8_t LedArray5[8]={0x00,0x18,0x24,0x00,0x00,0xa5,0xa5,0x42};</w:t>
      </w:r>
    </w:p>
    <w:p w14:paraId="0BC9561E" w14:textId="77777777" w:rsidR="0015356F" w:rsidRPr="00F95057" w:rsidRDefault="0015356F" w:rsidP="00F95057"/>
    <w:p w14:paraId="45F96296" w14:textId="77777777" w:rsidR="0015356F" w:rsidRPr="00F95057" w:rsidRDefault="00000000" w:rsidP="00F95057">
      <w:r w:rsidRPr="00F95057">
        <w:rPr>
          <w:rFonts w:hint="eastAsia"/>
        </w:rPr>
        <w:t>void setup(){</w:t>
      </w:r>
    </w:p>
    <w:p w14:paraId="0B47FC59" w14:textId="77777777" w:rsidR="0015356F" w:rsidRPr="00F95057" w:rsidRDefault="00000000" w:rsidP="00F95057">
      <w:r w:rsidRPr="00F95057">
        <w:rPr>
          <w:rFonts w:hint="eastAsia"/>
        </w:rPr>
        <w:t xml:space="preserve">  myMatrix.begin(0x70);  </w:t>
      </w:r>
    </w:p>
    <w:p w14:paraId="63A88C5D" w14:textId="77777777" w:rsidR="0015356F" w:rsidRPr="00F95057" w:rsidRDefault="0015356F" w:rsidP="00F95057"/>
    <w:p w14:paraId="541DC82A" w14:textId="77777777" w:rsidR="0015356F" w:rsidRPr="00F95057" w:rsidRDefault="00000000" w:rsidP="00F95057">
      <w:r w:rsidRPr="00F95057">
        <w:rPr>
          <w:rFonts w:hint="eastAsia"/>
        </w:rPr>
        <w:t>}</w:t>
      </w:r>
    </w:p>
    <w:p w14:paraId="1594E12E" w14:textId="77777777" w:rsidR="0015356F" w:rsidRPr="00F95057" w:rsidRDefault="0015356F" w:rsidP="00F95057"/>
    <w:p w14:paraId="0B8F6719" w14:textId="77777777" w:rsidR="0015356F" w:rsidRPr="00F95057" w:rsidRDefault="00000000" w:rsidP="00F95057">
      <w:r w:rsidRPr="00F95057">
        <w:rPr>
          <w:rFonts w:hint="eastAsia"/>
        </w:rPr>
        <w:t>void loop(){</w:t>
      </w:r>
    </w:p>
    <w:p w14:paraId="1772E534" w14:textId="77777777" w:rsidR="0015356F" w:rsidRPr="00F95057" w:rsidRDefault="00000000" w:rsidP="00F95057">
      <w:r w:rsidRPr="00F95057">
        <w:rPr>
          <w:rFonts w:hint="eastAsia"/>
        </w:rPr>
        <w:t xml:space="preserve">  myMatrix.clear();       </w:t>
      </w:r>
    </w:p>
    <w:p w14:paraId="2DCFBB6E" w14:textId="77777777" w:rsidR="0015356F" w:rsidRPr="00F95057" w:rsidRDefault="00000000" w:rsidP="00F95057">
      <w:r w:rsidRPr="00F95057">
        <w:rPr>
          <w:rFonts w:hint="eastAsia"/>
        </w:rPr>
        <w:t xml:space="preserve">  for(int i=0; i&lt;8; i++)     </w:t>
      </w:r>
    </w:p>
    <w:p w14:paraId="15564600" w14:textId="77777777" w:rsidR="0015356F" w:rsidRPr="00F95057" w:rsidRDefault="00000000" w:rsidP="00F95057">
      <w:r w:rsidRPr="00F95057">
        <w:rPr>
          <w:rFonts w:hint="eastAsia"/>
        </w:rPr>
        <w:t xml:space="preserve">  {</w:t>
      </w:r>
    </w:p>
    <w:p w14:paraId="29C83C14" w14:textId="77777777" w:rsidR="0015356F" w:rsidRPr="00F95057" w:rsidRDefault="00000000" w:rsidP="00F95057">
      <w:r w:rsidRPr="00F95057">
        <w:rPr>
          <w:rFonts w:hint="eastAsia"/>
        </w:rPr>
        <w:t xml:space="preserve">    LEDArray[i]=LedArray1[i];    </w:t>
      </w:r>
    </w:p>
    <w:p w14:paraId="01B58916" w14:textId="77777777" w:rsidR="0015356F" w:rsidRPr="00F95057" w:rsidRDefault="00000000" w:rsidP="00F95057">
      <w:r w:rsidRPr="00F95057">
        <w:rPr>
          <w:rFonts w:hint="eastAsia"/>
        </w:rPr>
        <w:t xml:space="preserve">    for(int j=7; j&gt;=0; j--)      </w:t>
      </w:r>
    </w:p>
    <w:p w14:paraId="2C58BEDA" w14:textId="77777777" w:rsidR="0015356F" w:rsidRPr="00F95057" w:rsidRDefault="00000000" w:rsidP="00F95057">
      <w:r w:rsidRPr="00F95057">
        <w:rPr>
          <w:rFonts w:hint="eastAsia"/>
        </w:rPr>
        <w:t xml:space="preserve">    {</w:t>
      </w:r>
    </w:p>
    <w:p w14:paraId="639E6AF7" w14:textId="77777777" w:rsidR="0015356F" w:rsidRPr="00F95057" w:rsidRDefault="00000000" w:rsidP="00F95057">
      <w:r w:rsidRPr="00F95057">
        <w:rPr>
          <w:rFonts w:hint="eastAsia"/>
        </w:rPr>
        <w:t xml:space="preserve">      if((LEDArray[i]&amp;0x01)&gt;0)    </w:t>
      </w:r>
    </w:p>
    <w:p w14:paraId="4F7A784C" w14:textId="77777777" w:rsidR="0015356F" w:rsidRPr="00F95057" w:rsidRDefault="00000000" w:rsidP="00F95057">
      <w:r w:rsidRPr="00F95057">
        <w:rPr>
          <w:rFonts w:hint="eastAsia"/>
        </w:rPr>
        <w:t xml:space="preserve">      myMatrix.drawPixel(j, i,1);     //Light the corresponding point</w:t>
      </w:r>
    </w:p>
    <w:p w14:paraId="2865CB09" w14:textId="77777777" w:rsidR="0015356F" w:rsidRPr="00F95057" w:rsidRDefault="00000000" w:rsidP="00F95057">
      <w:r w:rsidRPr="00F95057">
        <w:rPr>
          <w:rFonts w:hint="eastAsia"/>
        </w:rPr>
        <w:t xml:space="preserve">      LEDArray[i] = LEDArray[i]&gt;&gt;1;   </w:t>
      </w:r>
    </w:p>
    <w:p w14:paraId="642AE06C" w14:textId="77777777" w:rsidR="0015356F" w:rsidRPr="00F95057" w:rsidRDefault="00000000" w:rsidP="00F95057">
      <w:r w:rsidRPr="00F95057">
        <w:rPr>
          <w:rFonts w:hint="eastAsia"/>
        </w:rPr>
        <w:t xml:space="preserve">    }</w:t>
      </w:r>
    </w:p>
    <w:p w14:paraId="5BF08C5D" w14:textId="77777777" w:rsidR="0015356F" w:rsidRPr="00F95057" w:rsidRDefault="00000000" w:rsidP="00F95057">
      <w:r w:rsidRPr="00F95057">
        <w:rPr>
          <w:rFonts w:hint="eastAsia"/>
        </w:rPr>
        <w:t xml:space="preserve">  }</w:t>
      </w:r>
    </w:p>
    <w:p w14:paraId="3645B2AA" w14:textId="77777777" w:rsidR="0015356F" w:rsidRPr="00F95057" w:rsidRDefault="00000000" w:rsidP="00F95057">
      <w:r w:rsidRPr="00F95057">
        <w:rPr>
          <w:rFonts w:hint="eastAsia"/>
        </w:rPr>
        <w:t xml:space="preserve">  myMatrix.writeDisplay();    </w:t>
      </w:r>
    </w:p>
    <w:p w14:paraId="2AE3E64C" w14:textId="77777777" w:rsidR="0015356F" w:rsidRPr="00F95057" w:rsidRDefault="00000000" w:rsidP="00F95057">
      <w:r w:rsidRPr="00F95057">
        <w:rPr>
          <w:rFonts w:hint="eastAsia"/>
        </w:rPr>
        <w:t xml:space="preserve">  delay(1000);</w:t>
      </w:r>
    </w:p>
    <w:p w14:paraId="0406B07A" w14:textId="77777777" w:rsidR="0015356F" w:rsidRPr="00F95057" w:rsidRDefault="00000000" w:rsidP="00F95057">
      <w:r w:rsidRPr="00F95057">
        <w:rPr>
          <w:rFonts w:hint="eastAsia"/>
        </w:rPr>
        <w:lastRenderedPageBreak/>
        <w:t xml:space="preserve">  myMatrix.clear();</w:t>
      </w:r>
    </w:p>
    <w:p w14:paraId="0FACFB03" w14:textId="77777777" w:rsidR="0015356F" w:rsidRPr="00F95057" w:rsidRDefault="00000000" w:rsidP="00F95057">
      <w:r w:rsidRPr="00F95057">
        <w:rPr>
          <w:rFonts w:hint="eastAsia"/>
        </w:rPr>
        <w:t xml:space="preserve">  myMatrix.writeDisplay();</w:t>
      </w:r>
    </w:p>
    <w:p w14:paraId="7A264886" w14:textId="77777777" w:rsidR="0015356F" w:rsidRPr="00F95057" w:rsidRDefault="00000000" w:rsidP="00F95057">
      <w:r w:rsidRPr="00F95057">
        <w:rPr>
          <w:rFonts w:hint="eastAsia"/>
        </w:rPr>
        <w:t xml:space="preserve">  for(int i=0; i&lt;8; i++)</w:t>
      </w:r>
    </w:p>
    <w:p w14:paraId="29B943DA" w14:textId="77777777" w:rsidR="0015356F" w:rsidRPr="00F95057" w:rsidRDefault="00000000" w:rsidP="00F95057">
      <w:r w:rsidRPr="00F95057">
        <w:rPr>
          <w:rFonts w:hint="eastAsia"/>
        </w:rPr>
        <w:t xml:space="preserve">  {</w:t>
      </w:r>
    </w:p>
    <w:p w14:paraId="436CCFBF" w14:textId="77777777" w:rsidR="0015356F" w:rsidRPr="00F95057" w:rsidRDefault="00000000" w:rsidP="00F95057">
      <w:r w:rsidRPr="00F95057">
        <w:rPr>
          <w:rFonts w:hint="eastAsia"/>
        </w:rPr>
        <w:t xml:space="preserve">    LEDArray[i]=LedArray2[i];</w:t>
      </w:r>
    </w:p>
    <w:p w14:paraId="406AAC27" w14:textId="77777777" w:rsidR="0015356F" w:rsidRPr="00F95057" w:rsidRDefault="00000000" w:rsidP="00F95057">
      <w:r w:rsidRPr="00F95057">
        <w:rPr>
          <w:rFonts w:hint="eastAsia"/>
        </w:rPr>
        <w:t xml:space="preserve">    for(int j=7; j&gt;=0; j--)</w:t>
      </w:r>
    </w:p>
    <w:p w14:paraId="575B1EDF" w14:textId="77777777" w:rsidR="0015356F" w:rsidRPr="00F95057" w:rsidRDefault="00000000" w:rsidP="00F95057">
      <w:r w:rsidRPr="00F95057">
        <w:rPr>
          <w:rFonts w:hint="eastAsia"/>
        </w:rPr>
        <w:t xml:space="preserve">    {</w:t>
      </w:r>
    </w:p>
    <w:p w14:paraId="5DBC2E85" w14:textId="77777777" w:rsidR="0015356F" w:rsidRPr="00F95057" w:rsidRDefault="00000000" w:rsidP="00F95057">
      <w:r w:rsidRPr="00F95057">
        <w:rPr>
          <w:rFonts w:hint="eastAsia"/>
        </w:rPr>
        <w:t xml:space="preserve">      if((LEDArray[i]&amp;0x01)&gt;0)</w:t>
      </w:r>
    </w:p>
    <w:p w14:paraId="17519888" w14:textId="77777777" w:rsidR="0015356F" w:rsidRPr="00F95057" w:rsidRDefault="00000000" w:rsidP="00F95057">
      <w:r w:rsidRPr="00F95057">
        <w:rPr>
          <w:rFonts w:hint="eastAsia"/>
        </w:rPr>
        <w:t xml:space="preserve">      myMatrix.drawPixel(j, i,1);</w:t>
      </w:r>
    </w:p>
    <w:p w14:paraId="305568AF" w14:textId="77777777" w:rsidR="0015356F" w:rsidRPr="00F95057" w:rsidRDefault="00000000" w:rsidP="00F95057">
      <w:r w:rsidRPr="00F95057">
        <w:rPr>
          <w:rFonts w:hint="eastAsia"/>
        </w:rPr>
        <w:t xml:space="preserve">      LEDArray[i] = LEDArray[i]&gt;&gt;1;</w:t>
      </w:r>
    </w:p>
    <w:p w14:paraId="579DBBCB" w14:textId="77777777" w:rsidR="0015356F" w:rsidRPr="00F95057" w:rsidRDefault="00000000" w:rsidP="00F95057">
      <w:r w:rsidRPr="00F95057">
        <w:rPr>
          <w:rFonts w:hint="eastAsia"/>
        </w:rPr>
        <w:t xml:space="preserve">    }</w:t>
      </w:r>
    </w:p>
    <w:p w14:paraId="593A39C1" w14:textId="77777777" w:rsidR="0015356F" w:rsidRPr="00F95057" w:rsidRDefault="00000000" w:rsidP="00F95057">
      <w:r w:rsidRPr="00F95057">
        <w:rPr>
          <w:rFonts w:hint="eastAsia"/>
        </w:rPr>
        <w:t xml:space="preserve">  }</w:t>
      </w:r>
    </w:p>
    <w:p w14:paraId="29C6873E" w14:textId="77777777" w:rsidR="0015356F" w:rsidRPr="00F95057" w:rsidRDefault="00000000" w:rsidP="00F95057">
      <w:r w:rsidRPr="00F95057">
        <w:rPr>
          <w:rFonts w:hint="eastAsia"/>
        </w:rPr>
        <w:t xml:space="preserve">  myMatrix.writeDisplay();</w:t>
      </w:r>
    </w:p>
    <w:p w14:paraId="403F1F1A" w14:textId="77777777" w:rsidR="0015356F" w:rsidRPr="00F95057" w:rsidRDefault="00000000" w:rsidP="00F95057">
      <w:r w:rsidRPr="00F95057">
        <w:rPr>
          <w:rFonts w:hint="eastAsia"/>
        </w:rPr>
        <w:t xml:space="preserve">  delay(1000);</w:t>
      </w:r>
    </w:p>
    <w:p w14:paraId="50991085" w14:textId="77777777" w:rsidR="0015356F" w:rsidRPr="00F95057" w:rsidRDefault="00000000" w:rsidP="00F95057">
      <w:r w:rsidRPr="00F95057">
        <w:rPr>
          <w:rFonts w:hint="eastAsia"/>
        </w:rPr>
        <w:t xml:space="preserve">  myMatrix.clear();</w:t>
      </w:r>
    </w:p>
    <w:p w14:paraId="1B1BA39F" w14:textId="77777777" w:rsidR="0015356F" w:rsidRPr="00F95057" w:rsidRDefault="00000000" w:rsidP="00F95057">
      <w:r w:rsidRPr="00F95057">
        <w:rPr>
          <w:rFonts w:hint="eastAsia"/>
        </w:rPr>
        <w:t xml:space="preserve">  myMatrix.writeDisplay();</w:t>
      </w:r>
    </w:p>
    <w:p w14:paraId="0E60D46B" w14:textId="77777777" w:rsidR="0015356F" w:rsidRPr="00F95057" w:rsidRDefault="00000000" w:rsidP="00F95057">
      <w:r w:rsidRPr="00F95057">
        <w:rPr>
          <w:rFonts w:hint="eastAsia"/>
        </w:rPr>
        <w:t xml:space="preserve">  for(int i=0; i&lt;8; i++)</w:t>
      </w:r>
    </w:p>
    <w:p w14:paraId="33C1D58D" w14:textId="77777777" w:rsidR="0015356F" w:rsidRPr="00F95057" w:rsidRDefault="00000000" w:rsidP="00F95057">
      <w:r w:rsidRPr="00F95057">
        <w:rPr>
          <w:rFonts w:hint="eastAsia"/>
        </w:rPr>
        <w:t xml:space="preserve">  {</w:t>
      </w:r>
    </w:p>
    <w:p w14:paraId="2E2A6368" w14:textId="77777777" w:rsidR="0015356F" w:rsidRPr="00F95057" w:rsidRDefault="00000000" w:rsidP="00F95057">
      <w:r w:rsidRPr="00F95057">
        <w:rPr>
          <w:rFonts w:hint="eastAsia"/>
        </w:rPr>
        <w:t xml:space="preserve">    LEDArray[i]=LedArray3[i];</w:t>
      </w:r>
    </w:p>
    <w:p w14:paraId="2B3456D0" w14:textId="77777777" w:rsidR="0015356F" w:rsidRPr="00F95057" w:rsidRDefault="00000000" w:rsidP="00F95057">
      <w:r w:rsidRPr="00F95057">
        <w:rPr>
          <w:rFonts w:hint="eastAsia"/>
        </w:rPr>
        <w:t xml:space="preserve">    for(int j=7; j&gt;=0; j--)</w:t>
      </w:r>
    </w:p>
    <w:p w14:paraId="11F32EB9" w14:textId="77777777" w:rsidR="0015356F" w:rsidRPr="00F95057" w:rsidRDefault="00000000" w:rsidP="00F95057">
      <w:r w:rsidRPr="00F95057">
        <w:rPr>
          <w:rFonts w:hint="eastAsia"/>
        </w:rPr>
        <w:t xml:space="preserve">    {</w:t>
      </w:r>
    </w:p>
    <w:p w14:paraId="39543BC9" w14:textId="77777777" w:rsidR="0015356F" w:rsidRPr="00F95057" w:rsidRDefault="00000000" w:rsidP="00F95057">
      <w:r w:rsidRPr="00F95057">
        <w:rPr>
          <w:rFonts w:hint="eastAsia"/>
        </w:rPr>
        <w:t xml:space="preserve">      if((LEDArray[i]&amp;0x01)&gt;0)</w:t>
      </w:r>
    </w:p>
    <w:p w14:paraId="6F8659EB" w14:textId="77777777" w:rsidR="0015356F" w:rsidRPr="00F95057" w:rsidRDefault="00000000" w:rsidP="00F95057">
      <w:r w:rsidRPr="00F95057">
        <w:rPr>
          <w:rFonts w:hint="eastAsia"/>
        </w:rPr>
        <w:lastRenderedPageBreak/>
        <w:t xml:space="preserve">      myMatrix.drawPixel(j, i,1);</w:t>
      </w:r>
    </w:p>
    <w:p w14:paraId="10348CA7" w14:textId="77777777" w:rsidR="0015356F" w:rsidRPr="00F95057" w:rsidRDefault="00000000" w:rsidP="00F95057">
      <w:r w:rsidRPr="00F95057">
        <w:rPr>
          <w:rFonts w:hint="eastAsia"/>
        </w:rPr>
        <w:t xml:space="preserve">      LEDArray[i] = LEDArray[i]&gt;&gt;1;</w:t>
      </w:r>
    </w:p>
    <w:p w14:paraId="4B0494F2" w14:textId="77777777" w:rsidR="0015356F" w:rsidRPr="00F95057" w:rsidRDefault="00000000" w:rsidP="00F95057">
      <w:r w:rsidRPr="00F95057">
        <w:rPr>
          <w:rFonts w:hint="eastAsia"/>
        </w:rPr>
        <w:t xml:space="preserve">    }</w:t>
      </w:r>
    </w:p>
    <w:p w14:paraId="09D2DD30" w14:textId="77777777" w:rsidR="0015356F" w:rsidRPr="00F95057" w:rsidRDefault="00000000" w:rsidP="00F95057">
      <w:r w:rsidRPr="00F95057">
        <w:rPr>
          <w:rFonts w:hint="eastAsia"/>
        </w:rPr>
        <w:t xml:space="preserve">  }</w:t>
      </w:r>
    </w:p>
    <w:p w14:paraId="797C22AC" w14:textId="77777777" w:rsidR="0015356F" w:rsidRPr="00F95057" w:rsidRDefault="00000000" w:rsidP="00F95057">
      <w:r w:rsidRPr="00F95057">
        <w:rPr>
          <w:rFonts w:hint="eastAsia"/>
        </w:rPr>
        <w:t xml:space="preserve">  myMatrix.writeDisplay();</w:t>
      </w:r>
    </w:p>
    <w:p w14:paraId="2A4B0F15" w14:textId="77777777" w:rsidR="0015356F" w:rsidRPr="00F95057" w:rsidRDefault="00000000" w:rsidP="00F95057">
      <w:r w:rsidRPr="00F95057">
        <w:rPr>
          <w:rFonts w:hint="eastAsia"/>
        </w:rPr>
        <w:t xml:space="preserve">  delay(1000);</w:t>
      </w:r>
    </w:p>
    <w:p w14:paraId="1C8E5001" w14:textId="77777777" w:rsidR="0015356F" w:rsidRPr="00F95057" w:rsidRDefault="00000000" w:rsidP="00F95057">
      <w:r w:rsidRPr="00F95057">
        <w:rPr>
          <w:rFonts w:hint="eastAsia"/>
        </w:rPr>
        <w:t xml:space="preserve">  myMatrix.clear();</w:t>
      </w:r>
    </w:p>
    <w:p w14:paraId="1A9FF2C2" w14:textId="77777777" w:rsidR="0015356F" w:rsidRPr="00F95057" w:rsidRDefault="00000000" w:rsidP="00F95057">
      <w:r w:rsidRPr="00F95057">
        <w:rPr>
          <w:rFonts w:hint="eastAsia"/>
        </w:rPr>
        <w:t xml:space="preserve">  myMatrix.writeDisplay();</w:t>
      </w:r>
    </w:p>
    <w:p w14:paraId="0530BF64" w14:textId="77777777" w:rsidR="0015356F" w:rsidRPr="00F95057" w:rsidRDefault="00000000" w:rsidP="00F95057">
      <w:r w:rsidRPr="00F95057">
        <w:rPr>
          <w:rFonts w:hint="eastAsia"/>
        </w:rPr>
        <w:t xml:space="preserve">  for(int i=0; i&lt;8; i++)</w:t>
      </w:r>
    </w:p>
    <w:p w14:paraId="3A2B1AAC" w14:textId="77777777" w:rsidR="0015356F" w:rsidRPr="00F95057" w:rsidRDefault="00000000" w:rsidP="00F95057">
      <w:r w:rsidRPr="00F95057">
        <w:rPr>
          <w:rFonts w:hint="eastAsia"/>
        </w:rPr>
        <w:t xml:space="preserve">  {</w:t>
      </w:r>
    </w:p>
    <w:p w14:paraId="22AB0CEE" w14:textId="77777777" w:rsidR="0015356F" w:rsidRPr="00F95057" w:rsidRDefault="00000000" w:rsidP="00F95057">
      <w:r w:rsidRPr="00F95057">
        <w:rPr>
          <w:rFonts w:hint="eastAsia"/>
        </w:rPr>
        <w:t xml:space="preserve">    LEDArray[i]=LedArray4[i];</w:t>
      </w:r>
    </w:p>
    <w:p w14:paraId="171BD523" w14:textId="77777777" w:rsidR="0015356F" w:rsidRPr="00F95057" w:rsidRDefault="00000000" w:rsidP="00F95057">
      <w:r w:rsidRPr="00F95057">
        <w:rPr>
          <w:rFonts w:hint="eastAsia"/>
        </w:rPr>
        <w:t xml:space="preserve">    for(int j=7; j&gt;=0; j--)</w:t>
      </w:r>
    </w:p>
    <w:p w14:paraId="21CC6EEB" w14:textId="77777777" w:rsidR="0015356F" w:rsidRPr="00F95057" w:rsidRDefault="00000000" w:rsidP="00F95057">
      <w:r w:rsidRPr="00F95057">
        <w:rPr>
          <w:rFonts w:hint="eastAsia"/>
        </w:rPr>
        <w:t xml:space="preserve">    {</w:t>
      </w:r>
    </w:p>
    <w:p w14:paraId="3AC7E09F" w14:textId="77777777" w:rsidR="0015356F" w:rsidRPr="00F95057" w:rsidRDefault="00000000" w:rsidP="00F95057">
      <w:r w:rsidRPr="00F95057">
        <w:rPr>
          <w:rFonts w:hint="eastAsia"/>
        </w:rPr>
        <w:t xml:space="preserve">      if((LEDArray[i]&amp;0x01)&gt;0)</w:t>
      </w:r>
    </w:p>
    <w:p w14:paraId="210116E5" w14:textId="77777777" w:rsidR="0015356F" w:rsidRPr="00F95057" w:rsidRDefault="00000000" w:rsidP="00F95057">
      <w:r w:rsidRPr="00F95057">
        <w:rPr>
          <w:rFonts w:hint="eastAsia"/>
        </w:rPr>
        <w:t xml:space="preserve">      myMatrix.drawPixel(j, i,1);</w:t>
      </w:r>
    </w:p>
    <w:p w14:paraId="41D80E95" w14:textId="77777777" w:rsidR="0015356F" w:rsidRPr="00F95057" w:rsidRDefault="00000000" w:rsidP="00F95057">
      <w:r w:rsidRPr="00F95057">
        <w:rPr>
          <w:rFonts w:hint="eastAsia"/>
        </w:rPr>
        <w:t xml:space="preserve">      LEDArray[i] = LEDArray[i]&gt;&gt;1;</w:t>
      </w:r>
    </w:p>
    <w:p w14:paraId="18B4373C" w14:textId="77777777" w:rsidR="0015356F" w:rsidRPr="00F95057" w:rsidRDefault="00000000" w:rsidP="00F95057">
      <w:r w:rsidRPr="00F95057">
        <w:rPr>
          <w:rFonts w:hint="eastAsia"/>
        </w:rPr>
        <w:t xml:space="preserve">    }</w:t>
      </w:r>
    </w:p>
    <w:p w14:paraId="54B7A8C0" w14:textId="77777777" w:rsidR="0015356F" w:rsidRPr="00F95057" w:rsidRDefault="00000000" w:rsidP="00F95057">
      <w:r w:rsidRPr="00F95057">
        <w:rPr>
          <w:rFonts w:hint="eastAsia"/>
        </w:rPr>
        <w:t xml:space="preserve">  }</w:t>
      </w:r>
    </w:p>
    <w:p w14:paraId="24D1B12F" w14:textId="77777777" w:rsidR="0015356F" w:rsidRPr="00F95057" w:rsidRDefault="00000000" w:rsidP="00F95057">
      <w:r w:rsidRPr="00F95057">
        <w:rPr>
          <w:rFonts w:hint="eastAsia"/>
        </w:rPr>
        <w:t xml:space="preserve">  myMatrix.writeDisplay();</w:t>
      </w:r>
    </w:p>
    <w:p w14:paraId="1B870CFA" w14:textId="77777777" w:rsidR="0015356F" w:rsidRPr="00F95057" w:rsidRDefault="00000000" w:rsidP="00F95057">
      <w:r w:rsidRPr="00F95057">
        <w:rPr>
          <w:rFonts w:hint="eastAsia"/>
        </w:rPr>
        <w:t xml:space="preserve">  delay(1000);</w:t>
      </w:r>
    </w:p>
    <w:p w14:paraId="27098F70" w14:textId="77777777" w:rsidR="0015356F" w:rsidRPr="00F95057" w:rsidRDefault="00000000" w:rsidP="00F95057">
      <w:r w:rsidRPr="00F95057">
        <w:rPr>
          <w:rFonts w:hint="eastAsia"/>
        </w:rPr>
        <w:t xml:space="preserve">  myMatrix.clear();</w:t>
      </w:r>
    </w:p>
    <w:p w14:paraId="34D09381" w14:textId="77777777" w:rsidR="0015356F" w:rsidRPr="00F95057" w:rsidRDefault="00000000" w:rsidP="00F95057">
      <w:r w:rsidRPr="00F95057">
        <w:rPr>
          <w:rFonts w:hint="eastAsia"/>
        </w:rPr>
        <w:t xml:space="preserve">  myMatrix.writeDisplay();</w:t>
      </w:r>
    </w:p>
    <w:p w14:paraId="40B79135" w14:textId="77777777" w:rsidR="0015356F" w:rsidRPr="00F95057" w:rsidRDefault="00000000" w:rsidP="00F95057">
      <w:r w:rsidRPr="00F95057">
        <w:rPr>
          <w:rFonts w:hint="eastAsia"/>
        </w:rPr>
        <w:lastRenderedPageBreak/>
        <w:t xml:space="preserve">  for(int i=0; i&lt;8; i++)</w:t>
      </w:r>
    </w:p>
    <w:p w14:paraId="5D4A73D2" w14:textId="77777777" w:rsidR="0015356F" w:rsidRPr="00F95057" w:rsidRDefault="00000000" w:rsidP="00F95057">
      <w:r w:rsidRPr="00F95057">
        <w:rPr>
          <w:rFonts w:hint="eastAsia"/>
        </w:rPr>
        <w:t xml:space="preserve">  {</w:t>
      </w:r>
    </w:p>
    <w:p w14:paraId="0C4A29C4" w14:textId="77777777" w:rsidR="0015356F" w:rsidRPr="00F95057" w:rsidRDefault="00000000" w:rsidP="00F95057">
      <w:r w:rsidRPr="00F95057">
        <w:rPr>
          <w:rFonts w:hint="eastAsia"/>
        </w:rPr>
        <w:t xml:space="preserve">    LEDArray[i]=LedArray5[i];</w:t>
      </w:r>
    </w:p>
    <w:p w14:paraId="1430FBF4" w14:textId="77777777" w:rsidR="0015356F" w:rsidRPr="00F95057" w:rsidRDefault="00000000" w:rsidP="00F95057">
      <w:r w:rsidRPr="00F95057">
        <w:rPr>
          <w:rFonts w:hint="eastAsia"/>
        </w:rPr>
        <w:t xml:space="preserve">    for(int j=7; j&gt;=0; j--)</w:t>
      </w:r>
    </w:p>
    <w:p w14:paraId="363E7883" w14:textId="77777777" w:rsidR="0015356F" w:rsidRPr="00F95057" w:rsidRDefault="00000000" w:rsidP="00F95057">
      <w:r w:rsidRPr="00F95057">
        <w:rPr>
          <w:rFonts w:hint="eastAsia"/>
        </w:rPr>
        <w:t xml:space="preserve">    {</w:t>
      </w:r>
    </w:p>
    <w:p w14:paraId="15A20E43" w14:textId="77777777" w:rsidR="0015356F" w:rsidRPr="00F95057" w:rsidRDefault="00000000" w:rsidP="00F95057">
      <w:r w:rsidRPr="00F95057">
        <w:rPr>
          <w:rFonts w:hint="eastAsia"/>
        </w:rPr>
        <w:t xml:space="preserve">      if((LEDArray[i]&amp;0x01)&gt;0)</w:t>
      </w:r>
    </w:p>
    <w:p w14:paraId="0509DD8F" w14:textId="77777777" w:rsidR="0015356F" w:rsidRPr="00F95057" w:rsidRDefault="00000000" w:rsidP="00F95057">
      <w:r w:rsidRPr="00F95057">
        <w:rPr>
          <w:rFonts w:hint="eastAsia"/>
        </w:rPr>
        <w:t xml:space="preserve">      myMatrix.drawPixel(j, i,1);</w:t>
      </w:r>
    </w:p>
    <w:p w14:paraId="668579C9" w14:textId="77777777" w:rsidR="0015356F" w:rsidRPr="00F95057" w:rsidRDefault="00000000" w:rsidP="00F95057">
      <w:r w:rsidRPr="00F95057">
        <w:rPr>
          <w:rFonts w:hint="eastAsia"/>
        </w:rPr>
        <w:t xml:space="preserve">      LEDArray[i] = LEDArray[i]&gt;&gt;1;</w:t>
      </w:r>
    </w:p>
    <w:p w14:paraId="299DEEC2" w14:textId="77777777" w:rsidR="0015356F" w:rsidRPr="00F95057" w:rsidRDefault="00000000" w:rsidP="00F95057">
      <w:r w:rsidRPr="00F95057">
        <w:rPr>
          <w:rFonts w:hint="eastAsia"/>
        </w:rPr>
        <w:t xml:space="preserve">    }</w:t>
      </w:r>
    </w:p>
    <w:p w14:paraId="2ADD610B" w14:textId="77777777" w:rsidR="0015356F" w:rsidRPr="00F95057" w:rsidRDefault="00000000" w:rsidP="00F95057">
      <w:r w:rsidRPr="00F95057">
        <w:rPr>
          <w:rFonts w:hint="eastAsia"/>
        </w:rPr>
        <w:t xml:space="preserve">  }</w:t>
      </w:r>
    </w:p>
    <w:p w14:paraId="09E0B14D" w14:textId="77777777" w:rsidR="0015356F" w:rsidRPr="00F95057" w:rsidRDefault="00000000" w:rsidP="00F95057">
      <w:r w:rsidRPr="00F95057">
        <w:rPr>
          <w:rFonts w:hint="eastAsia"/>
        </w:rPr>
        <w:t xml:space="preserve">  myMatrix.writeDisplay();</w:t>
      </w:r>
    </w:p>
    <w:p w14:paraId="0BFE8355" w14:textId="77777777" w:rsidR="0015356F" w:rsidRPr="00F95057" w:rsidRDefault="00000000" w:rsidP="00F95057">
      <w:r w:rsidRPr="00F95057">
        <w:rPr>
          <w:rFonts w:hint="eastAsia"/>
        </w:rPr>
        <w:t xml:space="preserve">  delay(1000);</w:t>
      </w:r>
    </w:p>
    <w:p w14:paraId="3E011BBC" w14:textId="77777777" w:rsidR="0015356F" w:rsidRPr="00F95057" w:rsidRDefault="00000000" w:rsidP="00F95057">
      <w:r w:rsidRPr="00F95057">
        <w:rPr>
          <w:rFonts w:hint="eastAsia"/>
        </w:rPr>
        <w:t xml:space="preserve">  myMatrix.clear();</w:t>
      </w:r>
    </w:p>
    <w:p w14:paraId="4B91DC8E" w14:textId="77777777" w:rsidR="0015356F" w:rsidRPr="00F95057" w:rsidRDefault="00000000" w:rsidP="00F95057">
      <w:r w:rsidRPr="00F95057">
        <w:rPr>
          <w:rFonts w:hint="eastAsia"/>
        </w:rPr>
        <w:t xml:space="preserve">  myMatrix.writeDisplay();</w:t>
      </w:r>
    </w:p>
    <w:p w14:paraId="35C70496" w14:textId="77777777" w:rsidR="0015356F" w:rsidRPr="00F95057" w:rsidRDefault="0015356F" w:rsidP="00F95057"/>
    <w:p w14:paraId="2F07AF88" w14:textId="77777777" w:rsidR="0015356F" w:rsidRPr="00F95057" w:rsidRDefault="00000000" w:rsidP="00F95057">
      <w:r w:rsidRPr="00F95057">
        <w:rPr>
          <w:rFonts w:hint="eastAsia"/>
        </w:rPr>
        <w:t>}</w:t>
      </w:r>
    </w:p>
    <w:p w14:paraId="54E5C15B" w14:textId="77777777" w:rsidR="0015356F" w:rsidRPr="00F95057" w:rsidRDefault="0015356F" w:rsidP="00F95057"/>
    <w:p w14:paraId="0D37AECE" w14:textId="77777777" w:rsidR="0015356F" w:rsidRPr="00F95057" w:rsidRDefault="00000000" w:rsidP="00F95057">
      <w:r w:rsidRPr="00F95057">
        <w:rPr>
          <w:rFonts w:hint="eastAsia"/>
        </w:rPr>
        <w:t>Upload code, the yellow robot will show arrow up,down, leftward and rightward and smile image, circularly.</w:t>
      </w:r>
    </w:p>
    <w:p w14:paraId="2C39DA25" w14:textId="77777777" w:rsidR="0015356F" w:rsidRPr="00F95057" w:rsidRDefault="0015356F" w:rsidP="00F95057"/>
    <w:p w14:paraId="427297F4" w14:textId="77777777" w:rsidR="0015356F" w:rsidRPr="00F95057" w:rsidRDefault="0015356F" w:rsidP="00F95057"/>
    <w:p w14:paraId="413C55AA" w14:textId="77777777" w:rsidR="0015356F" w:rsidRPr="00F95057" w:rsidRDefault="0015356F" w:rsidP="00F95057"/>
    <w:p w14:paraId="42AF356C" w14:textId="77777777" w:rsidR="0015356F" w:rsidRPr="00F95057" w:rsidRDefault="0015356F" w:rsidP="00F95057"/>
    <w:p w14:paraId="56A141D5" w14:textId="77777777" w:rsidR="0015356F" w:rsidRPr="00F95057" w:rsidRDefault="00000000" w:rsidP="00F95057">
      <w:r w:rsidRPr="00F95057">
        <w:rPr>
          <w:rFonts w:hint="eastAsia"/>
        </w:rPr>
        <w:t xml:space="preserve">Project 8: Obstacle Avoidance Robot </w:t>
      </w:r>
    </w:p>
    <w:p w14:paraId="03675ACE" w14:textId="77777777" w:rsidR="0015356F" w:rsidRPr="00F95057" w:rsidRDefault="00000000" w:rsidP="00F95057">
      <w:r w:rsidRPr="00F95057">
        <w:rPr>
          <w:rFonts w:hint="eastAsia"/>
        </w:rPr>
        <w:drawing>
          <wp:inline distT="0" distB="0" distL="114300" distR="114300" wp14:anchorId="477EECCD" wp14:editId="6B4F4D69">
            <wp:extent cx="4658360" cy="2870835"/>
            <wp:effectExtent l="0" t="0" r="8890" b="571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4"/>
                    <a:stretch>
                      <a:fillRect/>
                    </a:stretch>
                  </pic:blipFill>
                  <pic:spPr>
                    <a:xfrm>
                      <a:off x="0" y="0"/>
                      <a:ext cx="4658360" cy="2870835"/>
                    </a:xfrm>
                    <a:prstGeom prst="rect">
                      <a:avLst/>
                    </a:prstGeom>
                    <a:noFill/>
                    <a:ln>
                      <a:noFill/>
                    </a:ln>
                  </pic:spPr>
                </pic:pic>
              </a:graphicData>
            </a:graphic>
          </wp:inline>
        </w:drawing>
      </w:r>
    </w:p>
    <w:p w14:paraId="2F133CD2" w14:textId="77777777" w:rsidR="0015356F" w:rsidRPr="00F95057" w:rsidRDefault="0015356F" w:rsidP="00F95057"/>
    <w:p w14:paraId="10110FAC" w14:textId="77777777" w:rsidR="0015356F" w:rsidRPr="00F95057" w:rsidRDefault="0015356F" w:rsidP="00F95057"/>
    <w:p w14:paraId="7992E29E" w14:textId="77777777" w:rsidR="0015356F" w:rsidRPr="00F95057" w:rsidRDefault="00000000" w:rsidP="00F95057">
      <w:r w:rsidRPr="00F95057">
        <w:rPr>
          <w:rFonts w:hint="eastAsia"/>
        </w:rPr>
        <w:t>Description</w:t>
      </w:r>
      <w:r w:rsidRPr="00F95057">
        <w:rPr>
          <w:rFonts w:hint="eastAsia"/>
        </w:rPr>
        <w:t>：</w:t>
      </w:r>
    </w:p>
    <w:p w14:paraId="130CBCE4" w14:textId="77777777" w:rsidR="0015356F" w:rsidRPr="00F95057" w:rsidRDefault="0015356F" w:rsidP="00F95057"/>
    <w:p w14:paraId="6AB7231C" w14:textId="77777777" w:rsidR="0015356F" w:rsidRPr="00F95057" w:rsidRDefault="00000000" w:rsidP="00F95057">
      <w:r w:rsidRPr="00F95057">
        <w:rPr>
          <w:rFonts w:hint="eastAsia"/>
        </w:rPr>
        <w:t xml:space="preserve">We have learned about distance detection and motor drive. In this lesson, we combine them together. In fact, we only need to change a test code to convert the car into an obstacle avoidance car. </w:t>
      </w:r>
    </w:p>
    <w:p w14:paraId="0ECAD06D" w14:textId="77777777" w:rsidR="0015356F" w:rsidRPr="00F95057" w:rsidRDefault="0015356F" w:rsidP="00F95057"/>
    <w:tbl>
      <w:tblPr>
        <w:tblStyle w:val="a8"/>
        <w:tblW w:w="8223" w:type="dxa"/>
        <w:jc w:val="center"/>
        <w:tblBorders>
          <w:top w:val="single" w:sz="24" w:space="0" w:color="auto"/>
          <w:left w:val="single" w:sz="24" w:space="0" w:color="auto"/>
          <w:bottom w:val="single" w:sz="24" w:space="0" w:color="auto"/>
          <w:right w:val="single" w:sz="24" w:space="0" w:color="auto"/>
        </w:tblBorders>
        <w:tblLayout w:type="fixed"/>
        <w:tblLook w:val="04A0" w:firstRow="1" w:lastRow="0" w:firstColumn="1" w:lastColumn="0" w:noHBand="0" w:noVBand="1"/>
      </w:tblPr>
      <w:tblGrid>
        <w:gridCol w:w="1787"/>
        <w:gridCol w:w="2119"/>
        <w:gridCol w:w="2085"/>
        <w:gridCol w:w="2232"/>
      </w:tblGrid>
      <w:tr w:rsidR="0015356F" w:rsidRPr="00F95057" w14:paraId="14AA5033" w14:textId="77777777">
        <w:trPr>
          <w:trHeight w:val="710"/>
          <w:jc w:val="center"/>
        </w:trPr>
        <w:tc>
          <w:tcPr>
            <w:tcW w:w="1787" w:type="dxa"/>
            <w:vMerge w:val="restart"/>
            <w:tcBorders>
              <w:tl2br w:val="nil"/>
              <w:tr2bl w:val="nil"/>
            </w:tcBorders>
            <w:vAlign w:val="center"/>
          </w:tcPr>
          <w:p w14:paraId="15AAA49E" w14:textId="77777777" w:rsidR="0015356F" w:rsidRPr="00F95057" w:rsidRDefault="00000000" w:rsidP="00F95057">
            <w:r w:rsidRPr="00F95057">
              <w:rPr>
                <w:rFonts w:hint="eastAsia"/>
              </w:rPr>
              <w:t>detection</w:t>
            </w:r>
          </w:p>
        </w:tc>
        <w:tc>
          <w:tcPr>
            <w:tcW w:w="2119" w:type="dxa"/>
            <w:tcBorders>
              <w:tl2br w:val="nil"/>
              <w:tr2bl w:val="nil"/>
            </w:tcBorders>
            <w:vAlign w:val="center"/>
          </w:tcPr>
          <w:p w14:paraId="4E79EBA8" w14:textId="77777777" w:rsidR="0015356F" w:rsidRPr="00F95057" w:rsidRDefault="00000000" w:rsidP="00F95057">
            <w:r w:rsidRPr="00F95057">
              <w:rPr>
                <w:rFonts w:hint="eastAsia"/>
              </w:rPr>
              <w:t>Distance away from the left obstacle</w:t>
            </w:r>
          </w:p>
        </w:tc>
        <w:tc>
          <w:tcPr>
            <w:tcW w:w="4317" w:type="dxa"/>
            <w:gridSpan w:val="2"/>
            <w:tcBorders>
              <w:tl2br w:val="nil"/>
              <w:tr2bl w:val="nil"/>
            </w:tcBorders>
            <w:vAlign w:val="center"/>
          </w:tcPr>
          <w:p w14:paraId="365276F4" w14:textId="77777777" w:rsidR="0015356F" w:rsidRPr="00F95057" w:rsidRDefault="00000000" w:rsidP="00F95057">
            <w:r w:rsidRPr="00F95057">
              <w:rPr>
                <w:rFonts w:hint="eastAsia"/>
              </w:rPr>
              <w:t>Distance1</w:t>
            </w:r>
            <w:r w:rsidRPr="00F95057">
              <w:rPr>
                <w:rFonts w:hint="eastAsia"/>
              </w:rPr>
              <w:t>（</w:t>
            </w:r>
            <w:r w:rsidRPr="00F95057">
              <w:rPr>
                <w:rFonts w:hint="eastAsia"/>
              </w:rPr>
              <w:t>unit</w:t>
            </w:r>
            <w:r w:rsidRPr="00F95057">
              <w:rPr>
                <w:rFonts w:hint="eastAsia"/>
              </w:rPr>
              <w:t>：</w:t>
            </w:r>
            <w:r w:rsidRPr="00F95057">
              <w:rPr>
                <w:rFonts w:hint="eastAsia"/>
              </w:rPr>
              <w:t>cm</w:t>
            </w:r>
            <w:r w:rsidRPr="00F95057">
              <w:rPr>
                <w:rFonts w:hint="eastAsia"/>
              </w:rPr>
              <w:t>）</w:t>
            </w:r>
          </w:p>
        </w:tc>
      </w:tr>
      <w:tr w:rsidR="0015356F" w:rsidRPr="00F95057" w14:paraId="02199F20" w14:textId="77777777">
        <w:trPr>
          <w:trHeight w:val="686"/>
          <w:jc w:val="center"/>
        </w:trPr>
        <w:tc>
          <w:tcPr>
            <w:tcW w:w="1787" w:type="dxa"/>
            <w:vMerge/>
            <w:tcBorders>
              <w:tl2br w:val="nil"/>
              <w:tr2bl w:val="nil"/>
            </w:tcBorders>
            <w:vAlign w:val="center"/>
          </w:tcPr>
          <w:p w14:paraId="64D37B08" w14:textId="77777777" w:rsidR="0015356F" w:rsidRPr="00F95057" w:rsidRDefault="0015356F" w:rsidP="00F95057"/>
        </w:tc>
        <w:tc>
          <w:tcPr>
            <w:tcW w:w="2119" w:type="dxa"/>
            <w:tcBorders>
              <w:tl2br w:val="nil"/>
              <w:tr2bl w:val="nil"/>
            </w:tcBorders>
            <w:vAlign w:val="center"/>
          </w:tcPr>
          <w:p w14:paraId="2023DF30" w14:textId="77777777" w:rsidR="0015356F" w:rsidRPr="00F95057" w:rsidRDefault="00000000" w:rsidP="00F95057">
            <w:r w:rsidRPr="00F95057">
              <w:rPr>
                <w:rFonts w:hint="eastAsia"/>
              </w:rPr>
              <w:t xml:space="preserve">Distance away </w:t>
            </w:r>
            <w:r w:rsidRPr="00F95057">
              <w:rPr>
                <w:rFonts w:hint="eastAsia"/>
              </w:rPr>
              <w:lastRenderedPageBreak/>
              <w:t>from the right obstacle</w:t>
            </w:r>
          </w:p>
        </w:tc>
        <w:tc>
          <w:tcPr>
            <w:tcW w:w="4317" w:type="dxa"/>
            <w:gridSpan w:val="2"/>
            <w:tcBorders>
              <w:tl2br w:val="nil"/>
              <w:tr2bl w:val="nil"/>
            </w:tcBorders>
            <w:vAlign w:val="center"/>
          </w:tcPr>
          <w:p w14:paraId="1B3602E4" w14:textId="77777777" w:rsidR="0015356F" w:rsidRPr="00F95057" w:rsidRDefault="00000000" w:rsidP="00F95057">
            <w:r w:rsidRPr="00F95057">
              <w:rPr>
                <w:rFonts w:hint="eastAsia"/>
              </w:rPr>
              <w:lastRenderedPageBreak/>
              <w:t>Distance2</w:t>
            </w:r>
            <w:r w:rsidRPr="00F95057">
              <w:rPr>
                <w:rFonts w:hint="eastAsia"/>
              </w:rPr>
              <w:t>（</w:t>
            </w:r>
            <w:r w:rsidRPr="00F95057">
              <w:rPr>
                <w:rFonts w:hint="eastAsia"/>
              </w:rPr>
              <w:t>unit</w:t>
            </w:r>
            <w:r w:rsidRPr="00F95057">
              <w:rPr>
                <w:rFonts w:hint="eastAsia"/>
              </w:rPr>
              <w:t>：</w:t>
            </w:r>
            <w:r w:rsidRPr="00F95057">
              <w:rPr>
                <w:rFonts w:hint="eastAsia"/>
              </w:rPr>
              <w:t>cm</w:t>
            </w:r>
            <w:r w:rsidRPr="00F95057">
              <w:rPr>
                <w:rFonts w:hint="eastAsia"/>
              </w:rPr>
              <w:t>）</w:t>
            </w:r>
          </w:p>
        </w:tc>
      </w:tr>
      <w:tr w:rsidR="0015356F" w:rsidRPr="00F95057" w14:paraId="02E00F42" w14:textId="77777777">
        <w:trPr>
          <w:trHeight w:val="559"/>
          <w:jc w:val="center"/>
        </w:trPr>
        <w:tc>
          <w:tcPr>
            <w:tcW w:w="1787" w:type="dxa"/>
            <w:vMerge/>
            <w:tcBorders>
              <w:bottom w:val="single" w:sz="24" w:space="0" w:color="000000"/>
              <w:tl2br w:val="nil"/>
              <w:tr2bl w:val="nil"/>
            </w:tcBorders>
            <w:vAlign w:val="center"/>
          </w:tcPr>
          <w:p w14:paraId="2BFA4E3E" w14:textId="77777777" w:rsidR="0015356F" w:rsidRPr="00F95057" w:rsidRDefault="0015356F" w:rsidP="00F95057"/>
        </w:tc>
        <w:tc>
          <w:tcPr>
            <w:tcW w:w="2119" w:type="dxa"/>
            <w:tcBorders>
              <w:bottom w:val="single" w:sz="24" w:space="0" w:color="000000"/>
              <w:tl2br w:val="nil"/>
              <w:tr2bl w:val="nil"/>
            </w:tcBorders>
            <w:vAlign w:val="center"/>
          </w:tcPr>
          <w:p w14:paraId="3C985C2B" w14:textId="77777777" w:rsidR="0015356F" w:rsidRPr="00F95057" w:rsidRDefault="00000000" w:rsidP="00F95057">
            <w:r w:rsidRPr="00F95057">
              <w:rPr>
                <w:rFonts w:hint="eastAsia"/>
              </w:rPr>
              <w:t>Distance away from the front obstacle</w:t>
            </w:r>
          </w:p>
        </w:tc>
        <w:tc>
          <w:tcPr>
            <w:tcW w:w="4317" w:type="dxa"/>
            <w:gridSpan w:val="2"/>
            <w:tcBorders>
              <w:bottom w:val="single" w:sz="24" w:space="0" w:color="000000"/>
              <w:tl2br w:val="nil"/>
              <w:tr2bl w:val="nil"/>
            </w:tcBorders>
            <w:vAlign w:val="center"/>
          </w:tcPr>
          <w:p w14:paraId="3C14BE94" w14:textId="77777777" w:rsidR="0015356F" w:rsidRPr="00F95057" w:rsidRDefault="00000000" w:rsidP="00F95057">
            <w:r w:rsidRPr="00F95057">
              <w:rPr>
                <w:rFonts w:hint="eastAsia"/>
              </w:rPr>
              <w:t>distance</w:t>
            </w:r>
            <w:r w:rsidRPr="00F95057">
              <w:rPr>
                <w:rFonts w:hint="eastAsia"/>
              </w:rPr>
              <w:t>（</w:t>
            </w:r>
            <w:r w:rsidRPr="00F95057">
              <w:rPr>
                <w:rFonts w:hint="eastAsia"/>
              </w:rPr>
              <w:t>unit</w:t>
            </w:r>
            <w:r w:rsidRPr="00F95057">
              <w:rPr>
                <w:rFonts w:hint="eastAsia"/>
              </w:rPr>
              <w:t>：</w:t>
            </w:r>
            <w:r w:rsidRPr="00F95057">
              <w:rPr>
                <w:rFonts w:hint="eastAsia"/>
              </w:rPr>
              <w:t>cm</w:t>
            </w:r>
            <w:r w:rsidRPr="00F95057">
              <w:rPr>
                <w:rFonts w:hint="eastAsia"/>
              </w:rPr>
              <w:t>）</w:t>
            </w:r>
          </w:p>
        </w:tc>
      </w:tr>
      <w:tr w:rsidR="0015356F" w:rsidRPr="00F95057" w14:paraId="327E9318" w14:textId="77777777">
        <w:trPr>
          <w:trHeight w:val="331"/>
          <w:jc w:val="center"/>
        </w:trPr>
        <w:tc>
          <w:tcPr>
            <w:tcW w:w="5991" w:type="dxa"/>
            <w:gridSpan w:val="3"/>
            <w:tcBorders>
              <w:top w:val="single" w:sz="24" w:space="0" w:color="000000"/>
              <w:bottom w:val="single" w:sz="24" w:space="0" w:color="000000"/>
              <w:tl2br w:val="nil"/>
              <w:tr2bl w:val="nil"/>
            </w:tcBorders>
            <w:vAlign w:val="center"/>
          </w:tcPr>
          <w:p w14:paraId="68B60222" w14:textId="77777777" w:rsidR="0015356F" w:rsidRPr="00F95057" w:rsidRDefault="00000000" w:rsidP="00F95057">
            <w:r w:rsidRPr="00F95057">
              <w:rPr>
                <w:rFonts w:hint="eastAsia"/>
              </w:rPr>
              <w:t>Condition</w:t>
            </w:r>
          </w:p>
        </w:tc>
        <w:tc>
          <w:tcPr>
            <w:tcW w:w="2232" w:type="dxa"/>
            <w:tcBorders>
              <w:top w:val="single" w:sz="24" w:space="0" w:color="000000"/>
              <w:bottom w:val="single" w:sz="24" w:space="0" w:color="000000"/>
              <w:tl2br w:val="nil"/>
              <w:tr2bl w:val="nil"/>
            </w:tcBorders>
            <w:vAlign w:val="center"/>
          </w:tcPr>
          <w:p w14:paraId="297CC42C" w14:textId="77777777" w:rsidR="0015356F" w:rsidRPr="00F95057" w:rsidRDefault="00000000" w:rsidP="00F95057">
            <w:r w:rsidRPr="00F95057">
              <w:rPr>
                <w:rFonts w:hint="eastAsia"/>
              </w:rPr>
              <w:t>Status</w:t>
            </w:r>
          </w:p>
        </w:tc>
      </w:tr>
      <w:tr w:rsidR="0015356F" w:rsidRPr="00F95057" w14:paraId="413F42B6" w14:textId="77777777">
        <w:trPr>
          <w:trHeight w:val="278"/>
          <w:jc w:val="center"/>
        </w:trPr>
        <w:tc>
          <w:tcPr>
            <w:tcW w:w="3906" w:type="dxa"/>
            <w:gridSpan w:val="2"/>
            <w:vMerge w:val="restart"/>
            <w:tcBorders>
              <w:top w:val="single" w:sz="24" w:space="0" w:color="000000"/>
              <w:tl2br w:val="nil"/>
              <w:tr2bl w:val="nil"/>
            </w:tcBorders>
            <w:vAlign w:val="center"/>
          </w:tcPr>
          <w:p w14:paraId="3CDDC1A8" w14:textId="77777777" w:rsidR="0015356F" w:rsidRPr="00F95057" w:rsidRDefault="00000000" w:rsidP="00F95057">
            <w:r w:rsidRPr="00F95057">
              <w:rPr>
                <w:rFonts w:hint="eastAsia"/>
              </w:rPr>
              <w:t>0&lt;distance&lt;15</w:t>
            </w:r>
          </w:p>
        </w:tc>
        <w:tc>
          <w:tcPr>
            <w:tcW w:w="2085" w:type="dxa"/>
            <w:tcBorders>
              <w:top w:val="single" w:sz="24" w:space="0" w:color="000000"/>
              <w:tl2br w:val="nil"/>
              <w:tr2bl w:val="nil"/>
            </w:tcBorders>
            <w:vAlign w:val="center"/>
          </w:tcPr>
          <w:p w14:paraId="225B1DE1" w14:textId="77777777" w:rsidR="0015356F" w:rsidRPr="00F95057" w:rsidRDefault="00000000" w:rsidP="00F95057">
            <w:r w:rsidRPr="00F95057">
              <w:rPr>
                <w:rFonts w:hint="eastAsia"/>
              </w:rPr>
              <w:t>Distance1&gt; distance2</w:t>
            </w:r>
          </w:p>
        </w:tc>
        <w:tc>
          <w:tcPr>
            <w:tcW w:w="2232" w:type="dxa"/>
            <w:tcBorders>
              <w:top w:val="single" w:sz="24" w:space="0" w:color="000000"/>
              <w:tl2br w:val="nil"/>
              <w:tr2bl w:val="nil"/>
            </w:tcBorders>
            <w:vAlign w:val="center"/>
          </w:tcPr>
          <w:p w14:paraId="1C95FE08" w14:textId="77777777" w:rsidR="0015356F" w:rsidRPr="00F95057" w:rsidRDefault="00000000" w:rsidP="00F95057">
            <w:r w:rsidRPr="00F95057">
              <w:rPr>
                <w:rFonts w:hint="eastAsia"/>
              </w:rPr>
              <w:t>Turn left</w:t>
            </w:r>
          </w:p>
        </w:tc>
      </w:tr>
      <w:tr w:rsidR="0015356F" w:rsidRPr="00F95057" w14:paraId="743DACAA" w14:textId="77777777">
        <w:trPr>
          <w:trHeight w:val="667"/>
          <w:jc w:val="center"/>
        </w:trPr>
        <w:tc>
          <w:tcPr>
            <w:tcW w:w="3906" w:type="dxa"/>
            <w:gridSpan w:val="2"/>
            <w:vMerge/>
            <w:tcBorders>
              <w:tl2br w:val="nil"/>
              <w:tr2bl w:val="nil"/>
            </w:tcBorders>
            <w:vAlign w:val="center"/>
          </w:tcPr>
          <w:p w14:paraId="32EF16BC" w14:textId="77777777" w:rsidR="0015356F" w:rsidRPr="00F95057" w:rsidRDefault="0015356F" w:rsidP="00F95057"/>
        </w:tc>
        <w:tc>
          <w:tcPr>
            <w:tcW w:w="2085" w:type="dxa"/>
            <w:tcBorders>
              <w:tl2br w:val="nil"/>
              <w:tr2bl w:val="nil"/>
            </w:tcBorders>
            <w:vAlign w:val="center"/>
          </w:tcPr>
          <w:p w14:paraId="1948033D" w14:textId="77777777" w:rsidR="0015356F" w:rsidRPr="00F95057" w:rsidRDefault="00000000" w:rsidP="00F95057">
            <w:r w:rsidRPr="00F95057">
              <w:rPr>
                <w:rFonts w:hint="eastAsia"/>
              </w:rPr>
              <w:t>Distance1&lt;=distance2</w:t>
            </w:r>
          </w:p>
        </w:tc>
        <w:tc>
          <w:tcPr>
            <w:tcW w:w="2232" w:type="dxa"/>
            <w:tcBorders>
              <w:bottom w:val="single" w:sz="24" w:space="0" w:color="000000"/>
              <w:tl2br w:val="nil"/>
              <w:tr2bl w:val="nil"/>
            </w:tcBorders>
            <w:vAlign w:val="center"/>
          </w:tcPr>
          <w:p w14:paraId="7AB105EF" w14:textId="77777777" w:rsidR="0015356F" w:rsidRPr="00F95057" w:rsidRDefault="00000000" w:rsidP="00F95057">
            <w:r w:rsidRPr="00F95057">
              <w:rPr>
                <w:rFonts w:hint="eastAsia"/>
              </w:rPr>
              <w:t>Turn right</w:t>
            </w:r>
          </w:p>
        </w:tc>
      </w:tr>
      <w:tr w:rsidR="0015356F" w:rsidRPr="00F95057" w14:paraId="6459A45D" w14:textId="77777777">
        <w:trPr>
          <w:trHeight w:val="90"/>
          <w:jc w:val="center"/>
        </w:trPr>
        <w:tc>
          <w:tcPr>
            <w:tcW w:w="3906" w:type="dxa"/>
            <w:gridSpan w:val="2"/>
            <w:tcBorders>
              <w:top w:val="single" w:sz="24" w:space="0" w:color="000000"/>
              <w:bottom w:val="single" w:sz="24" w:space="0" w:color="000000"/>
              <w:tl2br w:val="nil"/>
              <w:tr2bl w:val="nil"/>
            </w:tcBorders>
            <w:vAlign w:val="center"/>
          </w:tcPr>
          <w:p w14:paraId="7D15E5EC" w14:textId="77777777" w:rsidR="0015356F" w:rsidRPr="00F95057" w:rsidRDefault="00000000" w:rsidP="00F95057">
            <w:r w:rsidRPr="00F95057">
              <w:rPr>
                <w:rFonts w:hint="eastAsia"/>
              </w:rPr>
              <w:t>distance&gt;=15</w:t>
            </w:r>
          </w:p>
        </w:tc>
        <w:tc>
          <w:tcPr>
            <w:tcW w:w="4317" w:type="dxa"/>
            <w:gridSpan w:val="2"/>
            <w:tcBorders>
              <w:top w:val="single" w:sz="24" w:space="0" w:color="000000"/>
              <w:tl2br w:val="nil"/>
              <w:tr2bl w:val="nil"/>
            </w:tcBorders>
            <w:vAlign w:val="center"/>
          </w:tcPr>
          <w:p w14:paraId="4C228BCA" w14:textId="77777777" w:rsidR="0015356F" w:rsidRPr="00F95057" w:rsidRDefault="00000000" w:rsidP="00F95057">
            <w:r w:rsidRPr="00F95057">
              <w:rPr>
                <w:rFonts w:hint="eastAsia"/>
              </w:rPr>
              <w:t>Go forward</w:t>
            </w:r>
          </w:p>
        </w:tc>
      </w:tr>
    </w:tbl>
    <w:p w14:paraId="5E0377C6" w14:textId="77777777" w:rsidR="0015356F" w:rsidRPr="00F95057" w:rsidRDefault="0015356F" w:rsidP="00F95057"/>
    <w:p w14:paraId="4616C7A9" w14:textId="77777777" w:rsidR="0015356F" w:rsidRPr="00F95057" w:rsidRDefault="00000000" w:rsidP="00F95057">
      <w:r w:rsidRPr="00F95057">
        <w:rPr>
          <w:rFonts w:hint="eastAsia"/>
        </w:rPr>
        <w:t>Preparation</w:t>
      </w:r>
    </w:p>
    <w:p w14:paraId="72F68B56" w14:textId="77777777" w:rsidR="0015356F" w:rsidRPr="00F95057" w:rsidRDefault="0015356F" w:rsidP="00F95057"/>
    <w:p w14:paraId="774C667D" w14:textId="77777777" w:rsidR="0015356F" w:rsidRPr="00F95057" w:rsidRDefault="00000000" w:rsidP="00F95057">
      <w:r w:rsidRPr="00F95057">
        <w:rPr>
          <w:rFonts w:hint="eastAsia"/>
        </w:rPr>
        <w:t>Slide the BT switch to OFF end</w:t>
      </w:r>
    </w:p>
    <w:p w14:paraId="4904BA2D" w14:textId="77777777" w:rsidR="0015356F" w:rsidRPr="00F95057" w:rsidRDefault="00000000" w:rsidP="00F95057">
      <w:r w:rsidRPr="00F95057">
        <w:rPr>
          <w:rFonts w:hint="eastAsia"/>
        </w:rPr>
        <w:t>Connect the yellow robot to the computer by a USB cable</w:t>
      </w:r>
    </w:p>
    <w:p w14:paraId="5567386C" w14:textId="77777777" w:rsidR="0015356F" w:rsidRPr="00F95057" w:rsidRDefault="00000000" w:rsidP="00F95057">
      <w:r w:rsidRPr="00F95057">
        <w:rPr>
          <w:rFonts w:hint="eastAsia"/>
        </w:rPr>
        <w:t>Upload test code on Arduino IDE</w:t>
      </w:r>
    </w:p>
    <w:p w14:paraId="73EC6C89" w14:textId="77777777" w:rsidR="0015356F" w:rsidRPr="00F95057" w:rsidRDefault="0015356F" w:rsidP="00F95057"/>
    <w:p w14:paraId="500CB3C9" w14:textId="77777777" w:rsidR="0015356F" w:rsidRPr="00F95057" w:rsidRDefault="00000000" w:rsidP="00F95057">
      <w:r w:rsidRPr="00F95057">
        <w:rPr>
          <w:rFonts w:hint="eastAsia"/>
        </w:rPr>
        <w:t>Test Code</w:t>
      </w:r>
      <w:r w:rsidRPr="00F95057">
        <w:rPr>
          <w:rFonts w:hint="eastAsia"/>
        </w:rPr>
        <w:t>：</w:t>
      </w:r>
    </w:p>
    <w:p w14:paraId="125A1524" w14:textId="77777777" w:rsidR="0015356F" w:rsidRPr="00F95057" w:rsidRDefault="00000000" w:rsidP="00F95057">
      <w:r w:rsidRPr="00F95057">
        <w:rPr>
          <w:rFonts w:hint="eastAsia"/>
        </w:rPr>
        <w:t>Pin Trig (trigger signal input) and pin Echo are connected to digital 2 and 3 of the yellow robot.</w:t>
      </w:r>
    </w:p>
    <w:p w14:paraId="24E9C7DE" w14:textId="77777777" w:rsidR="0015356F" w:rsidRPr="00F95057" w:rsidRDefault="0015356F" w:rsidP="00F95057"/>
    <w:p w14:paraId="37A5558F" w14:textId="77777777" w:rsidR="0015356F" w:rsidRPr="00F95057" w:rsidRDefault="0015356F" w:rsidP="00F95057"/>
    <w:p w14:paraId="5CD0147B" w14:textId="77777777" w:rsidR="0015356F" w:rsidRPr="00F95057" w:rsidRDefault="00000000" w:rsidP="00F95057">
      <w:r w:rsidRPr="00F95057">
        <w:rPr>
          <w:rFonts w:hint="eastAsia"/>
        </w:rPr>
        <w:t>volatile int distance;</w:t>
      </w:r>
    </w:p>
    <w:p w14:paraId="35AEA21A" w14:textId="77777777" w:rsidR="0015356F" w:rsidRPr="00F95057" w:rsidRDefault="00000000" w:rsidP="00F95057">
      <w:r w:rsidRPr="00F95057">
        <w:rPr>
          <w:rFonts w:hint="eastAsia"/>
        </w:rPr>
        <w:t>volatile int distance1;</w:t>
      </w:r>
    </w:p>
    <w:p w14:paraId="078D9D1C" w14:textId="77777777" w:rsidR="0015356F" w:rsidRPr="00F95057" w:rsidRDefault="00000000" w:rsidP="00F95057">
      <w:r w:rsidRPr="00F95057">
        <w:rPr>
          <w:rFonts w:hint="eastAsia"/>
        </w:rPr>
        <w:t>volatile int distance2;</w:t>
      </w:r>
    </w:p>
    <w:p w14:paraId="5ED0F098" w14:textId="77777777" w:rsidR="0015356F" w:rsidRPr="00F95057" w:rsidRDefault="00000000" w:rsidP="00F95057">
      <w:r w:rsidRPr="00F95057">
        <w:rPr>
          <w:rFonts w:hint="eastAsia"/>
        </w:rPr>
        <w:t>void Stop() {          //stop</w:t>
      </w:r>
    </w:p>
    <w:p w14:paraId="10AAE49E" w14:textId="77777777" w:rsidR="0015356F" w:rsidRPr="00F95057" w:rsidRDefault="00000000" w:rsidP="00F95057">
      <w:r w:rsidRPr="00F95057">
        <w:rPr>
          <w:rFonts w:hint="eastAsia"/>
        </w:rPr>
        <w:t xml:space="preserve">  digitalWrite(8,HIGH);</w:t>
      </w:r>
    </w:p>
    <w:p w14:paraId="07113C5F" w14:textId="77777777" w:rsidR="0015356F" w:rsidRPr="00F95057" w:rsidRDefault="00000000" w:rsidP="00F95057">
      <w:r w:rsidRPr="00F95057">
        <w:rPr>
          <w:rFonts w:hint="eastAsia"/>
        </w:rPr>
        <w:t xml:space="preserve">  pinMode(A1, OUTPUT);</w:t>
      </w:r>
    </w:p>
    <w:p w14:paraId="3B45BA1D" w14:textId="77777777" w:rsidR="0015356F" w:rsidRPr="00F95057" w:rsidRDefault="00000000" w:rsidP="00F95057">
      <w:r w:rsidRPr="00F95057">
        <w:rPr>
          <w:rFonts w:hint="eastAsia"/>
        </w:rPr>
        <w:t xml:space="preserve">  digitalWrite(A1,HIGH); </w:t>
      </w:r>
    </w:p>
    <w:p w14:paraId="7D01CDD0" w14:textId="77777777" w:rsidR="0015356F" w:rsidRPr="00F95057" w:rsidRDefault="00000000" w:rsidP="00F95057">
      <w:r w:rsidRPr="00F95057">
        <w:rPr>
          <w:rFonts w:hint="eastAsia"/>
        </w:rPr>
        <w:t xml:space="preserve">  analogWrite(9,0);</w:t>
      </w:r>
    </w:p>
    <w:p w14:paraId="49419840" w14:textId="77777777" w:rsidR="0015356F" w:rsidRPr="00F95057" w:rsidRDefault="00000000" w:rsidP="00F95057">
      <w:r w:rsidRPr="00F95057">
        <w:rPr>
          <w:rFonts w:hint="eastAsia"/>
        </w:rPr>
        <w:t xml:space="preserve">  analogWrite(10,0);</w:t>
      </w:r>
    </w:p>
    <w:p w14:paraId="747ABA78" w14:textId="77777777" w:rsidR="0015356F" w:rsidRPr="00F95057" w:rsidRDefault="00000000" w:rsidP="00F95057">
      <w:r w:rsidRPr="00F95057">
        <w:rPr>
          <w:rFonts w:hint="eastAsia"/>
        </w:rPr>
        <w:t>}</w:t>
      </w:r>
    </w:p>
    <w:p w14:paraId="23508B07" w14:textId="77777777" w:rsidR="0015356F" w:rsidRPr="00F95057" w:rsidRDefault="0015356F" w:rsidP="00F95057"/>
    <w:p w14:paraId="63F241B7" w14:textId="77777777" w:rsidR="0015356F" w:rsidRPr="00F95057" w:rsidRDefault="00000000" w:rsidP="00F95057">
      <w:r w:rsidRPr="00F95057">
        <w:rPr>
          <w:rFonts w:hint="eastAsia"/>
        </w:rPr>
        <w:t>void left() {         //turn left</w:t>
      </w:r>
    </w:p>
    <w:p w14:paraId="5FCFEFD5" w14:textId="77777777" w:rsidR="0015356F" w:rsidRPr="00F95057" w:rsidRDefault="00000000" w:rsidP="00F95057">
      <w:r w:rsidRPr="00F95057">
        <w:rPr>
          <w:rFonts w:hint="eastAsia"/>
        </w:rPr>
        <w:t xml:space="preserve">  digitalWrite(8,HIGH);</w:t>
      </w:r>
    </w:p>
    <w:p w14:paraId="47309CDD" w14:textId="77777777" w:rsidR="0015356F" w:rsidRPr="00F95057" w:rsidRDefault="00000000" w:rsidP="00F95057">
      <w:r w:rsidRPr="00F95057">
        <w:rPr>
          <w:rFonts w:hint="eastAsia"/>
        </w:rPr>
        <w:t xml:space="preserve">  pinMode(A1, OUTPUT);</w:t>
      </w:r>
    </w:p>
    <w:p w14:paraId="2EFEA600" w14:textId="77777777" w:rsidR="0015356F" w:rsidRPr="00F95057" w:rsidRDefault="00000000" w:rsidP="00F95057">
      <w:r w:rsidRPr="00F95057">
        <w:rPr>
          <w:rFonts w:hint="eastAsia"/>
        </w:rPr>
        <w:t xml:space="preserve">  digitalWrite(A1,LOW);</w:t>
      </w:r>
    </w:p>
    <w:p w14:paraId="7A330E0F" w14:textId="77777777" w:rsidR="0015356F" w:rsidRPr="00F95057" w:rsidRDefault="00000000" w:rsidP="00F95057">
      <w:r w:rsidRPr="00F95057">
        <w:rPr>
          <w:rFonts w:hint="eastAsia"/>
        </w:rPr>
        <w:t xml:space="preserve">  analogWrite(9,120);</w:t>
      </w:r>
    </w:p>
    <w:p w14:paraId="13AF6145" w14:textId="77777777" w:rsidR="0015356F" w:rsidRPr="00F95057" w:rsidRDefault="00000000" w:rsidP="00F95057">
      <w:r w:rsidRPr="00F95057">
        <w:rPr>
          <w:rFonts w:hint="eastAsia"/>
        </w:rPr>
        <w:t xml:space="preserve">  analogWrite(10,120);</w:t>
      </w:r>
    </w:p>
    <w:p w14:paraId="4A334572" w14:textId="77777777" w:rsidR="0015356F" w:rsidRPr="00F95057" w:rsidRDefault="00000000" w:rsidP="00F95057">
      <w:r w:rsidRPr="00F95057">
        <w:rPr>
          <w:rFonts w:hint="eastAsia"/>
        </w:rPr>
        <w:t>}</w:t>
      </w:r>
    </w:p>
    <w:p w14:paraId="2BFBF4CA" w14:textId="77777777" w:rsidR="0015356F" w:rsidRPr="00F95057" w:rsidRDefault="0015356F" w:rsidP="00F95057"/>
    <w:p w14:paraId="7BEAC312" w14:textId="77777777" w:rsidR="0015356F" w:rsidRPr="00F95057" w:rsidRDefault="00000000" w:rsidP="00F95057">
      <w:r w:rsidRPr="00F95057">
        <w:rPr>
          <w:rFonts w:hint="eastAsia"/>
        </w:rPr>
        <w:t>float checkdistance_2_3() {         //ultrasonic ranging</w:t>
      </w:r>
    </w:p>
    <w:p w14:paraId="784A73A2" w14:textId="77777777" w:rsidR="0015356F" w:rsidRPr="00F95057" w:rsidRDefault="00000000" w:rsidP="00F95057">
      <w:r w:rsidRPr="00F95057">
        <w:rPr>
          <w:rFonts w:hint="eastAsia"/>
        </w:rPr>
        <w:t xml:space="preserve">  digitalWrite(2, LOW);          //Set pin 2 to low level</w:t>
      </w:r>
    </w:p>
    <w:p w14:paraId="5B4315D8" w14:textId="77777777" w:rsidR="0015356F" w:rsidRPr="00F95057" w:rsidRDefault="00000000" w:rsidP="00F95057">
      <w:r w:rsidRPr="00F95057">
        <w:rPr>
          <w:rFonts w:hint="eastAsia"/>
        </w:rPr>
        <w:lastRenderedPageBreak/>
        <w:t xml:space="preserve">  delayMicroseconds(2);         //delay in 2ms</w:t>
      </w:r>
    </w:p>
    <w:p w14:paraId="37A9F362" w14:textId="77777777" w:rsidR="0015356F" w:rsidRPr="00F95057" w:rsidRDefault="00000000" w:rsidP="00F95057">
      <w:r w:rsidRPr="00F95057">
        <w:rPr>
          <w:rFonts w:hint="eastAsia"/>
        </w:rPr>
        <w:t xml:space="preserve">  digitalWrite(2, HIGH);        //Set pin 2 to high level</w:t>
      </w:r>
    </w:p>
    <w:p w14:paraId="0DEAD05E" w14:textId="77777777" w:rsidR="0015356F" w:rsidRPr="00F95057" w:rsidRDefault="00000000" w:rsidP="00F95057">
      <w:r w:rsidRPr="00F95057">
        <w:rPr>
          <w:rFonts w:hint="eastAsia"/>
        </w:rPr>
        <w:t xml:space="preserve">  delayMicroseconds(10);      //delay in 10ms</w:t>
      </w:r>
    </w:p>
    <w:p w14:paraId="044870DB" w14:textId="77777777" w:rsidR="0015356F" w:rsidRPr="00F95057" w:rsidRDefault="00000000" w:rsidP="00F95057">
      <w:r w:rsidRPr="00F95057">
        <w:rPr>
          <w:rFonts w:hint="eastAsia"/>
        </w:rPr>
        <w:t xml:space="preserve">  digitalWrite(2, LOW);       </w:t>
      </w:r>
    </w:p>
    <w:p w14:paraId="6A1E38B4" w14:textId="77777777" w:rsidR="0015356F" w:rsidRPr="00F95057" w:rsidRDefault="00000000" w:rsidP="00F95057">
      <w:r w:rsidRPr="00F95057">
        <w:rPr>
          <w:rFonts w:hint="eastAsia"/>
        </w:rPr>
        <w:t xml:space="preserve">  float distance = pulseIn(3, HIGH) / 58.00;     //calculate distance</w:t>
      </w:r>
    </w:p>
    <w:p w14:paraId="2472459B" w14:textId="77777777" w:rsidR="0015356F" w:rsidRPr="00F95057" w:rsidRDefault="00000000" w:rsidP="00F95057">
      <w:r w:rsidRPr="00F95057">
        <w:rPr>
          <w:rFonts w:hint="eastAsia"/>
        </w:rPr>
        <w:t xml:space="preserve">  delay(10);</w:t>
      </w:r>
    </w:p>
    <w:p w14:paraId="4EE51A95" w14:textId="77777777" w:rsidR="0015356F" w:rsidRPr="00F95057" w:rsidRDefault="00000000" w:rsidP="00F95057">
      <w:r w:rsidRPr="00F95057">
        <w:rPr>
          <w:rFonts w:hint="eastAsia"/>
        </w:rPr>
        <w:t xml:space="preserve">  return distance;</w:t>
      </w:r>
    </w:p>
    <w:p w14:paraId="4639A6B6" w14:textId="77777777" w:rsidR="0015356F" w:rsidRPr="00F95057" w:rsidRDefault="00000000" w:rsidP="00F95057">
      <w:r w:rsidRPr="00F95057">
        <w:rPr>
          <w:rFonts w:hint="eastAsia"/>
        </w:rPr>
        <w:t>}</w:t>
      </w:r>
    </w:p>
    <w:p w14:paraId="2CBD7321" w14:textId="77777777" w:rsidR="0015356F" w:rsidRPr="00F95057" w:rsidRDefault="0015356F" w:rsidP="00F95057"/>
    <w:p w14:paraId="7AF678C0" w14:textId="77777777" w:rsidR="0015356F" w:rsidRPr="00F95057" w:rsidRDefault="00000000" w:rsidP="00F95057">
      <w:r w:rsidRPr="00F95057">
        <w:rPr>
          <w:rFonts w:hint="eastAsia"/>
        </w:rPr>
        <w:t>void back() {           //go back</w:t>
      </w:r>
    </w:p>
    <w:p w14:paraId="5C834DB1" w14:textId="77777777" w:rsidR="0015356F" w:rsidRPr="00F95057" w:rsidRDefault="00000000" w:rsidP="00F95057">
      <w:r w:rsidRPr="00F95057">
        <w:rPr>
          <w:rFonts w:hint="eastAsia"/>
        </w:rPr>
        <w:t xml:space="preserve">  digitalWrite(8,HIGH);</w:t>
      </w:r>
    </w:p>
    <w:p w14:paraId="34486787" w14:textId="77777777" w:rsidR="0015356F" w:rsidRPr="00F95057" w:rsidRDefault="00000000" w:rsidP="00F95057">
      <w:r w:rsidRPr="00F95057">
        <w:rPr>
          <w:rFonts w:hint="eastAsia"/>
        </w:rPr>
        <w:t xml:space="preserve">  pinMode(A1, OUTPUT);</w:t>
      </w:r>
    </w:p>
    <w:p w14:paraId="58B872EB" w14:textId="77777777" w:rsidR="0015356F" w:rsidRPr="00F95057" w:rsidRDefault="00000000" w:rsidP="00F95057">
      <w:r w:rsidRPr="00F95057">
        <w:rPr>
          <w:rFonts w:hint="eastAsia"/>
        </w:rPr>
        <w:t xml:space="preserve">  digitalWrite(A1,HIGH);</w:t>
      </w:r>
    </w:p>
    <w:p w14:paraId="371D8926" w14:textId="77777777" w:rsidR="0015356F" w:rsidRPr="00F95057" w:rsidRDefault="00000000" w:rsidP="00F95057">
      <w:r w:rsidRPr="00F95057">
        <w:rPr>
          <w:rFonts w:hint="eastAsia"/>
        </w:rPr>
        <w:t xml:space="preserve">  analogWrite(9,150);</w:t>
      </w:r>
    </w:p>
    <w:p w14:paraId="0323403D" w14:textId="77777777" w:rsidR="0015356F" w:rsidRPr="00F95057" w:rsidRDefault="00000000" w:rsidP="00F95057">
      <w:r w:rsidRPr="00F95057">
        <w:rPr>
          <w:rFonts w:hint="eastAsia"/>
        </w:rPr>
        <w:t xml:space="preserve">  analogWrite(10,150);</w:t>
      </w:r>
    </w:p>
    <w:p w14:paraId="7A6417EF" w14:textId="77777777" w:rsidR="0015356F" w:rsidRPr="00F95057" w:rsidRDefault="00000000" w:rsidP="00F95057">
      <w:r w:rsidRPr="00F95057">
        <w:rPr>
          <w:rFonts w:hint="eastAsia"/>
        </w:rPr>
        <w:t>}</w:t>
      </w:r>
    </w:p>
    <w:p w14:paraId="6CF7195F" w14:textId="77777777" w:rsidR="0015356F" w:rsidRPr="00F95057" w:rsidRDefault="0015356F" w:rsidP="00F95057"/>
    <w:p w14:paraId="5E95317E" w14:textId="77777777" w:rsidR="0015356F" w:rsidRPr="00F95057" w:rsidRDefault="00000000" w:rsidP="00F95057">
      <w:r w:rsidRPr="00F95057">
        <w:rPr>
          <w:rFonts w:hint="eastAsia"/>
        </w:rPr>
        <w:t>void buzzer() {        //the code of buzzer</w:t>
      </w:r>
    </w:p>
    <w:p w14:paraId="1C98A2D7" w14:textId="77777777" w:rsidR="0015356F" w:rsidRPr="00F95057" w:rsidRDefault="00000000" w:rsidP="00F95057">
      <w:r w:rsidRPr="00F95057">
        <w:rPr>
          <w:rFonts w:hint="eastAsia"/>
        </w:rPr>
        <w:t xml:space="preserve">  tone(6,532);</w:t>
      </w:r>
    </w:p>
    <w:p w14:paraId="26ABD372" w14:textId="77777777" w:rsidR="0015356F" w:rsidRPr="00F95057" w:rsidRDefault="00000000" w:rsidP="00F95057">
      <w:r w:rsidRPr="00F95057">
        <w:rPr>
          <w:rFonts w:hint="eastAsia"/>
        </w:rPr>
        <w:t xml:space="preserve">  tone(7,532);</w:t>
      </w:r>
    </w:p>
    <w:p w14:paraId="28DB7EE1" w14:textId="77777777" w:rsidR="0015356F" w:rsidRPr="00F95057" w:rsidRDefault="00000000" w:rsidP="00F95057">
      <w:r w:rsidRPr="00F95057">
        <w:rPr>
          <w:rFonts w:hint="eastAsia"/>
        </w:rPr>
        <w:t xml:space="preserve">  delay(250);</w:t>
      </w:r>
    </w:p>
    <w:p w14:paraId="079F35A3" w14:textId="77777777" w:rsidR="0015356F" w:rsidRPr="00F95057" w:rsidRDefault="00000000" w:rsidP="00F95057">
      <w:r w:rsidRPr="00F95057">
        <w:rPr>
          <w:rFonts w:hint="eastAsia"/>
        </w:rPr>
        <w:t xml:space="preserve">  noTone(6);</w:t>
      </w:r>
    </w:p>
    <w:p w14:paraId="01D97507" w14:textId="77777777" w:rsidR="0015356F" w:rsidRPr="00F95057" w:rsidRDefault="00000000" w:rsidP="00F95057">
      <w:r w:rsidRPr="00F95057">
        <w:rPr>
          <w:rFonts w:hint="eastAsia"/>
        </w:rPr>
        <w:lastRenderedPageBreak/>
        <w:t xml:space="preserve">  noTone(7);</w:t>
      </w:r>
    </w:p>
    <w:p w14:paraId="0E6B339C" w14:textId="77777777" w:rsidR="0015356F" w:rsidRPr="00F95057" w:rsidRDefault="00000000" w:rsidP="00F95057">
      <w:r w:rsidRPr="00F95057">
        <w:rPr>
          <w:rFonts w:hint="eastAsia"/>
        </w:rPr>
        <w:t xml:space="preserve">  delay(250);</w:t>
      </w:r>
    </w:p>
    <w:p w14:paraId="41A7A5A4" w14:textId="77777777" w:rsidR="0015356F" w:rsidRPr="00F95057" w:rsidRDefault="00000000" w:rsidP="00F95057">
      <w:r w:rsidRPr="00F95057">
        <w:rPr>
          <w:rFonts w:hint="eastAsia"/>
        </w:rPr>
        <w:t xml:space="preserve">  tone(6,532);</w:t>
      </w:r>
    </w:p>
    <w:p w14:paraId="578A575F" w14:textId="77777777" w:rsidR="0015356F" w:rsidRPr="00F95057" w:rsidRDefault="00000000" w:rsidP="00F95057">
      <w:r w:rsidRPr="00F95057">
        <w:rPr>
          <w:rFonts w:hint="eastAsia"/>
        </w:rPr>
        <w:t xml:space="preserve">  tone(7,532);</w:t>
      </w:r>
    </w:p>
    <w:p w14:paraId="7146CCB2" w14:textId="77777777" w:rsidR="0015356F" w:rsidRPr="00F95057" w:rsidRDefault="00000000" w:rsidP="00F95057">
      <w:r w:rsidRPr="00F95057">
        <w:rPr>
          <w:rFonts w:hint="eastAsia"/>
        </w:rPr>
        <w:t xml:space="preserve">  delay(250);</w:t>
      </w:r>
    </w:p>
    <w:p w14:paraId="4427CC2A" w14:textId="77777777" w:rsidR="0015356F" w:rsidRPr="00F95057" w:rsidRDefault="00000000" w:rsidP="00F95057">
      <w:r w:rsidRPr="00F95057">
        <w:rPr>
          <w:rFonts w:hint="eastAsia"/>
        </w:rPr>
        <w:t xml:space="preserve">  noTone(6);</w:t>
      </w:r>
    </w:p>
    <w:p w14:paraId="45D038B4" w14:textId="77777777" w:rsidR="0015356F" w:rsidRPr="00F95057" w:rsidRDefault="00000000" w:rsidP="00F95057">
      <w:r w:rsidRPr="00F95057">
        <w:rPr>
          <w:rFonts w:hint="eastAsia"/>
        </w:rPr>
        <w:t xml:space="preserve">  noTone(7);</w:t>
      </w:r>
    </w:p>
    <w:p w14:paraId="601C3C3D" w14:textId="77777777" w:rsidR="0015356F" w:rsidRPr="00F95057" w:rsidRDefault="00000000" w:rsidP="00F95057">
      <w:r w:rsidRPr="00F95057">
        <w:rPr>
          <w:rFonts w:hint="eastAsia"/>
        </w:rPr>
        <w:t xml:space="preserve">  delay(1000);</w:t>
      </w:r>
    </w:p>
    <w:p w14:paraId="363FCAC0" w14:textId="77777777" w:rsidR="0015356F" w:rsidRPr="00F95057" w:rsidRDefault="00000000" w:rsidP="00F95057">
      <w:r w:rsidRPr="00F95057">
        <w:rPr>
          <w:rFonts w:hint="eastAsia"/>
        </w:rPr>
        <w:t>}</w:t>
      </w:r>
    </w:p>
    <w:p w14:paraId="4851F261" w14:textId="77777777" w:rsidR="0015356F" w:rsidRPr="00F95057" w:rsidRDefault="0015356F" w:rsidP="00F95057"/>
    <w:p w14:paraId="0ACC49C9" w14:textId="77777777" w:rsidR="0015356F" w:rsidRPr="00F95057" w:rsidRDefault="00000000" w:rsidP="00F95057">
      <w:r w:rsidRPr="00F95057">
        <w:rPr>
          <w:rFonts w:hint="eastAsia"/>
        </w:rPr>
        <w:t>void front() {           //go forward</w:t>
      </w:r>
    </w:p>
    <w:p w14:paraId="5A374FA0" w14:textId="77777777" w:rsidR="0015356F" w:rsidRPr="00F95057" w:rsidRDefault="00000000" w:rsidP="00F95057">
      <w:r w:rsidRPr="00F95057">
        <w:rPr>
          <w:rFonts w:hint="eastAsia"/>
        </w:rPr>
        <w:t xml:space="preserve">  digitalWrite(8,LOW);</w:t>
      </w:r>
    </w:p>
    <w:p w14:paraId="16F6A264" w14:textId="77777777" w:rsidR="0015356F" w:rsidRPr="00F95057" w:rsidRDefault="00000000" w:rsidP="00F95057">
      <w:r w:rsidRPr="00F95057">
        <w:rPr>
          <w:rFonts w:hint="eastAsia"/>
        </w:rPr>
        <w:t xml:space="preserve">  pinMode(A1, OUTPUT);</w:t>
      </w:r>
    </w:p>
    <w:p w14:paraId="0EC09413" w14:textId="77777777" w:rsidR="0015356F" w:rsidRPr="00F95057" w:rsidRDefault="00000000" w:rsidP="00F95057">
      <w:r w:rsidRPr="00F95057">
        <w:rPr>
          <w:rFonts w:hint="eastAsia"/>
        </w:rPr>
        <w:t xml:space="preserve">  digitalWrite(A1,LOW);</w:t>
      </w:r>
    </w:p>
    <w:p w14:paraId="0CFD43CB" w14:textId="77777777" w:rsidR="0015356F" w:rsidRPr="00F95057" w:rsidRDefault="00000000" w:rsidP="00F95057">
      <w:r w:rsidRPr="00F95057">
        <w:rPr>
          <w:rFonts w:hint="eastAsia"/>
        </w:rPr>
        <w:t xml:space="preserve">  analogWrite(9,150);</w:t>
      </w:r>
    </w:p>
    <w:p w14:paraId="6B1E80A2" w14:textId="77777777" w:rsidR="0015356F" w:rsidRPr="00F95057" w:rsidRDefault="00000000" w:rsidP="00F95057">
      <w:r w:rsidRPr="00F95057">
        <w:rPr>
          <w:rFonts w:hint="eastAsia"/>
        </w:rPr>
        <w:t xml:space="preserve">  analogWrite(10,150);</w:t>
      </w:r>
    </w:p>
    <w:p w14:paraId="0C39C868" w14:textId="77777777" w:rsidR="0015356F" w:rsidRPr="00F95057" w:rsidRDefault="00000000" w:rsidP="00F95057">
      <w:r w:rsidRPr="00F95057">
        <w:rPr>
          <w:rFonts w:hint="eastAsia"/>
        </w:rPr>
        <w:t>}</w:t>
      </w:r>
    </w:p>
    <w:p w14:paraId="1FC9F382" w14:textId="77777777" w:rsidR="0015356F" w:rsidRPr="00F95057" w:rsidRDefault="0015356F" w:rsidP="00F95057"/>
    <w:p w14:paraId="218F7EC5" w14:textId="77777777" w:rsidR="0015356F" w:rsidRPr="00F95057" w:rsidRDefault="00000000" w:rsidP="00F95057">
      <w:r w:rsidRPr="00F95057">
        <w:rPr>
          <w:rFonts w:hint="eastAsia"/>
        </w:rPr>
        <w:t>void right() {         //turn right</w:t>
      </w:r>
    </w:p>
    <w:p w14:paraId="18FF1C6B" w14:textId="77777777" w:rsidR="0015356F" w:rsidRPr="00F95057" w:rsidRDefault="00000000" w:rsidP="00F95057">
      <w:r w:rsidRPr="00F95057">
        <w:rPr>
          <w:rFonts w:hint="eastAsia"/>
        </w:rPr>
        <w:t xml:space="preserve">  digitalWrite(8,LOW);</w:t>
      </w:r>
    </w:p>
    <w:p w14:paraId="0DF1E7FA" w14:textId="77777777" w:rsidR="0015356F" w:rsidRPr="00F95057" w:rsidRDefault="00000000" w:rsidP="00F95057">
      <w:r w:rsidRPr="00F95057">
        <w:rPr>
          <w:rFonts w:hint="eastAsia"/>
        </w:rPr>
        <w:t xml:space="preserve">  pinMode(A1, OUTPUT);</w:t>
      </w:r>
    </w:p>
    <w:p w14:paraId="145D10A7" w14:textId="77777777" w:rsidR="0015356F" w:rsidRPr="00F95057" w:rsidRDefault="00000000" w:rsidP="00F95057">
      <w:r w:rsidRPr="00F95057">
        <w:rPr>
          <w:rFonts w:hint="eastAsia"/>
        </w:rPr>
        <w:t xml:space="preserve">  digitalWrite(A1,HIGH);</w:t>
      </w:r>
    </w:p>
    <w:p w14:paraId="51549E4C" w14:textId="77777777" w:rsidR="0015356F" w:rsidRPr="00F95057" w:rsidRDefault="00000000" w:rsidP="00F95057">
      <w:r w:rsidRPr="00F95057">
        <w:rPr>
          <w:rFonts w:hint="eastAsia"/>
        </w:rPr>
        <w:lastRenderedPageBreak/>
        <w:t xml:space="preserve">  analogWrite(9,120);</w:t>
      </w:r>
    </w:p>
    <w:p w14:paraId="3649BC53" w14:textId="77777777" w:rsidR="0015356F" w:rsidRPr="00F95057" w:rsidRDefault="00000000" w:rsidP="00F95057">
      <w:r w:rsidRPr="00F95057">
        <w:rPr>
          <w:rFonts w:hint="eastAsia"/>
        </w:rPr>
        <w:t xml:space="preserve">  analogWrite(10,120);</w:t>
      </w:r>
    </w:p>
    <w:p w14:paraId="45CA9983" w14:textId="77777777" w:rsidR="0015356F" w:rsidRPr="00F95057" w:rsidRDefault="00000000" w:rsidP="00F95057">
      <w:r w:rsidRPr="00F95057">
        <w:rPr>
          <w:rFonts w:hint="eastAsia"/>
        </w:rPr>
        <w:t>}</w:t>
      </w:r>
    </w:p>
    <w:p w14:paraId="08701CDF" w14:textId="77777777" w:rsidR="0015356F" w:rsidRPr="00F95057" w:rsidRDefault="0015356F" w:rsidP="00F95057"/>
    <w:p w14:paraId="5010482A" w14:textId="77777777" w:rsidR="0015356F" w:rsidRPr="00F95057" w:rsidRDefault="00000000" w:rsidP="00F95057">
      <w:r w:rsidRPr="00F95057">
        <w:rPr>
          <w:rFonts w:hint="eastAsia"/>
        </w:rPr>
        <w:t>void setup(){</w:t>
      </w:r>
    </w:p>
    <w:p w14:paraId="1BAD5318" w14:textId="77777777" w:rsidR="0015356F" w:rsidRPr="00F95057" w:rsidRDefault="00000000" w:rsidP="00F95057">
      <w:r w:rsidRPr="00F95057">
        <w:rPr>
          <w:rFonts w:hint="eastAsia"/>
        </w:rPr>
        <w:t xml:space="preserve">  Serial.begin(9600);</w:t>
      </w:r>
    </w:p>
    <w:p w14:paraId="63597F68" w14:textId="77777777" w:rsidR="0015356F" w:rsidRPr="00F95057" w:rsidRDefault="00000000" w:rsidP="00F95057">
      <w:r w:rsidRPr="00F95057">
        <w:rPr>
          <w:rFonts w:hint="eastAsia"/>
        </w:rPr>
        <w:t xml:space="preserve">  distance = 0;</w:t>
      </w:r>
    </w:p>
    <w:p w14:paraId="7B79A1C1" w14:textId="77777777" w:rsidR="0015356F" w:rsidRPr="00F95057" w:rsidRDefault="00000000" w:rsidP="00F95057">
      <w:r w:rsidRPr="00F95057">
        <w:rPr>
          <w:rFonts w:hint="eastAsia"/>
        </w:rPr>
        <w:t xml:space="preserve">  distance1 = 0;</w:t>
      </w:r>
    </w:p>
    <w:p w14:paraId="043F5550" w14:textId="77777777" w:rsidR="0015356F" w:rsidRPr="00F95057" w:rsidRDefault="00000000" w:rsidP="00F95057">
      <w:r w:rsidRPr="00F95057">
        <w:rPr>
          <w:rFonts w:hint="eastAsia"/>
        </w:rPr>
        <w:t xml:space="preserve">  distance2 = 0;</w:t>
      </w:r>
    </w:p>
    <w:p w14:paraId="0CB89CA2" w14:textId="77777777" w:rsidR="0015356F" w:rsidRPr="00F95057" w:rsidRDefault="00000000" w:rsidP="00F95057">
      <w:r w:rsidRPr="00F95057">
        <w:rPr>
          <w:rFonts w:hint="eastAsia"/>
        </w:rPr>
        <w:t xml:space="preserve">  pinMode(8, OUTPUT);</w:t>
      </w:r>
    </w:p>
    <w:p w14:paraId="215D99AB" w14:textId="77777777" w:rsidR="0015356F" w:rsidRPr="00F95057" w:rsidRDefault="00000000" w:rsidP="00F95057">
      <w:r w:rsidRPr="00F95057">
        <w:rPr>
          <w:rFonts w:hint="eastAsia"/>
        </w:rPr>
        <w:t xml:space="preserve">  pinMode(2, OUTPUT);</w:t>
      </w:r>
    </w:p>
    <w:p w14:paraId="1EDCEC0C" w14:textId="77777777" w:rsidR="0015356F" w:rsidRPr="00F95057" w:rsidRDefault="00000000" w:rsidP="00F95057">
      <w:r w:rsidRPr="00F95057">
        <w:rPr>
          <w:rFonts w:hint="eastAsia"/>
        </w:rPr>
        <w:t xml:space="preserve">  pinMode(3, INPUT);</w:t>
      </w:r>
    </w:p>
    <w:p w14:paraId="1C58414F" w14:textId="77777777" w:rsidR="0015356F" w:rsidRPr="00F95057" w:rsidRDefault="00000000" w:rsidP="00F95057">
      <w:r w:rsidRPr="00F95057">
        <w:rPr>
          <w:rFonts w:hint="eastAsia"/>
        </w:rPr>
        <w:t xml:space="preserve">  pinMode(6, OUTPUT);</w:t>
      </w:r>
    </w:p>
    <w:p w14:paraId="00CE28FA" w14:textId="77777777" w:rsidR="0015356F" w:rsidRPr="00F95057" w:rsidRDefault="00000000" w:rsidP="00F95057">
      <w:r w:rsidRPr="00F95057">
        <w:rPr>
          <w:rFonts w:hint="eastAsia"/>
        </w:rPr>
        <w:t xml:space="preserve">  pinMode(7, OUTPUT);</w:t>
      </w:r>
    </w:p>
    <w:p w14:paraId="0006B7EB" w14:textId="77777777" w:rsidR="0015356F" w:rsidRPr="00F95057" w:rsidRDefault="00000000" w:rsidP="00F95057">
      <w:r w:rsidRPr="00F95057">
        <w:rPr>
          <w:rFonts w:hint="eastAsia"/>
        </w:rPr>
        <w:t>}</w:t>
      </w:r>
    </w:p>
    <w:p w14:paraId="1CCA7596" w14:textId="77777777" w:rsidR="0015356F" w:rsidRPr="00F95057" w:rsidRDefault="0015356F" w:rsidP="00F95057"/>
    <w:p w14:paraId="1E0DB7D9" w14:textId="77777777" w:rsidR="0015356F" w:rsidRPr="00F95057" w:rsidRDefault="00000000" w:rsidP="00F95057">
      <w:r w:rsidRPr="00F95057">
        <w:rPr>
          <w:rFonts w:hint="eastAsia"/>
        </w:rPr>
        <w:t>void loop(){</w:t>
      </w:r>
    </w:p>
    <w:p w14:paraId="0F52BD9D" w14:textId="77777777" w:rsidR="0015356F" w:rsidRPr="00F95057" w:rsidRDefault="00000000" w:rsidP="00F95057">
      <w:r w:rsidRPr="00F95057">
        <w:rPr>
          <w:rFonts w:hint="eastAsia"/>
        </w:rPr>
        <w:t xml:space="preserve">  distance = checkdistance_2_3();     //define distance value as distance</w:t>
      </w:r>
    </w:p>
    <w:p w14:paraId="7440ED96" w14:textId="77777777" w:rsidR="0015356F" w:rsidRPr="00F95057" w:rsidRDefault="00000000" w:rsidP="00F95057">
      <w:r w:rsidRPr="00F95057">
        <w:rPr>
          <w:rFonts w:hint="eastAsia"/>
        </w:rPr>
        <w:t xml:space="preserve">  if (distance &lt; 15) {         //determine the distance is less than 15cm or not</w:t>
      </w:r>
    </w:p>
    <w:p w14:paraId="79E788DD" w14:textId="77777777" w:rsidR="0015356F" w:rsidRPr="00F95057" w:rsidRDefault="00000000" w:rsidP="00F95057">
      <w:r w:rsidRPr="00F95057">
        <w:rPr>
          <w:rFonts w:hint="eastAsia"/>
        </w:rPr>
        <w:t xml:space="preserve">    Stop();</w:t>
      </w:r>
    </w:p>
    <w:p w14:paraId="427A8823" w14:textId="77777777" w:rsidR="0015356F" w:rsidRPr="00F95057" w:rsidRDefault="00000000" w:rsidP="00F95057">
      <w:r w:rsidRPr="00F95057">
        <w:rPr>
          <w:rFonts w:hint="eastAsia"/>
        </w:rPr>
        <w:t xml:space="preserve">    buzzer();</w:t>
      </w:r>
    </w:p>
    <w:p w14:paraId="71C5784F" w14:textId="77777777" w:rsidR="0015356F" w:rsidRPr="00F95057" w:rsidRDefault="00000000" w:rsidP="00F95057">
      <w:r w:rsidRPr="00F95057">
        <w:rPr>
          <w:rFonts w:hint="eastAsia"/>
        </w:rPr>
        <w:t xml:space="preserve">    delay(1000);</w:t>
      </w:r>
    </w:p>
    <w:p w14:paraId="3FA5677C" w14:textId="77777777" w:rsidR="0015356F" w:rsidRPr="00F95057" w:rsidRDefault="00000000" w:rsidP="00F95057">
      <w:r w:rsidRPr="00F95057">
        <w:rPr>
          <w:rFonts w:hint="eastAsia"/>
        </w:rPr>
        <w:lastRenderedPageBreak/>
        <w:t xml:space="preserve">    left();</w:t>
      </w:r>
    </w:p>
    <w:p w14:paraId="477FD265" w14:textId="77777777" w:rsidR="0015356F" w:rsidRPr="00F95057" w:rsidRDefault="00000000" w:rsidP="00F95057">
      <w:r w:rsidRPr="00F95057">
        <w:rPr>
          <w:rFonts w:hint="eastAsia"/>
        </w:rPr>
        <w:t xml:space="preserve">    delay(380);</w:t>
      </w:r>
    </w:p>
    <w:p w14:paraId="0DB73813" w14:textId="77777777" w:rsidR="0015356F" w:rsidRPr="00F95057" w:rsidRDefault="00000000" w:rsidP="00F95057">
      <w:r w:rsidRPr="00F95057">
        <w:rPr>
          <w:rFonts w:hint="eastAsia"/>
        </w:rPr>
        <w:t xml:space="preserve">    Stop();</w:t>
      </w:r>
    </w:p>
    <w:p w14:paraId="48EEDA0A" w14:textId="77777777" w:rsidR="0015356F" w:rsidRPr="00F95057" w:rsidRDefault="00000000" w:rsidP="00F95057">
      <w:r w:rsidRPr="00F95057">
        <w:rPr>
          <w:rFonts w:hint="eastAsia"/>
        </w:rPr>
        <w:t xml:space="preserve">    distance1 = checkdistance_2_3();</w:t>
      </w:r>
    </w:p>
    <w:p w14:paraId="0E2F80C3" w14:textId="77777777" w:rsidR="0015356F" w:rsidRPr="00F95057" w:rsidRDefault="00000000" w:rsidP="00F95057">
      <w:r w:rsidRPr="00F95057">
        <w:rPr>
          <w:rFonts w:hint="eastAsia"/>
        </w:rPr>
        <w:t xml:space="preserve">    delay(1000);</w:t>
      </w:r>
    </w:p>
    <w:p w14:paraId="4F6B651F" w14:textId="77777777" w:rsidR="0015356F" w:rsidRPr="00F95057" w:rsidRDefault="00000000" w:rsidP="00F95057">
      <w:r w:rsidRPr="00F95057">
        <w:rPr>
          <w:rFonts w:hint="eastAsia"/>
        </w:rPr>
        <w:t xml:space="preserve">    right();</w:t>
      </w:r>
    </w:p>
    <w:p w14:paraId="66133D83" w14:textId="77777777" w:rsidR="0015356F" w:rsidRPr="00F95057" w:rsidRDefault="00000000" w:rsidP="00F95057">
      <w:r w:rsidRPr="00F95057">
        <w:rPr>
          <w:rFonts w:hint="eastAsia"/>
        </w:rPr>
        <w:t xml:space="preserve">    delay(750);</w:t>
      </w:r>
    </w:p>
    <w:p w14:paraId="0B2BAFF9" w14:textId="77777777" w:rsidR="0015356F" w:rsidRPr="00F95057" w:rsidRDefault="00000000" w:rsidP="00F95057">
      <w:r w:rsidRPr="00F95057">
        <w:rPr>
          <w:rFonts w:hint="eastAsia"/>
        </w:rPr>
        <w:t xml:space="preserve">    Stop();</w:t>
      </w:r>
    </w:p>
    <w:p w14:paraId="260A8DB8" w14:textId="77777777" w:rsidR="0015356F" w:rsidRPr="00F95057" w:rsidRDefault="00000000" w:rsidP="00F95057">
      <w:r w:rsidRPr="00F95057">
        <w:rPr>
          <w:rFonts w:hint="eastAsia"/>
        </w:rPr>
        <w:t xml:space="preserve">    distance2 = checkdistance_2_3();</w:t>
      </w:r>
    </w:p>
    <w:p w14:paraId="7DEB9066" w14:textId="77777777" w:rsidR="0015356F" w:rsidRPr="00F95057" w:rsidRDefault="00000000" w:rsidP="00F95057">
      <w:r w:rsidRPr="00F95057">
        <w:rPr>
          <w:rFonts w:hint="eastAsia"/>
        </w:rPr>
        <w:t xml:space="preserve">    delay(1000);</w:t>
      </w:r>
    </w:p>
    <w:p w14:paraId="510FA0F9" w14:textId="77777777" w:rsidR="0015356F" w:rsidRPr="00F95057" w:rsidRDefault="00000000" w:rsidP="00F95057">
      <w:r w:rsidRPr="00F95057">
        <w:rPr>
          <w:rFonts w:hint="eastAsia"/>
        </w:rPr>
        <w:t xml:space="preserve">    if (distance1 &gt; distance2) {</w:t>
      </w:r>
    </w:p>
    <w:p w14:paraId="5F9F5D7A" w14:textId="77777777" w:rsidR="0015356F" w:rsidRPr="00F95057" w:rsidRDefault="00000000" w:rsidP="00F95057">
      <w:r w:rsidRPr="00F95057">
        <w:rPr>
          <w:rFonts w:hint="eastAsia"/>
        </w:rPr>
        <w:t xml:space="preserve">      left();</w:t>
      </w:r>
    </w:p>
    <w:p w14:paraId="7FD1F62C" w14:textId="77777777" w:rsidR="0015356F" w:rsidRPr="00F95057" w:rsidRDefault="00000000" w:rsidP="00F95057">
      <w:r w:rsidRPr="00F95057">
        <w:rPr>
          <w:rFonts w:hint="eastAsia"/>
        </w:rPr>
        <w:t xml:space="preserve">      delay(750);</w:t>
      </w:r>
    </w:p>
    <w:p w14:paraId="34DDE28E" w14:textId="77777777" w:rsidR="0015356F" w:rsidRPr="00F95057" w:rsidRDefault="00000000" w:rsidP="00F95057">
      <w:r w:rsidRPr="00F95057">
        <w:rPr>
          <w:rFonts w:hint="eastAsia"/>
        </w:rPr>
        <w:t xml:space="preserve">      front();</w:t>
      </w:r>
    </w:p>
    <w:p w14:paraId="3F494311" w14:textId="77777777" w:rsidR="0015356F" w:rsidRPr="00F95057" w:rsidRDefault="0015356F" w:rsidP="00F95057"/>
    <w:p w14:paraId="789EC913" w14:textId="77777777" w:rsidR="0015356F" w:rsidRPr="00F95057" w:rsidRDefault="00000000" w:rsidP="00F95057">
      <w:r w:rsidRPr="00F95057">
        <w:rPr>
          <w:rFonts w:hint="eastAsia"/>
        </w:rPr>
        <w:t xml:space="preserve">    } else {</w:t>
      </w:r>
    </w:p>
    <w:p w14:paraId="7E94DF4D" w14:textId="77777777" w:rsidR="0015356F" w:rsidRPr="00F95057" w:rsidRDefault="00000000" w:rsidP="00F95057">
      <w:r w:rsidRPr="00F95057">
        <w:rPr>
          <w:rFonts w:hint="eastAsia"/>
        </w:rPr>
        <w:t xml:space="preserve">      front();</w:t>
      </w:r>
    </w:p>
    <w:p w14:paraId="3047817D" w14:textId="77777777" w:rsidR="0015356F" w:rsidRPr="00F95057" w:rsidRDefault="0015356F" w:rsidP="00F95057"/>
    <w:p w14:paraId="423F5D45" w14:textId="77777777" w:rsidR="0015356F" w:rsidRPr="00F95057" w:rsidRDefault="00000000" w:rsidP="00F95057">
      <w:r w:rsidRPr="00F95057">
        <w:rPr>
          <w:rFonts w:hint="eastAsia"/>
        </w:rPr>
        <w:t xml:space="preserve">    }</w:t>
      </w:r>
    </w:p>
    <w:p w14:paraId="13E9F723" w14:textId="77777777" w:rsidR="0015356F" w:rsidRPr="00F95057" w:rsidRDefault="0015356F" w:rsidP="00F95057"/>
    <w:p w14:paraId="11BAAFBE" w14:textId="77777777" w:rsidR="0015356F" w:rsidRPr="00F95057" w:rsidRDefault="00000000" w:rsidP="00F95057">
      <w:r w:rsidRPr="00F95057">
        <w:rPr>
          <w:rFonts w:hint="eastAsia"/>
        </w:rPr>
        <w:t xml:space="preserve">  } else {</w:t>
      </w:r>
    </w:p>
    <w:p w14:paraId="41F4BE13" w14:textId="77777777" w:rsidR="0015356F" w:rsidRPr="00F95057" w:rsidRDefault="00000000" w:rsidP="00F95057">
      <w:r w:rsidRPr="00F95057">
        <w:rPr>
          <w:rFonts w:hint="eastAsia"/>
        </w:rPr>
        <w:t xml:space="preserve">    front();</w:t>
      </w:r>
    </w:p>
    <w:p w14:paraId="652CC5A1" w14:textId="77777777" w:rsidR="0015356F" w:rsidRPr="00F95057" w:rsidRDefault="0015356F" w:rsidP="00F95057"/>
    <w:p w14:paraId="01A68C75" w14:textId="77777777" w:rsidR="0015356F" w:rsidRPr="00F95057" w:rsidRDefault="00000000" w:rsidP="00F95057">
      <w:r w:rsidRPr="00F95057">
        <w:rPr>
          <w:rFonts w:hint="eastAsia"/>
        </w:rPr>
        <w:t xml:space="preserve">  }</w:t>
      </w:r>
    </w:p>
    <w:p w14:paraId="6D67053F" w14:textId="77777777" w:rsidR="0015356F" w:rsidRPr="00F95057" w:rsidRDefault="0015356F" w:rsidP="00F95057"/>
    <w:p w14:paraId="24412A31" w14:textId="77777777" w:rsidR="0015356F" w:rsidRPr="00F95057" w:rsidRDefault="00000000" w:rsidP="00F95057">
      <w:r w:rsidRPr="00F95057">
        <w:rPr>
          <w:rFonts w:hint="eastAsia"/>
        </w:rPr>
        <w:t>}</w:t>
      </w:r>
    </w:p>
    <w:p w14:paraId="72FC52D2" w14:textId="77777777" w:rsidR="0015356F" w:rsidRPr="00F95057" w:rsidRDefault="0015356F" w:rsidP="00F95057"/>
    <w:p w14:paraId="550224E5" w14:textId="77777777" w:rsidR="0015356F" w:rsidRPr="00F95057" w:rsidRDefault="0015356F" w:rsidP="00F95057"/>
    <w:p w14:paraId="4E4E4087" w14:textId="77777777" w:rsidR="0015356F" w:rsidRPr="00F95057" w:rsidRDefault="00000000" w:rsidP="00F95057">
      <w:r w:rsidRPr="00F95057">
        <w:rPr>
          <w:rFonts w:hint="eastAsia"/>
        </w:rPr>
        <w:t>Test Result</w:t>
      </w:r>
      <w:r w:rsidRPr="00F95057">
        <w:rPr>
          <w:rFonts w:hint="eastAsia"/>
        </w:rPr>
        <w:t>：</w:t>
      </w:r>
    </w:p>
    <w:p w14:paraId="2B0E64FE" w14:textId="77777777" w:rsidR="0015356F" w:rsidRPr="00F95057" w:rsidRDefault="0015356F" w:rsidP="00F95057"/>
    <w:p w14:paraId="624537F7" w14:textId="77777777" w:rsidR="0015356F" w:rsidRPr="00F95057" w:rsidRDefault="00000000" w:rsidP="00F95057">
      <w:r w:rsidRPr="00F95057">
        <w:rPr>
          <w:rFonts w:hint="eastAsia"/>
        </w:rPr>
        <w:t xml:space="preserve">If the obstacle distance is more than and equal to 15cm, the car will go forward. If less than 15cm, the car will stop and play "tick,tick" </w:t>
      </w:r>
    </w:p>
    <w:p w14:paraId="1480FAD1" w14:textId="77777777" w:rsidR="0015356F" w:rsidRPr="00F95057" w:rsidRDefault="00000000" w:rsidP="00F95057">
      <w:r w:rsidRPr="00F95057">
        <w:rPr>
          <w:rFonts w:hint="eastAsia"/>
        </w:rPr>
        <w:t>sound. If the left obstacle distance is greater than the right distance, the car will turn left. On the contrary, it will turn right.</w:t>
      </w:r>
    </w:p>
    <w:p w14:paraId="3322CF9C" w14:textId="77777777" w:rsidR="0015356F" w:rsidRPr="00F95057" w:rsidRDefault="00000000" w:rsidP="00F95057">
      <w:bookmarkStart w:id="17" w:name="_Toc30053"/>
      <w:r w:rsidRPr="00F95057">
        <w:rPr>
          <w:rFonts w:hint="eastAsia"/>
        </w:rPr>
        <w:t xml:space="preserve">Project 9: Line Tracking Smart Car </w:t>
      </w:r>
      <w:bookmarkEnd w:id="17"/>
    </w:p>
    <w:p w14:paraId="5983698A" w14:textId="77777777" w:rsidR="0015356F" w:rsidRPr="00F95057" w:rsidRDefault="00000000" w:rsidP="00F95057">
      <w:r w:rsidRPr="00F95057">
        <w:rPr>
          <w:rFonts w:hint="eastAsia"/>
        </w:rPr>
        <w:drawing>
          <wp:inline distT="0" distB="0" distL="114300" distR="114300" wp14:anchorId="5C59A649" wp14:editId="764D2325">
            <wp:extent cx="5111115" cy="2747645"/>
            <wp:effectExtent l="0" t="0" r="13335" b="1460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85"/>
                    <a:stretch>
                      <a:fillRect/>
                    </a:stretch>
                  </pic:blipFill>
                  <pic:spPr>
                    <a:xfrm>
                      <a:off x="0" y="0"/>
                      <a:ext cx="5111115" cy="2747645"/>
                    </a:xfrm>
                    <a:prstGeom prst="rect">
                      <a:avLst/>
                    </a:prstGeom>
                    <a:noFill/>
                    <a:ln>
                      <a:noFill/>
                    </a:ln>
                  </pic:spPr>
                </pic:pic>
              </a:graphicData>
            </a:graphic>
          </wp:inline>
        </w:drawing>
      </w:r>
    </w:p>
    <w:p w14:paraId="2174B31E" w14:textId="77777777" w:rsidR="0015356F" w:rsidRPr="00F95057" w:rsidRDefault="00000000" w:rsidP="00F95057">
      <w:r w:rsidRPr="00F95057">
        <w:rPr>
          <w:rFonts w:hint="eastAsia"/>
        </w:rPr>
        <w:t>Description</w:t>
      </w:r>
    </w:p>
    <w:p w14:paraId="15085387" w14:textId="77777777" w:rsidR="0015356F" w:rsidRPr="00F95057" w:rsidRDefault="0015356F" w:rsidP="00F95057"/>
    <w:p w14:paraId="7B791C69" w14:textId="77777777" w:rsidR="0015356F" w:rsidRPr="00F95057" w:rsidRDefault="00000000" w:rsidP="00F95057">
      <w:r w:rsidRPr="00F95057">
        <w:rPr>
          <w:rFonts w:hint="eastAsia"/>
        </w:rPr>
        <w:lastRenderedPageBreak/>
        <w:t>The previous projects are inclusive of the knowledge of multiple sensors and modules. Next, we will work on a little challenging task.</w:t>
      </w:r>
    </w:p>
    <w:p w14:paraId="7043D516" w14:textId="77777777" w:rsidR="0015356F" w:rsidRPr="00F95057" w:rsidRDefault="00000000" w:rsidP="00F95057">
      <w:r w:rsidRPr="00F95057">
        <w:rPr>
          <w:rFonts w:hint="eastAsia"/>
        </w:rPr>
        <w:t xml:space="preserve">Based on the working principle of the line tracking sensor we could make a line tracking car. </w:t>
      </w:r>
    </w:p>
    <w:p w14:paraId="7552B163" w14:textId="77777777" w:rsidR="0015356F" w:rsidRPr="00F95057" w:rsidRDefault="00000000" w:rsidP="00F95057">
      <w:r w:rsidRPr="00F95057">
        <w:rPr>
          <w:rFonts w:hint="eastAsia"/>
        </w:rPr>
        <w:t xml:space="preserve">The tracking sensor is actually an infrared sensor. Its working principle is to convert the intensity of the reflected signal into a current signal. During the detection process, black color is active at high level and white is active at low level. Its detection height is 0- 1cm. In the project, we detect the status of the tracking sensor, then analyze and compare the data obtained, and then control the rotation of the two sets of motors according to certain logic, so as to control the yellow robot. </w:t>
      </w:r>
    </w:p>
    <w:p w14:paraId="006C21AC" w14:textId="77777777" w:rsidR="0015356F" w:rsidRPr="00F95057" w:rsidRDefault="0015356F" w:rsidP="00F95057"/>
    <w:p w14:paraId="4F547CF4" w14:textId="77777777" w:rsidR="0015356F" w:rsidRPr="00F95057" w:rsidRDefault="0015356F" w:rsidP="00F95057"/>
    <w:p w14:paraId="774A82B1" w14:textId="77777777" w:rsidR="0015356F" w:rsidRPr="00F95057" w:rsidRDefault="00000000" w:rsidP="00F95057">
      <w:r w:rsidRPr="00F95057">
        <w:rPr>
          <w:rFonts w:hint="eastAsia"/>
        </w:rPr>
        <w:t>Flow Chart</w:t>
      </w:r>
      <w:r w:rsidRPr="00F95057">
        <w:rPr>
          <w:rFonts w:hint="eastAsia"/>
        </w:rPr>
        <w:t>：</w:t>
      </w:r>
    </w:p>
    <w:p w14:paraId="0084B4BE" w14:textId="77777777" w:rsidR="0015356F" w:rsidRPr="00F95057" w:rsidRDefault="0015356F" w:rsidP="00F95057"/>
    <w:tbl>
      <w:tblPr>
        <w:tblStyle w:val="a8"/>
        <w:tblW w:w="82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3"/>
        <w:gridCol w:w="2813"/>
        <w:gridCol w:w="958"/>
        <w:gridCol w:w="2744"/>
      </w:tblGrid>
      <w:tr w:rsidR="0015356F" w:rsidRPr="00F95057" w14:paraId="56789692" w14:textId="77777777">
        <w:trPr>
          <w:trHeight w:val="521"/>
          <w:jc w:val="center"/>
        </w:trPr>
        <w:tc>
          <w:tcPr>
            <w:tcW w:w="1753" w:type="dxa"/>
            <w:vMerge w:val="restart"/>
            <w:tcBorders>
              <w:top w:val="single" w:sz="4" w:space="0" w:color="auto"/>
              <w:left w:val="single" w:sz="24" w:space="0" w:color="auto"/>
              <w:right w:val="single" w:sz="4" w:space="0" w:color="auto"/>
            </w:tcBorders>
            <w:vAlign w:val="center"/>
          </w:tcPr>
          <w:p w14:paraId="7E169AFC" w14:textId="77777777" w:rsidR="0015356F" w:rsidRPr="00F95057" w:rsidRDefault="00000000" w:rsidP="00F95057">
            <w:r w:rsidRPr="00F95057">
              <w:rPr>
                <w:rFonts w:hint="eastAsia"/>
              </w:rPr>
              <w:t>Detection</w:t>
            </w:r>
          </w:p>
        </w:tc>
        <w:tc>
          <w:tcPr>
            <w:tcW w:w="2813" w:type="dxa"/>
            <w:vMerge w:val="restart"/>
            <w:tcBorders>
              <w:top w:val="single" w:sz="4" w:space="0" w:color="auto"/>
              <w:left w:val="single" w:sz="4" w:space="0" w:color="auto"/>
              <w:bottom w:val="single" w:sz="4" w:space="0" w:color="auto"/>
              <w:right w:val="single" w:sz="4" w:space="0" w:color="auto"/>
            </w:tcBorders>
            <w:vAlign w:val="center"/>
          </w:tcPr>
          <w:p w14:paraId="4444BE11" w14:textId="77777777" w:rsidR="0015356F" w:rsidRPr="00F95057" w:rsidRDefault="00000000" w:rsidP="00F95057">
            <w:r w:rsidRPr="00F95057">
              <w:rPr>
                <w:rFonts w:hint="eastAsia"/>
              </w:rPr>
              <w:t>Left tracking sensor</w:t>
            </w:r>
          </w:p>
        </w:tc>
        <w:tc>
          <w:tcPr>
            <w:tcW w:w="3702" w:type="dxa"/>
            <w:gridSpan w:val="2"/>
            <w:tcBorders>
              <w:top w:val="single" w:sz="4" w:space="0" w:color="auto"/>
              <w:left w:val="single" w:sz="4" w:space="0" w:color="auto"/>
              <w:bottom w:val="single" w:sz="4" w:space="0" w:color="auto"/>
              <w:right w:val="single" w:sz="24" w:space="0" w:color="auto"/>
            </w:tcBorders>
            <w:vAlign w:val="center"/>
          </w:tcPr>
          <w:p w14:paraId="1C3C759C" w14:textId="77777777" w:rsidR="0015356F" w:rsidRPr="00F95057" w:rsidRDefault="00000000" w:rsidP="00F95057">
            <w:r w:rsidRPr="00F95057">
              <w:rPr>
                <w:rFonts w:hint="eastAsia"/>
              </w:rPr>
              <w:t>detects black line</w:t>
            </w:r>
            <w:r w:rsidRPr="00F95057">
              <w:rPr>
                <w:rFonts w:hint="eastAsia"/>
              </w:rPr>
              <w:t>：</w:t>
            </w:r>
            <w:r w:rsidRPr="00F95057">
              <w:rPr>
                <w:rFonts w:hint="eastAsia"/>
              </w:rPr>
              <w:t>LOW</w:t>
            </w:r>
          </w:p>
        </w:tc>
      </w:tr>
      <w:tr w:rsidR="0015356F" w:rsidRPr="00F95057" w14:paraId="027858D0" w14:textId="77777777">
        <w:trPr>
          <w:trHeight w:val="521"/>
          <w:jc w:val="center"/>
        </w:trPr>
        <w:tc>
          <w:tcPr>
            <w:tcW w:w="1753" w:type="dxa"/>
            <w:vMerge/>
            <w:tcBorders>
              <w:top w:val="single" w:sz="4" w:space="0" w:color="auto"/>
              <w:left w:val="single" w:sz="24" w:space="0" w:color="auto"/>
              <w:bottom w:val="single" w:sz="4" w:space="0" w:color="auto"/>
              <w:right w:val="single" w:sz="4" w:space="0" w:color="auto"/>
            </w:tcBorders>
            <w:vAlign w:val="center"/>
          </w:tcPr>
          <w:p w14:paraId="6B354204" w14:textId="77777777" w:rsidR="0015356F" w:rsidRPr="00F95057" w:rsidRDefault="0015356F" w:rsidP="00F95057"/>
        </w:tc>
        <w:tc>
          <w:tcPr>
            <w:tcW w:w="2813" w:type="dxa"/>
            <w:vMerge/>
            <w:tcBorders>
              <w:top w:val="single" w:sz="4" w:space="0" w:color="auto"/>
              <w:left w:val="single" w:sz="4" w:space="0" w:color="auto"/>
              <w:bottom w:val="single" w:sz="4" w:space="0" w:color="auto"/>
              <w:right w:val="single" w:sz="4" w:space="0" w:color="auto"/>
            </w:tcBorders>
            <w:vAlign w:val="center"/>
          </w:tcPr>
          <w:p w14:paraId="753291A1" w14:textId="77777777" w:rsidR="0015356F" w:rsidRPr="00F95057" w:rsidRDefault="0015356F" w:rsidP="00F95057"/>
        </w:tc>
        <w:tc>
          <w:tcPr>
            <w:tcW w:w="3702" w:type="dxa"/>
            <w:gridSpan w:val="2"/>
            <w:tcBorders>
              <w:top w:val="single" w:sz="4" w:space="0" w:color="auto"/>
              <w:left w:val="single" w:sz="4" w:space="0" w:color="auto"/>
              <w:bottom w:val="single" w:sz="4" w:space="0" w:color="auto"/>
              <w:right w:val="single" w:sz="24" w:space="0" w:color="auto"/>
            </w:tcBorders>
            <w:vAlign w:val="center"/>
          </w:tcPr>
          <w:p w14:paraId="3009C932" w14:textId="77777777" w:rsidR="0015356F" w:rsidRPr="00F95057" w:rsidRDefault="00000000" w:rsidP="00F95057">
            <w:r w:rsidRPr="00F95057">
              <w:rPr>
                <w:rFonts w:hint="eastAsia"/>
              </w:rPr>
              <w:t>detects white line</w:t>
            </w:r>
            <w:r w:rsidRPr="00F95057">
              <w:rPr>
                <w:rFonts w:hint="eastAsia"/>
              </w:rPr>
              <w:t>：</w:t>
            </w:r>
            <w:r w:rsidRPr="00F95057">
              <w:rPr>
                <w:rFonts w:hint="eastAsia"/>
              </w:rPr>
              <w:t>HIGH</w:t>
            </w:r>
          </w:p>
        </w:tc>
      </w:tr>
      <w:tr w:rsidR="0015356F" w:rsidRPr="00F95057" w14:paraId="5AE6FF39" w14:textId="77777777">
        <w:trPr>
          <w:trHeight w:val="521"/>
          <w:jc w:val="center"/>
        </w:trPr>
        <w:tc>
          <w:tcPr>
            <w:tcW w:w="1753" w:type="dxa"/>
            <w:vMerge/>
            <w:tcBorders>
              <w:top w:val="single" w:sz="4" w:space="0" w:color="auto"/>
              <w:left w:val="single" w:sz="24" w:space="0" w:color="auto"/>
              <w:bottom w:val="single" w:sz="4" w:space="0" w:color="auto"/>
              <w:right w:val="single" w:sz="4" w:space="0" w:color="auto"/>
            </w:tcBorders>
            <w:vAlign w:val="center"/>
          </w:tcPr>
          <w:p w14:paraId="5DF3C847" w14:textId="77777777" w:rsidR="0015356F" w:rsidRPr="00F95057" w:rsidRDefault="0015356F" w:rsidP="00F95057"/>
        </w:tc>
        <w:tc>
          <w:tcPr>
            <w:tcW w:w="2813" w:type="dxa"/>
            <w:vMerge w:val="restart"/>
            <w:tcBorders>
              <w:top w:val="single" w:sz="4" w:space="0" w:color="auto"/>
              <w:left w:val="single" w:sz="4" w:space="0" w:color="auto"/>
              <w:bottom w:val="single" w:sz="4" w:space="0" w:color="auto"/>
              <w:right w:val="single" w:sz="4" w:space="0" w:color="auto"/>
            </w:tcBorders>
            <w:vAlign w:val="center"/>
          </w:tcPr>
          <w:p w14:paraId="6C5725C8" w14:textId="77777777" w:rsidR="0015356F" w:rsidRPr="00F95057" w:rsidRDefault="00000000" w:rsidP="00F95057">
            <w:r w:rsidRPr="00F95057">
              <w:rPr>
                <w:rFonts w:hint="eastAsia"/>
              </w:rPr>
              <w:t>Right tracking sensor</w:t>
            </w:r>
          </w:p>
        </w:tc>
        <w:tc>
          <w:tcPr>
            <w:tcW w:w="3702" w:type="dxa"/>
            <w:gridSpan w:val="2"/>
            <w:tcBorders>
              <w:top w:val="single" w:sz="4" w:space="0" w:color="auto"/>
              <w:left w:val="single" w:sz="4" w:space="0" w:color="auto"/>
              <w:bottom w:val="single" w:sz="4" w:space="0" w:color="auto"/>
              <w:right w:val="single" w:sz="24" w:space="0" w:color="auto"/>
            </w:tcBorders>
            <w:vAlign w:val="center"/>
          </w:tcPr>
          <w:p w14:paraId="66516044" w14:textId="77777777" w:rsidR="0015356F" w:rsidRPr="00F95057" w:rsidRDefault="00000000" w:rsidP="00F95057">
            <w:r w:rsidRPr="00F95057">
              <w:rPr>
                <w:rFonts w:hint="eastAsia"/>
              </w:rPr>
              <w:t>detects black line</w:t>
            </w:r>
            <w:r w:rsidRPr="00F95057">
              <w:rPr>
                <w:rFonts w:hint="eastAsia"/>
              </w:rPr>
              <w:t>：</w:t>
            </w:r>
            <w:r w:rsidRPr="00F95057">
              <w:rPr>
                <w:rFonts w:hint="eastAsia"/>
              </w:rPr>
              <w:t>LOW</w:t>
            </w:r>
          </w:p>
        </w:tc>
      </w:tr>
      <w:tr w:rsidR="0015356F" w:rsidRPr="00F95057" w14:paraId="0382C8E5" w14:textId="77777777">
        <w:trPr>
          <w:trHeight w:val="521"/>
          <w:jc w:val="center"/>
        </w:trPr>
        <w:tc>
          <w:tcPr>
            <w:tcW w:w="1753" w:type="dxa"/>
            <w:vMerge/>
            <w:tcBorders>
              <w:top w:val="single" w:sz="4" w:space="0" w:color="auto"/>
              <w:left w:val="single" w:sz="24" w:space="0" w:color="auto"/>
              <w:bottom w:val="single" w:sz="24" w:space="0" w:color="auto"/>
              <w:right w:val="single" w:sz="4" w:space="0" w:color="auto"/>
            </w:tcBorders>
            <w:vAlign w:val="center"/>
          </w:tcPr>
          <w:p w14:paraId="6ADA0479" w14:textId="77777777" w:rsidR="0015356F" w:rsidRPr="00F95057" w:rsidRDefault="0015356F" w:rsidP="00F95057"/>
        </w:tc>
        <w:tc>
          <w:tcPr>
            <w:tcW w:w="2813" w:type="dxa"/>
            <w:vMerge/>
            <w:tcBorders>
              <w:top w:val="single" w:sz="4" w:space="0" w:color="auto"/>
              <w:left w:val="single" w:sz="4" w:space="0" w:color="auto"/>
              <w:bottom w:val="single" w:sz="24" w:space="0" w:color="auto"/>
              <w:right w:val="single" w:sz="4" w:space="0" w:color="auto"/>
            </w:tcBorders>
            <w:vAlign w:val="center"/>
          </w:tcPr>
          <w:p w14:paraId="48EA7CD5" w14:textId="77777777" w:rsidR="0015356F" w:rsidRPr="00F95057" w:rsidRDefault="0015356F" w:rsidP="00F95057"/>
        </w:tc>
        <w:tc>
          <w:tcPr>
            <w:tcW w:w="3702" w:type="dxa"/>
            <w:gridSpan w:val="2"/>
            <w:tcBorders>
              <w:top w:val="single" w:sz="4" w:space="0" w:color="auto"/>
              <w:left w:val="single" w:sz="4" w:space="0" w:color="auto"/>
              <w:bottom w:val="single" w:sz="24" w:space="0" w:color="auto"/>
              <w:right w:val="single" w:sz="24" w:space="0" w:color="auto"/>
            </w:tcBorders>
            <w:vAlign w:val="center"/>
          </w:tcPr>
          <w:p w14:paraId="66C3E05A" w14:textId="77777777" w:rsidR="0015356F" w:rsidRPr="00F95057" w:rsidRDefault="00000000" w:rsidP="00F95057">
            <w:r w:rsidRPr="00F95057">
              <w:rPr>
                <w:rFonts w:hint="eastAsia"/>
              </w:rPr>
              <w:t>detects white line</w:t>
            </w:r>
            <w:r w:rsidRPr="00F95057">
              <w:rPr>
                <w:rFonts w:hint="eastAsia"/>
              </w:rPr>
              <w:t>：</w:t>
            </w:r>
            <w:r w:rsidRPr="00F95057">
              <w:rPr>
                <w:rFonts w:hint="eastAsia"/>
              </w:rPr>
              <w:t>HIGH</w:t>
            </w:r>
          </w:p>
        </w:tc>
      </w:tr>
      <w:tr w:rsidR="0015356F" w:rsidRPr="00F95057" w14:paraId="0D4995F5" w14:textId="77777777">
        <w:trPr>
          <w:trHeight w:val="562"/>
          <w:jc w:val="center"/>
        </w:trPr>
        <w:tc>
          <w:tcPr>
            <w:tcW w:w="5524" w:type="dxa"/>
            <w:gridSpan w:val="3"/>
            <w:tcBorders>
              <w:top w:val="single" w:sz="24" w:space="0" w:color="auto"/>
              <w:left w:val="single" w:sz="24" w:space="0" w:color="auto"/>
              <w:bottom w:val="single" w:sz="24" w:space="0" w:color="auto"/>
              <w:right w:val="single" w:sz="4" w:space="0" w:color="auto"/>
            </w:tcBorders>
            <w:vAlign w:val="center"/>
          </w:tcPr>
          <w:p w14:paraId="4B61B7C2" w14:textId="77777777" w:rsidR="0015356F" w:rsidRPr="00F95057" w:rsidRDefault="00000000" w:rsidP="00F95057">
            <w:r w:rsidRPr="00F95057">
              <w:rPr>
                <w:rFonts w:hint="eastAsia"/>
              </w:rPr>
              <w:t>Condition</w:t>
            </w:r>
          </w:p>
        </w:tc>
        <w:tc>
          <w:tcPr>
            <w:tcW w:w="2744" w:type="dxa"/>
            <w:tcBorders>
              <w:top w:val="single" w:sz="24" w:space="0" w:color="auto"/>
              <w:left w:val="single" w:sz="4" w:space="0" w:color="auto"/>
              <w:bottom w:val="single" w:sz="24" w:space="0" w:color="auto"/>
              <w:right w:val="single" w:sz="24" w:space="0" w:color="auto"/>
            </w:tcBorders>
            <w:vAlign w:val="center"/>
          </w:tcPr>
          <w:p w14:paraId="7ED35AA6" w14:textId="77777777" w:rsidR="0015356F" w:rsidRPr="00F95057" w:rsidRDefault="00000000" w:rsidP="00F95057">
            <w:r w:rsidRPr="00F95057">
              <w:rPr>
                <w:rFonts w:hint="eastAsia"/>
              </w:rPr>
              <w:t>Status</w:t>
            </w:r>
          </w:p>
        </w:tc>
      </w:tr>
      <w:tr w:rsidR="0015356F" w:rsidRPr="00F95057" w14:paraId="72357B5B" w14:textId="77777777">
        <w:trPr>
          <w:trHeight w:val="1268"/>
          <w:jc w:val="center"/>
        </w:trPr>
        <w:tc>
          <w:tcPr>
            <w:tcW w:w="5524" w:type="dxa"/>
            <w:gridSpan w:val="3"/>
            <w:tcBorders>
              <w:top w:val="single" w:sz="4" w:space="0" w:color="auto"/>
              <w:left w:val="single" w:sz="4" w:space="0" w:color="auto"/>
              <w:bottom w:val="single" w:sz="4" w:space="0" w:color="auto"/>
              <w:right w:val="single" w:sz="4" w:space="0" w:color="auto"/>
            </w:tcBorders>
            <w:vAlign w:val="center"/>
          </w:tcPr>
          <w:p w14:paraId="5B0A9106" w14:textId="77777777" w:rsidR="0015356F" w:rsidRPr="00F95057" w:rsidRDefault="00000000" w:rsidP="00F95057">
            <w:r w:rsidRPr="00F95057">
              <w:rPr>
                <w:rFonts w:hint="eastAsia"/>
              </w:rPr>
              <w:t>Two sensors detect black line</w:t>
            </w:r>
          </w:p>
        </w:tc>
        <w:tc>
          <w:tcPr>
            <w:tcW w:w="2744" w:type="dxa"/>
            <w:tcBorders>
              <w:top w:val="single" w:sz="12" w:space="0" w:color="000000"/>
              <w:left w:val="single" w:sz="4" w:space="0" w:color="auto"/>
              <w:bottom w:val="single" w:sz="12" w:space="0" w:color="000000"/>
              <w:right w:val="single" w:sz="24" w:space="0" w:color="auto"/>
            </w:tcBorders>
            <w:vAlign w:val="center"/>
          </w:tcPr>
          <w:p w14:paraId="3F6A75C9" w14:textId="77777777" w:rsidR="0015356F" w:rsidRPr="00F95057" w:rsidRDefault="00000000" w:rsidP="00F95057">
            <w:r w:rsidRPr="00F95057">
              <w:rPr>
                <w:rFonts w:hint="eastAsia"/>
              </w:rPr>
              <w:t>Go forward</w:t>
            </w:r>
          </w:p>
        </w:tc>
      </w:tr>
      <w:tr w:rsidR="0015356F" w:rsidRPr="00F95057" w14:paraId="0CA1F679" w14:textId="77777777">
        <w:trPr>
          <w:trHeight w:val="1268"/>
          <w:jc w:val="center"/>
        </w:trPr>
        <w:tc>
          <w:tcPr>
            <w:tcW w:w="5524" w:type="dxa"/>
            <w:gridSpan w:val="3"/>
            <w:tcBorders>
              <w:top w:val="single" w:sz="4" w:space="0" w:color="auto"/>
              <w:left w:val="single" w:sz="4" w:space="0" w:color="auto"/>
              <w:bottom w:val="single" w:sz="4" w:space="0" w:color="auto"/>
              <w:right w:val="single" w:sz="4" w:space="0" w:color="auto"/>
            </w:tcBorders>
            <w:vAlign w:val="center"/>
          </w:tcPr>
          <w:p w14:paraId="08CA3C03" w14:textId="77777777" w:rsidR="0015356F" w:rsidRPr="00F95057" w:rsidRDefault="00000000" w:rsidP="00F95057">
            <w:r w:rsidRPr="00F95057">
              <w:rPr>
                <w:rFonts w:hint="eastAsia"/>
              </w:rPr>
              <w:lastRenderedPageBreak/>
              <w:t>Left sensor detects white line and right one detects the black line</w:t>
            </w:r>
          </w:p>
        </w:tc>
        <w:tc>
          <w:tcPr>
            <w:tcW w:w="2744" w:type="dxa"/>
            <w:tcBorders>
              <w:top w:val="single" w:sz="12" w:space="0" w:color="000000"/>
              <w:left w:val="single" w:sz="4" w:space="0" w:color="auto"/>
              <w:bottom w:val="single" w:sz="12" w:space="0" w:color="000000"/>
              <w:right w:val="single" w:sz="24" w:space="0" w:color="auto"/>
            </w:tcBorders>
            <w:vAlign w:val="center"/>
          </w:tcPr>
          <w:p w14:paraId="516CEC92" w14:textId="77777777" w:rsidR="0015356F" w:rsidRPr="00F95057" w:rsidRDefault="00000000" w:rsidP="00F95057">
            <w:r w:rsidRPr="00F95057">
              <w:rPr>
                <w:rFonts w:hint="eastAsia"/>
              </w:rPr>
              <w:t>Turn right</w:t>
            </w:r>
          </w:p>
          <w:p w14:paraId="5ABC80B1" w14:textId="77777777" w:rsidR="0015356F" w:rsidRPr="00F95057" w:rsidRDefault="00000000" w:rsidP="00F95057">
            <w:r w:rsidRPr="00F95057">
              <w:rPr>
                <w:rFonts w:hint="eastAsia"/>
              </w:rPr>
              <w:t>(set PWM to 100)</w:t>
            </w:r>
          </w:p>
        </w:tc>
      </w:tr>
      <w:tr w:rsidR="0015356F" w:rsidRPr="00F95057" w14:paraId="3F657C0D" w14:textId="77777777">
        <w:trPr>
          <w:trHeight w:val="1268"/>
          <w:jc w:val="center"/>
        </w:trPr>
        <w:tc>
          <w:tcPr>
            <w:tcW w:w="5524" w:type="dxa"/>
            <w:gridSpan w:val="3"/>
            <w:tcBorders>
              <w:top w:val="single" w:sz="4" w:space="0" w:color="auto"/>
              <w:left w:val="single" w:sz="4" w:space="0" w:color="auto"/>
              <w:bottom w:val="single" w:sz="4" w:space="0" w:color="auto"/>
              <w:right w:val="single" w:sz="4" w:space="0" w:color="auto"/>
            </w:tcBorders>
            <w:vAlign w:val="center"/>
          </w:tcPr>
          <w:p w14:paraId="3C793036" w14:textId="77777777" w:rsidR="0015356F" w:rsidRPr="00F95057" w:rsidRDefault="00000000" w:rsidP="00F95057">
            <w:r w:rsidRPr="00F95057">
              <w:rPr>
                <w:rFonts w:hint="eastAsia"/>
              </w:rPr>
              <w:t>left sensor detects the black line and the right one detects white line</w:t>
            </w:r>
          </w:p>
        </w:tc>
        <w:tc>
          <w:tcPr>
            <w:tcW w:w="2744" w:type="dxa"/>
            <w:tcBorders>
              <w:top w:val="single" w:sz="12" w:space="0" w:color="000000"/>
              <w:left w:val="single" w:sz="4" w:space="0" w:color="auto"/>
              <w:bottom w:val="single" w:sz="12" w:space="0" w:color="000000"/>
              <w:right w:val="single" w:sz="24" w:space="0" w:color="auto"/>
            </w:tcBorders>
            <w:vAlign w:val="center"/>
          </w:tcPr>
          <w:p w14:paraId="103B608F" w14:textId="77777777" w:rsidR="0015356F" w:rsidRPr="00F95057" w:rsidRDefault="00000000" w:rsidP="00F95057">
            <w:r w:rsidRPr="00F95057">
              <w:rPr>
                <w:rFonts w:hint="eastAsia"/>
              </w:rPr>
              <w:t>Turn left</w:t>
            </w:r>
          </w:p>
          <w:p w14:paraId="50F418BA" w14:textId="77777777" w:rsidR="0015356F" w:rsidRPr="00F95057" w:rsidRDefault="00000000" w:rsidP="00F95057">
            <w:r w:rsidRPr="00F95057">
              <w:rPr>
                <w:rFonts w:hint="eastAsia"/>
              </w:rPr>
              <w:t>(set PWM to100)</w:t>
            </w:r>
          </w:p>
        </w:tc>
      </w:tr>
      <w:tr w:rsidR="0015356F" w:rsidRPr="00F95057" w14:paraId="0DA1F772" w14:textId="77777777">
        <w:trPr>
          <w:trHeight w:val="1362"/>
          <w:jc w:val="center"/>
        </w:trPr>
        <w:tc>
          <w:tcPr>
            <w:tcW w:w="5524" w:type="dxa"/>
            <w:gridSpan w:val="3"/>
            <w:tcBorders>
              <w:top w:val="single" w:sz="4" w:space="0" w:color="auto"/>
              <w:left w:val="single" w:sz="4" w:space="0" w:color="auto"/>
              <w:bottom w:val="single" w:sz="12" w:space="0" w:color="000000"/>
              <w:right w:val="single" w:sz="4" w:space="0" w:color="auto"/>
            </w:tcBorders>
            <w:vAlign w:val="center"/>
          </w:tcPr>
          <w:p w14:paraId="3354C874" w14:textId="77777777" w:rsidR="0015356F" w:rsidRPr="00F95057" w:rsidRDefault="00000000" w:rsidP="00F95057">
            <w:r w:rsidRPr="00F95057">
              <w:rPr>
                <w:rFonts w:hint="eastAsia"/>
              </w:rPr>
              <w:t>Two sensors don</w:t>
            </w:r>
            <w:r w:rsidRPr="00F95057">
              <w:t>’</w:t>
            </w:r>
            <w:r w:rsidRPr="00F95057">
              <w:rPr>
                <w:rFonts w:hint="eastAsia"/>
              </w:rPr>
              <w:t>t black line</w:t>
            </w:r>
          </w:p>
        </w:tc>
        <w:tc>
          <w:tcPr>
            <w:tcW w:w="2744" w:type="dxa"/>
            <w:tcBorders>
              <w:top w:val="single" w:sz="12" w:space="0" w:color="000000"/>
              <w:left w:val="single" w:sz="4" w:space="0" w:color="auto"/>
              <w:bottom w:val="single" w:sz="12" w:space="0" w:color="000000"/>
              <w:right w:val="single" w:sz="24" w:space="0" w:color="auto"/>
            </w:tcBorders>
            <w:vAlign w:val="center"/>
          </w:tcPr>
          <w:p w14:paraId="569AD9CA" w14:textId="77777777" w:rsidR="0015356F" w:rsidRPr="00F95057" w:rsidRDefault="00000000" w:rsidP="00F95057">
            <w:r w:rsidRPr="00F95057">
              <w:rPr>
                <w:rFonts w:hint="eastAsia"/>
              </w:rPr>
              <w:t>Stop</w:t>
            </w:r>
          </w:p>
        </w:tc>
      </w:tr>
    </w:tbl>
    <w:p w14:paraId="199E9AD2" w14:textId="77777777" w:rsidR="0015356F" w:rsidRPr="00F95057" w:rsidRDefault="0015356F" w:rsidP="00F95057"/>
    <w:p w14:paraId="74A62BEC" w14:textId="77777777" w:rsidR="0015356F" w:rsidRPr="00F95057" w:rsidRDefault="0015356F" w:rsidP="00F95057"/>
    <w:p w14:paraId="25F0016F" w14:textId="77777777" w:rsidR="0015356F" w:rsidRPr="00F95057" w:rsidRDefault="0015356F" w:rsidP="00F95057"/>
    <w:p w14:paraId="0373CD2E" w14:textId="77777777" w:rsidR="0015356F" w:rsidRPr="00F95057" w:rsidRDefault="0015356F" w:rsidP="00F95057"/>
    <w:p w14:paraId="0C9306A0" w14:textId="77777777" w:rsidR="0015356F" w:rsidRPr="00F95057" w:rsidRDefault="00000000" w:rsidP="00F95057">
      <w:bookmarkStart w:id="18" w:name="OLE_LINK9"/>
      <w:r w:rsidRPr="00F95057">
        <w:rPr>
          <w:rFonts w:hint="eastAsia"/>
        </w:rPr>
        <w:t>Preparation</w:t>
      </w:r>
    </w:p>
    <w:p w14:paraId="7F71E257" w14:textId="77777777" w:rsidR="0015356F" w:rsidRPr="00F95057" w:rsidRDefault="00000000" w:rsidP="00F95057">
      <w:r w:rsidRPr="00F95057">
        <w:rPr>
          <w:rFonts w:hint="eastAsia"/>
        </w:rPr>
        <w:t>Slide the BT switch to OFF end</w:t>
      </w:r>
    </w:p>
    <w:p w14:paraId="4F0528FA" w14:textId="77777777" w:rsidR="0015356F" w:rsidRPr="00F95057" w:rsidRDefault="00000000" w:rsidP="00F95057">
      <w:r w:rsidRPr="00F95057">
        <w:rPr>
          <w:rFonts w:hint="eastAsia"/>
        </w:rPr>
        <w:t>Connect the yellow robot to the computer by a USB cable</w:t>
      </w:r>
      <w:r w:rsidRPr="00F95057">
        <w:rPr>
          <w:rFonts w:hint="eastAsia"/>
        </w:rPr>
        <w:t>（</w:t>
      </w:r>
      <w:r w:rsidRPr="00F95057">
        <w:rPr>
          <w:rFonts w:hint="eastAsia"/>
        </w:rPr>
        <w:t>3</w:t>
      </w:r>
      <w:r w:rsidRPr="00F95057">
        <w:rPr>
          <w:rFonts w:hint="eastAsia"/>
        </w:rPr>
        <w:t>）</w:t>
      </w:r>
      <w:r w:rsidRPr="00F95057">
        <w:rPr>
          <w:rFonts w:hint="eastAsia"/>
        </w:rPr>
        <w:t>Upload test code on Arduino IDE</w:t>
      </w:r>
    </w:p>
    <w:bookmarkEnd w:id="18"/>
    <w:p w14:paraId="1401E4F3" w14:textId="77777777" w:rsidR="0015356F" w:rsidRPr="00F95057" w:rsidRDefault="0015356F" w:rsidP="00F95057"/>
    <w:p w14:paraId="27B907DC" w14:textId="77777777" w:rsidR="0015356F" w:rsidRPr="00F95057" w:rsidRDefault="00000000" w:rsidP="00F95057">
      <w:r w:rsidRPr="00F95057">
        <w:rPr>
          <w:rFonts w:hint="eastAsia"/>
        </w:rPr>
        <w:t>Test Code</w:t>
      </w:r>
      <w:r w:rsidRPr="00F95057">
        <w:rPr>
          <w:rFonts w:hint="eastAsia"/>
        </w:rPr>
        <w:t>：</w:t>
      </w:r>
    </w:p>
    <w:p w14:paraId="006F44A3" w14:textId="77777777" w:rsidR="0015356F" w:rsidRPr="00F95057" w:rsidRDefault="00000000" w:rsidP="00F95057">
      <w:r w:rsidRPr="00F95057">
        <w:rPr>
          <w:rFonts w:hint="eastAsia"/>
        </w:rPr>
        <w:t>#include &lt;Matrix.h&gt;</w:t>
      </w:r>
    </w:p>
    <w:p w14:paraId="47A8E028" w14:textId="77777777" w:rsidR="0015356F" w:rsidRPr="00F95057" w:rsidRDefault="0015356F" w:rsidP="00F95057"/>
    <w:p w14:paraId="34AC2830" w14:textId="77777777" w:rsidR="0015356F" w:rsidRPr="00F95057" w:rsidRDefault="00000000" w:rsidP="00F95057">
      <w:r w:rsidRPr="00F95057">
        <w:rPr>
          <w:rFonts w:hint="eastAsia"/>
        </w:rPr>
        <w:t>Matrix myMatrix(A4,A5);</w:t>
      </w:r>
    </w:p>
    <w:p w14:paraId="4B8E8D95" w14:textId="77777777" w:rsidR="0015356F" w:rsidRPr="00F95057" w:rsidRDefault="00000000" w:rsidP="00F95057">
      <w:r w:rsidRPr="00F95057">
        <w:rPr>
          <w:rFonts w:hint="eastAsia"/>
        </w:rPr>
        <w:t>uint8_t LedArray1[8]={0xff,0x81,0xbd,0xa5,0xa5,0xbd,0x81,0xff};</w:t>
      </w:r>
      <w:r w:rsidRPr="00F95057">
        <w:rPr>
          <w:rFonts w:hint="eastAsia"/>
        </w:rPr>
        <w:tab/>
      </w:r>
      <w:r w:rsidRPr="00F95057">
        <w:rPr>
          <w:rFonts w:hint="eastAsia"/>
        </w:rPr>
        <w:tab/>
      </w:r>
    </w:p>
    <w:p w14:paraId="36DA664B" w14:textId="77777777" w:rsidR="0015356F" w:rsidRPr="00F95057" w:rsidRDefault="00000000" w:rsidP="00F95057">
      <w:r w:rsidRPr="00F95057">
        <w:rPr>
          <w:rFonts w:hint="eastAsia"/>
        </w:rPr>
        <w:t>/</w:t>
      </w:r>
      <w:bookmarkStart w:id="19" w:name="OLE_LINK7"/>
      <w:r w:rsidRPr="00F95057">
        <w:rPr>
          <w:rFonts w:hint="eastAsia"/>
        </w:rPr>
        <w:t>/</w:t>
      </w:r>
      <w:bookmarkEnd w:id="19"/>
      <w:r w:rsidRPr="00F95057">
        <w:rPr>
          <w:rFonts w:hint="eastAsia"/>
        </w:rPr>
        <w:t>Array, used to store the data of pattern, can be calculated by yourself or obtained from the modulus tool</w:t>
      </w:r>
    </w:p>
    <w:p w14:paraId="73932AED" w14:textId="77777777" w:rsidR="0015356F" w:rsidRPr="00F95057" w:rsidRDefault="00000000" w:rsidP="00F95057">
      <w:r w:rsidRPr="00F95057">
        <w:rPr>
          <w:rFonts w:hint="eastAsia"/>
        </w:rPr>
        <w:lastRenderedPageBreak/>
        <w:t>uint8_t  LEDArray[8];</w:t>
      </w:r>
    </w:p>
    <w:p w14:paraId="6FE2C493" w14:textId="77777777" w:rsidR="0015356F" w:rsidRPr="00F95057" w:rsidRDefault="00000000" w:rsidP="00F95057">
      <w:r w:rsidRPr="00F95057">
        <w:rPr>
          <w:rFonts w:hint="eastAsia"/>
        </w:rPr>
        <w:t>void left() {              //the status of left turning</w:t>
      </w:r>
    </w:p>
    <w:p w14:paraId="699C2C9E" w14:textId="77777777" w:rsidR="0015356F" w:rsidRPr="00F95057" w:rsidRDefault="00000000" w:rsidP="00F95057">
      <w:r w:rsidRPr="00F95057">
        <w:rPr>
          <w:rFonts w:hint="eastAsia"/>
        </w:rPr>
        <w:t xml:space="preserve">  digitalWrite(8,HIGH);    //left motor rotates anticlockwise</w:t>
      </w:r>
    </w:p>
    <w:p w14:paraId="276894EC" w14:textId="77777777" w:rsidR="0015356F" w:rsidRPr="00F95057" w:rsidRDefault="00000000" w:rsidP="00F95057">
      <w:r w:rsidRPr="00F95057">
        <w:rPr>
          <w:rFonts w:hint="eastAsia"/>
        </w:rPr>
        <w:t xml:space="preserve">  digitalWrite(A1,LOW);   //right motor rotates clockwise</w:t>
      </w:r>
    </w:p>
    <w:p w14:paraId="7225EE4F" w14:textId="77777777" w:rsidR="0015356F" w:rsidRPr="00F95057" w:rsidRDefault="00000000" w:rsidP="00F95057">
      <w:r w:rsidRPr="00F95057">
        <w:rPr>
          <w:rFonts w:hint="eastAsia"/>
        </w:rPr>
        <w:t xml:space="preserve">  analogWrite(9,100);   //set the speed of the left motor to 100 </w:t>
      </w:r>
    </w:p>
    <w:p w14:paraId="34343EF7" w14:textId="77777777" w:rsidR="0015356F" w:rsidRPr="00F95057" w:rsidRDefault="00000000" w:rsidP="00F95057">
      <w:r w:rsidRPr="00F95057">
        <w:rPr>
          <w:rFonts w:hint="eastAsia"/>
        </w:rPr>
        <w:t xml:space="preserve">  analogWrite(10,100);    //set the speed of the right motor to 100 </w:t>
      </w:r>
    </w:p>
    <w:p w14:paraId="536063B8" w14:textId="77777777" w:rsidR="0015356F" w:rsidRPr="00F95057" w:rsidRDefault="00000000" w:rsidP="00F95057">
      <w:r w:rsidRPr="00F95057">
        <w:rPr>
          <w:rFonts w:hint="eastAsia"/>
        </w:rPr>
        <w:t>}</w:t>
      </w:r>
    </w:p>
    <w:p w14:paraId="33DE6974" w14:textId="77777777" w:rsidR="0015356F" w:rsidRPr="00F95057" w:rsidRDefault="0015356F" w:rsidP="00F95057"/>
    <w:p w14:paraId="76805849" w14:textId="77777777" w:rsidR="0015356F" w:rsidRPr="00F95057" w:rsidRDefault="00000000" w:rsidP="00F95057">
      <w:r w:rsidRPr="00F95057">
        <w:rPr>
          <w:rFonts w:hint="eastAsia"/>
        </w:rPr>
        <w:t>void Stop() {           //stop status</w:t>
      </w:r>
    </w:p>
    <w:p w14:paraId="34C7DDDC" w14:textId="77777777" w:rsidR="0015356F" w:rsidRPr="00F95057" w:rsidRDefault="00000000" w:rsidP="00F95057">
      <w:r w:rsidRPr="00F95057">
        <w:rPr>
          <w:rFonts w:hint="eastAsia"/>
        </w:rPr>
        <w:t xml:space="preserve">  digitalWrite(8,HIGH);   //left motor rotates anticlockwise </w:t>
      </w:r>
    </w:p>
    <w:p w14:paraId="729705C7" w14:textId="77777777" w:rsidR="0015356F" w:rsidRPr="00F95057" w:rsidRDefault="00000000" w:rsidP="00F95057">
      <w:r w:rsidRPr="00F95057">
        <w:rPr>
          <w:rFonts w:hint="eastAsia"/>
        </w:rPr>
        <w:t xml:space="preserve">  digitalWrite(A1,HIGH);    //right motor rotates clockwise</w:t>
      </w:r>
    </w:p>
    <w:p w14:paraId="26C5A0BA" w14:textId="77777777" w:rsidR="0015356F" w:rsidRPr="00F95057" w:rsidRDefault="00000000" w:rsidP="00F95057">
      <w:r w:rsidRPr="00F95057">
        <w:rPr>
          <w:rFonts w:hint="eastAsia"/>
        </w:rPr>
        <w:t xml:space="preserve">  analogWrite(9,0);     //set the speed of the left motor to 0 </w:t>
      </w:r>
    </w:p>
    <w:p w14:paraId="06B3B5BF" w14:textId="77777777" w:rsidR="0015356F" w:rsidRPr="00F95057" w:rsidRDefault="00000000" w:rsidP="00F95057">
      <w:r w:rsidRPr="00F95057">
        <w:rPr>
          <w:rFonts w:hint="eastAsia"/>
        </w:rPr>
        <w:t xml:space="preserve">  analogWrite(10,0);      //set the speed of the right motor to 0 </w:t>
      </w:r>
    </w:p>
    <w:p w14:paraId="37502060" w14:textId="77777777" w:rsidR="0015356F" w:rsidRPr="00F95057" w:rsidRDefault="00000000" w:rsidP="00F95057">
      <w:r w:rsidRPr="00F95057">
        <w:rPr>
          <w:rFonts w:hint="eastAsia"/>
        </w:rPr>
        <w:t>}</w:t>
      </w:r>
    </w:p>
    <w:p w14:paraId="17F6E15D" w14:textId="77777777" w:rsidR="0015356F" w:rsidRPr="00F95057" w:rsidRDefault="0015356F" w:rsidP="00F95057"/>
    <w:p w14:paraId="75306222" w14:textId="77777777" w:rsidR="0015356F" w:rsidRPr="00F95057" w:rsidRDefault="00000000" w:rsidP="00F95057">
      <w:r w:rsidRPr="00F95057">
        <w:rPr>
          <w:rFonts w:hint="eastAsia"/>
        </w:rPr>
        <w:t>void right() {          //the status of right-turning</w:t>
      </w:r>
    </w:p>
    <w:p w14:paraId="5C3198C7" w14:textId="77777777" w:rsidR="0015356F" w:rsidRPr="00F95057" w:rsidRDefault="00000000" w:rsidP="00F95057">
      <w:r w:rsidRPr="00F95057">
        <w:rPr>
          <w:rFonts w:hint="eastAsia"/>
        </w:rPr>
        <w:t xml:space="preserve">  digitalWrite(8,LOW);      //left motor rotates clockwise</w:t>
      </w:r>
    </w:p>
    <w:p w14:paraId="75BEEFD1" w14:textId="77777777" w:rsidR="0015356F" w:rsidRPr="00F95057" w:rsidRDefault="00000000" w:rsidP="00F95057">
      <w:r w:rsidRPr="00F95057">
        <w:rPr>
          <w:rFonts w:hint="eastAsia"/>
        </w:rPr>
        <w:t xml:space="preserve">  digitalWrite(A1,HIGH);      //right motor rotates anticlockwise</w:t>
      </w:r>
    </w:p>
    <w:p w14:paraId="390329D9" w14:textId="77777777" w:rsidR="0015356F" w:rsidRPr="00F95057" w:rsidRDefault="00000000" w:rsidP="00F95057">
      <w:r w:rsidRPr="00F95057">
        <w:rPr>
          <w:rFonts w:hint="eastAsia"/>
        </w:rPr>
        <w:t xml:space="preserve">  analogWrite(9,102);     //set the speed of the left motor to 102 </w:t>
      </w:r>
    </w:p>
    <w:p w14:paraId="49694CAA" w14:textId="77777777" w:rsidR="0015356F" w:rsidRPr="00F95057" w:rsidRDefault="00000000" w:rsidP="00F95057">
      <w:r w:rsidRPr="00F95057">
        <w:rPr>
          <w:rFonts w:hint="eastAsia"/>
        </w:rPr>
        <w:t xml:space="preserve">  analogWrite(10,102);      //set the speed of the right motor to 102 </w:t>
      </w:r>
    </w:p>
    <w:p w14:paraId="67AEDFA3" w14:textId="77777777" w:rsidR="0015356F" w:rsidRPr="00F95057" w:rsidRDefault="00000000" w:rsidP="00F95057">
      <w:r w:rsidRPr="00F95057">
        <w:rPr>
          <w:rFonts w:hint="eastAsia"/>
        </w:rPr>
        <w:t>}</w:t>
      </w:r>
    </w:p>
    <w:p w14:paraId="3AC64DCD" w14:textId="77777777" w:rsidR="0015356F" w:rsidRPr="00F95057" w:rsidRDefault="0015356F" w:rsidP="00F95057"/>
    <w:p w14:paraId="64A3864A" w14:textId="77777777" w:rsidR="0015356F" w:rsidRPr="00F95057" w:rsidRDefault="00000000" w:rsidP="00F95057">
      <w:r w:rsidRPr="00F95057">
        <w:rPr>
          <w:rFonts w:hint="eastAsia"/>
        </w:rPr>
        <w:lastRenderedPageBreak/>
        <w:t>void front() {            //the status of going forward</w:t>
      </w:r>
    </w:p>
    <w:p w14:paraId="7063B666" w14:textId="77777777" w:rsidR="0015356F" w:rsidRPr="00F95057" w:rsidRDefault="00000000" w:rsidP="00F95057">
      <w:r w:rsidRPr="00F95057">
        <w:rPr>
          <w:rFonts w:hint="eastAsia"/>
        </w:rPr>
        <w:t xml:space="preserve">  digitalWrite(8,LOW);      //left motor rotates clockwise</w:t>
      </w:r>
    </w:p>
    <w:p w14:paraId="3C594803" w14:textId="77777777" w:rsidR="0015356F" w:rsidRPr="00F95057" w:rsidRDefault="00000000" w:rsidP="00F95057">
      <w:r w:rsidRPr="00F95057">
        <w:rPr>
          <w:rFonts w:hint="eastAsia"/>
        </w:rPr>
        <w:t xml:space="preserve">  digitalWrite(A1,LOW);       //right motor rotates clockwise  analogWrite(9,150);     //set the speed of the left motor to 150</w:t>
      </w:r>
    </w:p>
    <w:p w14:paraId="482C76BA" w14:textId="77777777" w:rsidR="0015356F" w:rsidRPr="00F95057" w:rsidRDefault="00000000" w:rsidP="00F95057">
      <w:r w:rsidRPr="00F95057">
        <w:rPr>
          <w:rFonts w:hint="eastAsia"/>
        </w:rPr>
        <w:t xml:space="preserve">  analogWrite(10,150);      //set the speed of the right motor to 150 </w:t>
      </w:r>
    </w:p>
    <w:p w14:paraId="6CD39D07" w14:textId="77777777" w:rsidR="0015356F" w:rsidRPr="00F95057" w:rsidRDefault="00000000" w:rsidP="00F95057">
      <w:r w:rsidRPr="00F95057">
        <w:rPr>
          <w:rFonts w:hint="eastAsia"/>
        </w:rPr>
        <w:t>}</w:t>
      </w:r>
    </w:p>
    <w:p w14:paraId="0D3BFF1F" w14:textId="77777777" w:rsidR="0015356F" w:rsidRPr="00F95057" w:rsidRDefault="0015356F" w:rsidP="00F95057"/>
    <w:p w14:paraId="51B6F930" w14:textId="77777777" w:rsidR="0015356F" w:rsidRPr="00F95057" w:rsidRDefault="00000000" w:rsidP="00F95057">
      <w:r w:rsidRPr="00F95057">
        <w:rPr>
          <w:rFonts w:hint="eastAsia"/>
        </w:rPr>
        <w:t xml:space="preserve">void setup(){       </w:t>
      </w:r>
    </w:p>
    <w:p w14:paraId="738297BA" w14:textId="77777777" w:rsidR="0015356F" w:rsidRPr="00F95057" w:rsidRDefault="00000000" w:rsidP="00F95057">
      <w:r w:rsidRPr="00F95057">
        <w:rPr>
          <w:rFonts w:hint="eastAsia"/>
        </w:rPr>
        <w:t xml:space="preserve">  Serial.begin(9600);</w:t>
      </w:r>
    </w:p>
    <w:p w14:paraId="7403ACFC" w14:textId="77777777" w:rsidR="0015356F" w:rsidRPr="00F95057" w:rsidRDefault="00000000" w:rsidP="00F95057">
      <w:r w:rsidRPr="00F95057">
        <w:rPr>
          <w:rFonts w:hint="eastAsia"/>
        </w:rPr>
        <w:t xml:space="preserve">  myMatrix.begin(0x70);</w:t>
      </w:r>
    </w:p>
    <w:p w14:paraId="4C102779" w14:textId="77777777" w:rsidR="0015356F" w:rsidRPr="00F95057" w:rsidRDefault="00000000" w:rsidP="00F95057">
      <w:r w:rsidRPr="00F95057">
        <w:rPr>
          <w:rFonts w:hint="eastAsia"/>
        </w:rPr>
        <w:t xml:space="preserve">  myMatrix.clear();   </w:t>
      </w:r>
      <w:bookmarkStart w:id="20" w:name="OLE_LINK8"/>
      <w:r w:rsidRPr="00F95057">
        <w:rPr>
          <w:rFonts w:hint="eastAsia"/>
        </w:rPr>
        <w:t>//clear screen</w:t>
      </w:r>
    </w:p>
    <w:bookmarkEnd w:id="20"/>
    <w:p w14:paraId="22C72467" w14:textId="77777777" w:rsidR="0015356F" w:rsidRPr="00F95057" w:rsidRDefault="00000000" w:rsidP="00F95057">
      <w:r w:rsidRPr="00F95057">
        <w:rPr>
          <w:rFonts w:hint="eastAsia"/>
        </w:rPr>
        <w:t xml:space="preserve">  delay(1000);        //delay</w:t>
      </w:r>
    </w:p>
    <w:p w14:paraId="4CCC35EB" w14:textId="77777777" w:rsidR="0015356F" w:rsidRPr="00F95057" w:rsidRDefault="00000000" w:rsidP="00F95057">
      <w:r w:rsidRPr="00F95057">
        <w:rPr>
          <w:rFonts w:hint="eastAsia"/>
        </w:rPr>
        <w:t xml:space="preserve">  for(int i=0; i&lt;8; i++)    //Every character has 8 bits</w:t>
      </w:r>
    </w:p>
    <w:p w14:paraId="513D628B" w14:textId="77777777" w:rsidR="0015356F" w:rsidRPr="00F95057" w:rsidRDefault="00000000" w:rsidP="00F95057">
      <w:r w:rsidRPr="00F95057">
        <w:rPr>
          <w:rFonts w:hint="eastAsia"/>
        </w:rPr>
        <w:t xml:space="preserve">  {</w:t>
      </w:r>
    </w:p>
    <w:p w14:paraId="3AFA5719" w14:textId="77777777" w:rsidR="0015356F" w:rsidRPr="00F95057" w:rsidRDefault="00000000" w:rsidP="00F95057">
      <w:r w:rsidRPr="00F95057">
        <w:rPr>
          <w:rFonts w:hint="eastAsia"/>
        </w:rPr>
        <w:t xml:space="preserve">    LEDArray[i]=LedArray1[i];</w:t>
      </w:r>
    </w:p>
    <w:p w14:paraId="30EC2370" w14:textId="77777777" w:rsidR="0015356F" w:rsidRPr="00F95057" w:rsidRDefault="00000000" w:rsidP="00F95057">
      <w:r w:rsidRPr="00F95057">
        <w:rPr>
          <w:rFonts w:hint="eastAsia"/>
        </w:rPr>
        <w:t xml:space="preserve">    for(int j=7; j&gt;=0; j--)  //Every character has 8 bits</w:t>
      </w:r>
    </w:p>
    <w:p w14:paraId="6E1852DB" w14:textId="77777777" w:rsidR="0015356F" w:rsidRPr="00F95057" w:rsidRDefault="00000000" w:rsidP="00F95057">
      <w:r w:rsidRPr="00F95057">
        <w:rPr>
          <w:rFonts w:hint="eastAsia"/>
        </w:rPr>
        <w:t xml:space="preserve">    {</w:t>
      </w:r>
    </w:p>
    <w:p w14:paraId="362F8D3A" w14:textId="77777777" w:rsidR="0015356F" w:rsidRPr="00F95057" w:rsidRDefault="00000000" w:rsidP="00F95057">
      <w:r w:rsidRPr="00F95057">
        <w:rPr>
          <w:rFonts w:hint="eastAsia"/>
        </w:rPr>
        <w:t xml:space="preserve">      if((LEDArray[i]&amp;0x01)&gt;0)</w:t>
      </w:r>
      <w:r w:rsidRPr="00F95057">
        <w:rPr>
          <w:rFonts w:hint="eastAsia"/>
        </w:rPr>
        <w:tab/>
        <w:t>//</w:t>
      </w:r>
    </w:p>
    <w:p w14:paraId="5949B2AD" w14:textId="77777777" w:rsidR="0015356F" w:rsidRPr="00F95057" w:rsidRDefault="00000000" w:rsidP="00F95057">
      <w:r w:rsidRPr="00F95057">
        <w:rPr>
          <w:rFonts w:hint="eastAsia"/>
        </w:rPr>
        <w:t xml:space="preserve">      myMatrix.drawPixel(j, i,1);</w:t>
      </w:r>
    </w:p>
    <w:p w14:paraId="7B58710F" w14:textId="77777777" w:rsidR="0015356F" w:rsidRPr="00F95057" w:rsidRDefault="00000000" w:rsidP="00F95057">
      <w:r w:rsidRPr="00F95057">
        <w:rPr>
          <w:rFonts w:hint="eastAsia"/>
        </w:rPr>
        <w:t xml:space="preserve">      LEDArray[i] = LEDArray[i]&gt;&gt;1;</w:t>
      </w:r>
      <w:r w:rsidRPr="00F95057">
        <w:rPr>
          <w:rFonts w:hint="eastAsia"/>
        </w:rPr>
        <w:tab/>
      </w:r>
      <w:r w:rsidRPr="00F95057">
        <w:rPr>
          <w:rFonts w:hint="eastAsia"/>
        </w:rPr>
        <w:tab/>
      </w:r>
      <w:r w:rsidRPr="00F95057">
        <w:rPr>
          <w:rFonts w:hint="eastAsia"/>
        </w:rPr>
        <w:tab/>
      </w:r>
      <w:r w:rsidRPr="00F95057">
        <w:rPr>
          <w:rFonts w:hint="eastAsia"/>
        </w:rPr>
        <w:tab/>
        <w:t>//detect bit by bit and make data move one bit rightward</w:t>
      </w:r>
    </w:p>
    <w:p w14:paraId="0AF640F7" w14:textId="77777777" w:rsidR="0015356F" w:rsidRPr="00F95057" w:rsidRDefault="00000000" w:rsidP="00F95057">
      <w:r w:rsidRPr="00F95057">
        <w:rPr>
          <w:rFonts w:hint="eastAsia"/>
        </w:rPr>
        <w:t xml:space="preserve">    }</w:t>
      </w:r>
    </w:p>
    <w:p w14:paraId="24270897" w14:textId="77777777" w:rsidR="0015356F" w:rsidRPr="00F95057" w:rsidRDefault="00000000" w:rsidP="00F95057">
      <w:r w:rsidRPr="00F95057">
        <w:rPr>
          <w:rFonts w:hint="eastAsia"/>
        </w:rPr>
        <w:lastRenderedPageBreak/>
        <w:t xml:space="preserve">  }</w:t>
      </w:r>
    </w:p>
    <w:p w14:paraId="08815FED" w14:textId="77777777" w:rsidR="0015356F" w:rsidRPr="00F95057" w:rsidRDefault="00000000" w:rsidP="00F95057">
      <w:r w:rsidRPr="00F95057">
        <w:rPr>
          <w:rFonts w:hint="eastAsia"/>
        </w:rPr>
        <w:t xml:space="preserve">  myMatrix.writeDisplay();</w:t>
      </w:r>
    </w:p>
    <w:p w14:paraId="6649BD1E" w14:textId="77777777" w:rsidR="0015356F" w:rsidRPr="00F95057" w:rsidRDefault="00000000" w:rsidP="00F95057">
      <w:r w:rsidRPr="00F95057">
        <w:rPr>
          <w:rFonts w:hint="eastAsia"/>
        </w:rPr>
        <w:t xml:space="preserve">  pinMode(8, OUTPUT);</w:t>
      </w:r>
    </w:p>
    <w:p w14:paraId="35E926AE" w14:textId="77777777" w:rsidR="0015356F" w:rsidRPr="00F95057" w:rsidRDefault="00000000" w:rsidP="00F95057">
      <w:r w:rsidRPr="00F95057">
        <w:rPr>
          <w:rFonts w:hint="eastAsia"/>
        </w:rPr>
        <w:t xml:space="preserve">  pinMode(4, INPUT);</w:t>
      </w:r>
    </w:p>
    <w:p w14:paraId="4C7DA193" w14:textId="77777777" w:rsidR="0015356F" w:rsidRPr="00F95057" w:rsidRDefault="00000000" w:rsidP="00F95057">
      <w:r w:rsidRPr="00F95057">
        <w:rPr>
          <w:rFonts w:hint="eastAsia"/>
        </w:rPr>
        <w:t xml:space="preserve">  pinMode(5, INPUT);</w:t>
      </w:r>
    </w:p>
    <w:p w14:paraId="0AAC5F5E" w14:textId="77777777" w:rsidR="0015356F" w:rsidRPr="00F95057" w:rsidRDefault="00000000" w:rsidP="00F95057">
      <w:r w:rsidRPr="00F95057">
        <w:rPr>
          <w:rFonts w:hint="eastAsia"/>
        </w:rPr>
        <w:t xml:space="preserve">  pinMode(A1, OUTPUT);</w:t>
      </w:r>
    </w:p>
    <w:p w14:paraId="11D36042" w14:textId="77777777" w:rsidR="0015356F" w:rsidRPr="00F95057" w:rsidRDefault="00000000" w:rsidP="00F95057">
      <w:r w:rsidRPr="00F95057">
        <w:rPr>
          <w:rFonts w:hint="eastAsia"/>
        </w:rPr>
        <w:t>}</w:t>
      </w:r>
    </w:p>
    <w:p w14:paraId="752085E9" w14:textId="77777777" w:rsidR="0015356F" w:rsidRPr="00F95057" w:rsidRDefault="0015356F" w:rsidP="00F95057"/>
    <w:p w14:paraId="7BBE35D9" w14:textId="77777777" w:rsidR="0015356F" w:rsidRPr="00F95057" w:rsidRDefault="00000000" w:rsidP="00F95057">
      <w:r w:rsidRPr="00F95057">
        <w:rPr>
          <w:rFonts w:hint="eastAsia"/>
        </w:rPr>
        <w:t>void loop(){</w:t>
      </w:r>
    </w:p>
    <w:p w14:paraId="4B24CFED" w14:textId="77777777" w:rsidR="0015356F" w:rsidRPr="00F95057" w:rsidRDefault="00000000" w:rsidP="00F95057">
      <w:r w:rsidRPr="00F95057">
        <w:rPr>
          <w:rFonts w:hint="eastAsia"/>
        </w:rPr>
        <w:t xml:space="preserve">  Serial.println(digitalRead(4));</w:t>
      </w:r>
    </w:p>
    <w:p w14:paraId="5E4987F2" w14:textId="77777777" w:rsidR="0015356F" w:rsidRPr="00F95057" w:rsidRDefault="00000000" w:rsidP="00F95057">
      <w:r w:rsidRPr="00F95057">
        <w:rPr>
          <w:rFonts w:hint="eastAsia"/>
        </w:rPr>
        <w:t xml:space="preserve">  Serial.println(digitalRead(5));</w:t>
      </w:r>
    </w:p>
    <w:p w14:paraId="45F12861" w14:textId="77777777" w:rsidR="0015356F" w:rsidRPr="00F95057" w:rsidRDefault="00000000" w:rsidP="00F95057">
      <w:r w:rsidRPr="00F95057">
        <w:rPr>
          <w:rFonts w:hint="eastAsia"/>
        </w:rPr>
        <w:t xml:space="preserve">  if (digitalRead(4) == 0 &amp;&amp; digitalRead(5) == 1) {</w:t>
      </w:r>
      <w:r w:rsidRPr="00F95057">
        <w:rPr>
          <w:rFonts w:hint="eastAsia"/>
        </w:rPr>
        <w:tab/>
      </w:r>
      <w:r w:rsidRPr="00F95057">
        <w:rPr>
          <w:rFonts w:hint="eastAsia"/>
        </w:rPr>
        <w:tab/>
        <w:t>//if only left sensor detects the black line</w:t>
      </w:r>
    </w:p>
    <w:p w14:paraId="4FA6E66E" w14:textId="77777777" w:rsidR="0015356F" w:rsidRPr="00F95057" w:rsidRDefault="00000000" w:rsidP="00F95057">
      <w:r w:rsidRPr="00F95057">
        <w:rPr>
          <w:rFonts w:hint="eastAsia"/>
        </w:rPr>
        <w:t xml:space="preserve">    left();</w:t>
      </w:r>
      <w:r w:rsidRPr="00F95057">
        <w:rPr>
          <w:rFonts w:hint="eastAsia"/>
        </w:rPr>
        <w:tab/>
      </w:r>
      <w:r w:rsidRPr="00F95057">
        <w:rPr>
          <w:rFonts w:hint="eastAsia"/>
        </w:rPr>
        <w:tab/>
        <w:t>//robot turns left</w:t>
      </w:r>
    </w:p>
    <w:p w14:paraId="50E2F7F4" w14:textId="77777777" w:rsidR="0015356F" w:rsidRPr="00F95057" w:rsidRDefault="0015356F" w:rsidP="00F95057"/>
    <w:p w14:paraId="2E4F3E5B" w14:textId="77777777" w:rsidR="0015356F" w:rsidRPr="00F95057" w:rsidRDefault="00000000" w:rsidP="00F95057">
      <w:r w:rsidRPr="00F95057">
        <w:rPr>
          <w:rFonts w:hint="eastAsia"/>
        </w:rPr>
        <w:t xml:space="preserve">  } else if (digitalRead(4) == 1 &amp;&amp; digitalRead(5) == 0) {</w:t>
      </w:r>
      <w:r w:rsidRPr="00F95057">
        <w:rPr>
          <w:rFonts w:hint="eastAsia"/>
        </w:rPr>
        <w:tab/>
        <w:t>//if only right sensor detects the black line</w:t>
      </w:r>
    </w:p>
    <w:p w14:paraId="3118066C" w14:textId="77777777" w:rsidR="0015356F" w:rsidRPr="00F95057" w:rsidRDefault="00000000" w:rsidP="00F95057">
      <w:r w:rsidRPr="00F95057">
        <w:rPr>
          <w:rFonts w:hint="eastAsia"/>
        </w:rPr>
        <w:t xml:space="preserve">    right();</w:t>
      </w:r>
      <w:r w:rsidRPr="00F95057">
        <w:rPr>
          <w:rFonts w:hint="eastAsia"/>
        </w:rPr>
        <w:tab/>
      </w:r>
      <w:r w:rsidRPr="00F95057">
        <w:rPr>
          <w:rFonts w:hint="eastAsia"/>
        </w:rPr>
        <w:tab/>
      </w:r>
      <w:r w:rsidRPr="00F95057">
        <w:rPr>
          <w:rFonts w:hint="eastAsia"/>
        </w:rPr>
        <w:tab/>
        <w:t>//smart robot turns right</w:t>
      </w:r>
    </w:p>
    <w:p w14:paraId="01BB1D27" w14:textId="77777777" w:rsidR="0015356F" w:rsidRPr="00F95057" w:rsidRDefault="00000000" w:rsidP="00F95057">
      <w:r w:rsidRPr="00F95057">
        <w:rPr>
          <w:rFonts w:hint="eastAsia"/>
        </w:rPr>
        <w:t xml:space="preserve">  } else if (digitalRead(4) == 1 &amp;&amp; digitalRead(5) == 1) {//if the don</w:t>
      </w:r>
      <w:r w:rsidRPr="00F95057">
        <w:t>’</w:t>
      </w:r>
      <w:r w:rsidRPr="00F95057">
        <w:rPr>
          <w:rFonts w:hint="eastAsia"/>
        </w:rPr>
        <w:t>t detect the black line</w:t>
      </w:r>
    </w:p>
    <w:p w14:paraId="025A1253" w14:textId="77777777" w:rsidR="0015356F" w:rsidRPr="00F95057" w:rsidRDefault="00000000" w:rsidP="00F95057">
      <w:r w:rsidRPr="00F95057">
        <w:rPr>
          <w:rFonts w:hint="eastAsia"/>
        </w:rPr>
        <w:t xml:space="preserve">    Stop();</w:t>
      </w:r>
      <w:r w:rsidRPr="00F95057">
        <w:rPr>
          <w:rFonts w:hint="eastAsia"/>
        </w:rPr>
        <w:tab/>
      </w:r>
      <w:r w:rsidRPr="00F95057">
        <w:rPr>
          <w:rFonts w:hint="eastAsia"/>
        </w:rPr>
        <w:tab/>
        <w:t>//smart car stops</w:t>
      </w:r>
    </w:p>
    <w:p w14:paraId="547DB3A0" w14:textId="77777777" w:rsidR="0015356F" w:rsidRPr="00F95057" w:rsidRDefault="00000000" w:rsidP="00F95057">
      <w:r w:rsidRPr="00F95057">
        <w:rPr>
          <w:rFonts w:hint="eastAsia"/>
        </w:rPr>
        <w:t xml:space="preserve">  } else {</w:t>
      </w:r>
    </w:p>
    <w:p w14:paraId="7560D7CF" w14:textId="77777777" w:rsidR="0015356F" w:rsidRPr="00F95057" w:rsidRDefault="00000000" w:rsidP="00F95057">
      <w:r w:rsidRPr="00F95057">
        <w:rPr>
          <w:rFonts w:hint="eastAsia"/>
        </w:rPr>
        <w:lastRenderedPageBreak/>
        <w:t xml:space="preserve">    front();</w:t>
      </w:r>
    </w:p>
    <w:p w14:paraId="1F441ED5" w14:textId="77777777" w:rsidR="0015356F" w:rsidRPr="00F95057" w:rsidRDefault="0015356F" w:rsidP="00F95057"/>
    <w:p w14:paraId="135F83F5" w14:textId="77777777" w:rsidR="0015356F" w:rsidRPr="00F95057" w:rsidRDefault="00000000" w:rsidP="00F95057">
      <w:r w:rsidRPr="00F95057">
        <w:rPr>
          <w:rFonts w:hint="eastAsia"/>
        </w:rPr>
        <w:t xml:space="preserve">  }</w:t>
      </w:r>
    </w:p>
    <w:p w14:paraId="525618C8" w14:textId="77777777" w:rsidR="0015356F" w:rsidRPr="00F95057" w:rsidRDefault="00000000" w:rsidP="00F95057">
      <w:r w:rsidRPr="00F95057">
        <w:rPr>
          <w:rFonts w:hint="eastAsia"/>
        </w:rPr>
        <w:t>}</w:t>
      </w:r>
    </w:p>
    <w:p w14:paraId="4C019522" w14:textId="77777777" w:rsidR="0015356F" w:rsidRPr="00F95057" w:rsidRDefault="0015356F" w:rsidP="00F95057"/>
    <w:p w14:paraId="73C32971" w14:textId="77777777" w:rsidR="0015356F" w:rsidRPr="00F95057" w:rsidRDefault="00000000" w:rsidP="00F95057">
      <w:r w:rsidRPr="00F95057">
        <w:rPr>
          <w:rFonts w:hint="eastAsia"/>
        </w:rPr>
        <w:t>(4) Test Result</w:t>
      </w:r>
      <w:r w:rsidRPr="00F95057">
        <w:rPr>
          <w:rFonts w:hint="eastAsia"/>
        </w:rPr>
        <w:t>：</w:t>
      </w:r>
    </w:p>
    <w:p w14:paraId="2119CA11" w14:textId="77777777" w:rsidR="0015356F" w:rsidRPr="00F95057" w:rsidRDefault="00000000" w:rsidP="00F95057">
      <w:r w:rsidRPr="00F95057">
        <w:rPr>
          <w:rFonts w:hint="eastAsia"/>
        </w:rPr>
        <w:t>Upload the code, slide the switch to ON end. Then the yellow robot will follow the black line.</w:t>
      </w:r>
    </w:p>
    <w:p w14:paraId="7569A4F2" w14:textId="77777777" w:rsidR="0015356F" w:rsidRPr="00F95057" w:rsidRDefault="0015356F" w:rsidP="00F95057"/>
    <w:p w14:paraId="70E9CFA6" w14:textId="77777777" w:rsidR="0015356F" w:rsidRPr="00F95057" w:rsidRDefault="0015356F" w:rsidP="00F95057"/>
    <w:p w14:paraId="54CFF755" w14:textId="77777777" w:rsidR="0015356F" w:rsidRPr="00F95057" w:rsidRDefault="0015356F" w:rsidP="00F95057"/>
    <w:p w14:paraId="4950649A" w14:textId="77777777" w:rsidR="0015356F" w:rsidRPr="00F95057" w:rsidRDefault="00000000" w:rsidP="00F95057">
      <w:bookmarkStart w:id="21" w:name="_Hlk527721507"/>
      <w:bookmarkEnd w:id="21"/>
      <w:r w:rsidRPr="00F95057">
        <w:rPr>
          <w:rFonts w:hint="eastAsia"/>
        </w:rPr>
        <w:t>Project 10: Magical Pattern</w:t>
      </w:r>
    </w:p>
    <w:p w14:paraId="2C3030ED" w14:textId="77777777" w:rsidR="0015356F" w:rsidRPr="00F95057" w:rsidRDefault="00000000" w:rsidP="00F95057">
      <w:r w:rsidRPr="00F95057">
        <w:rPr>
          <w:rFonts w:hint="eastAsia"/>
        </w:rPr>
        <w:drawing>
          <wp:inline distT="0" distB="0" distL="114300" distR="114300" wp14:anchorId="084A4079" wp14:editId="23982984">
            <wp:extent cx="4900930" cy="2649220"/>
            <wp:effectExtent l="0" t="0" r="13970" b="1778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86"/>
                    <a:srcRect t="11441" r="1039"/>
                    <a:stretch>
                      <a:fillRect/>
                    </a:stretch>
                  </pic:blipFill>
                  <pic:spPr>
                    <a:xfrm>
                      <a:off x="0" y="0"/>
                      <a:ext cx="4900930" cy="2649220"/>
                    </a:xfrm>
                    <a:prstGeom prst="rect">
                      <a:avLst/>
                    </a:prstGeom>
                    <a:noFill/>
                    <a:ln>
                      <a:noFill/>
                    </a:ln>
                  </pic:spPr>
                </pic:pic>
              </a:graphicData>
            </a:graphic>
          </wp:inline>
        </w:drawing>
      </w:r>
    </w:p>
    <w:p w14:paraId="4FD1CACA" w14:textId="77777777" w:rsidR="0015356F" w:rsidRPr="00F95057" w:rsidRDefault="0015356F" w:rsidP="00F95057"/>
    <w:p w14:paraId="3E5D874B" w14:textId="77777777" w:rsidR="0015356F" w:rsidRPr="00F95057" w:rsidRDefault="00000000" w:rsidP="00F95057">
      <w:r w:rsidRPr="00F95057">
        <w:rPr>
          <w:rFonts w:hint="eastAsia"/>
        </w:rPr>
        <w:t>Description</w:t>
      </w:r>
      <w:r w:rsidRPr="00F95057">
        <w:rPr>
          <w:rFonts w:hint="eastAsia"/>
        </w:rPr>
        <w:t>：</w:t>
      </w:r>
    </w:p>
    <w:p w14:paraId="251C0EE8" w14:textId="77777777" w:rsidR="0015356F" w:rsidRPr="00F95057" w:rsidRDefault="0015356F" w:rsidP="00F95057"/>
    <w:p w14:paraId="407498C6" w14:textId="77777777" w:rsidR="0015356F" w:rsidRPr="00F95057" w:rsidRDefault="00000000" w:rsidP="00F95057">
      <w:r w:rsidRPr="00F95057">
        <w:rPr>
          <w:rFonts w:hint="eastAsia"/>
        </w:rPr>
        <w:lastRenderedPageBreak/>
        <w:t>We</w:t>
      </w:r>
      <w:r w:rsidRPr="00F95057">
        <w:t>’</w:t>
      </w:r>
      <w:r w:rsidRPr="00F95057">
        <w:rPr>
          <w:rFonts w:hint="eastAsia"/>
        </w:rPr>
        <w:t>ve introduced how to use the LED dot matrix and change pictures. In this project, we will make dot matrix show different images through a PIR motion sensor.</w:t>
      </w:r>
    </w:p>
    <w:p w14:paraId="5415AA23" w14:textId="77777777" w:rsidR="0015356F" w:rsidRPr="00F95057" w:rsidRDefault="0015356F" w:rsidP="00F95057"/>
    <w:p w14:paraId="5E2CE21F" w14:textId="77777777" w:rsidR="0015356F" w:rsidRPr="00F95057" w:rsidRDefault="00000000" w:rsidP="00F95057">
      <w:r w:rsidRPr="00F95057">
        <w:rPr>
          <w:rFonts w:hint="eastAsia"/>
        </w:rPr>
        <w:t>PIR Motion Sensor</w:t>
      </w:r>
      <w:r w:rsidRPr="00F95057">
        <w:rPr>
          <w:rFonts w:hint="eastAsia"/>
        </w:rPr>
        <w:t>：</w:t>
      </w:r>
    </w:p>
    <w:p w14:paraId="7AEB9E31" w14:textId="77777777" w:rsidR="0015356F" w:rsidRPr="00F95057" w:rsidRDefault="00000000" w:rsidP="00F95057">
      <w:r w:rsidRPr="00F95057">
        <w:rPr>
          <w:rFonts w:hint="eastAsia"/>
        </w:rPr>
        <w:t>This PIR motion sensor integrates the LEGO building block and Easy Plug port, which can be fixed on the yellow robot flexibly. Only a blue cable needed can interface it with the yellow robot. You are free from worries over reversely wire up or damaging the module.</w:t>
      </w:r>
    </w:p>
    <w:p w14:paraId="3C20C353" w14:textId="77777777" w:rsidR="0015356F" w:rsidRPr="00F95057" w:rsidRDefault="0015356F" w:rsidP="00F95057"/>
    <w:p w14:paraId="4FF21501" w14:textId="77777777" w:rsidR="0015356F" w:rsidRPr="00F95057" w:rsidRDefault="0015356F" w:rsidP="00F95057"/>
    <w:p w14:paraId="151C96A4" w14:textId="77777777" w:rsidR="0015356F" w:rsidRPr="00F95057" w:rsidRDefault="0015356F" w:rsidP="00F95057"/>
    <w:p w14:paraId="04CBCBCD" w14:textId="77777777" w:rsidR="0015356F" w:rsidRPr="00F95057" w:rsidRDefault="00000000" w:rsidP="00F95057">
      <w:r w:rsidRPr="00F95057">
        <w:rPr>
          <w:rFonts w:hint="eastAsia"/>
        </w:rPr>
        <w:t xml:space="preserve">It can detect infrared signals of people or animals in motion, and output switch signals. It also is highly sensitive and reliable with ultra-low power consumption and ultra-low voltage working mode. </w:t>
      </w:r>
    </w:p>
    <w:p w14:paraId="1956301F" w14:textId="77777777" w:rsidR="0015356F" w:rsidRPr="00F95057" w:rsidRDefault="00000000" w:rsidP="00F95057">
      <w:r w:rsidRPr="00F95057">
        <w:rPr>
          <w:rFonts w:hint="eastAsia"/>
        </w:rPr>
        <w:t xml:space="preserve">Additionally it can be applied to various automatic induction electrical equipment, especially automatic control products powered by dry batteries. </w:t>
      </w:r>
    </w:p>
    <w:p w14:paraId="1A80D507" w14:textId="77777777" w:rsidR="0015356F" w:rsidRPr="00F95057" w:rsidRDefault="0015356F" w:rsidP="00F95057"/>
    <w:p w14:paraId="5B79371F" w14:textId="77777777" w:rsidR="0015356F" w:rsidRPr="00F95057" w:rsidRDefault="0015356F" w:rsidP="00F95057"/>
    <w:p w14:paraId="54448856" w14:textId="77777777" w:rsidR="0015356F" w:rsidRPr="00F95057" w:rsidRDefault="0015356F" w:rsidP="00F95057"/>
    <w:p w14:paraId="642F308B" w14:textId="77777777" w:rsidR="0015356F" w:rsidRPr="00F95057" w:rsidRDefault="00000000" w:rsidP="00F95057">
      <w:r w:rsidRPr="00F95057">
        <w:rPr>
          <w:rFonts w:hint="eastAsia"/>
        </w:rPr>
        <w:t>Parameter</w:t>
      </w:r>
    </w:p>
    <w:p w14:paraId="01663485" w14:textId="77777777" w:rsidR="0015356F" w:rsidRPr="00F95057" w:rsidRDefault="00000000" w:rsidP="00F95057">
      <w:r w:rsidRPr="00F95057">
        <w:rPr>
          <w:rFonts w:hint="eastAsia"/>
        </w:rPr>
        <w:lastRenderedPageBreak/>
        <w:drawing>
          <wp:inline distT="0" distB="0" distL="114300" distR="114300" wp14:anchorId="1F7D7257" wp14:editId="2A982EBA">
            <wp:extent cx="1748155" cy="1772285"/>
            <wp:effectExtent l="0" t="0" r="18415" b="4445"/>
            <wp:docPr id="9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6"/>
                    <pic:cNvPicPr>
                      <a:picLocks noChangeAspect="1"/>
                    </pic:cNvPicPr>
                  </pic:nvPicPr>
                  <pic:blipFill>
                    <a:blip r:embed="rId87"/>
                    <a:stretch>
                      <a:fillRect/>
                    </a:stretch>
                  </pic:blipFill>
                  <pic:spPr>
                    <a:xfrm rot="-5400000">
                      <a:off x="0" y="0"/>
                      <a:ext cx="1748155" cy="1772285"/>
                    </a:xfrm>
                    <a:prstGeom prst="rect">
                      <a:avLst/>
                    </a:prstGeom>
                    <a:noFill/>
                    <a:ln>
                      <a:noFill/>
                    </a:ln>
                  </pic:spPr>
                </pic:pic>
              </a:graphicData>
            </a:graphic>
          </wp:inline>
        </w:drawing>
      </w:r>
    </w:p>
    <w:p w14:paraId="48F974A2" w14:textId="77777777" w:rsidR="0015356F" w:rsidRPr="00F95057" w:rsidRDefault="0015356F" w:rsidP="00F95057"/>
    <w:p w14:paraId="24FC4C09" w14:textId="77777777" w:rsidR="0015356F" w:rsidRPr="00F95057" w:rsidRDefault="00000000" w:rsidP="00F95057">
      <w:r w:rsidRPr="00F95057">
        <w:rPr>
          <w:rFonts w:hint="eastAsia"/>
        </w:rPr>
        <w:t xml:space="preserve">Interface: EASY plug </w:t>
      </w:r>
    </w:p>
    <w:p w14:paraId="7DFDCAC2" w14:textId="77777777" w:rsidR="0015356F" w:rsidRPr="00F95057" w:rsidRDefault="00000000" w:rsidP="00F95057">
      <w:r w:rsidRPr="00F95057">
        <w:rPr>
          <w:rFonts w:hint="eastAsia"/>
        </w:rPr>
        <w:t xml:space="preserve">Working voltage: DC 3.3V~5V </w:t>
      </w:r>
    </w:p>
    <w:p w14:paraId="0C587E59" w14:textId="77777777" w:rsidR="0015356F" w:rsidRPr="00F95057" w:rsidRDefault="00000000" w:rsidP="00F95057">
      <w:r w:rsidRPr="00F95057">
        <w:rPr>
          <w:rFonts w:hint="eastAsia"/>
        </w:rPr>
        <w:t xml:space="preserve">Working current: 15 uA </w:t>
      </w:r>
    </w:p>
    <w:p w14:paraId="39F3D833" w14:textId="77777777" w:rsidR="0015356F" w:rsidRPr="00F95057" w:rsidRDefault="00000000" w:rsidP="00F95057">
      <w:r w:rsidRPr="00F95057">
        <w:rPr>
          <w:rFonts w:hint="eastAsia"/>
        </w:rPr>
        <w:t xml:space="preserve">Output signal: digital signal </w:t>
      </w:r>
    </w:p>
    <w:p w14:paraId="5AB9FB63" w14:textId="77777777" w:rsidR="0015356F" w:rsidRPr="00F95057" w:rsidRDefault="00000000" w:rsidP="00F95057">
      <w:r w:rsidRPr="00F95057">
        <w:rPr>
          <w:rFonts w:hint="eastAsia"/>
        </w:rPr>
        <w:t xml:space="preserve">Output delay time (high level): about 2.3 ~ 3 seconds </w:t>
      </w:r>
    </w:p>
    <w:p w14:paraId="2BEDDD28" w14:textId="77777777" w:rsidR="0015356F" w:rsidRPr="00F95057" w:rsidRDefault="00000000" w:rsidP="00F95057">
      <w:r w:rsidRPr="00F95057">
        <w:rPr>
          <w:rFonts w:hint="eastAsia"/>
        </w:rPr>
        <w:t>Detection range: 0~50cm</w:t>
      </w:r>
    </w:p>
    <w:p w14:paraId="5F4A195A" w14:textId="77777777" w:rsidR="0015356F" w:rsidRPr="00F95057" w:rsidRDefault="00000000" w:rsidP="00F95057">
      <w:r w:rsidRPr="00F95057">
        <w:rPr>
          <w:rFonts w:hint="eastAsia"/>
        </w:rPr>
        <w:t>Detection angle: 100</w:t>
      </w:r>
      <w:r w:rsidRPr="00F95057">
        <w:rPr>
          <w:rFonts w:hint="eastAsia"/>
        </w:rPr>
        <w:t>º</w:t>
      </w:r>
      <w:r w:rsidRPr="00F95057">
        <w:rPr>
          <w:rFonts w:hint="eastAsia"/>
        </w:rPr>
        <w:t>.</w:t>
      </w:r>
    </w:p>
    <w:p w14:paraId="38BB7906" w14:textId="77777777" w:rsidR="0015356F" w:rsidRPr="00F95057" w:rsidRDefault="0015356F" w:rsidP="00F95057"/>
    <w:p w14:paraId="0B1EA12B" w14:textId="77777777" w:rsidR="0015356F" w:rsidRPr="00F95057" w:rsidRDefault="0015356F" w:rsidP="00F95057"/>
    <w:p w14:paraId="311994C3" w14:textId="77777777" w:rsidR="0015356F" w:rsidRPr="00F95057" w:rsidRDefault="00000000" w:rsidP="00F95057">
      <w:r w:rsidRPr="00F95057">
        <w:rPr>
          <w:rFonts w:hint="eastAsia"/>
        </w:rPr>
        <w:t>Special note</w:t>
      </w:r>
      <w:r w:rsidRPr="00F95057">
        <w:rPr>
          <w:rFonts w:hint="eastAsia"/>
        </w:rPr>
        <w:t>：</w:t>
      </w:r>
      <w:r w:rsidRPr="00F95057">
        <w:rPr>
          <w:rFonts w:hint="eastAsia"/>
        </w:rPr>
        <w:t xml:space="preserve"> </w:t>
      </w:r>
    </w:p>
    <w:p w14:paraId="3D6CC1C6" w14:textId="77777777" w:rsidR="0015356F" w:rsidRPr="00F95057" w:rsidRDefault="00000000" w:rsidP="00F95057">
      <w:r w:rsidRPr="00F95057">
        <w:rPr>
          <w:rFonts w:hint="eastAsia"/>
        </w:rPr>
        <w:t>1. When testing, first open the white lens, you can see the rectangular sensing part. When the long line of the rectangular sensing part is parallel to the ground, the distance is the best.</w:t>
      </w:r>
    </w:p>
    <w:p w14:paraId="1052A6F8" w14:textId="77777777" w:rsidR="0015356F" w:rsidRPr="00F95057" w:rsidRDefault="00000000" w:rsidP="00F95057">
      <w:r w:rsidRPr="00F95057">
        <w:rPr>
          <w:rFonts w:hint="eastAsia"/>
        </w:rPr>
        <w:t>2. When testing, the sensor needs to be covered with white lens, otherwise it will affect the distance.</w:t>
      </w:r>
    </w:p>
    <w:p w14:paraId="4DDC29FF" w14:textId="77777777" w:rsidR="0015356F" w:rsidRPr="00F95057" w:rsidRDefault="00000000" w:rsidP="00F95057">
      <w:r w:rsidRPr="00F95057">
        <w:rPr>
          <w:rFonts w:hint="eastAsia"/>
        </w:rPr>
        <w:t>3. The distance is best at 25</w:t>
      </w:r>
      <w:r w:rsidRPr="00F95057">
        <w:rPr>
          <w:rFonts w:hint="eastAsia"/>
        </w:rPr>
        <w:t>℃</w:t>
      </w:r>
      <w:r w:rsidRPr="00F95057">
        <w:rPr>
          <w:rFonts w:hint="eastAsia"/>
        </w:rPr>
        <w:t>, and the detection distance is shortened when it exceeds 30</w:t>
      </w:r>
      <w:r w:rsidRPr="00F95057">
        <w:rPr>
          <w:rFonts w:hint="eastAsia"/>
        </w:rPr>
        <w:t>℃</w:t>
      </w:r>
      <w:r w:rsidRPr="00F95057">
        <w:rPr>
          <w:rFonts w:hint="eastAsia"/>
        </w:rPr>
        <w:t>.</w:t>
      </w:r>
    </w:p>
    <w:p w14:paraId="1243F46E" w14:textId="77777777" w:rsidR="0015356F" w:rsidRPr="00F95057" w:rsidRDefault="00000000" w:rsidP="00F95057">
      <w:r w:rsidRPr="00F95057">
        <w:rPr>
          <w:rFonts w:hint="eastAsia"/>
        </w:rPr>
        <w:lastRenderedPageBreak/>
        <w:drawing>
          <wp:anchor distT="0" distB="0" distL="114300" distR="114300" simplePos="0" relativeHeight="251665408" behindDoc="0" locked="0" layoutInCell="1" allowOverlap="1" wp14:anchorId="2B45551C" wp14:editId="1DDEEE36">
            <wp:simplePos x="0" y="0"/>
            <wp:positionH relativeFrom="column">
              <wp:posOffset>2156460</wp:posOffset>
            </wp:positionH>
            <wp:positionV relativeFrom="paragraph">
              <wp:posOffset>676275</wp:posOffset>
            </wp:positionV>
            <wp:extent cx="1887220" cy="2000885"/>
            <wp:effectExtent l="0" t="0" r="17780" b="18415"/>
            <wp:wrapNone/>
            <wp:docPr id="16" name="图片 2" descr="IMG_20190801_13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IMG_20190801_133645"/>
                    <pic:cNvPicPr>
                      <a:picLocks noChangeAspect="1"/>
                    </pic:cNvPicPr>
                  </pic:nvPicPr>
                  <pic:blipFill>
                    <a:blip r:embed="rId88"/>
                    <a:srcRect l="32494" t="27850" r="28912" b="31264"/>
                    <a:stretch>
                      <a:fillRect/>
                    </a:stretch>
                  </pic:blipFill>
                  <pic:spPr>
                    <a:xfrm>
                      <a:off x="0" y="0"/>
                      <a:ext cx="1887220" cy="2000885"/>
                    </a:xfrm>
                    <a:prstGeom prst="rect">
                      <a:avLst/>
                    </a:prstGeom>
                    <a:noFill/>
                    <a:ln>
                      <a:noFill/>
                    </a:ln>
                  </pic:spPr>
                </pic:pic>
              </a:graphicData>
            </a:graphic>
          </wp:anchor>
        </w:drawing>
      </w:r>
      <w:r w:rsidRPr="00F95057">
        <w:rPr>
          <w:rFonts w:hint="eastAsia"/>
        </w:rPr>
        <w:t>4. Done powering up and uploading the code, you need to wait 5-10 seconds then start testing, otherwise it is not sensitive.</w:t>
      </w:r>
    </w:p>
    <w:p w14:paraId="5404DCCD" w14:textId="77777777" w:rsidR="0015356F" w:rsidRPr="00F95057" w:rsidRDefault="0015356F" w:rsidP="00F95057"/>
    <w:p w14:paraId="59979131" w14:textId="77777777" w:rsidR="0015356F" w:rsidRPr="00F95057" w:rsidRDefault="0015356F" w:rsidP="00F95057"/>
    <w:p w14:paraId="26A9F425" w14:textId="77777777" w:rsidR="0015356F" w:rsidRPr="00F95057" w:rsidRDefault="0015356F" w:rsidP="00F95057"/>
    <w:p w14:paraId="61080622" w14:textId="77777777" w:rsidR="0015356F" w:rsidRPr="00F95057" w:rsidRDefault="0015356F" w:rsidP="00F95057"/>
    <w:p w14:paraId="0BE02643" w14:textId="77777777" w:rsidR="0015356F" w:rsidRPr="00F95057" w:rsidRDefault="0015356F" w:rsidP="00F95057"/>
    <w:p w14:paraId="31289F00" w14:textId="77777777" w:rsidR="0015356F" w:rsidRPr="00F95057" w:rsidRDefault="0015356F" w:rsidP="00F95057"/>
    <w:p w14:paraId="7E68817D" w14:textId="77777777" w:rsidR="0015356F" w:rsidRPr="00F95057" w:rsidRDefault="0015356F" w:rsidP="00F95057"/>
    <w:p w14:paraId="0A3C84FC" w14:textId="77777777" w:rsidR="0015356F" w:rsidRPr="00F95057" w:rsidRDefault="00000000" w:rsidP="00F95057">
      <w:bookmarkStart w:id="22" w:name="_Toc6806"/>
      <w:r w:rsidRPr="00F95057">
        <w:rPr>
          <w:rFonts w:hint="eastAsia"/>
        </w:rPr>
        <w:t>Connection Diagram</w:t>
      </w:r>
      <w:r w:rsidRPr="00F95057">
        <w:rPr>
          <w:rFonts w:hint="eastAsia"/>
        </w:rPr>
        <w:t>：</w:t>
      </w:r>
      <w:bookmarkEnd w:id="22"/>
    </w:p>
    <w:p w14:paraId="4EC672AA" w14:textId="77777777" w:rsidR="0015356F" w:rsidRPr="00F95057" w:rsidRDefault="00000000" w:rsidP="00F95057">
      <w:r w:rsidRPr="00F95057">
        <w:rPr>
          <w:rFonts w:hint="eastAsia"/>
        </w:rPr>
        <w:t>Connect the PIR motion sensor to D12 of the yellow robot</w:t>
      </w:r>
    </w:p>
    <w:p w14:paraId="2E29C9A9" w14:textId="77777777" w:rsidR="0015356F" w:rsidRPr="00F95057" w:rsidRDefault="00000000" w:rsidP="00F95057">
      <w:r w:rsidRPr="00F95057">
        <w:rPr>
          <w:rFonts w:hint="eastAsia"/>
        </w:rPr>
        <w:drawing>
          <wp:inline distT="0" distB="0" distL="114300" distR="114300" wp14:anchorId="0C655BB2" wp14:editId="277B797B">
            <wp:extent cx="4072890" cy="3094990"/>
            <wp:effectExtent l="0" t="0" r="3810" b="1016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89"/>
                    <a:stretch>
                      <a:fillRect/>
                    </a:stretch>
                  </pic:blipFill>
                  <pic:spPr>
                    <a:xfrm>
                      <a:off x="0" y="0"/>
                      <a:ext cx="4072890" cy="3094990"/>
                    </a:xfrm>
                    <a:prstGeom prst="rect">
                      <a:avLst/>
                    </a:prstGeom>
                    <a:noFill/>
                    <a:ln>
                      <a:noFill/>
                    </a:ln>
                  </pic:spPr>
                </pic:pic>
              </a:graphicData>
            </a:graphic>
          </wp:inline>
        </w:drawing>
      </w:r>
    </w:p>
    <w:p w14:paraId="142A336F" w14:textId="77777777" w:rsidR="0015356F" w:rsidRPr="00F95057" w:rsidRDefault="0015356F" w:rsidP="00F95057"/>
    <w:p w14:paraId="3203F767" w14:textId="77777777" w:rsidR="0015356F" w:rsidRPr="00F95057" w:rsidRDefault="0015356F" w:rsidP="00F95057"/>
    <w:p w14:paraId="5D36E83B" w14:textId="77777777" w:rsidR="0015356F" w:rsidRPr="00F95057" w:rsidRDefault="0015356F" w:rsidP="00F95057"/>
    <w:p w14:paraId="1E781A05" w14:textId="77777777" w:rsidR="0015356F" w:rsidRPr="00F95057" w:rsidRDefault="00000000" w:rsidP="00F95057">
      <w:r w:rsidRPr="00F95057">
        <w:rPr>
          <w:rFonts w:hint="eastAsia"/>
        </w:rPr>
        <w:lastRenderedPageBreak/>
        <w:t>Preparation</w:t>
      </w:r>
    </w:p>
    <w:p w14:paraId="008AEB97" w14:textId="77777777" w:rsidR="0015356F" w:rsidRPr="00F95057" w:rsidRDefault="00000000" w:rsidP="00F95057">
      <w:r w:rsidRPr="00F95057">
        <w:rPr>
          <w:rFonts w:hint="eastAsia"/>
        </w:rPr>
        <w:t>Slide the BT switch to OFF end</w:t>
      </w:r>
    </w:p>
    <w:p w14:paraId="6C7CB50D" w14:textId="77777777" w:rsidR="0015356F" w:rsidRPr="00F95057" w:rsidRDefault="00000000" w:rsidP="00F95057">
      <w:r w:rsidRPr="00F95057">
        <w:rPr>
          <w:rFonts w:hint="eastAsia"/>
        </w:rPr>
        <w:t>Connect the yellow robot to the computer by a USB cable</w:t>
      </w:r>
    </w:p>
    <w:p w14:paraId="073AB295" w14:textId="77777777" w:rsidR="0015356F" w:rsidRPr="00F95057" w:rsidRDefault="00000000" w:rsidP="00F95057">
      <w:r w:rsidRPr="00F95057">
        <w:rPr>
          <w:rFonts w:hint="eastAsia"/>
        </w:rPr>
        <w:t>Connect the PIR motion sensor to D12 of the yellow robot</w:t>
      </w:r>
    </w:p>
    <w:p w14:paraId="71E1AAB5" w14:textId="77777777" w:rsidR="0015356F" w:rsidRPr="00F95057" w:rsidRDefault="00000000" w:rsidP="00F95057">
      <w:r w:rsidRPr="00F95057">
        <w:rPr>
          <w:rFonts w:hint="eastAsia"/>
        </w:rPr>
        <w:t>Upload test code on Arduino IDE</w:t>
      </w:r>
    </w:p>
    <w:p w14:paraId="795EE4E0" w14:textId="77777777" w:rsidR="0015356F" w:rsidRPr="00F95057" w:rsidRDefault="0015356F" w:rsidP="00F95057"/>
    <w:p w14:paraId="487F60C8" w14:textId="77777777" w:rsidR="0015356F" w:rsidRPr="00F95057" w:rsidRDefault="0015356F" w:rsidP="00F95057"/>
    <w:p w14:paraId="59B0B8CA" w14:textId="77777777" w:rsidR="0015356F" w:rsidRPr="00F95057" w:rsidRDefault="0015356F" w:rsidP="00F95057"/>
    <w:p w14:paraId="6BADF8F1" w14:textId="77777777" w:rsidR="0015356F" w:rsidRPr="00F95057" w:rsidRDefault="0015356F" w:rsidP="00F95057"/>
    <w:p w14:paraId="0C343468" w14:textId="77777777" w:rsidR="0015356F" w:rsidRPr="00F95057" w:rsidRDefault="0015356F" w:rsidP="00F95057"/>
    <w:p w14:paraId="49CB4130" w14:textId="77777777" w:rsidR="0015356F" w:rsidRPr="00F95057" w:rsidRDefault="0015356F" w:rsidP="00F95057"/>
    <w:p w14:paraId="1590AC40" w14:textId="77777777" w:rsidR="0015356F" w:rsidRPr="00F95057" w:rsidRDefault="00000000" w:rsidP="00F95057">
      <w:bookmarkStart w:id="23" w:name="_Toc12079"/>
      <w:r w:rsidRPr="00F95057">
        <w:rPr>
          <w:rFonts w:hint="eastAsia"/>
        </w:rPr>
        <w:t>Test Code</w:t>
      </w:r>
      <w:r w:rsidRPr="00F95057">
        <w:rPr>
          <w:rFonts w:hint="eastAsia"/>
        </w:rPr>
        <w:t>：</w:t>
      </w:r>
      <w:bookmarkEnd w:id="23"/>
    </w:p>
    <w:p w14:paraId="6A2CD69C" w14:textId="77777777" w:rsidR="0015356F" w:rsidRPr="00F95057" w:rsidRDefault="00000000" w:rsidP="00F95057">
      <w:r w:rsidRPr="00F95057">
        <w:rPr>
          <w:rFonts w:hint="eastAsia"/>
        </w:rPr>
        <w:t>#include &lt;Matrix.h&gt;</w:t>
      </w:r>
    </w:p>
    <w:p w14:paraId="553203D3" w14:textId="77777777" w:rsidR="0015356F" w:rsidRPr="00F95057" w:rsidRDefault="0015356F" w:rsidP="00F95057"/>
    <w:p w14:paraId="7AC997BB" w14:textId="77777777" w:rsidR="0015356F" w:rsidRPr="00F95057" w:rsidRDefault="00000000" w:rsidP="00F95057">
      <w:r w:rsidRPr="00F95057">
        <w:rPr>
          <w:rFonts w:hint="eastAsia"/>
        </w:rPr>
        <w:t>Matrix myMatrix(A4,A5);</w:t>
      </w:r>
    </w:p>
    <w:p w14:paraId="22CED839" w14:textId="77777777" w:rsidR="0015356F" w:rsidRPr="00F95057" w:rsidRDefault="00000000" w:rsidP="00F95057">
      <w:r w:rsidRPr="00F95057">
        <w:rPr>
          <w:rFonts w:hint="eastAsia"/>
        </w:rPr>
        <w:t>uint8_t LedArray1[8]={0xff,0x81,0x81,0x81,0x81,0x81,0x81,0xff};</w:t>
      </w:r>
    </w:p>
    <w:p w14:paraId="7449BCC6" w14:textId="77777777" w:rsidR="0015356F" w:rsidRPr="00F95057" w:rsidRDefault="00000000" w:rsidP="00F95057">
      <w:r w:rsidRPr="00F95057">
        <w:rPr>
          <w:rFonts w:hint="eastAsia"/>
        </w:rPr>
        <w:t>uint8_t  LEDArray[8];</w:t>
      </w:r>
    </w:p>
    <w:p w14:paraId="4BDBEF5D" w14:textId="77777777" w:rsidR="0015356F" w:rsidRPr="00F95057" w:rsidRDefault="00000000" w:rsidP="00F95057">
      <w:r w:rsidRPr="00F95057">
        <w:rPr>
          <w:rFonts w:hint="eastAsia"/>
        </w:rPr>
        <w:t>uint8_t LedArray2[8]={0x00,0x7e,0x42,0x42,0x42,0x42,0x7e,0x00};</w:t>
      </w:r>
    </w:p>
    <w:p w14:paraId="4F7AB14E" w14:textId="77777777" w:rsidR="0015356F" w:rsidRPr="00F95057" w:rsidRDefault="00000000" w:rsidP="00F95057">
      <w:r w:rsidRPr="00F95057">
        <w:rPr>
          <w:rFonts w:hint="eastAsia"/>
        </w:rPr>
        <w:t>uint8_t LedArray3[8]={0x00,0x00,0x3c,0x24,0x24,0x3c,0x00,0x00};</w:t>
      </w:r>
    </w:p>
    <w:p w14:paraId="30F0D41B" w14:textId="77777777" w:rsidR="0015356F" w:rsidRPr="00F95057" w:rsidRDefault="00000000" w:rsidP="00F95057">
      <w:r w:rsidRPr="00F95057">
        <w:rPr>
          <w:rFonts w:hint="eastAsia"/>
        </w:rPr>
        <w:t>uint8_t LedArray4[8]={0x00,0x00,0x00,0x18,0x18,0x00,0x00,0x00};</w:t>
      </w:r>
    </w:p>
    <w:p w14:paraId="2205D053" w14:textId="77777777" w:rsidR="0015356F" w:rsidRPr="00F95057" w:rsidRDefault="00000000" w:rsidP="00F95057">
      <w:r w:rsidRPr="00F95057">
        <w:rPr>
          <w:rFonts w:hint="eastAsia"/>
        </w:rPr>
        <w:t>uint8_t LedArray5[8]={0x00,0x00,0x3c,0x24,0x24,0x3c,0x00,0x00};</w:t>
      </w:r>
    </w:p>
    <w:p w14:paraId="5415C2B0" w14:textId="77777777" w:rsidR="0015356F" w:rsidRPr="00F95057" w:rsidRDefault="00000000" w:rsidP="00F95057">
      <w:r w:rsidRPr="00F95057">
        <w:rPr>
          <w:rFonts w:hint="eastAsia"/>
        </w:rPr>
        <w:t>uint8_t LedArray6[8]={0x00,0x7e,0x42,0x42,0x42,0x42,0x7e,0x00};</w:t>
      </w:r>
    </w:p>
    <w:p w14:paraId="61DABF2A" w14:textId="77777777" w:rsidR="0015356F" w:rsidRPr="00F95057" w:rsidRDefault="00000000" w:rsidP="00F95057">
      <w:r w:rsidRPr="00F95057">
        <w:rPr>
          <w:rFonts w:hint="eastAsia"/>
        </w:rPr>
        <w:lastRenderedPageBreak/>
        <w:t>uint8_t LedArray7[8]={0xff,0x81,0x81,0x81,0x81,0x81,0x81,0xff};</w:t>
      </w:r>
    </w:p>
    <w:p w14:paraId="1FE4974F" w14:textId="77777777" w:rsidR="0015356F" w:rsidRPr="00F95057" w:rsidRDefault="00000000" w:rsidP="00F95057">
      <w:r w:rsidRPr="00F95057">
        <w:rPr>
          <w:rFonts w:hint="eastAsia"/>
        </w:rPr>
        <w:t>//The square on the modulus tool gradually becomes smaller</w:t>
      </w:r>
    </w:p>
    <w:p w14:paraId="1F8D7E81" w14:textId="77777777" w:rsidR="0015356F" w:rsidRPr="00F95057" w:rsidRDefault="0015356F" w:rsidP="00F95057"/>
    <w:p w14:paraId="123AD54F" w14:textId="77777777" w:rsidR="0015356F" w:rsidRPr="00F95057" w:rsidRDefault="00000000" w:rsidP="00F95057">
      <w:r w:rsidRPr="00F95057">
        <w:rPr>
          <w:rFonts w:hint="eastAsia"/>
        </w:rPr>
        <w:t>void setup(){</w:t>
      </w:r>
    </w:p>
    <w:p w14:paraId="7616053F" w14:textId="77777777" w:rsidR="0015356F" w:rsidRPr="00F95057" w:rsidRDefault="00000000" w:rsidP="00F95057">
      <w:r w:rsidRPr="00F95057">
        <w:rPr>
          <w:rFonts w:hint="eastAsia"/>
        </w:rPr>
        <w:t xml:space="preserve">  Serial.begin(9600);</w:t>
      </w:r>
    </w:p>
    <w:p w14:paraId="45D44204" w14:textId="77777777" w:rsidR="0015356F" w:rsidRPr="00F95057" w:rsidRDefault="00000000" w:rsidP="00F95057">
      <w:r w:rsidRPr="00F95057">
        <w:rPr>
          <w:rFonts w:hint="eastAsia"/>
        </w:rPr>
        <w:t xml:space="preserve">  myMatrix.begin(0x70);</w:t>
      </w:r>
    </w:p>
    <w:p w14:paraId="7AF55E4E" w14:textId="77777777" w:rsidR="0015356F" w:rsidRPr="00F95057" w:rsidRDefault="0015356F" w:rsidP="00F95057"/>
    <w:p w14:paraId="322FC1C9" w14:textId="77777777" w:rsidR="0015356F" w:rsidRPr="00F95057" w:rsidRDefault="00000000" w:rsidP="00F95057">
      <w:r w:rsidRPr="00F95057">
        <w:rPr>
          <w:rFonts w:hint="eastAsia"/>
        </w:rPr>
        <w:t xml:space="preserve">  myMatrix.clear();</w:t>
      </w:r>
      <w:r w:rsidRPr="00F95057">
        <w:rPr>
          <w:rFonts w:hint="eastAsia"/>
        </w:rPr>
        <w:tab/>
      </w:r>
      <w:r w:rsidRPr="00F95057">
        <w:rPr>
          <w:rFonts w:hint="eastAsia"/>
        </w:rPr>
        <w:tab/>
      </w:r>
      <w:r w:rsidRPr="00F95057">
        <w:rPr>
          <w:rFonts w:hint="eastAsia"/>
        </w:rPr>
        <w:tab/>
        <w:t>//Clear screen</w:t>
      </w:r>
    </w:p>
    <w:p w14:paraId="6D2A01C6" w14:textId="77777777" w:rsidR="0015356F" w:rsidRPr="00F95057" w:rsidRDefault="00000000" w:rsidP="00F95057">
      <w:r w:rsidRPr="00F95057">
        <w:rPr>
          <w:rFonts w:hint="eastAsia"/>
        </w:rPr>
        <w:t xml:space="preserve">  pinMode(12, INPUT);</w:t>
      </w:r>
    </w:p>
    <w:p w14:paraId="7F930D40" w14:textId="77777777" w:rsidR="0015356F" w:rsidRPr="00F95057" w:rsidRDefault="00000000" w:rsidP="00F95057">
      <w:r w:rsidRPr="00F95057">
        <w:rPr>
          <w:rFonts w:hint="eastAsia"/>
        </w:rPr>
        <w:t>}</w:t>
      </w:r>
    </w:p>
    <w:p w14:paraId="4770480F" w14:textId="77777777" w:rsidR="0015356F" w:rsidRPr="00F95057" w:rsidRDefault="0015356F" w:rsidP="00F95057"/>
    <w:p w14:paraId="3989525F" w14:textId="77777777" w:rsidR="0015356F" w:rsidRPr="00F95057" w:rsidRDefault="00000000" w:rsidP="00F95057">
      <w:r w:rsidRPr="00F95057">
        <w:rPr>
          <w:rFonts w:hint="eastAsia"/>
        </w:rPr>
        <w:t>void loop(){</w:t>
      </w:r>
    </w:p>
    <w:p w14:paraId="6429E811" w14:textId="77777777" w:rsidR="0015356F" w:rsidRPr="00F95057" w:rsidRDefault="00000000" w:rsidP="00F95057">
      <w:r w:rsidRPr="00F95057">
        <w:rPr>
          <w:rFonts w:hint="eastAsia"/>
        </w:rPr>
        <w:t xml:space="preserve">  Serial.println(digitalRead(12));</w:t>
      </w:r>
    </w:p>
    <w:p w14:paraId="36B8C10C" w14:textId="77777777" w:rsidR="0015356F" w:rsidRPr="00F95057" w:rsidRDefault="00000000" w:rsidP="00F95057">
      <w:r w:rsidRPr="00F95057">
        <w:rPr>
          <w:rFonts w:hint="eastAsia"/>
        </w:rPr>
        <w:t xml:space="preserve">  if (digitalRead(12) == 1) {</w:t>
      </w:r>
      <w:r w:rsidRPr="00F95057">
        <w:rPr>
          <w:rFonts w:hint="eastAsia"/>
        </w:rPr>
        <w:tab/>
      </w:r>
      <w:r w:rsidRPr="00F95057">
        <w:rPr>
          <w:rFonts w:hint="eastAsia"/>
        </w:rPr>
        <w:tab/>
      </w:r>
      <w:r w:rsidRPr="00F95057">
        <w:rPr>
          <w:rFonts w:hint="eastAsia"/>
        </w:rPr>
        <w:tab/>
      </w:r>
      <w:r w:rsidRPr="00F95057">
        <w:rPr>
          <w:rFonts w:hint="eastAsia"/>
        </w:rPr>
        <w:tab/>
        <w:t>//if there is someone nearby    myMatrix.clear();</w:t>
      </w:r>
    </w:p>
    <w:p w14:paraId="68D2C046" w14:textId="77777777" w:rsidR="0015356F" w:rsidRPr="00F95057" w:rsidRDefault="00000000" w:rsidP="00F95057">
      <w:r w:rsidRPr="00F95057">
        <w:rPr>
          <w:rFonts w:hint="eastAsia"/>
        </w:rPr>
        <w:t xml:space="preserve">    myMatrix.writeDisplay();</w:t>
      </w:r>
    </w:p>
    <w:p w14:paraId="7827323D" w14:textId="77777777" w:rsidR="0015356F" w:rsidRPr="00F95057" w:rsidRDefault="00000000" w:rsidP="00F95057">
      <w:r w:rsidRPr="00F95057">
        <w:rPr>
          <w:rFonts w:hint="eastAsia"/>
        </w:rPr>
        <w:t xml:space="preserve">    for (int i = 0; i &lt;= 8; i = i + (1)) {</w:t>
      </w:r>
    </w:p>
    <w:p w14:paraId="12BF552F" w14:textId="77777777" w:rsidR="0015356F" w:rsidRPr="00F95057" w:rsidRDefault="00000000" w:rsidP="00F95057">
      <w:r w:rsidRPr="00F95057">
        <w:rPr>
          <w:rFonts w:hint="eastAsia"/>
        </w:rPr>
        <w:t xml:space="preserve">      for (int j = 0; j &lt;= 8; j = j + (1)) {</w:t>
      </w:r>
    </w:p>
    <w:p w14:paraId="5133ABD6" w14:textId="77777777" w:rsidR="0015356F" w:rsidRPr="00F95057" w:rsidRDefault="00000000" w:rsidP="00F95057">
      <w:r w:rsidRPr="00F95057">
        <w:rPr>
          <w:rFonts w:hint="eastAsia"/>
        </w:rPr>
        <w:t xml:space="preserve">        myMatrix.drawPixel(i-1,j-1,1);</w:t>
      </w:r>
    </w:p>
    <w:p w14:paraId="465420AF" w14:textId="77777777" w:rsidR="0015356F" w:rsidRPr="00F95057" w:rsidRDefault="00000000" w:rsidP="00F95057">
      <w:r w:rsidRPr="00F95057">
        <w:rPr>
          <w:rFonts w:hint="eastAsia"/>
        </w:rPr>
        <w:t xml:space="preserve">        myMatrix.writeDisplay();</w:t>
      </w:r>
    </w:p>
    <w:p w14:paraId="2476C1A7" w14:textId="77777777" w:rsidR="0015356F" w:rsidRPr="00F95057" w:rsidRDefault="00000000" w:rsidP="00F95057">
      <w:r w:rsidRPr="00F95057">
        <w:rPr>
          <w:rFonts w:hint="eastAsia"/>
        </w:rPr>
        <w:t xml:space="preserve">        delay(100);</w:t>
      </w:r>
    </w:p>
    <w:p w14:paraId="7AEFE29B" w14:textId="77777777" w:rsidR="0015356F" w:rsidRPr="00F95057" w:rsidRDefault="00000000" w:rsidP="00F95057">
      <w:r w:rsidRPr="00F95057">
        <w:rPr>
          <w:rFonts w:hint="eastAsia"/>
        </w:rPr>
        <w:t xml:space="preserve">      }</w:t>
      </w:r>
    </w:p>
    <w:p w14:paraId="5FD54453" w14:textId="77777777" w:rsidR="0015356F" w:rsidRPr="00F95057" w:rsidRDefault="00000000" w:rsidP="00F95057">
      <w:r w:rsidRPr="00F95057">
        <w:rPr>
          <w:rFonts w:hint="eastAsia"/>
        </w:rPr>
        <w:lastRenderedPageBreak/>
        <w:t xml:space="preserve">    }</w:t>
      </w:r>
    </w:p>
    <w:p w14:paraId="13AB1346" w14:textId="77777777" w:rsidR="0015356F" w:rsidRPr="00F95057" w:rsidRDefault="0015356F" w:rsidP="00F95057"/>
    <w:p w14:paraId="250F2638" w14:textId="77777777" w:rsidR="0015356F" w:rsidRPr="00F95057" w:rsidRDefault="00000000" w:rsidP="00F95057">
      <w:r w:rsidRPr="00F95057">
        <w:rPr>
          <w:rFonts w:hint="eastAsia"/>
        </w:rPr>
        <w:t xml:space="preserve">  } else {</w:t>
      </w:r>
      <w:r w:rsidRPr="00F95057">
        <w:rPr>
          <w:rFonts w:hint="eastAsia"/>
        </w:rPr>
        <w:tab/>
      </w:r>
      <w:r w:rsidRPr="00F95057">
        <w:rPr>
          <w:rFonts w:hint="eastAsia"/>
        </w:rPr>
        <w:tab/>
      </w:r>
      <w:r w:rsidRPr="00F95057">
        <w:rPr>
          <w:rFonts w:hint="eastAsia"/>
        </w:rPr>
        <w:tab/>
      </w:r>
      <w:r w:rsidRPr="00F95057">
        <w:rPr>
          <w:rFonts w:hint="eastAsia"/>
        </w:rPr>
        <w:tab/>
        <w:t>//otherwise</w:t>
      </w:r>
    </w:p>
    <w:p w14:paraId="5139F840" w14:textId="77777777" w:rsidR="0015356F" w:rsidRPr="00F95057" w:rsidRDefault="00000000" w:rsidP="00F95057">
      <w:r w:rsidRPr="00F95057">
        <w:rPr>
          <w:rFonts w:hint="eastAsia"/>
        </w:rPr>
        <w:t xml:space="preserve">    for(int i=0; i&lt;8; i++)</w:t>
      </w:r>
    </w:p>
    <w:p w14:paraId="37F59B26" w14:textId="77777777" w:rsidR="0015356F" w:rsidRPr="00F95057" w:rsidRDefault="00000000" w:rsidP="00F95057">
      <w:r w:rsidRPr="00F95057">
        <w:rPr>
          <w:rFonts w:hint="eastAsia"/>
        </w:rPr>
        <w:t xml:space="preserve">    {</w:t>
      </w:r>
    </w:p>
    <w:p w14:paraId="644DC9DC" w14:textId="77777777" w:rsidR="0015356F" w:rsidRPr="00F95057" w:rsidRDefault="00000000" w:rsidP="00F95057">
      <w:r w:rsidRPr="00F95057">
        <w:rPr>
          <w:rFonts w:hint="eastAsia"/>
        </w:rPr>
        <w:t xml:space="preserve">      LEDArray[i]=LedArray1[i];</w:t>
      </w:r>
    </w:p>
    <w:p w14:paraId="1745DA96" w14:textId="77777777" w:rsidR="0015356F" w:rsidRPr="00F95057" w:rsidRDefault="00000000" w:rsidP="00F95057">
      <w:r w:rsidRPr="00F95057">
        <w:rPr>
          <w:rFonts w:hint="eastAsia"/>
        </w:rPr>
        <w:t xml:space="preserve">      for(int j=7; j&gt;=0; j--)</w:t>
      </w:r>
    </w:p>
    <w:p w14:paraId="6DDF61EA" w14:textId="77777777" w:rsidR="0015356F" w:rsidRPr="00F95057" w:rsidRDefault="00000000" w:rsidP="00F95057">
      <w:r w:rsidRPr="00F95057">
        <w:rPr>
          <w:rFonts w:hint="eastAsia"/>
        </w:rPr>
        <w:t xml:space="preserve">      {</w:t>
      </w:r>
    </w:p>
    <w:p w14:paraId="2DBC3B68" w14:textId="77777777" w:rsidR="0015356F" w:rsidRPr="00F95057" w:rsidRDefault="00000000" w:rsidP="00F95057">
      <w:r w:rsidRPr="00F95057">
        <w:rPr>
          <w:rFonts w:hint="eastAsia"/>
        </w:rPr>
        <w:t xml:space="preserve">        if((LEDArray[i]&amp;0x01)&gt;0)</w:t>
      </w:r>
    </w:p>
    <w:p w14:paraId="293FBFC0" w14:textId="77777777" w:rsidR="0015356F" w:rsidRPr="00F95057" w:rsidRDefault="00000000" w:rsidP="00F95057">
      <w:r w:rsidRPr="00F95057">
        <w:rPr>
          <w:rFonts w:hint="eastAsia"/>
        </w:rPr>
        <w:t xml:space="preserve">        myMatrix.drawPixel(j, i,1);</w:t>
      </w:r>
    </w:p>
    <w:p w14:paraId="0DAC00B8" w14:textId="77777777" w:rsidR="0015356F" w:rsidRPr="00F95057" w:rsidRDefault="00000000" w:rsidP="00F95057">
      <w:r w:rsidRPr="00F95057">
        <w:rPr>
          <w:rFonts w:hint="eastAsia"/>
        </w:rPr>
        <w:t xml:space="preserve">        LEDArray[i] = LEDArray[i]&gt;&gt;1;</w:t>
      </w:r>
    </w:p>
    <w:p w14:paraId="1AA44FC3" w14:textId="77777777" w:rsidR="0015356F" w:rsidRPr="00F95057" w:rsidRDefault="00000000" w:rsidP="00F95057">
      <w:r w:rsidRPr="00F95057">
        <w:rPr>
          <w:rFonts w:hint="eastAsia"/>
        </w:rPr>
        <w:t xml:space="preserve">      }</w:t>
      </w:r>
    </w:p>
    <w:p w14:paraId="2C94B92B" w14:textId="77777777" w:rsidR="0015356F" w:rsidRPr="00F95057" w:rsidRDefault="00000000" w:rsidP="00F95057">
      <w:r w:rsidRPr="00F95057">
        <w:rPr>
          <w:rFonts w:hint="eastAsia"/>
        </w:rPr>
        <w:t xml:space="preserve">    }</w:t>
      </w:r>
    </w:p>
    <w:p w14:paraId="60906B7B" w14:textId="77777777" w:rsidR="0015356F" w:rsidRPr="00F95057" w:rsidRDefault="00000000" w:rsidP="00F95057">
      <w:r w:rsidRPr="00F95057">
        <w:rPr>
          <w:rFonts w:hint="eastAsia"/>
        </w:rPr>
        <w:t xml:space="preserve">    myMatrix.writeDisplay();</w:t>
      </w:r>
    </w:p>
    <w:p w14:paraId="1F7824C1" w14:textId="77777777" w:rsidR="0015356F" w:rsidRPr="00F95057" w:rsidRDefault="00000000" w:rsidP="00F95057">
      <w:r w:rsidRPr="00F95057">
        <w:rPr>
          <w:rFonts w:hint="eastAsia"/>
        </w:rPr>
        <w:t xml:space="preserve">    delay(200);</w:t>
      </w:r>
    </w:p>
    <w:p w14:paraId="5F26B623" w14:textId="77777777" w:rsidR="0015356F" w:rsidRPr="00F95057" w:rsidRDefault="00000000" w:rsidP="00F95057">
      <w:r w:rsidRPr="00F95057">
        <w:rPr>
          <w:rFonts w:hint="eastAsia"/>
        </w:rPr>
        <w:t xml:space="preserve">    myMatrix.clear();</w:t>
      </w:r>
    </w:p>
    <w:p w14:paraId="6B263521" w14:textId="77777777" w:rsidR="0015356F" w:rsidRPr="00F95057" w:rsidRDefault="00000000" w:rsidP="00F95057">
      <w:r w:rsidRPr="00F95057">
        <w:rPr>
          <w:rFonts w:hint="eastAsia"/>
        </w:rPr>
        <w:t xml:space="preserve">    myMatrix.writeDisplay();</w:t>
      </w:r>
    </w:p>
    <w:p w14:paraId="33D119B7" w14:textId="77777777" w:rsidR="0015356F" w:rsidRPr="00F95057" w:rsidRDefault="00000000" w:rsidP="00F95057">
      <w:r w:rsidRPr="00F95057">
        <w:rPr>
          <w:rFonts w:hint="eastAsia"/>
        </w:rPr>
        <w:t xml:space="preserve">    for(int i=0; i&lt;8; i++)</w:t>
      </w:r>
    </w:p>
    <w:p w14:paraId="77D45C84" w14:textId="77777777" w:rsidR="0015356F" w:rsidRPr="00F95057" w:rsidRDefault="00000000" w:rsidP="00F95057">
      <w:r w:rsidRPr="00F95057">
        <w:rPr>
          <w:rFonts w:hint="eastAsia"/>
        </w:rPr>
        <w:t xml:space="preserve">    {</w:t>
      </w:r>
    </w:p>
    <w:p w14:paraId="28EE2865" w14:textId="77777777" w:rsidR="0015356F" w:rsidRPr="00F95057" w:rsidRDefault="00000000" w:rsidP="00F95057">
      <w:r w:rsidRPr="00F95057">
        <w:rPr>
          <w:rFonts w:hint="eastAsia"/>
        </w:rPr>
        <w:t xml:space="preserve">      LEDArray[i]=LedArray2[i];</w:t>
      </w:r>
    </w:p>
    <w:p w14:paraId="539068A8" w14:textId="77777777" w:rsidR="0015356F" w:rsidRPr="00F95057" w:rsidRDefault="00000000" w:rsidP="00F95057">
      <w:r w:rsidRPr="00F95057">
        <w:rPr>
          <w:rFonts w:hint="eastAsia"/>
        </w:rPr>
        <w:t xml:space="preserve">      for(int j=7; j&gt;=0; j--)</w:t>
      </w:r>
    </w:p>
    <w:p w14:paraId="660BD72F" w14:textId="77777777" w:rsidR="0015356F" w:rsidRPr="00F95057" w:rsidRDefault="00000000" w:rsidP="00F95057">
      <w:r w:rsidRPr="00F95057">
        <w:rPr>
          <w:rFonts w:hint="eastAsia"/>
        </w:rPr>
        <w:t xml:space="preserve">      {</w:t>
      </w:r>
    </w:p>
    <w:p w14:paraId="6F4B2453" w14:textId="77777777" w:rsidR="0015356F" w:rsidRPr="00F95057" w:rsidRDefault="00000000" w:rsidP="00F95057">
      <w:r w:rsidRPr="00F95057">
        <w:rPr>
          <w:rFonts w:hint="eastAsia"/>
        </w:rPr>
        <w:lastRenderedPageBreak/>
        <w:t xml:space="preserve">        if((LEDArray[i]&amp;0x01)&gt;0)</w:t>
      </w:r>
    </w:p>
    <w:p w14:paraId="30BD86D4" w14:textId="77777777" w:rsidR="0015356F" w:rsidRPr="00F95057" w:rsidRDefault="00000000" w:rsidP="00F95057">
      <w:r w:rsidRPr="00F95057">
        <w:rPr>
          <w:rFonts w:hint="eastAsia"/>
        </w:rPr>
        <w:t xml:space="preserve">        myMatrix.drawPixel(j, i,1);</w:t>
      </w:r>
    </w:p>
    <w:p w14:paraId="71EA4476" w14:textId="77777777" w:rsidR="0015356F" w:rsidRPr="00F95057" w:rsidRDefault="00000000" w:rsidP="00F95057">
      <w:r w:rsidRPr="00F95057">
        <w:rPr>
          <w:rFonts w:hint="eastAsia"/>
        </w:rPr>
        <w:t xml:space="preserve">        LEDArray[i] = LEDArray[i]&gt;&gt;1;</w:t>
      </w:r>
    </w:p>
    <w:p w14:paraId="43514DB7" w14:textId="77777777" w:rsidR="0015356F" w:rsidRPr="00F95057" w:rsidRDefault="00000000" w:rsidP="00F95057">
      <w:r w:rsidRPr="00F95057">
        <w:rPr>
          <w:rFonts w:hint="eastAsia"/>
        </w:rPr>
        <w:t xml:space="preserve">      }</w:t>
      </w:r>
    </w:p>
    <w:p w14:paraId="211F4039" w14:textId="77777777" w:rsidR="0015356F" w:rsidRPr="00F95057" w:rsidRDefault="00000000" w:rsidP="00F95057">
      <w:r w:rsidRPr="00F95057">
        <w:rPr>
          <w:rFonts w:hint="eastAsia"/>
        </w:rPr>
        <w:t xml:space="preserve">    }</w:t>
      </w:r>
    </w:p>
    <w:p w14:paraId="46EF7CE9" w14:textId="77777777" w:rsidR="0015356F" w:rsidRPr="00F95057" w:rsidRDefault="00000000" w:rsidP="00F95057">
      <w:r w:rsidRPr="00F95057">
        <w:rPr>
          <w:rFonts w:hint="eastAsia"/>
        </w:rPr>
        <w:t xml:space="preserve">    myMatrix.writeDisplay();</w:t>
      </w:r>
    </w:p>
    <w:p w14:paraId="6C97C4F1" w14:textId="77777777" w:rsidR="0015356F" w:rsidRPr="00F95057" w:rsidRDefault="00000000" w:rsidP="00F95057">
      <w:r w:rsidRPr="00F95057">
        <w:rPr>
          <w:rFonts w:hint="eastAsia"/>
        </w:rPr>
        <w:t xml:space="preserve">    delay(200);</w:t>
      </w:r>
    </w:p>
    <w:p w14:paraId="156B4AA3" w14:textId="77777777" w:rsidR="0015356F" w:rsidRPr="00F95057" w:rsidRDefault="00000000" w:rsidP="00F95057">
      <w:r w:rsidRPr="00F95057">
        <w:rPr>
          <w:rFonts w:hint="eastAsia"/>
        </w:rPr>
        <w:t xml:space="preserve">    myMatrix.clear();</w:t>
      </w:r>
    </w:p>
    <w:p w14:paraId="501B1712" w14:textId="77777777" w:rsidR="0015356F" w:rsidRPr="00F95057" w:rsidRDefault="00000000" w:rsidP="00F95057">
      <w:r w:rsidRPr="00F95057">
        <w:rPr>
          <w:rFonts w:hint="eastAsia"/>
        </w:rPr>
        <w:t xml:space="preserve">    myMatrix.writeDisplay();</w:t>
      </w:r>
    </w:p>
    <w:p w14:paraId="3A50EECC" w14:textId="77777777" w:rsidR="0015356F" w:rsidRPr="00F95057" w:rsidRDefault="00000000" w:rsidP="00F95057">
      <w:r w:rsidRPr="00F95057">
        <w:rPr>
          <w:rFonts w:hint="eastAsia"/>
        </w:rPr>
        <w:t xml:space="preserve">    for(int i=0; i&lt;8; i++)</w:t>
      </w:r>
    </w:p>
    <w:p w14:paraId="4DE5D91B" w14:textId="77777777" w:rsidR="0015356F" w:rsidRPr="00F95057" w:rsidRDefault="00000000" w:rsidP="00F95057">
      <w:r w:rsidRPr="00F95057">
        <w:rPr>
          <w:rFonts w:hint="eastAsia"/>
        </w:rPr>
        <w:t xml:space="preserve">    {</w:t>
      </w:r>
    </w:p>
    <w:p w14:paraId="05C6C837" w14:textId="77777777" w:rsidR="0015356F" w:rsidRPr="00F95057" w:rsidRDefault="00000000" w:rsidP="00F95057">
      <w:r w:rsidRPr="00F95057">
        <w:rPr>
          <w:rFonts w:hint="eastAsia"/>
        </w:rPr>
        <w:t xml:space="preserve">      LEDArray[i]=LedArray3[i];</w:t>
      </w:r>
    </w:p>
    <w:p w14:paraId="35FB8C92" w14:textId="77777777" w:rsidR="0015356F" w:rsidRPr="00F95057" w:rsidRDefault="00000000" w:rsidP="00F95057">
      <w:r w:rsidRPr="00F95057">
        <w:rPr>
          <w:rFonts w:hint="eastAsia"/>
        </w:rPr>
        <w:t xml:space="preserve">      for(int j=7; j&gt;=0; j--)</w:t>
      </w:r>
    </w:p>
    <w:p w14:paraId="0E4C856C" w14:textId="77777777" w:rsidR="0015356F" w:rsidRPr="00F95057" w:rsidRDefault="00000000" w:rsidP="00F95057">
      <w:r w:rsidRPr="00F95057">
        <w:rPr>
          <w:rFonts w:hint="eastAsia"/>
        </w:rPr>
        <w:t xml:space="preserve">      {</w:t>
      </w:r>
    </w:p>
    <w:p w14:paraId="28A7458B" w14:textId="77777777" w:rsidR="0015356F" w:rsidRPr="00F95057" w:rsidRDefault="00000000" w:rsidP="00F95057">
      <w:r w:rsidRPr="00F95057">
        <w:rPr>
          <w:rFonts w:hint="eastAsia"/>
        </w:rPr>
        <w:t xml:space="preserve">        if((LEDArray[i]&amp;0x01)&gt;0)</w:t>
      </w:r>
    </w:p>
    <w:p w14:paraId="3423C003" w14:textId="77777777" w:rsidR="0015356F" w:rsidRPr="00F95057" w:rsidRDefault="00000000" w:rsidP="00F95057">
      <w:r w:rsidRPr="00F95057">
        <w:rPr>
          <w:rFonts w:hint="eastAsia"/>
        </w:rPr>
        <w:t xml:space="preserve">        myMatrix.drawPixel(j, i,1);</w:t>
      </w:r>
    </w:p>
    <w:p w14:paraId="5A89F6C0" w14:textId="77777777" w:rsidR="0015356F" w:rsidRPr="00F95057" w:rsidRDefault="00000000" w:rsidP="00F95057">
      <w:r w:rsidRPr="00F95057">
        <w:rPr>
          <w:rFonts w:hint="eastAsia"/>
        </w:rPr>
        <w:t xml:space="preserve">        LEDArray[i] = LEDArray[i]&gt;&gt;1;</w:t>
      </w:r>
    </w:p>
    <w:p w14:paraId="79CBFE69" w14:textId="77777777" w:rsidR="0015356F" w:rsidRPr="00F95057" w:rsidRDefault="00000000" w:rsidP="00F95057">
      <w:r w:rsidRPr="00F95057">
        <w:rPr>
          <w:rFonts w:hint="eastAsia"/>
        </w:rPr>
        <w:t xml:space="preserve">      }</w:t>
      </w:r>
    </w:p>
    <w:p w14:paraId="21EBFA1B" w14:textId="77777777" w:rsidR="0015356F" w:rsidRPr="00F95057" w:rsidRDefault="00000000" w:rsidP="00F95057">
      <w:r w:rsidRPr="00F95057">
        <w:rPr>
          <w:rFonts w:hint="eastAsia"/>
        </w:rPr>
        <w:t xml:space="preserve">    }</w:t>
      </w:r>
    </w:p>
    <w:p w14:paraId="74E6B04D" w14:textId="77777777" w:rsidR="0015356F" w:rsidRPr="00F95057" w:rsidRDefault="00000000" w:rsidP="00F95057">
      <w:r w:rsidRPr="00F95057">
        <w:rPr>
          <w:rFonts w:hint="eastAsia"/>
        </w:rPr>
        <w:t xml:space="preserve">    myMatrix.writeDisplay();</w:t>
      </w:r>
    </w:p>
    <w:p w14:paraId="510679A6" w14:textId="77777777" w:rsidR="0015356F" w:rsidRPr="00F95057" w:rsidRDefault="00000000" w:rsidP="00F95057">
      <w:r w:rsidRPr="00F95057">
        <w:rPr>
          <w:rFonts w:hint="eastAsia"/>
        </w:rPr>
        <w:t xml:space="preserve">    delay(200);</w:t>
      </w:r>
    </w:p>
    <w:p w14:paraId="0075C2EE" w14:textId="77777777" w:rsidR="0015356F" w:rsidRPr="00F95057" w:rsidRDefault="00000000" w:rsidP="00F95057">
      <w:r w:rsidRPr="00F95057">
        <w:rPr>
          <w:rFonts w:hint="eastAsia"/>
        </w:rPr>
        <w:t xml:space="preserve">    myMatrix.clear();</w:t>
      </w:r>
    </w:p>
    <w:p w14:paraId="40C3CDF9" w14:textId="77777777" w:rsidR="0015356F" w:rsidRPr="00F95057" w:rsidRDefault="00000000" w:rsidP="00F95057">
      <w:r w:rsidRPr="00F95057">
        <w:rPr>
          <w:rFonts w:hint="eastAsia"/>
        </w:rPr>
        <w:lastRenderedPageBreak/>
        <w:t xml:space="preserve">    myMatrix.writeDisplay();</w:t>
      </w:r>
    </w:p>
    <w:p w14:paraId="32C19510" w14:textId="77777777" w:rsidR="0015356F" w:rsidRPr="00F95057" w:rsidRDefault="00000000" w:rsidP="00F95057">
      <w:r w:rsidRPr="00F95057">
        <w:rPr>
          <w:rFonts w:hint="eastAsia"/>
        </w:rPr>
        <w:t xml:space="preserve">    for(int i=0; i&lt;8; i++)</w:t>
      </w:r>
    </w:p>
    <w:p w14:paraId="47805051" w14:textId="77777777" w:rsidR="0015356F" w:rsidRPr="00F95057" w:rsidRDefault="00000000" w:rsidP="00F95057">
      <w:r w:rsidRPr="00F95057">
        <w:rPr>
          <w:rFonts w:hint="eastAsia"/>
        </w:rPr>
        <w:t xml:space="preserve">    {</w:t>
      </w:r>
    </w:p>
    <w:p w14:paraId="20961489" w14:textId="77777777" w:rsidR="0015356F" w:rsidRPr="00F95057" w:rsidRDefault="00000000" w:rsidP="00F95057">
      <w:r w:rsidRPr="00F95057">
        <w:rPr>
          <w:rFonts w:hint="eastAsia"/>
        </w:rPr>
        <w:t xml:space="preserve">      LEDArray[i]=LedArray4[i];</w:t>
      </w:r>
    </w:p>
    <w:p w14:paraId="389E8ED5" w14:textId="77777777" w:rsidR="0015356F" w:rsidRPr="00F95057" w:rsidRDefault="00000000" w:rsidP="00F95057">
      <w:r w:rsidRPr="00F95057">
        <w:rPr>
          <w:rFonts w:hint="eastAsia"/>
        </w:rPr>
        <w:t xml:space="preserve">      for(int j=7; j&gt;=0; j--)</w:t>
      </w:r>
    </w:p>
    <w:p w14:paraId="35DA4AA9" w14:textId="77777777" w:rsidR="0015356F" w:rsidRPr="00F95057" w:rsidRDefault="00000000" w:rsidP="00F95057">
      <w:r w:rsidRPr="00F95057">
        <w:rPr>
          <w:rFonts w:hint="eastAsia"/>
        </w:rPr>
        <w:t xml:space="preserve">      {</w:t>
      </w:r>
    </w:p>
    <w:p w14:paraId="126F019A" w14:textId="77777777" w:rsidR="0015356F" w:rsidRPr="00F95057" w:rsidRDefault="00000000" w:rsidP="00F95057">
      <w:r w:rsidRPr="00F95057">
        <w:rPr>
          <w:rFonts w:hint="eastAsia"/>
        </w:rPr>
        <w:t xml:space="preserve">        if((LEDArray[i]&amp;0x01)&gt;0)</w:t>
      </w:r>
    </w:p>
    <w:p w14:paraId="479D1A02" w14:textId="77777777" w:rsidR="0015356F" w:rsidRPr="00F95057" w:rsidRDefault="00000000" w:rsidP="00F95057">
      <w:r w:rsidRPr="00F95057">
        <w:rPr>
          <w:rFonts w:hint="eastAsia"/>
        </w:rPr>
        <w:t xml:space="preserve">        myMatrix.drawPixel(j, i,1);</w:t>
      </w:r>
    </w:p>
    <w:p w14:paraId="70FB86E1" w14:textId="77777777" w:rsidR="0015356F" w:rsidRPr="00F95057" w:rsidRDefault="00000000" w:rsidP="00F95057">
      <w:r w:rsidRPr="00F95057">
        <w:rPr>
          <w:rFonts w:hint="eastAsia"/>
        </w:rPr>
        <w:t xml:space="preserve">        LEDArray[i] = LEDArray[i]&gt;&gt;1;</w:t>
      </w:r>
    </w:p>
    <w:p w14:paraId="7C7262DD" w14:textId="77777777" w:rsidR="0015356F" w:rsidRPr="00F95057" w:rsidRDefault="00000000" w:rsidP="00F95057">
      <w:r w:rsidRPr="00F95057">
        <w:rPr>
          <w:rFonts w:hint="eastAsia"/>
        </w:rPr>
        <w:t xml:space="preserve">      }</w:t>
      </w:r>
    </w:p>
    <w:p w14:paraId="4B47C5AD" w14:textId="77777777" w:rsidR="0015356F" w:rsidRPr="00F95057" w:rsidRDefault="00000000" w:rsidP="00F95057">
      <w:r w:rsidRPr="00F95057">
        <w:rPr>
          <w:rFonts w:hint="eastAsia"/>
        </w:rPr>
        <w:t xml:space="preserve">    }</w:t>
      </w:r>
    </w:p>
    <w:p w14:paraId="1B774E66" w14:textId="77777777" w:rsidR="0015356F" w:rsidRPr="00F95057" w:rsidRDefault="00000000" w:rsidP="00F95057">
      <w:r w:rsidRPr="00F95057">
        <w:rPr>
          <w:rFonts w:hint="eastAsia"/>
        </w:rPr>
        <w:t xml:space="preserve">    myMatrix.writeDisplay();</w:t>
      </w:r>
    </w:p>
    <w:p w14:paraId="4B075CA5" w14:textId="77777777" w:rsidR="0015356F" w:rsidRPr="00F95057" w:rsidRDefault="00000000" w:rsidP="00F95057">
      <w:r w:rsidRPr="00F95057">
        <w:rPr>
          <w:rFonts w:hint="eastAsia"/>
        </w:rPr>
        <w:t xml:space="preserve">    delay(200);</w:t>
      </w:r>
    </w:p>
    <w:p w14:paraId="747A0B9E" w14:textId="77777777" w:rsidR="0015356F" w:rsidRPr="00F95057" w:rsidRDefault="00000000" w:rsidP="00F95057">
      <w:r w:rsidRPr="00F95057">
        <w:rPr>
          <w:rFonts w:hint="eastAsia"/>
        </w:rPr>
        <w:t xml:space="preserve">    myMatrix.clear();</w:t>
      </w:r>
    </w:p>
    <w:p w14:paraId="091C98E6" w14:textId="77777777" w:rsidR="0015356F" w:rsidRPr="00F95057" w:rsidRDefault="00000000" w:rsidP="00F95057">
      <w:r w:rsidRPr="00F95057">
        <w:rPr>
          <w:rFonts w:hint="eastAsia"/>
        </w:rPr>
        <w:t xml:space="preserve">    myMatrix.writeDisplay();</w:t>
      </w:r>
    </w:p>
    <w:p w14:paraId="292263A2" w14:textId="77777777" w:rsidR="0015356F" w:rsidRPr="00F95057" w:rsidRDefault="00000000" w:rsidP="00F95057">
      <w:r w:rsidRPr="00F95057">
        <w:rPr>
          <w:rFonts w:hint="eastAsia"/>
        </w:rPr>
        <w:t xml:space="preserve">    for(int i=0; i&lt;8; i++)</w:t>
      </w:r>
    </w:p>
    <w:p w14:paraId="2754FA8C" w14:textId="77777777" w:rsidR="0015356F" w:rsidRPr="00F95057" w:rsidRDefault="00000000" w:rsidP="00F95057">
      <w:r w:rsidRPr="00F95057">
        <w:rPr>
          <w:rFonts w:hint="eastAsia"/>
        </w:rPr>
        <w:t xml:space="preserve">    {</w:t>
      </w:r>
    </w:p>
    <w:p w14:paraId="021C8549" w14:textId="77777777" w:rsidR="0015356F" w:rsidRPr="00F95057" w:rsidRDefault="00000000" w:rsidP="00F95057">
      <w:r w:rsidRPr="00F95057">
        <w:rPr>
          <w:rFonts w:hint="eastAsia"/>
        </w:rPr>
        <w:t xml:space="preserve">      LEDArray[i]=LedArray5[i];</w:t>
      </w:r>
    </w:p>
    <w:p w14:paraId="1B31EC62" w14:textId="77777777" w:rsidR="0015356F" w:rsidRPr="00F95057" w:rsidRDefault="00000000" w:rsidP="00F95057">
      <w:r w:rsidRPr="00F95057">
        <w:rPr>
          <w:rFonts w:hint="eastAsia"/>
        </w:rPr>
        <w:t xml:space="preserve">      for(int j=7; j&gt;=0; j--)</w:t>
      </w:r>
    </w:p>
    <w:p w14:paraId="65461B2E" w14:textId="77777777" w:rsidR="0015356F" w:rsidRPr="00F95057" w:rsidRDefault="00000000" w:rsidP="00F95057">
      <w:r w:rsidRPr="00F95057">
        <w:rPr>
          <w:rFonts w:hint="eastAsia"/>
        </w:rPr>
        <w:t xml:space="preserve">      {</w:t>
      </w:r>
    </w:p>
    <w:p w14:paraId="4D8DB1AA" w14:textId="77777777" w:rsidR="0015356F" w:rsidRPr="00F95057" w:rsidRDefault="00000000" w:rsidP="00F95057">
      <w:r w:rsidRPr="00F95057">
        <w:rPr>
          <w:rFonts w:hint="eastAsia"/>
        </w:rPr>
        <w:t xml:space="preserve">        if((LEDArray[i]&amp;0x01)&gt;0)</w:t>
      </w:r>
    </w:p>
    <w:p w14:paraId="4FE5AD8F" w14:textId="77777777" w:rsidR="0015356F" w:rsidRPr="00F95057" w:rsidRDefault="00000000" w:rsidP="00F95057">
      <w:r w:rsidRPr="00F95057">
        <w:rPr>
          <w:rFonts w:hint="eastAsia"/>
        </w:rPr>
        <w:t xml:space="preserve">        myMatrix.drawPixel(j, i,1);</w:t>
      </w:r>
    </w:p>
    <w:p w14:paraId="394028E2" w14:textId="77777777" w:rsidR="0015356F" w:rsidRPr="00F95057" w:rsidRDefault="00000000" w:rsidP="00F95057">
      <w:r w:rsidRPr="00F95057">
        <w:rPr>
          <w:rFonts w:hint="eastAsia"/>
        </w:rPr>
        <w:lastRenderedPageBreak/>
        <w:t xml:space="preserve">        LEDArray[i] = LEDArray[i]&gt;&gt;1;</w:t>
      </w:r>
    </w:p>
    <w:p w14:paraId="6D6D2916" w14:textId="77777777" w:rsidR="0015356F" w:rsidRPr="00F95057" w:rsidRDefault="00000000" w:rsidP="00F95057">
      <w:r w:rsidRPr="00F95057">
        <w:rPr>
          <w:rFonts w:hint="eastAsia"/>
        </w:rPr>
        <w:t xml:space="preserve">      }</w:t>
      </w:r>
    </w:p>
    <w:p w14:paraId="0FCE19AC" w14:textId="77777777" w:rsidR="0015356F" w:rsidRPr="00F95057" w:rsidRDefault="00000000" w:rsidP="00F95057">
      <w:r w:rsidRPr="00F95057">
        <w:rPr>
          <w:rFonts w:hint="eastAsia"/>
        </w:rPr>
        <w:t xml:space="preserve">    }</w:t>
      </w:r>
    </w:p>
    <w:p w14:paraId="70BB8584" w14:textId="77777777" w:rsidR="0015356F" w:rsidRPr="00F95057" w:rsidRDefault="00000000" w:rsidP="00F95057">
      <w:r w:rsidRPr="00F95057">
        <w:rPr>
          <w:rFonts w:hint="eastAsia"/>
        </w:rPr>
        <w:t xml:space="preserve">    myMatrix.writeDisplay();</w:t>
      </w:r>
    </w:p>
    <w:p w14:paraId="64FE1555" w14:textId="77777777" w:rsidR="0015356F" w:rsidRPr="00F95057" w:rsidRDefault="00000000" w:rsidP="00F95057">
      <w:r w:rsidRPr="00F95057">
        <w:rPr>
          <w:rFonts w:hint="eastAsia"/>
        </w:rPr>
        <w:t xml:space="preserve">    delay(200);</w:t>
      </w:r>
    </w:p>
    <w:p w14:paraId="02854BCE" w14:textId="77777777" w:rsidR="0015356F" w:rsidRPr="00F95057" w:rsidRDefault="00000000" w:rsidP="00F95057">
      <w:r w:rsidRPr="00F95057">
        <w:rPr>
          <w:rFonts w:hint="eastAsia"/>
        </w:rPr>
        <w:t xml:space="preserve">    myMatrix.clear();</w:t>
      </w:r>
    </w:p>
    <w:p w14:paraId="4EB9BCDB" w14:textId="77777777" w:rsidR="0015356F" w:rsidRPr="00F95057" w:rsidRDefault="00000000" w:rsidP="00F95057">
      <w:r w:rsidRPr="00F95057">
        <w:rPr>
          <w:rFonts w:hint="eastAsia"/>
        </w:rPr>
        <w:t xml:space="preserve">    myMatrix.writeDisplay();</w:t>
      </w:r>
    </w:p>
    <w:p w14:paraId="468EFF0B" w14:textId="77777777" w:rsidR="0015356F" w:rsidRPr="00F95057" w:rsidRDefault="00000000" w:rsidP="00F95057">
      <w:r w:rsidRPr="00F95057">
        <w:rPr>
          <w:rFonts w:hint="eastAsia"/>
        </w:rPr>
        <w:t xml:space="preserve">    for(int i=0; i&lt;8; i++)</w:t>
      </w:r>
    </w:p>
    <w:p w14:paraId="76DB1F89" w14:textId="77777777" w:rsidR="0015356F" w:rsidRPr="00F95057" w:rsidRDefault="00000000" w:rsidP="00F95057">
      <w:r w:rsidRPr="00F95057">
        <w:rPr>
          <w:rFonts w:hint="eastAsia"/>
        </w:rPr>
        <w:t xml:space="preserve">    {</w:t>
      </w:r>
    </w:p>
    <w:p w14:paraId="4F55C31B" w14:textId="77777777" w:rsidR="0015356F" w:rsidRPr="00F95057" w:rsidRDefault="00000000" w:rsidP="00F95057">
      <w:r w:rsidRPr="00F95057">
        <w:rPr>
          <w:rFonts w:hint="eastAsia"/>
        </w:rPr>
        <w:t xml:space="preserve">      LEDArray[i]=LedArray6[i];</w:t>
      </w:r>
    </w:p>
    <w:p w14:paraId="282AB1DC" w14:textId="77777777" w:rsidR="0015356F" w:rsidRPr="00F95057" w:rsidRDefault="00000000" w:rsidP="00F95057">
      <w:r w:rsidRPr="00F95057">
        <w:rPr>
          <w:rFonts w:hint="eastAsia"/>
        </w:rPr>
        <w:t xml:space="preserve">      for(int j=7; j&gt;=0; j--)</w:t>
      </w:r>
    </w:p>
    <w:p w14:paraId="08F6109A" w14:textId="77777777" w:rsidR="0015356F" w:rsidRPr="00F95057" w:rsidRDefault="00000000" w:rsidP="00F95057">
      <w:r w:rsidRPr="00F95057">
        <w:rPr>
          <w:rFonts w:hint="eastAsia"/>
        </w:rPr>
        <w:t xml:space="preserve">      {</w:t>
      </w:r>
    </w:p>
    <w:p w14:paraId="62E7A8F4" w14:textId="77777777" w:rsidR="0015356F" w:rsidRPr="00F95057" w:rsidRDefault="00000000" w:rsidP="00F95057">
      <w:r w:rsidRPr="00F95057">
        <w:rPr>
          <w:rFonts w:hint="eastAsia"/>
        </w:rPr>
        <w:t xml:space="preserve">        if((LEDArray[i]&amp;0x01)&gt;0)</w:t>
      </w:r>
    </w:p>
    <w:p w14:paraId="6C497DA4" w14:textId="77777777" w:rsidR="0015356F" w:rsidRPr="00F95057" w:rsidRDefault="00000000" w:rsidP="00F95057">
      <w:r w:rsidRPr="00F95057">
        <w:rPr>
          <w:rFonts w:hint="eastAsia"/>
        </w:rPr>
        <w:t xml:space="preserve">        myMatrix.drawPixel(j, i,1);</w:t>
      </w:r>
    </w:p>
    <w:p w14:paraId="5A65F716" w14:textId="77777777" w:rsidR="0015356F" w:rsidRPr="00F95057" w:rsidRDefault="00000000" w:rsidP="00F95057">
      <w:r w:rsidRPr="00F95057">
        <w:rPr>
          <w:rFonts w:hint="eastAsia"/>
        </w:rPr>
        <w:t xml:space="preserve">        LEDArray[i] = LEDArray[i]&gt;&gt;1;</w:t>
      </w:r>
    </w:p>
    <w:p w14:paraId="14C4E03C" w14:textId="77777777" w:rsidR="0015356F" w:rsidRPr="00F95057" w:rsidRDefault="00000000" w:rsidP="00F95057">
      <w:r w:rsidRPr="00F95057">
        <w:rPr>
          <w:rFonts w:hint="eastAsia"/>
        </w:rPr>
        <w:t xml:space="preserve">      }</w:t>
      </w:r>
    </w:p>
    <w:p w14:paraId="5FDB1E15" w14:textId="77777777" w:rsidR="0015356F" w:rsidRPr="00F95057" w:rsidRDefault="00000000" w:rsidP="00F95057">
      <w:r w:rsidRPr="00F95057">
        <w:rPr>
          <w:rFonts w:hint="eastAsia"/>
        </w:rPr>
        <w:t xml:space="preserve">    }</w:t>
      </w:r>
    </w:p>
    <w:p w14:paraId="741E05FC" w14:textId="77777777" w:rsidR="0015356F" w:rsidRPr="00F95057" w:rsidRDefault="00000000" w:rsidP="00F95057">
      <w:r w:rsidRPr="00F95057">
        <w:rPr>
          <w:rFonts w:hint="eastAsia"/>
        </w:rPr>
        <w:t xml:space="preserve">    myMatrix.writeDisplay();</w:t>
      </w:r>
    </w:p>
    <w:p w14:paraId="3ED88623" w14:textId="77777777" w:rsidR="0015356F" w:rsidRPr="00F95057" w:rsidRDefault="00000000" w:rsidP="00F95057">
      <w:r w:rsidRPr="00F95057">
        <w:rPr>
          <w:rFonts w:hint="eastAsia"/>
        </w:rPr>
        <w:t xml:space="preserve">    delay(200);</w:t>
      </w:r>
    </w:p>
    <w:p w14:paraId="139ED4A5" w14:textId="77777777" w:rsidR="0015356F" w:rsidRPr="00F95057" w:rsidRDefault="00000000" w:rsidP="00F95057">
      <w:r w:rsidRPr="00F95057">
        <w:rPr>
          <w:rFonts w:hint="eastAsia"/>
        </w:rPr>
        <w:t xml:space="preserve">    myMatrix.clear();</w:t>
      </w:r>
    </w:p>
    <w:p w14:paraId="4F506EF2" w14:textId="77777777" w:rsidR="0015356F" w:rsidRPr="00F95057" w:rsidRDefault="00000000" w:rsidP="00F95057">
      <w:r w:rsidRPr="00F95057">
        <w:rPr>
          <w:rFonts w:hint="eastAsia"/>
        </w:rPr>
        <w:t xml:space="preserve">    myMatrix.writeDisplay();</w:t>
      </w:r>
    </w:p>
    <w:p w14:paraId="5BBD0BCF" w14:textId="77777777" w:rsidR="0015356F" w:rsidRPr="00F95057" w:rsidRDefault="00000000" w:rsidP="00F95057">
      <w:r w:rsidRPr="00F95057">
        <w:rPr>
          <w:rFonts w:hint="eastAsia"/>
        </w:rPr>
        <w:t xml:space="preserve">    for(int i=0; i&lt;8; i++)</w:t>
      </w:r>
    </w:p>
    <w:p w14:paraId="7E7AF27D" w14:textId="77777777" w:rsidR="0015356F" w:rsidRPr="00F95057" w:rsidRDefault="00000000" w:rsidP="00F95057">
      <w:r w:rsidRPr="00F95057">
        <w:rPr>
          <w:rFonts w:hint="eastAsia"/>
        </w:rPr>
        <w:lastRenderedPageBreak/>
        <w:t xml:space="preserve">    {</w:t>
      </w:r>
    </w:p>
    <w:p w14:paraId="4DB5B400" w14:textId="77777777" w:rsidR="0015356F" w:rsidRPr="00F95057" w:rsidRDefault="00000000" w:rsidP="00F95057">
      <w:r w:rsidRPr="00F95057">
        <w:rPr>
          <w:rFonts w:hint="eastAsia"/>
        </w:rPr>
        <w:t xml:space="preserve">      LEDArray[i]=LedArray7[i];</w:t>
      </w:r>
    </w:p>
    <w:p w14:paraId="4EC730F3" w14:textId="77777777" w:rsidR="0015356F" w:rsidRPr="00F95057" w:rsidRDefault="00000000" w:rsidP="00F95057">
      <w:r w:rsidRPr="00F95057">
        <w:rPr>
          <w:rFonts w:hint="eastAsia"/>
        </w:rPr>
        <w:t xml:space="preserve">      for(int j=7; j&gt;=0; j--)</w:t>
      </w:r>
    </w:p>
    <w:p w14:paraId="4AADC905" w14:textId="77777777" w:rsidR="0015356F" w:rsidRPr="00F95057" w:rsidRDefault="00000000" w:rsidP="00F95057">
      <w:r w:rsidRPr="00F95057">
        <w:rPr>
          <w:rFonts w:hint="eastAsia"/>
        </w:rPr>
        <w:t xml:space="preserve">      {</w:t>
      </w:r>
    </w:p>
    <w:p w14:paraId="0805B07E" w14:textId="77777777" w:rsidR="0015356F" w:rsidRPr="00F95057" w:rsidRDefault="00000000" w:rsidP="00F95057">
      <w:r w:rsidRPr="00F95057">
        <w:rPr>
          <w:rFonts w:hint="eastAsia"/>
        </w:rPr>
        <w:t xml:space="preserve">        if((LEDArray[i]&amp;0x01)&gt;0)</w:t>
      </w:r>
    </w:p>
    <w:p w14:paraId="5D5085EC" w14:textId="77777777" w:rsidR="0015356F" w:rsidRPr="00F95057" w:rsidRDefault="00000000" w:rsidP="00F95057">
      <w:r w:rsidRPr="00F95057">
        <w:rPr>
          <w:rFonts w:hint="eastAsia"/>
        </w:rPr>
        <w:t xml:space="preserve">        myMatrix.drawPixel(j, i,1);</w:t>
      </w:r>
    </w:p>
    <w:p w14:paraId="752E98C1" w14:textId="77777777" w:rsidR="0015356F" w:rsidRPr="00F95057" w:rsidRDefault="00000000" w:rsidP="00F95057">
      <w:r w:rsidRPr="00F95057">
        <w:rPr>
          <w:rFonts w:hint="eastAsia"/>
        </w:rPr>
        <w:t xml:space="preserve">        LEDArray[i] = LEDArray[i]&gt;&gt;1;</w:t>
      </w:r>
    </w:p>
    <w:p w14:paraId="17A72525" w14:textId="77777777" w:rsidR="0015356F" w:rsidRPr="00F95057" w:rsidRDefault="00000000" w:rsidP="00F95057">
      <w:r w:rsidRPr="00F95057">
        <w:rPr>
          <w:rFonts w:hint="eastAsia"/>
        </w:rPr>
        <w:t xml:space="preserve">      }</w:t>
      </w:r>
    </w:p>
    <w:p w14:paraId="0248A7D4" w14:textId="77777777" w:rsidR="0015356F" w:rsidRPr="00F95057" w:rsidRDefault="00000000" w:rsidP="00F95057">
      <w:r w:rsidRPr="00F95057">
        <w:rPr>
          <w:rFonts w:hint="eastAsia"/>
        </w:rPr>
        <w:t xml:space="preserve">    }</w:t>
      </w:r>
    </w:p>
    <w:p w14:paraId="385B2A03" w14:textId="77777777" w:rsidR="0015356F" w:rsidRPr="00F95057" w:rsidRDefault="00000000" w:rsidP="00F95057">
      <w:r w:rsidRPr="00F95057">
        <w:rPr>
          <w:rFonts w:hint="eastAsia"/>
        </w:rPr>
        <w:t xml:space="preserve">    myMatrix.writeDisplay();</w:t>
      </w:r>
    </w:p>
    <w:p w14:paraId="1C677F33" w14:textId="77777777" w:rsidR="0015356F" w:rsidRPr="00F95057" w:rsidRDefault="00000000" w:rsidP="00F95057">
      <w:r w:rsidRPr="00F95057">
        <w:rPr>
          <w:rFonts w:hint="eastAsia"/>
        </w:rPr>
        <w:t xml:space="preserve">    delay(200);</w:t>
      </w:r>
    </w:p>
    <w:p w14:paraId="4987844B" w14:textId="77777777" w:rsidR="0015356F" w:rsidRPr="00F95057" w:rsidRDefault="00000000" w:rsidP="00F95057">
      <w:r w:rsidRPr="00F95057">
        <w:rPr>
          <w:rFonts w:hint="eastAsia"/>
        </w:rPr>
        <w:t xml:space="preserve">    myMatrix.clear();</w:t>
      </w:r>
    </w:p>
    <w:p w14:paraId="6EEB16FF" w14:textId="77777777" w:rsidR="0015356F" w:rsidRPr="00F95057" w:rsidRDefault="00000000" w:rsidP="00F95057">
      <w:r w:rsidRPr="00F95057">
        <w:rPr>
          <w:rFonts w:hint="eastAsia"/>
        </w:rPr>
        <w:t xml:space="preserve">    myMatrix.writeDisplay();</w:t>
      </w:r>
    </w:p>
    <w:p w14:paraId="4BDE281A" w14:textId="77777777" w:rsidR="0015356F" w:rsidRPr="00F95057" w:rsidRDefault="0015356F" w:rsidP="00F95057"/>
    <w:p w14:paraId="24B543D7" w14:textId="77777777" w:rsidR="0015356F" w:rsidRPr="00F95057" w:rsidRDefault="00000000" w:rsidP="00F95057">
      <w:r w:rsidRPr="00F95057">
        <w:rPr>
          <w:rFonts w:hint="eastAsia"/>
        </w:rPr>
        <w:t xml:space="preserve">  }</w:t>
      </w:r>
    </w:p>
    <w:p w14:paraId="58F85324" w14:textId="77777777" w:rsidR="0015356F" w:rsidRPr="00F95057" w:rsidRDefault="0015356F" w:rsidP="00F95057"/>
    <w:p w14:paraId="499A6338" w14:textId="77777777" w:rsidR="0015356F" w:rsidRPr="00F95057" w:rsidRDefault="00000000" w:rsidP="00F95057">
      <w:r w:rsidRPr="00F95057">
        <w:rPr>
          <w:rFonts w:hint="eastAsia"/>
        </w:rPr>
        <w:t>}</w:t>
      </w:r>
    </w:p>
    <w:p w14:paraId="42DD3EB3" w14:textId="77777777" w:rsidR="0015356F" w:rsidRPr="00F95057" w:rsidRDefault="0015356F" w:rsidP="00F95057"/>
    <w:p w14:paraId="3CBB2D52" w14:textId="77777777" w:rsidR="0015356F" w:rsidRPr="00F95057" w:rsidRDefault="0015356F" w:rsidP="00F95057"/>
    <w:p w14:paraId="73C689E3" w14:textId="77777777" w:rsidR="0015356F" w:rsidRPr="00F95057" w:rsidRDefault="00000000" w:rsidP="00F95057">
      <w:r w:rsidRPr="00F95057">
        <w:rPr>
          <w:rFonts w:hint="eastAsia"/>
        </w:rPr>
        <w:t>Test Result</w:t>
      </w:r>
      <w:r w:rsidRPr="00F95057">
        <w:rPr>
          <w:rFonts w:hint="eastAsia"/>
        </w:rPr>
        <w:t>：</w:t>
      </w:r>
    </w:p>
    <w:p w14:paraId="22A4C746" w14:textId="77777777" w:rsidR="0015356F" w:rsidRPr="00F95057" w:rsidRDefault="00000000" w:rsidP="00F95057">
      <w:r w:rsidRPr="00F95057">
        <w:rPr>
          <w:rFonts w:hint="eastAsia"/>
        </w:rPr>
        <w:t xml:space="preserve">Upload test code, the yellow robot will display lit LEDs gradually when detecting people around. If nobody is nearby, it will convert from a big square into a smaller </w:t>
      </w:r>
      <w:r w:rsidRPr="00F95057">
        <w:rPr>
          <w:rFonts w:hint="eastAsia"/>
        </w:rPr>
        <w:lastRenderedPageBreak/>
        <w:t>one, circularly.</w:t>
      </w:r>
    </w:p>
    <w:p w14:paraId="267D7B02" w14:textId="77777777" w:rsidR="0015356F" w:rsidRPr="00F95057" w:rsidRDefault="0015356F" w:rsidP="00F95057"/>
    <w:p w14:paraId="36E4C682" w14:textId="77777777" w:rsidR="0015356F" w:rsidRPr="00F95057" w:rsidRDefault="0015356F" w:rsidP="00F95057"/>
    <w:p w14:paraId="01A02759" w14:textId="77777777" w:rsidR="0015356F" w:rsidRPr="00F95057" w:rsidRDefault="0015356F" w:rsidP="00F95057"/>
    <w:p w14:paraId="781224B2" w14:textId="77777777" w:rsidR="0015356F" w:rsidRPr="00F95057" w:rsidRDefault="00000000" w:rsidP="00F95057">
      <w:r w:rsidRPr="00F95057">
        <w:rPr>
          <w:rFonts w:hint="eastAsia"/>
        </w:rPr>
        <w:t xml:space="preserve">Project 11: Sound-controlled Smart Car </w:t>
      </w:r>
    </w:p>
    <w:p w14:paraId="6B16B6AD" w14:textId="77777777" w:rsidR="0015356F" w:rsidRPr="00F95057" w:rsidRDefault="0015356F" w:rsidP="00F95057"/>
    <w:p w14:paraId="616AF385" w14:textId="77777777" w:rsidR="0015356F" w:rsidRPr="00F95057" w:rsidRDefault="00000000" w:rsidP="00F95057">
      <w:r w:rsidRPr="00F95057">
        <w:rPr>
          <w:rFonts w:hint="eastAsia"/>
        </w:rPr>
        <w:t>Description</w:t>
      </w:r>
      <w:r w:rsidRPr="00F95057">
        <w:rPr>
          <w:rFonts w:hint="eastAsia"/>
        </w:rPr>
        <w:t>：</w:t>
      </w:r>
    </w:p>
    <w:p w14:paraId="5F0D2C14" w14:textId="77777777" w:rsidR="0015356F" w:rsidRPr="00F95057" w:rsidRDefault="00000000" w:rsidP="00F95057">
      <w:r w:rsidRPr="00F95057">
        <w:rPr>
          <w:rFonts w:hint="eastAsia"/>
        </w:rPr>
        <w:t>In this project. We will make the yellow robot perform sound control function through sound sensor and ultrasonic sensor inside.</w:t>
      </w:r>
    </w:p>
    <w:p w14:paraId="1760D149" w14:textId="77777777" w:rsidR="0015356F" w:rsidRPr="00F95057" w:rsidRDefault="0015356F" w:rsidP="00F95057"/>
    <w:p w14:paraId="7849A513" w14:textId="77777777" w:rsidR="0015356F" w:rsidRPr="00F95057" w:rsidRDefault="00000000" w:rsidP="00F95057">
      <w:r w:rsidRPr="00F95057">
        <w:rPr>
          <w:rFonts w:hint="eastAsia"/>
        </w:rPr>
        <w:lastRenderedPageBreak/>
        <w:drawing>
          <wp:inline distT="0" distB="0" distL="114300" distR="114300" wp14:anchorId="46F037E7" wp14:editId="089D790E">
            <wp:extent cx="5631180" cy="5391785"/>
            <wp:effectExtent l="0" t="0" r="7620" b="18415"/>
            <wp:docPr id="20" name="图片 20" descr="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44(2)"/>
                    <pic:cNvPicPr>
                      <a:picLocks noChangeAspect="1"/>
                    </pic:cNvPicPr>
                  </pic:nvPicPr>
                  <pic:blipFill>
                    <a:blip r:embed="rId90"/>
                    <a:stretch>
                      <a:fillRect/>
                    </a:stretch>
                  </pic:blipFill>
                  <pic:spPr>
                    <a:xfrm>
                      <a:off x="0" y="0"/>
                      <a:ext cx="5631180" cy="5391785"/>
                    </a:xfrm>
                    <a:prstGeom prst="rect">
                      <a:avLst/>
                    </a:prstGeom>
                  </pic:spPr>
                </pic:pic>
              </a:graphicData>
            </a:graphic>
          </wp:inline>
        </w:drawing>
      </w:r>
    </w:p>
    <w:p w14:paraId="3C4EB5A6" w14:textId="77777777" w:rsidR="0015356F" w:rsidRPr="00F95057" w:rsidRDefault="0015356F" w:rsidP="00F95057"/>
    <w:p w14:paraId="329B82F0" w14:textId="77777777" w:rsidR="0015356F" w:rsidRPr="00F95057" w:rsidRDefault="0015356F" w:rsidP="00F95057"/>
    <w:p w14:paraId="12FAFEAB" w14:textId="77777777" w:rsidR="0015356F" w:rsidRPr="00F95057" w:rsidRDefault="0015356F" w:rsidP="00F95057"/>
    <w:p w14:paraId="4208928E" w14:textId="77777777" w:rsidR="0015356F" w:rsidRPr="00F95057" w:rsidRDefault="0015356F" w:rsidP="00F95057"/>
    <w:p w14:paraId="5DEB2069" w14:textId="77777777" w:rsidR="0015356F" w:rsidRPr="00F95057" w:rsidRDefault="0015356F" w:rsidP="00F95057"/>
    <w:p w14:paraId="20473948" w14:textId="77777777" w:rsidR="0015356F" w:rsidRPr="00F95057" w:rsidRDefault="0015356F" w:rsidP="00F95057"/>
    <w:p w14:paraId="676D5087" w14:textId="77777777" w:rsidR="0015356F" w:rsidRPr="00F95057" w:rsidRDefault="0015356F" w:rsidP="00F95057"/>
    <w:p w14:paraId="67B72EEC" w14:textId="77777777" w:rsidR="0015356F" w:rsidRPr="00F95057" w:rsidRDefault="0015356F" w:rsidP="00F95057"/>
    <w:p w14:paraId="798FF271" w14:textId="77777777" w:rsidR="0015356F" w:rsidRPr="00F95057" w:rsidRDefault="0015356F" w:rsidP="00F95057"/>
    <w:p w14:paraId="2254C9AC" w14:textId="77777777" w:rsidR="0015356F" w:rsidRPr="00F95057" w:rsidRDefault="0015356F" w:rsidP="00F95057"/>
    <w:p w14:paraId="29C97F43" w14:textId="77777777" w:rsidR="0015356F" w:rsidRPr="00F95057" w:rsidRDefault="0015356F" w:rsidP="00F95057"/>
    <w:p w14:paraId="3223F486" w14:textId="77777777" w:rsidR="0015356F" w:rsidRPr="00F95057" w:rsidRDefault="00000000" w:rsidP="00F95057">
      <w:r w:rsidRPr="00F95057">
        <w:rPr>
          <w:rFonts w:hint="eastAsia"/>
        </w:rPr>
        <w:t xml:space="preserve">Sound Sensor </w:t>
      </w:r>
    </w:p>
    <w:p w14:paraId="28688196" w14:textId="77777777" w:rsidR="0015356F" w:rsidRPr="00F95057" w:rsidRDefault="0015356F" w:rsidP="00F95057"/>
    <w:p w14:paraId="4C402737" w14:textId="77777777" w:rsidR="0015356F" w:rsidRPr="00F95057" w:rsidRDefault="00000000" w:rsidP="00F95057">
      <w:r w:rsidRPr="00F95057">
        <w:rPr>
          <w:rFonts w:hint="eastAsia"/>
        </w:rPr>
        <w:t>The sound sensor is a sensor that converts sound signals into electrical signals. It can be used to make sound-activated robots, sound-activated switches, sound-activated alarms, etc., according to the effect of interacting with the sound.</w:t>
      </w:r>
    </w:p>
    <w:p w14:paraId="542D4D02" w14:textId="77777777" w:rsidR="0015356F" w:rsidRPr="00F95057" w:rsidRDefault="0015356F" w:rsidP="00F95057"/>
    <w:p w14:paraId="68F0325F" w14:textId="77777777" w:rsidR="0015356F" w:rsidRPr="00F95057" w:rsidRDefault="00000000" w:rsidP="00F95057">
      <w:r w:rsidRPr="00F95057">
        <w:rPr>
          <w:rFonts w:hint="eastAsia"/>
        </w:rPr>
        <w:drawing>
          <wp:inline distT="0" distB="0" distL="114300" distR="114300" wp14:anchorId="1C39C34A" wp14:editId="6F05A002">
            <wp:extent cx="2250440" cy="2009140"/>
            <wp:effectExtent l="0" t="0" r="16510" b="10160"/>
            <wp:docPr id="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8"/>
                    <pic:cNvPicPr>
                      <a:picLocks noChangeAspect="1"/>
                    </pic:cNvPicPr>
                  </pic:nvPicPr>
                  <pic:blipFill>
                    <a:blip r:embed="rId91"/>
                    <a:srcRect l="897"/>
                    <a:stretch>
                      <a:fillRect/>
                    </a:stretch>
                  </pic:blipFill>
                  <pic:spPr>
                    <a:xfrm>
                      <a:off x="0" y="0"/>
                      <a:ext cx="2250440" cy="2009140"/>
                    </a:xfrm>
                    <a:prstGeom prst="rect">
                      <a:avLst/>
                    </a:prstGeom>
                    <a:noFill/>
                    <a:ln>
                      <a:noFill/>
                    </a:ln>
                  </pic:spPr>
                </pic:pic>
              </a:graphicData>
            </a:graphic>
          </wp:inline>
        </w:drawing>
      </w:r>
    </w:p>
    <w:p w14:paraId="61C94EE3" w14:textId="77777777" w:rsidR="0015356F" w:rsidRPr="00F95057" w:rsidRDefault="00000000" w:rsidP="00F95057">
      <w:r w:rsidRPr="00F95057">
        <w:rPr>
          <w:rFonts w:hint="eastAsia"/>
        </w:rPr>
        <w:t xml:space="preserve">There is a very thin film in the sensor. When sound or air blows it, </w:t>
      </w:r>
    </w:p>
    <w:p w14:paraId="02E43548" w14:textId="77777777" w:rsidR="0015356F" w:rsidRPr="00F95057" w:rsidRDefault="00000000" w:rsidP="00F95057">
      <w:r w:rsidRPr="00F95057">
        <w:rPr>
          <w:rFonts w:hint="eastAsia"/>
        </w:rPr>
        <w:t xml:space="preserve">the sound wave or airflow passes through, the film will vibrate </w:t>
      </w:r>
    </w:p>
    <w:p w14:paraId="07DCC455" w14:textId="77777777" w:rsidR="0015356F" w:rsidRPr="00F95057" w:rsidRDefault="00000000" w:rsidP="00F95057">
      <w:r w:rsidRPr="00F95057">
        <w:rPr>
          <w:rFonts w:hint="eastAsia"/>
        </w:rPr>
        <w:t xml:space="preserve">Continuously and generate an electrical signal, which is transmitted to the coding robot. </w:t>
      </w:r>
    </w:p>
    <w:p w14:paraId="3B6494B3" w14:textId="77777777" w:rsidR="0015356F" w:rsidRPr="00F95057" w:rsidRDefault="00000000" w:rsidP="00F95057">
      <w:r w:rsidRPr="00F95057">
        <w:rPr>
          <w:rFonts w:hint="eastAsia"/>
        </w:rPr>
        <w:t>(Arduino Uno)</w:t>
      </w:r>
    </w:p>
    <w:p w14:paraId="1CA95AC1" w14:textId="77777777" w:rsidR="0015356F" w:rsidRPr="00F95057" w:rsidRDefault="0015356F" w:rsidP="00F95057"/>
    <w:p w14:paraId="280B7076" w14:textId="77777777" w:rsidR="0015356F" w:rsidRPr="00F95057" w:rsidRDefault="0015356F" w:rsidP="00F95057"/>
    <w:p w14:paraId="59E62A3E" w14:textId="77777777" w:rsidR="0015356F" w:rsidRPr="00F95057" w:rsidRDefault="00000000" w:rsidP="00F95057">
      <w:r w:rsidRPr="00F95057">
        <w:rPr>
          <w:rFonts w:hint="eastAsia"/>
        </w:rPr>
        <w:t xml:space="preserve">The sound intensity detected can be converted to any value </w:t>
      </w:r>
      <w:r w:rsidRPr="00F95057">
        <w:t xml:space="preserve">between 0~1023. </w:t>
      </w:r>
    </w:p>
    <w:p w14:paraId="6DEF8262" w14:textId="77777777" w:rsidR="0015356F" w:rsidRPr="00F95057" w:rsidRDefault="00000000" w:rsidP="00F95057">
      <w:r w:rsidRPr="00F95057">
        <w:rPr>
          <w:rFonts w:hint="eastAsia"/>
        </w:rPr>
        <w:lastRenderedPageBreak/>
        <w:t>The Trig pin of the ultrasonic sensor is connected to digital 2 and Echo pin is connected to digital 3; the sound sensor is interfaced with analog A0; SDA and SCL pin of dot matrix display is attached to analog A4 and A5; and the pin controlling direction on the left DC geared motor is connected to digital 8 and its pin controlling speed is interfaced with digital 9; the pin controlling direction on the right DC motor is attached to A1(digital 15) and the pin controlling speed is interfaced with digital 10.</w:t>
      </w:r>
    </w:p>
    <w:p w14:paraId="1869DF18" w14:textId="77777777" w:rsidR="0015356F" w:rsidRPr="00F95057" w:rsidRDefault="0015356F" w:rsidP="00F95057"/>
    <w:p w14:paraId="30A04801" w14:textId="77777777" w:rsidR="0015356F" w:rsidRPr="00F95057" w:rsidRDefault="0015356F" w:rsidP="00F95057"/>
    <w:p w14:paraId="0FF70F41" w14:textId="77777777" w:rsidR="0015356F" w:rsidRPr="00F95057" w:rsidRDefault="0015356F" w:rsidP="00F95057"/>
    <w:p w14:paraId="1410EFA2" w14:textId="77777777" w:rsidR="0015356F" w:rsidRPr="00F95057" w:rsidRDefault="00000000" w:rsidP="00F95057">
      <w:bookmarkStart w:id="24" w:name="OLE_LINK10"/>
      <w:r w:rsidRPr="00F95057">
        <w:rPr>
          <w:rFonts w:hint="eastAsia"/>
        </w:rPr>
        <w:t>Preparation</w:t>
      </w:r>
    </w:p>
    <w:p w14:paraId="68C5C41C" w14:textId="77777777" w:rsidR="0015356F" w:rsidRPr="00F95057" w:rsidRDefault="00000000" w:rsidP="00F95057">
      <w:r w:rsidRPr="00F95057">
        <w:rPr>
          <w:rFonts w:hint="eastAsia"/>
        </w:rPr>
        <w:t>Slide the BT switch to OFF end</w:t>
      </w:r>
    </w:p>
    <w:p w14:paraId="06015119" w14:textId="77777777" w:rsidR="0015356F" w:rsidRPr="00F95057" w:rsidRDefault="00000000" w:rsidP="00F95057">
      <w:r w:rsidRPr="00F95057">
        <w:rPr>
          <w:rFonts w:hint="eastAsia"/>
        </w:rPr>
        <w:t>Connect the yellow robot to the computer by a USB cable</w:t>
      </w:r>
      <w:r w:rsidRPr="00F95057">
        <w:rPr>
          <w:rFonts w:hint="eastAsia"/>
        </w:rPr>
        <w:t>（</w:t>
      </w:r>
      <w:r w:rsidRPr="00F95057">
        <w:rPr>
          <w:rFonts w:hint="eastAsia"/>
        </w:rPr>
        <w:t>3</w:t>
      </w:r>
      <w:r w:rsidRPr="00F95057">
        <w:rPr>
          <w:rFonts w:hint="eastAsia"/>
        </w:rPr>
        <w:t>）</w:t>
      </w:r>
      <w:r w:rsidRPr="00F95057">
        <w:rPr>
          <w:rFonts w:hint="eastAsia"/>
        </w:rPr>
        <w:t>Upload test code on Arduino IDE</w:t>
      </w:r>
    </w:p>
    <w:bookmarkEnd w:id="24"/>
    <w:p w14:paraId="7B90E746" w14:textId="77777777" w:rsidR="0015356F" w:rsidRPr="00F95057" w:rsidRDefault="0015356F" w:rsidP="00F95057"/>
    <w:p w14:paraId="0105554E" w14:textId="77777777" w:rsidR="0015356F" w:rsidRPr="00F95057" w:rsidRDefault="00000000" w:rsidP="00F95057">
      <w:r w:rsidRPr="00F95057">
        <w:rPr>
          <w:rFonts w:hint="eastAsia"/>
        </w:rPr>
        <w:t>Test Code</w:t>
      </w:r>
      <w:r w:rsidRPr="00F95057">
        <w:rPr>
          <w:rFonts w:hint="eastAsia"/>
        </w:rPr>
        <w:t>：</w:t>
      </w:r>
    </w:p>
    <w:p w14:paraId="44A641F7" w14:textId="77777777" w:rsidR="0015356F" w:rsidRPr="00F95057" w:rsidRDefault="00000000" w:rsidP="00F95057">
      <w:r w:rsidRPr="00F95057">
        <w:rPr>
          <w:rFonts w:hint="eastAsia"/>
        </w:rPr>
        <w:t xml:space="preserve">Note: </w:t>
      </w:r>
    </w:p>
    <w:p w14:paraId="393D7627" w14:textId="77777777" w:rsidR="0015356F" w:rsidRPr="00F95057" w:rsidRDefault="00000000" w:rsidP="00F95057">
      <w:r w:rsidRPr="00F95057">
        <w:rPr>
          <w:rFonts w:hint="eastAsia"/>
        </w:rPr>
        <w:t xml:space="preserve">Need to fully charge the yellow robot if you continue further experiments. </w:t>
      </w:r>
    </w:p>
    <w:p w14:paraId="05EA77CF" w14:textId="77777777" w:rsidR="0015356F" w:rsidRPr="00F95057" w:rsidRDefault="00000000" w:rsidP="00F95057">
      <w:r w:rsidRPr="00F95057">
        <w:rPr>
          <w:rFonts w:hint="eastAsia"/>
        </w:rPr>
        <w:t>Clap your hands or make sounds with 5cm away from sound sensor.</w:t>
      </w:r>
    </w:p>
    <w:p w14:paraId="0F02F82D" w14:textId="77777777" w:rsidR="0015356F" w:rsidRPr="00F95057" w:rsidRDefault="0015356F" w:rsidP="00F95057"/>
    <w:p w14:paraId="7FF77DC2" w14:textId="77777777" w:rsidR="0015356F" w:rsidRPr="00F95057" w:rsidRDefault="00000000" w:rsidP="00F95057">
      <w:bookmarkStart w:id="25" w:name="OLE_LINK17"/>
      <w:r w:rsidRPr="00F95057">
        <w:t xml:space="preserve">#include &lt;Matrix.h&gt;        </w:t>
      </w:r>
    </w:p>
    <w:p w14:paraId="54A06A25" w14:textId="77777777" w:rsidR="0015356F" w:rsidRPr="00F95057" w:rsidRDefault="00000000" w:rsidP="00F95057">
      <w:r w:rsidRPr="00F95057">
        <w:t>Matrix myMatrix(A4, A5);    //</w:t>
      </w:r>
      <w:r w:rsidRPr="00F95057">
        <w:rPr>
          <w:rFonts w:hint="eastAsia"/>
        </w:rPr>
        <w:t xml:space="preserve">create </w:t>
      </w:r>
      <w:r w:rsidRPr="00F95057">
        <w:t>myMatrix</w:t>
      </w:r>
      <w:r w:rsidRPr="00F95057">
        <w:rPr>
          <w:rFonts w:hint="eastAsia"/>
        </w:rPr>
        <w:t xml:space="preserve"> and define communication pins</w:t>
      </w:r>
    </w:p>
    <w:p w14:paraId="2914F239" w14:textId="77777777" w:rsidR="0015356F" w:rsidRPr="00F95057" w:rsidRDefault="00000000" w:rsidP="00F95057">
      <w:r w:rsidRPr="00F95057">
        <w:lastRenderedPageBreak/>
        <w:t>volatile int distance;     //</w:t>
      </w:r>
      <w:r w:rsidRPr="00F95057">
        <w:rPr>
          <w:rFonts w:hint="eastAsia"/>
        </w:rPr>
        <w:t>ultrasonic ranging variable</w:t>
      </w:r>
    </w:p>
    <w:p w14:paraId="239D33F3" w14:textId="77777777" w:rsidR="0015356F" w:rsidRPr="00F95057" w:rsidRDefault="00000000" w:rsidP="00F95057">
      <w:r w:rsidRPr="00F95057">
        <w:t>volatile int distance1;</w:t>
      </w:r>
    </w:p>
    <w:p w14:paraId="60DEB071" w14:textId="77777777" w:rsidR="0015356F" w:rsidRPr="00F95057" w:rsidRDefault="00000000" w:rsidP="00F95057">
      <w:r w:rsidRPr="00F95057">
        <w:t>volatile int distance2;</w:t>
      </w:r>
    </w:p>
    <w:p w14:paraId="5A23BD9C" w14:textId="77777777" w:rsidR="0015356F" w:rsidRPr="00F95057" w:rsidRDefault="00000000" w:rsidP="00F95057">
      <w:r w:rsidRPr="00F95057">
        <w:t>int  sensorVal;</w:t>
      </w:r>
    </w:p>
    <w:p w14:paraId="282DEC5B" w14:textId="77777777" w:rsidR="0015356F" w:rsidRPr="00F95057" w:rsidRDefault="00000000" w:rsidP="00F95057">
      <w:r w:rsidRPr="00F95057">
        <w:t>uint8_t LedArray1[8] = {0x00, 0x18, 0x24, 0x00, 0x00, 0xa5, 0xa5, 0x42};</w:t>
      </w:r>
    </w:p>
    <w:p w14:paraId="04D11B01" w14:textId="77777777" w:rsidR="0015356F" w:rsidRPr="00F95057" w:rsidRDefault="00000000" w:rsidP="00F95057">
      <w:r w:rsidRPr="00F95057">
        <w:t>uint8_t  LEDArray[8];  //</w:t>
      </w:r>
      <w:r w:rsidRPr="00F95057">
        <w:rPr>
          <w:rFonts w:hint="eastAsia"/>
        </w:rPr>
        <w:t>define a array variable without initial value</w:t>
      </w:r>
    </w:p>
    <w:p w14:paraId="6505B4D3" w14:textId="77777777" w:rsidR="0015356F" w:rsidRPr="00F95057" w:rsidRDefault="00000000" w:rsidP="00F95057">
      <w:r w:rsidRPr="00F95057">
        <w:t>void front() {           //</w:t>
      </w:r>
      <w:r w:rsidRPr="00F95057">
        <w:rPr>
          <w:rFonts w:hint="eastAsia"/>
        </w:rPr>
        <w:t>go front</w:t>
      </w:r>
    </w:p>
    <w:p w14:paraId="26F6FD16" w14:textId="77777777" w:rsidR="0015356F" w:rsidRPr="00F95057" w:rsidRDefault="00000000" w:rsidP="00F95057">
      <w:r w:rsidRPr="00F95057">
        <w:t xml:space="preserve">  digitalWrite(8, LOW);</w:t>
      </w:r>
    </w:p>
    <w:p w14:paraId="6C580730" w14:textId="77777777" w:rsidR="0015356F" w:rsidRPr="00F95057" w:rsidRDefault="00000000" w:rsidP="00F95057">
      <w:r w:rsidRPr="00F95057">
        <w:t xml:space="preserve">  digitalWrite(A1, LOW);</w:t>
      </w:r>
    </w:p>
    <w:p w14:paraId="0818A03F" w14:textId="77777777" w:rsidR="0015356F" w:rsidRPr="00F95057" w:rsidRDefault="00000000" w:rsidP="00F95057">
      <w:r w:rsidRPr="00F95057">
        <w:t xml:space="preserve">  analogWrite(9, 150);</w:t>
      </w:r>
    </w:p>
    <w:p w14:paraId="33C84244" w14:textId="77777777" w:rsidR="0015356F" w:rsidRPr="00F95057" w:rsidRDefault="00000000" w:rsidP="00F95057">
      <w:r w:rsidRPr="00F95057">
        <w:t xml:space="preserve">  analogWrite(10, 150);</w:t>
      </w:r>
    </w:p>
    <w:p w14:paraId="24A2F915" w14:textId="77777777" w:rsidR="0015356F" w:rsidRPr="00F95057" w:rsidRDefault="00000000" w:rsidP="00F95057">
      <w:r w:rsidRPr="00F95057">
        <w:t>}</w:t>
      </w:r>
    </w:p>
    <w:p w14:paraId="1B3A4DF5" w14:textId="77777777" w:rsidR="0015356F" w:rsidRPr="00F95057" w:rsidRDefault="0015356F" w:rsidP="00F95057"/>
    <w:p w14:paraId="26CD73BE" w14:textId="77777777" w:rsidR="0015356F" w:rsidRPr="00F95057" w:rsidRDefault="00000000" w:rsidP="00F95057">
      <w:r w:rsidRPr="00F95057">
        <w:t>void back() {                 //</w:t>
      </w:r>
      <w:r w:rsidRPr="00F95057">
        <w:rPr>
          <w:rFonts w:hint="eastAsia"/>
        </w:rPr>
        <w:t>go back</w:t>
      </w:r>
    </w:p>
    <w:p w14:paraId="32DDFB4B" w14:textId="77777777" w:rsidR="0015356F" w:rsidRPr="00F95057" w:rsidRDefault="00000000" w:rsidP="00F95057">
      <w:r w:rsidRPr="00F95057">
        <w:t xml:space="preserve">  digitalWrite(8, HIGH);</w:t>
      </w:r>
    </w:p>
    <w:p w14:paraId="08FE39BA" w14:textId="77777777" w:rsidR="0015356F" w:rsidRPr="00F95057" w:rsidRDefault="00000000" w:rsidP="00F95057">
      <w:r w:rsidRPr="00F95057">
        <w:t xml:space="preserve">  digitalWrite(A1, HIGH);</w:t>
      </w:r>
    </w:p>
    <w:p w14:paraId="1BF94101" w14:textId="77777777" w:rsidR="0015356F" w:rsidRPr="00F95057" w:rsidRDefault="00000000" w:rsidP="00F95057">
      <w:r w:rsidRPr="00F95057">
        <w:t xml:space="preserve">  analogWrite(9, 150);</w:t>
      </w:r>
    </w:p>
    <w:p w14:paraId="443F9230" w14:textId="77777777" w:rsidR="0015356F" w:rsidRPr="00F95057" w:rsidRDefault="00000000" w:rsidP="00F95057">
      <w:r w:rsidRPr="00F95057">
        <w:t xml:space="preserve">  analogWrite(10, 150);</w:t>
      </w:r>
    </w:p>
    <w:p w14:paraId="55D81893" w14:textId="77777777" w:rsidR="0015356F" w:rsidRPr="00F95057" w:rsidRDefault="00000000" w:rsidP="00F95057">
      <w:r w:rsidRPr="00F95057">
        <w:t>}</w:t>
      </w:r>
    </w:p>
    <w:p w14:paraId="5E3390C6" w14:textId="77777777" w:rsidR="0015356F" w:rsidRPr="00F95057" w:rsidRDefault="0015356F" w:rsidP="00F95057"/>
    <w:p w14:paraId="7B45DFCE" w14:textId="77777777" w:rsidR="0015356F" w:rsidRPr="00F95057" w:rsidRDefault="00000000" w:rsidP="00F95057">
      <w:r w:rsidRPr="00F95057">
        <w:t>void Stop() {               //</w:t>
      </w:r>
      <w:r w:rsidRPr="00F95057">
        <w:rPr>
          <w:rFonts w:hint="eastAsia"/>
        </w:rPr>
        <w:t xml:space="preserve">stop </w:t>
      </w:r>
    </w:p>
    <w:p w14:paraId="42A7E6E9" w14:textId="77777777" w:rsidR="0015356F" w:rsidRPr="00F95057" w:rsidRDefault="00000000" w:rsidP="00F95057">
      <w:r w:rsidRPr="00F95057">
        <w:t xml:space="preserve">  digitalWrite(8, HIGH);</w:t>
      </w:r>
    </w:p>
    <w:p w14:paraId="3E5242E6" w14:textId="77777777" w:rsidR="0015356F" w:rsidRPr="00F95057" w:rsidRDefault="00000000" w:rsidP="00F95057">
      <w:r w:rsidRPr="00F95057">
        <w:lastRenderedPageBreak/>
        <w:t xml:space="preserve">  digitalWrite(A1, HIGH);</w:t>
      </w:r>
    </w:p>
    <w:p w14:paraId="74DD4B9E" w14:textId="77777777" w:rsidR="0015356F" w:rsidRPr="00F95057" w:rsidRDefault="00000000" w:rsidP="00F95057">
      <w:r w:rsidRPr="00F95057">
        <w:t xml:space="preserve">  analogWrite(9, 0);</w:t>
      </w:r>
    </w:p>
    <w:p w14:paraId="68AAD2F9" w14:textId="77777777" w:rsidR="0015356F" w:rsidRPr="00F95057" w:rsidRDefault="00000000" w:rsidP="00F95057">
      <w:r w:rsidRPr="00F95057">
        <w:t xml:space="preserve">  analogWrite(10, 0);</w:t>
      </w:r>
    </w:p>
    <w:p w14:paraId="7C6C8DEB" w14:textId="77777777" w:rsidR="0015356F" w:rsidRPr="00F95057" w:rsidRDefault="00000000" w:rsidP="00F95057">
      <w:r w:rsidRPr="00F95057">
        <w:t>}</w:t>
      </w:r>
    </w:p>
    <w:p w14:paraId="6B8D6D0D" w14:textId="77777777" w:rsidR="0015356F" w:rsidRPr="00F95057" w:rsidRDefault="0015356F" w:rsidP="00F95057"/>
    <w:p w14:paraId="2B9D6F27" w14:textId="77777777" w:rsidR="0015356F" w:rsidRPr="00F95057" w:rsidRDefault="00000000" w:rsidP="00F95057">
      <w:r w:rsidRPr="00F95057">
        <w:t>float checkdistance_2_3() {            //</w:t>
      </w:r>
      <w:r w:rsidRPr="00F95057">
        <w:rPr>
          <w:rFonts w:hint="eastAsia"/>
        </w:rPr>
        <w:t>ultrasonic ranging code</w:t>
      </w:r>
    </w:p>
    <w:p w14:paraId="51BE0681" w14:textId="77777777" w:rsidR="0015356F" w:rsidRPr="00F95057" w:rsidRDefault="00000000" w:rsidP="00F95057">
      <w:r w:rsidRPr="00F95057">
        <w:t xml:space="preserve">  digitalWrite(2, LOW);</w:t>
      </w:r>
    </w:p>
    <w:p w14:paraId="020C6CD1" w14:textId="77777777" w:rsidR="0015356F" w:rsidRPr="00F95057" w:rsidRDefault="00000000" w:rsidP="00F95057">
      <w:r w:rsidRPr="00F95057">
        <w:t xml:space="preserve">  delayMicroseconds(2);</w:t>
      </w:r>
    </w:p>
    <w:p w14:paraId="31B73B42" w14:textId="77777777" w:rsidR="0015356F" w:rsidRPr="00F95057" w:rsidRDefault="00000000" w:rsidP="00F95057">
      <w:r w:rsidRPr="00F95057">
        <w:t xml:space="preserve">  digitalWrite(2, HIGH);</w:t>
      </w:r>
    </w:p>
    <w:p w14:paraId="5D6928B2" w14:textId="77777777" w:rsidR="0015356F" w:rsidRPr="00F95057" w:rsidRDefault="00000000" w:rsidP="00F95057">
      <w:r w:rsidRPr="00F95057">
        <w:t xml:space="preserve">  delayMicroseconds(10);</w:t>
      </w:r>
    </w:p>
    <w:p w14:paraId="264B1DB7" w14:textId="77777777" w:rsidR="0015356F" w:rsidRPr="00F95057" w:rsidRDefault="00000000" w:rsidP="00F95057">
      <w:r w:rsidRPr="00F95057">
        <w:t xml:space="preserve">  digitalWrite(2, LOW);</w:t>
      </w:r>
    </w:p>
    <w:p w14:paraId="2ABFC249" w14:textId="77777777" w:rsidR="0015356F" w:rsidRPr="00F95057" w:rsidRDefault="00000000" w:rsidP="00F95057">
      <w:r w:rsidRPr="00F95057">
        <w:t xml:space="preserve">  float distance = pulseIn(3, HIGH) / 58.00;      //</w:t>
      </w:r>
      <w:r w:rsidRPr="00F95057">
        <w:rPr>
          <w:rFonts w:hint="eastAsia"/>
        </w:rPr>
        <w:t>calculate distance</w:t>
      </w:r>
    </w:p>
    <w:p w14:paraId="198D24F7" w14:textId="77777777" w:rsidR="0015356F" w:rsidRPr="00F95057" w:rsidRDefault="00000000" w:rsidP="00F95057">
      <w:r w:rsidRPr="00F95057">
        <w:t xml:space="preserve">  delay(10);</w:t>
      </w:r>
    </w:p>
    <w:p w14:paraId="56CFE548" w14:textId="77777777" w:rsidR="0015356F" w:rsidRPr="00F95057" w:rsidRDefault="00000000" w:rsidP="00F95057">
      <w:r w:rsidRPr="00F95057">
        <w:t xml:space="preserve">  return distance;</w:t>
      </w:r>
    </w:p>
    <w:p w14:paraId="009BD4ED" w14:textId="77777777" w:rsidR="0015356F" w:rsidRPr="00F95057" w:rsidRDefault="00000000" w:rsidP="00F95057">
      <w:r w:rsidRPr="00F95057">
        <w:t>}</w:t>
      </w:r>
    </w:p>
    <w:p w14:paraId="75442C6F" w14:textId="77777777" w:rsidR="0015356F" w:rsidRPr="00F95057" w:rsidRDefault="0015356F" w:rsidP="00F95057"/>
    <w:p w14:paraId="5369A233" w14:textId="77777777" w:rsidR="0015356F" w:rsidRPr="00F95057" w:rsidRDefault="00000000" w:rsidP="00F95057">
      <w:r w:rsidRPr="00F95057">
        <w:t xml:space="preserve"> void left() {           //</w:t>
      </w:r>
      <w:r w:rsidRPr="00F95057">
        <w:rPr>
          <w:rFonts w:hint="eastAsia"/>
        </w:rPr>
        <w:t>code of left turning</w:t>
      </w:r>
    </w:p>
    <w:p w14:paraId="168057EB" w14:textId="77777777" w:rsidR="0015356F" w:rsidRPr="00F95057" w:rsidRDefault="00000000" w:rsidP="00F95057">
      <w:r w:rsidRPr="00F95057">
        <w:t xml:space="preserve">  digitalWrite(8, HIGH);</w:t>
      </w:r>
    </w:p>
    <w:p w14:paraId="54B9A098" w14:textId="77777777" w:rsidR="0015356F" w:rsidRPr="00F95057" w:rsidRDefault="00000000" w:rsidP="00F95057">
      <w:r w:rsidRPr="00F95057">
        <w:t xml:space="preserve">  digitalWrite(A1, LOW);</w:t>
      </w:r>
    </w:p>
    <w:p w14:paraId="7052D955" w14:textId="77777777" w:rsidR="0015356F" w:rsidRPr="00F95057" w:rsidRDefault="00000000" w:rsidP="00F95057">
      <w:r w:rsidRPr="00F95057">
        <w:t xml:space="preserve">  analogWrite(9, 140);</w:t>
      </w:r>
    </w:p>
    <w:p w14:paraId="35688438" w14:textId="77777777" w:rsidR="0015356F" w:rsidRPr="00F95057" w:rsidRDefault="00000000" w:rsidP="00F95057">
      <w:r w:rsidRPr="00F95057">
        <w:t xml:space="preserve">  analogWrite(10, 140);</w:t>
      </w:r>
    </w:p>
    <w:p w14:paraId="05A53961" w14:textId="77777777" w:rsidR="0015356F" w:rsidRPr="00F95057" w:rsidRDefault="00000000" w:rsidP="00F95057">
      <w:r w:rsidRPr="00F95057">
        <w:t>}</w:t>
      </w:r>
    </w:p>
    <w:p w14:paraId="2E96FA55" w14:textId="77777777" w:rsidR="0015356F" w:rsidRPr="00F95057" w:rsidRDefault="0015356F" w:rsidP="00F95057"/>
    <w:p w14:paraId="710E5C47" w14:textId="77777777" w:rsidR="0015356F" w:rsidRPr="00F95057" w:rsidRDefault="0015356F" w:rsidP="00F95057"/>
    <w:p w14:paraId="4EF701FC" w14:textId="77777777" w:rsidR="0015356F" w:rsidRPr="00F95057" w:rsidRDefault="00000000" w:rsidP="00F95057">
      <w:r w:rsidRPr="00F95057">
        <w:t>void right() {              //</w:t>
      </w:r>
      <w:r w:rsidRPr="00F95057">
        <w:rPr>
          <w:rFonts w:hint="eastAsia"/>
        </w:rPr>
        <w:t>the code of right turning</w:t>
      </w:r>
    </w:p>
    <w:p w14:paraId="7513F37D" w14:textId="77777777" w:rsidR="0015356F" w:rsidRPr="00F95057" w:rsidRDefault="00000000" w:rsidP="00F95057">
      <w:r w:rsidRPr="00F95057">
        <w:t xml:space="preserve">  digitalWrite(8, LOW);</w:t>
      </w:r>
    </w:p>
    <w:p w14:paraId="1971058A" w14:textId="77777777" w:rsidR="0015356F" w:rsidRPr="00F95057" w:rsidRDefault="00000000" w:rsidP="00F95057">
      <w:r w:rsidRPr="00F95057">
        <w:t xml:space="preserve">  digitalWrite(A1, HIGH);</w:t>
      </w:r>
    </w:p>
    <w:p w14:paraId="1FEE2DD1" w14:textId="77777777" w:rsidR="0015356F" w:rsidRPr="00F95057" w:rsidRDefault="00000000" w:rsidP="00F95057">
      <w:r w:rsidRPr="00F95057">
        <w:t xml:space="preserve">  analogWrite(9, 140);</w:t>
      </w:r>
    </w:p>
    <w:p w14:paraId="0F6064A0" w14:textId="77777777" w:rsidR="0015356F" w:rsidRPr="00F95057" w:rsidRDefault="00000000" w:rsidP="00F95057">
      <w:r w:rsidRPr="00F95057">
        <w:t xml:space="preserve">  analogWrite(10, 140);</w:t>
      </w:r>
    </w:p>
    <w:p w14:paraId="0000FC5C" w14:textId="77777777" w:rsidR="0015356F" w:rsidRPr="00F95057" w:rsidRDefault="00000000" w:rsidP="00F95057">
      <w:r w:rsidRPr="00F95057">
        <w:t>}</w:t>
      </w:r>
    </w:p>
    <w:p w14:paraId="40DE0BAC" w14:textId="77777777" w:rsidR="0015356F" w:rsidRPr="00F95057" w:rsidRDefault="0015356F" w:rsidP="00F95057"/>
    <w:p w14:paraId="21728C72" w14:textId="77777777" w:rsidR="0015356F" w:rsidRPr="00F95057" w:rsidRDefault="00000000" w:rsidP="00F95057">
      <w:r w:rsidRPr="00F95057">
        <w:t>void avoid(){</w:t>
      </w:r>
    </w:p>
    <w:p w14:paraId="4282B347" w14:textId="77777777" w:rsidR="0015356F" w:rsidRPr="00F95057" w:rsidRDefault="00000000" w:rsidP="00F95057">
      <w:r w:rsidRPr="00F95057">
        <w:t xml:space="preserve">  distance = checkdistance_2_3();       //</w:t>
      </w:r>
      <w:r w:rsidRPr="00F95057">
        <w:rPr>
          <w:rFonts w:hint="eastAsia"/>
        </w:rPr>
        <w:t xml:space="preserve">set the detected value to </w:t>
      </w:r>
      <w:r w:rsidRPr="00F95057">
        <w:t>distance</w:t>
      </w:r>
    </w:p>
    <w:p w14:paraId="2B2477AC" w14:textId="77777777" w:rsidR="0015356F" w:rsidRPr="00F95057" w:rsidRDefault="00000000" w:rsidP="00F95057">
      <w:r w:rsidRPr="00F95057">
        <w:t xml:space="preserve">  if(distance &lt; 15&amp;&amp;distance &gt;0){</w:t>
      </w:r>
    </w:p>
    <w:p w14:paraId="310FC2E6" w14:textId="77777777" w:rsidR="0015356F" w:rsidRPr="00F95057" w:rsidRDefault="00000000" w:rsidP="00F95057">
      <w:r w:rsidRPr="00F95057">
        <w:t xml:space="preserve">    Stop();              //</w:t>
      </w:r>
      <w:r w:rsidRPr="00F95057">
        <w:rPr>
          <w:rFonts w:hint="eastAsia"/>
        </w:rPr>
        <w:t>stop</w:t>
      </w:r>
    </w:p>
    <w:p w14:paraId="44B4BAFC" w14:textId="77777777" w:rsidR="0015356F" w:rsidRPr="00F95057" w:rsidRDefault="00000000" w:rsidP="00F95057">
      <w:r w:rsidRPr="00F95057">
        <w:t xml:space="preserve">    left();             //</w:t>
      </w:r>
      <w:r w:rsidRPr="00F95057">
        <w:rPr>
          <w:rFonts w:hint="eastAsia"/>
        </w:rPr>
        <w:t>turn left</w:t>
      </w:r>
    </w:p>
    <w:p w14:paraId="64762FAF" w14:textId="77777777" w:rsidR="0015356F" w:rsidRPr="00F95057" w:rsidRDefault="00000000" w:rsidP="00F95057">
      <w:r w:rsidRPr="00F95057">
        <w:t xml:space="preserve">    delay(380);           //</w:t>
      </w:r>
      <w:r w:rsidRPr="00F95057">
        <w:rPr>
          <w:rFonts w:hint="eastAsia"/>
        </w:rPr>
        <w:t>delay in 380ms</w:t>
      </w:r>
    </w:p>
    <w:p w14:paraId="25103A1F" w14:textId="77777777" w:rsidR="0015356F" w:rsidRPr="00F95057" w:rsidRDefault="00000000" w:rsidP="00F95057">
      <w:r w:rsidRPr="00F95057">
        <w:t xml:space="preserve">    Stop();</w:t>
      </w:r>
    </w:p>
    <w:p w14:paraId="7A92802A" w14:textId="77777777" w:rsidR="0015356F" w:rsidRPr="00F95057" w:rsidRDefault="00000000" w:rsidP="00F95057">
      <w:r w:rsidRPr="00F95057">
        <w:t xml:space="preserve">    distance1 = checkdistance_2_3();   //</w:t>
      </w:r>
      <w:r w:rsidRPr="00F95057">
        <w:rPr>
          <w:rFonts w:hint="eastAsia"/>
        </w:rPr>
        <w:t xml:space="preserve">set the detected value to </w:t>
      </w:r>
      <w:r w:rsidRPr="00F95057">
        <w:t>distance</w:t>
      </w:r>
      <w:r w:rsidRPr="00F95057">
        <w:rPr>
          <w:rFonts w:hint="eastAsia"/>
        </w:rPr>
        <w:t>1</w:t>
      </w:r>
    </w:p>
    <w:p w14:paraId="614BC158" w14:textId="77777777" w:rsidR="0015356F" w:rsidRPr="00F95057" w:rsidRDefault="00000000" w:rsidP="00F95057">
      <w:r w:rsidRPr="00F95057">
        <w:t xml:space="preserve">    delay(300);                //</w:t>
      </w:r>
      <w:r w:rsidRPr="00F95057">
        <w:rPr>
          <w:rFonts w:hint="eastAsia"/>
        </w:rPr>
        <w:t>delay in 300ms</w:t>
      </w:r>
    </w:p>
    <w:p w14:paraId="32453100" w14:textId="77777777" w:rsidR="0015356F" w:rsidRPr="00F95057" w:rsidRDefault="00000000" w:rsidP="00F95057">
      <w:r w:rsidRPr="00F95057">
        <w:t xml:space="preserve">    right();                 //</w:t>
      </w:r>
      <w:r w:rsidRPr="00F95057">
        <w:rPr>
          <w:rFonts w:hint="eastAsia"/>
        </w:rPr>
        <w:t>turn right</w:t>
      </w:r>
      <w:r w:rsidRPr="00F95057">
        <w:t xml:space="preserve"> </w:t>
      </w:r>
    </w:p>
    <w:p w14:paraId="23759349" w14:textId="77777777" w:rsidR="0015356F" w:rsidRPr="00F95057" w:rsidRDefault="00000000" w:rsidP="00F95057">
      <w:r w:rsidRPr="00F95057">
        <w:t xml:space="preserve">    delay(750);           //</w:t>
      </w:r>
      <w:r w:rsidRPr="00F95057">
        <w:rPr>
          <w:rFonts w:hint="eastAsia"/>
        </w:rPr>
        <w:t>delay in 750ms</w:t>
      </w:r>
    </w:p>
    <w:p w14:paraId="70A01987" w14:textId="77777777" w:rsidR="0015356F" w:rsidRPr="00F95057" w:rsidRDefault="00000000" w:rsidP="00F95057">
      <w:r w:rsidRPr="00F95057">
        <w:t xml:space="preserve">    Stop();            //</w:t>
      </w:r>
      <w:r w:rsidRPr="00F95057">
        <w:rPr>
          <w:rFonts w:hint="eastAsia"/>
        </w:rPr>
        <w:t>stop</w:t>
      </w:r>
    </w:p>
    <w:p w14:paraId="49005138" w14:textId="77777777" w:rsidR="0015356F" w:rsidRPr="00F95057" w:rsidRDefault="00000000" w:rsidP="00F95057">
      <w:r w:rsidRPr="00F95057">
        <w:t xml:space="preserve">    distance2 = checkdistance_2_3();   //</w:t>
      </w:r>
      <w:r w:rsidRPr="00F95057">
        <w:rPr>
          <w:rFonts w:hint="eastAsia"/>
        </w:rPr>
        <w:t xml:space="preserve">set the detected value to </w:t>
      </w:r>
      <w:r w:rsidRPr="00F95057">
        <w:t>distance2</w:t>
      </w:r>
    </w:p>
    <w:p w14:paraId="2C38B0E1" w14:textId="77777777" w:rsidR="0015356F" w:rsidRPr="00F95057" w:rsidRDefault="00000000" w:rsidP="00F95057">
      <w:r w:rsidRPr="00F95057">
        <w:lastRenderedPageBreak/>
        <w:t xml:space="preserve">    delay(300);</w:t>
      </w:r>
    </w:p>
    <w:p w14:paraId="15E671EC" w14:textId="77777777" w:rsidR="0015356F" w:rsidRPr="00F95057" w:rsidRDefault="00000000" w:rsidP="00F95057">
      <w:r w:rsidRPr="00F95057">
        <w:t xml:space="preserve">    if (distance1 &gt; distance2) {    //</w:t>
      </w:r>
      <w:r w:rsidRPr="00F95057">
        <w:rPr>
          <w:rFonts w:hint="eastAsia"/>
        </w:rPr>
        <w:t>if left distance value is more than the right one</w:t>
      </w:r>
    </w:p>
    <w:p w14:paraId="44AD1777" w14:textId="77777777" w:rsidR="0015356F" w:rsidRPr="00F95057" w:rsidRDefault="00000000" w:rsidP="00F95057">
      <w:r w:rsidRPr="00F95057">
        <w:t xml:space="preserve">      left();</w:t>
      </w:r>
    </w:p>
    <w:p w14:paraId="3F6A1AEE" w14:textId="77777777" w:rsidR="0015356F" w:rsidRPr="00F95057" w:rsidRDefault="00000000" w:rsidP="00F95057">
      <w:r w:rsidRPr="00F95057">
        <w:t xml:space="preserve">      delay(750);</w:t>
      </w:r>
    </w:p>
    <w:p w14:paraId="6497E91C" w14:textId="77777777" w:rsidR="0015356F" w:rsidRPr="00F95057" w:rsidRDefault="00000000" w:rsidP="00F95057">
      <w:r w:rsidRPr="00F95057">
        <w:t xml:space="preserve">      front();</w:t>
      </w:r>
    </w:p>
    <w:p w14:paraId="32D6D068" w14:textId="77777777" w:rsidR="0015356F" w:rsidRPr="00F95057" w:rsidRDefault="00000000" w:rsidP="00F95057">
      <w:r w:rsidRPr="00F95057">
        <w:t xml:space="preserve">    }else{</w:t>
      </w:r>
    </w:p>
    <w:p w14:paraId="7605FB92" w14:textId="77777777" w:rsidR="0015356F" w:rsidRPr="00F95057" w:rsidRDefault="00000000" w:rsidP="00F95057">
      <w:r w:rsidRPr="00F95057">
        <w:t xml:space="preserve">      front();</w:t>
      </w:r>
    </w:p>
    <w:p w14:paraId="5E910F6A" w14:textId="77777777" w:rsidR="0015356F" w:rsidRPr="00F95057" w:rsidRDefault="00000000" w:rsidP="00F95057">
      <w:r w:rsidRPr="00F95057">
        <w:t xml:space="preserve">      }</w:t>
      </w:r>
    </w:p>
    <w:p w14:paraId="7E094D9D" w14:textId="77777777" w:rsidR="0015356F" w:rsidRPr="00F95057" w:rsidRDefault="00000000" w:rsidP="00F95057">
      <w:r w:rsidRPr="00F95057">
        <w:t xml:space="preserve">  }</w:t>
      </w:r>
    </w:p>
    <w:p w14:paraId="45F386C2" w14:textId="77777777" w:rsidR="0015356F" w:rsidRPr="00F95057" w:rsidRDefault="00000000" w:rsidP="00F95057">
      <w:r w:rsidRPr="00F95057">
        <w:t xml:space="preserve">  else{</w:t>
      </w:r>
    </w:p>
    <w:p w14:paraId="2A858ABB" w14:textId="77777777" w:rsidR="0015356F" w:rsidRPr="00F95057" w:rsidRDefault="00000000" w:rsidP="00F95057">
      <w:r w:rsidRPr="00F95057">
        <w:t xml:space="preserve">  front();</w:t>
      </w:r>
    </w:p>
    <w:p w14:paraId="602801FF" w14:textId="77777777" w:rsidR="0015356F" w:rsidRPr="00F95057" w:rsidRDefault="00000000" w:rsidP="00F95057">
      <w:r w:rsidRPr="00F95057">
        <w:t xml:space="preserve">  }</w:t>
      </w:r>
    </w:p>
    <w:p w14:paraId="79E17A36" w14:textId="77777777" w:rsidR="0015356F" w:rsidRPr="00F95057" w:rsidRDefault="00000000" w:rsidP="00F95057">
      <w:r w:rsidRPr="00F95057">
        <w:t xml:space="preserve"> </w:t>
      </w:r>
    </w:p>
    <w:p w14:paraId="5A1A5D01" w14:textId="77777777" w:rsidR="0015356F" w:rsidRPr="00F95057" w:rsidRDefault="00000000" w:rsidP="00F95057">
      <w:r w:rsidRPr="00F95057">
        <w:t>}</w:t>
      </w:r>
    </w:p>
    <w:p w14:paraId="406EE513" w14:textId="77777777" w:rsidR="0015356F" w:rsidRPr="00F95057" w:rsidRDefault="0015356F" w:rsidP="00F95057"/>
    <w:p w14:paraId="7956F173" w14:textId="77777777" w:rsidR="0015356F" w:rsidRPr="00F95057" w:rsidRDefault="0015356F" w:rsidP="00F95057"/>
    <w:p w14:paraId="1779CA08" w14:textId="77777777" w:rsidR="0015356F" w:rsidRPr="00F95057" w:rsidRDefault="00000000" w:rsidP="00F95057">
      <w:r w:rsidRPr="00F95057">
        <w:t>void setup() {</w:t>
      </w:r>
    </w:p>
    <w:p w14:paraId="3648551F" w14:textId="77777777" w:rsidR="0015356F" w:rsidRPr="00F95057" w:rsidRDefault="00000000" w:rsidP="00F95057">
      <w:r w:rsidRPr="00F95057">
        <w:t xml:space="preserve">  Serial.begin(9600);</w:t>
      </w:r>
    </w:p>
    <w:p w14:paraId="0FF6534B" w14:textId="77777777" w:rsidR="0015356F" w:rsidRPr="00F95057" w:rsidRDefault="00000000" w:rsidP="00F95057">
      <w:r w:rsidRPr="00F95057">
        <w:t xml:space="preserve">  pinMode(8, OUTPUT);       //</w:t>
      </w:r>
      <w:r w:rsidRPr="00F95057">
        <w:rPr>
          <w:rFonts w:hint="eastAsia"/>
        </w:rPr>
        <w:t>define pin8 as OUTPUT</w:t>
      </w:r>
    </w:p>
    <w:p w14:paraId="77E60D3B" w14:textId="77777777" w:rsidR="0015356F" w:rsidRPr="00F95057" w:rsidRDefault="00000000" w:rsidP="00F95057">
      <w:r w:rsidRPr="00F95057">
        <w:t xml:space="preserve">  pinMode(A1, OUTPUT);</w:t>
      </w:r>
    </w:p>
    <w:p w14:paraId="4F9677FC" w14:textId="77777777" w:rsidR="0015356F" w:rsidRPr="00F95057" w:rsidRDefault="00000000" w:rsidP="00F95057">
      <w:r w:rsidRPr="00F95057">
        <w:t xml:space="preserve">  pinMode(2, OUTPUT);</w:t>
      </w:r>
    </w:p>
    <w:p w14:paraId="5A85D995" w14:textId="77777777" w:rsidR="0015356F" w:rsidRPr="00F95057" w:rsidRDefault="00000000" w:rsidP="00F95057">
      <w:r w:rsidRPr="00F95057">
        <w:lastRenderedPageBreak/>
        <w:t xml:space="preserve">  pinMode(3, INPUT);          //</w:t>
      </w:r>
      <w:r w:rsidRPr="00F95057">
        <w:rPr>
          <w:rFonts w:hint="eastAsia"/>
        </w:rPr>
        <w:t>define pin3 as INPUT</w:t>
      </w:r>
    </w:p>
    <w:p w14:paraId="5BF91D91" w14:textId="77777777" w:rsidR="0015356F" w:rsidRPr="00F95057" w:rsidRDefault="00000000" w:rsidP="00F95057">
      <w:r w:rsidRPr="00F95057">
        <w:t xml:space="preserve">  distance = 0;</w:t>
      </w:r>
    </w:p>
    <w:p w14:paraId="7EF027DA" w14:textId="77777777" w:rsidR="0015356F" w:rsidRPr="00F95057" w:rsidRDefault="00000000" w:rsidP="00F95057">
      <w:r w:rsidRPr="00F95057">
        <w:t xml:space="preserve">  distance1 = 0;</w:t>
      </w:r>
    </w:p>
    <w:p w14:paraId="5E35D0C7" w14:textId="77777777" w:rsidR="0015356F" w:rsidRPr="00F95057" w:rsidRDefault="00000000" w:rsidP="00F95057">
      <w:r w:rsidRPr="00F95057">
        <w:t xml:space="preserve">  distance2 = 0;</w:t>
      </w:r>
    </w:p>
    <w:p w14:paraId="5197426D" w14:textId="77777777" w:rsidR="0015356F" w:rsidRPr="00F95057" w:rsidRDefault="00000000" w:rsidP="00F95057">
      <w:r w:rsidRPr="00F95057">
        <w:t xml:space="preserve">  myMatrix.begin(0x70);</w:t>
      </w:r>
    </w:p>
    <w:p w14:paraId="32DC2B29" w14:textId="77777777" w:rsidR="0015356F" w:rsidRPr="00F95057" w:rsidRDefault="00000000" w:rsidP="00F95057">
      <w:r w:rsidRPr="00F95057">
        <w:t xml:space="preserve">  myMatrix.clear();</w:t>
      </w:r>
    </w:p>
    <w:p w14:paraId="43709C63" w14:textId="77777777" w:rsidR="0015356F" w:rsidRPr="00F95057" w:rsidRDefault="00000000" w:rsidP="00F95057">
      <w:r w:rsidRPr="00F95057">
        <w:t xml:space="preserve">  delay(1000);</w:t>
      </w:r>
    </w:p>
    <w:p w14:paraId="522C494C" w14:textId="77777777" w:rsidR="0015356F" w:rsidRPr="00F95057" w:rsidRDefault="00000000" w:rsidP="00F95057">
      <w:r w:rsidRPr="00F95057">
        <w:t xml:space="preserve">  for (int i = 0; i &lt; 8; i++)</w:t>
      </w:r>
    </w:p>
    <w:p w14:paraId="0804BF74" w14:textId="77777777" w:rsidR="0015356F" w:rsidRPr="00F95057" w:rsidRDefault="00000000" w:rsidP="00F95057">
      <w:r w:rsidRPr="00F95057">
        <w:t xml:space="preserve">  {</w:t>
      </w:r>
    </w:p>
    <w:p w14:paraId="39318C9F" w14:textId="77777777" w:rsidR="0015356F" w:rsidRPr="00F95057" w:rsidRDefault="00000000" w:rsidP="00F95057">
      <w:r w:rsidRPr="00F95057">
        <w:t xml:space="preserve">    LEDArray[i] = LedArray1[i];</w:t>
      </w:r>
    </w:p>
    <w:p w14:paraId="3CEC948A" w14:textId="77777777" w:rsidR="0015356F" w:rsidRPr="00F95057" w:rsidRDefault="00000000" w:rsidP="00F95057">
      <w:r w:rsidRPr="00F95057">
        <w:t xml:space="preserve">    for (int j = 7; j &gt;= 0; j--)</w:t>
      </w:r>
    </w:p>
    <w:p w14:paraId="5B0B57BC" w14:textId="77777777" w:rsidR="0015356F" w:rsidRPr="00F95057" w:rsidRDefault="00000000" w:rsidP="00F95057">
      <w:r w:rsidRPr="00F95057">
        <w:t xml:space="preserve">    {</w:t>
      </w:r>
    </w:p>
    <w:p w14:paraId="5D31ACD3" w14:textId="77777777" w:rsidR="0015356F" w:rsidRPr="00F95057" w:rsidRDefault="00000000" w:rsidP="00F95057">
      <w:r w:rsidRPr="00F95057">
        <w:t xml:space="preserve">      if ((LEDArray[i] &amp; 0x01) &gt; 0)</w:t>
      </w:r>
    </w:p>
    <w:p w14:paraId="55BFF936" w14:textId="77777777" w:rsidR="0015356F" w:rsidRPr="00F95057" w:rsidRDefault="00000000" w:rsidP="00F95057">
      <w:r w:rsidRPr="00F95057">
        <w:t xml:space="preserve">        myMatrix.drawPixel(j, i, 1);</w:t>
      </w:r>
    </w:p>
    <w:p w14:paraId="40C86F4C" w14:textId="77777777" w:rsidR="0015356F" w:rsidRPr="00F95057" w:rsidRDefault="00000000" w:rsidP="00F95057">
      <w:r w:rsidRPr="00F95057">
        <w:t xml:space="preserve">      LEDArray[i] = LEDArray[i] &gt;&gt; 1;</w:t>
      </w:r>
    </w:p>
    <w:p w14:paraId="646298EA" w14:textId="77777777" w:rsidR="0015356F" w:rsidRPr="00F95057" w:rsidRDefault="00000000" w:rsidP="00F95057">
      <w:r w:rsidRPr="00F95057">
        <w:t xml:space="preserve">    }</w:t>
      </w:r>
    </w:p>
    <w:p w14:paraId="35912ED6" w14:textId="77777777" w:rsidR="0015356F" w:rsidRPr="00F95057" w:rsidRDefault="00000000" w:rsidP="00F95057">
      <w:r w:rsidRPr="00F95057">
        <w:t xml:space="preserve">  }</w:t>
      </w:r>
    </w:p>
    <w:p w14:paraId="1DBE9BD0" w14:textId="77777777" w:rsidR="0015356F" w:rsidRPr="00F95057" w:rsidRDefault="00000000" w:rsidP="00F95057">
      <w:r w:rsidRPr="00F95057">
        <w:t xml:space="preserve">  myMatrix.writeDisplay();</w:t>
      </w:r>
    </w:p>
    <w:p w14:paraId="346C4CC3" w14:textId="77777777" w:rsidR="0015356F" w:rsidRPr="00F95057" w:rsidRDefault="00000000" w:rsidP="00F95057">
      <w:r w:rsidRPr="00F95057">
        <w:t>}</w:t>
      </w:r>
    </w:p>
    <w:p w14:paraId="39C99248" w14:textId="77777777" w:rsidR="0015356F" w:rsidRPr="00F95057" w:rsidRDefault="0015356F" w:rsidP="00F95057"/>
    <w:p w14:paraId="04FDABE7" w14:textId="77777777" w:rsidR="0015356F" w:rsidRPr="00F95057" w:rsidRDefault="0015356F" w:rsidP="00F95057"/>
    <w:p w14:paraId="12B864EF" w14:textId="77777777" w:rsidR="0015356F" w:rsidRPr="00F95057" w:rsidRDefault="00000000" w:rsidP="00F95057">
      <w:r w:rsidRPr="00F95057">
        <w:t>void loop() {</w:t>
      </w:r>
    </w:p>
    <w:p w14:paraId="4704D826" w14:textId="77777777" w:rsidR="0015356F" w:rsidRPr="00F95057" w:rsidRDefault="00000000" w:rsidP="00F95057">
      <w:r w:rsidRPr="00F95057">
        <w:lastRenderedPageBreak/>
        <w:t xml:space="preserve">  sensorVal = analogRead(A0);</w:t>
      </w:r>
    </w:p>
    <w:p w14:paraId="1FE513E8" w14:textId="77777777" w:rsidR="0015356F" w:rsidRPr="00F95057" w:rsidRDefault="00000000" w:rsidP="00F95057">
      <w:r w:rsidRPr="00F95057">
        <w:t xml:space="preserve">  Serial.println(sensorVal);</w:t>
      </w:r>
    </w:p>
    <w:p w14:paraId="3239668D" w14:textId="77777777" w:rsidR="0015356F" w:rsidRPr="00F95057" w:rsidRDefault="00000000" w:rsidP="00F95057">
      <w:r w:rsidRPr="00F95057">
        <w:t xml:space="preserve">  if(sensorVal &gt; 150){</w:t>
      </w:r>
    </w:p>
    <w:p w14:paraId="5F1FFCB2" w14:textId="77777777" w:rsidR="0015356F" w:rsidRPr="00F95057" w:rsidRDefault="00000000" w:rsidP="00F95057">
      <w:r w:rsidRPr="00F95057">
        <w:t xml:space="preserve">   for(int i=0;i&lt;10;i++){</w:t>
      </w:r>
    </w:p>
    <w:p w14:paraId="692E31D2" w14:textId="77777777" w:rsidR="0015356F" w:rsidRPr="00F95057" w:rsidRDefault="00000000" w:rsidP="00F95057">
      <w:r w:rsidRPr="00F95057">
        <w:t xml:space="preserve">    avoid();</w:t>
      </w:r>
    </w:p>
    <w:p w14:paraId="2C3A3A7A" w14:textId="77777777" w:rsidR="0015356F" w:rsidRPr="00F95057" w:rsidRDefault="00000000" w:rsidP="00F95057">
      <w:r w:rsidRPr="00F95057">
        <w:t xml:space="preserve">    delay(10);</w:t>
      </w:r>
    </w:p>
    <w:p w14:paraId="50E23775" w14:textId="77777777" w:rsidR="0015356F" w:rsidRPr="00F95057" w:rsidRDefault="00000000" w:rsidP="00F95057">
      <w:r w:rsidRPr="00F95057">
        <w:t xml:space="preserve">  }</w:t>
      </w:r>
    </w:p>
    <w:p w14:paraId="117654E1" w14:textId="77777777" w:rsidR="0015356F" w:rsidRPr="00F95057" w:rsidRDefault="00000000" w:rsidP="00F95057">
      <w:r w:rsidRPr="00F95057">
        <w:t xml:space="preserve">  }</w:t>
      </w:r>
    </w:p>
    <w:p w14:paraId="03A2F942" w14:textId="77777777" w:rsidR="0015356F" w:rsidRPr="00F95057" w:rsidRDefault="00000000" w:rsidP="00F95057">
      <w:r w:rsidRPr="00F95057">
        <w:t xml:space="preserve">  else{</w:t>
      </w:r>
    </w:p>
    <w:p w14:paraId="1E411153" w14:textId="77777777" w:rsidR="0015356F" w:rsidRPr="00F95057" w:rsidRDefault="00000000" w:rsidP="00F95057">
      <w:r w:rsidRPr="00F95057">
        <w:t xml:space="preserve">    Stop();</w:t>
      </w:r>
    </w:p>
    <w:p w14:paraId="41426768" w14:textId="77777777" w:rsidR="0015356F" w:rsidRPr="00F95057" w:rsidRDefault="00000000" w:rsidP="00F95057">
      <w:r w:rsidRPr="00F95057">
        <w:t xml:space="preserve">  }</w:t>
      </w:r>
    </w:p>
    <w:p w14:paraId="2B85DAD9" w14:textId="77777777" w:rsidR="0015356F" w:rsidRPr="00F95057" w:rsidRDefault="00000000" w:rsidP="00F95057">
      <w:r w:rsidRPr="00F95057">
        <w:t>}</w:t>
      </w:r>
    </w:p>
    <w:bookmarkEnd w:id="25"/>
    <w:p w14:paraId="4929770C" w14:textId="77777777" w:rsidR="0015356F" w:rsidRPr="00F95057" w:rsidRDefault="0015356F" w:rsidP="00F95057"/>
    <w:p w14:paraId="56C8D462" w14:textId="77777777" w:rsidR="0015356F" w:rsidRPr="00F95057" w:rsidRDefault="0015356F" w:rsidP="00F95057"/>
    <w:p w14:paraId="7188A950" w14:textId="77777777" w:rsidR="0015356F" w:rsidRPr="00F95057" w:rsidRDefault="0015356F" w:rsidP="00F95057"/>
    <w:p w14:paraId="22D4499E" w14:textId="77777777" w:rsidR="0015356F" w:rsidRPr="00F95057" w:rsidRDefault="0015356F" w:rsidP="00F95057"/>
    <w:p w14:paraId="4518E713" w14:textId="77777777" w:rsidR="0015356F" w:rsidRPr="00F95057" w:rsidRDefault="00000000" w:rsidP="00F95057">
      <w:r w:rsidRPr="00F95057">
        <w:rPr>
          <w:rFonts w:hint="eastAsia"/>
        </w:rPr>
        <w:t>Test Result</w:t>
      </w:r>
      <w:r w:rsidRPr="00F95057">
        <w:rPr>
          <w:rFonts w:hint="eastAsia"/>
        </w:rPr>
        <w:t>：</w:t>
      </w:r>
    </w:p>
    <w:p w14:paraId="676591FA" w14:textId="77777777" w:rsidR="0015356F" w:rsidRPr="00F95057" w:rsidRDefault="0015356F" w:rsidP="00F95057"/>
    <w:p w14:paraId="3E9E0800" w14:textId="77777777" w:rsidR="0015356F" w:rsidRPr="00F95057" w:rsidRDefault="00000000" w:rsidP="00F95057">
      <w:r w:rsidRPr="00F95057">
        <w:rPr>
          <w:rFonts w:hint="eastAsia"/>
        </w:rPr>
        <w:t>When the sound intensity is more than 150, the yellow robot will activate obstacle avoidance; when the sound intensity is less than 150, the robot will stop.</w:t>
      </w:r>
    </w:p>
    <w:p w14:paraId="4FA5BC38" w14:textId="77777777" w:rsidR="0015356F" w:rsidRPr="00F95057" w:rsidRDefault="0015356F" w:rsidP="00F95057"/>
    <w:p w14:paraId="2432907B" w14:textId="77777777" w:rsidR="0015356F" w:rsidRPr="00F95057" w:rsidRDefault="0015356F" w:rsidP="00F95057"/>
    <w:p w14:paraId="42DD73E2" w14:textId="77777777" w:rsidR="0015356F" w:rsidRPr="00F95057" w:rsidRDefault="00000000" w:rsidP="00F95057">
      <w:r w:rsidRPr="00F95057">
        <w:rPr>
          <w:rFonts w:hint="eastAsia"/>
        </w:rPr>
        <w:lastRenderedPageBreak/>
        <w:t xml:space="preserve">   </w:t>
      </w:r>
    </w:p>
    <w:p w14:paraId="44B37D98" w14:textId="77777777" w:rsidR="0015356F" w:rsidRPr="00F95057" w:rsidRDefault="00000000" w:rsidP="00F95057">
      <w:r w:rsidRPr="00F95057">
        <w:rPr>
          <w:rFonts w:hint="eastAsia"/>
        </w:rPr>
        <w:t xml:space="preserve">Project 12: Bluetooth Remote Control   </w:t>
      </w:r>
    </w:p>
    <w:p w14:paraId="34E5F78D" w14:textId="77777777" w:rsidR="0015356F" w:rsidRPr="00F95057" w:rsidRDefault="00000000" w:rsidP="00F95057">
      <w:r w:rsidRPr="00F95057">
        <w:rPr>
          <w:rFonts w:hint="eastAsia"/>
        </w:rPr>
        <w:t>Description</w:t>
      </w:r>
      <w:r w:rsidRPr="00F95057">
        <w:rPr>
          <w:rFonts w:hint="eastAsia"/>
        </w:rPr>
        <w:t>：</w:t>
      </w:r>
    </w:p>
    <w:p w14:paraId="7556B310" w14:textId="77777777" w:rsidR="0015356F" w:rsidRPr="00F95057" w:rsidRDefault="00000000" w:rsidP="00F95057">
      <w:r w:rsidRPr="00F95057">
        <w:rPr>
          <w:rFonts w:hint="eastAsia"/>
        </w:rPr>
        <w:t xml:space="preserve">     </w:t>
      </w:r>
    </w:p>
    <w:p w14:paraId="1A205AA9" w14:textId="77777777" w:rsidR="0015356F" w:rsidRPr="00F95057" w:rsidRDefault="00000000" w:rsidP="00F95057">
      <w:r w:rsidRPr="00F95057">
        <w:rPr>
          <w:rFonts w:hint="eastAsia"/>
        </w:rPr>
        <w:t xml:space="preserve">Bluetooth wireless communication module has spread over in electronic sector.The Bluetooth standard has upgraded continuously so as to meet the needs of customers and technology. </w:t>
      </w:r>
    </w:p>
    <w:p w14:paraId="6642C3F5" w14:textId="77777777" w:rsidR="0015356F" w:rsidRPr="00F95057" w:rsidRDefault="00000000" w:rsidP="00F95057">
      <w:r w:rsidRPr="00F95057">
        <w:rPr>
          <w:rFonts w:hint="eastAsia"/>
        </w:rPr>
        <w:t>Over the years, data transfer rates, power consumption of wearable devices and IoT devices, and security systems have promoted.</w:t>
      </w:r>
    </w:p>
    <w:p w14:paraId="2A64818C" w14:textId="77777777" w:rsidR="0015356F" w:rsidRPr="00F95057" w:rsidRDefault="0015356F" w:rsidP="00F95057"/>
    <w:p w14:paraId="6CCA8EC8" w14:textId="77777777" w:rsidR="0015356F" w:rsidRPr="00F95057" w:rsidRDefault="0015356F" w:rsidP="00F95057"/>
    <w:p w14:paraId="31D46DF7" w14:textId="77777777" w:rsidR="0015356F" w:rsidRPr="00F95057" w:rsidRDefault="0015356F" w:rsidP="00F95057"/>
    <w:p w14:paraId="3D8B785E" w14:textId="77777777" w:rsidR="0015356F" w:rsidRPr="00F95057" w:rsidRDefault="0015356F" w:rsidP="00F95057"/>
    <w:p w14:paraId="2A958D9C" w14:textId="77777777" w:rsidR="0015356F" w:rsidRPr="00F95057" w:rsidRDefault="0015356F" w:rsidP="00F95057"/>
    <w:p w14:paraId="46665CE2" w14:textId="77777777" w:rsidR="0015356F" w:rsidRPr="00F95057" w:rsidRDefault="0015356F" w:rsidP="00F95057"/>
    <w:p w14:paraId="60062151" w14:textId="77777777" w:rsidR="0015356F" w:rsidRPr="00F95057" w:rsidRDefault="00000000" w:rsidP="00F95057">
      <w:r w:rsidRPr="00F95057">
        <w:rPr>
          <w:rFonts w:hint="eastAsia"/>
        </w:rPr>
        <w:t>Parameter</w:t>
      </w:r>
      <w:r w:rsidRPr="00F95057">
        <w:rPr>
          <w:rFonts w:hint="eastAsia"/>
        </w:rPr>
        <w:t>：</w:t>
      </w:r>
    </w:p>
    <w:p w14:paraId="66390ABF" w14:textId="77777777" w:rsidR="0015356F" w:rsidRPr="00F95057" w:rsidRDefault="0015356F" w:rsidP="00F95057"/>
    <w:p w14:paraId="355E37ED" w14:textId="77777777" w:rsidR="0015356F" w:rsidRPr="00F95057" w:rsidRDefault="00000000" w:rsidP="00F95057">
      <w:r w:rsidRPr="00F95057">
        <w:rPr>
          <w:rFonts w:hint="eastAsia"/>
        </w:rPr>
        <w:t xml:space="preserve">Working distance: In an open environment, achieve 30~50cm ultra-long-distance communication. </w:t>
      </w:r>
    </w:p>
    <w:p w14:paraId="7A944035" w14:textId="77777777" w:rsidR="0015356F" w:rsidRPr="00F95057" w:rsidRDefault="00000000" w:rsidP="00F95057">
      <w:r w:rsidRPr="00F95057">
        <w:rPr>
          <w:rFonts w:hint="eastAsia"/>
        </w:rPr>
        <w:t xml:space="preserve">Working frequency: 2.4GHz ISM band. </w:t>
      </w:r>
    </w:p>
    <w:p w14:paraId="24702B8A" w14:textId="77777777" w:rsidR="0015356F" w:rsidRPr="00F95057" w:rsidRDefault="00000000" w:rsidP="00F95057">
      <w:r w:rsidRPr="00F95057">
        <w:rPr>
          <w:rFonts w:hint="eastAsia"/>
        </w:rPr>
        <w:t xml:space="preserve">Modulation method: GFSK (Gaussian Frequency Shift Keying) </w:t>
      </w:r>
    </w:p>
    <w:p w14:paraId="7E431164" w14:textId="77777777" w:rsidR="0015356F" w:rsidRPr="00F95057" w:rsidRDefault="00000000" w:rsidP="00F95057">
      <w:r w:rsidRPr="00F95057">
        <w:rPr>
          <w:rFonts w:hint="eastAsia"/>
        </w:rPr>
        <w:t xml:space="preserve">Transmission power: -23dbm, -6dbm, 0dbm, 6dbm, which can be modified by AT </w:t>
      </w:r>
      <w:r w:rsidRPr="00F95057">
        <w:rPr>
          <w:rFonts w:hint="eastAsia"/>
        </w:rPr>
        <w:lastRenderedPageBreak/>
        <w:t xml:space="preserve">command. </w:t>
      </w:r>
    </w:p>
    <w:p w14:paraId="6DFF155F" w14:textId="77777777" w:rsidR="0015356F" w:rsidRPr="00F95057" w:rsidRDefault="00000000" w:rsidP="00F95057">
      <w:r w:rsidRPr="00F95057">
        <w:rPr>
          <w:rFonts w:hint="eastAsia"/>
        </w:rPr>
        <w:t xml:space="preserve">Sensitivity: </w:t>
      </w:r>
      <w:r w:rsidRPr="00F95057">
        <w:rPr>
          <w:rFonts w:hint="eastAsia"/>
        </w:rPr>
        <w:t>≤</w:t>
      </w:r>
      <w:r w:rsidRPr="00F95057">
        <w:rPr>
          <w:rFonts w:hint="eastAsia"/>
        </w:rPr>
        <w:t xml:space="preserve">-84dBm at 0.1%BER </w:t>
      </w:r>
    </w:p>
    <w:p w14:paraId="6DE3DB04" w14:textId="77777777" w:rsidR="0015356F" w:rsidRPr="00F95057" w:rsidRDefault="00000000" w:rsidP="00F95057">
      <w:r w:rsidRPr="00F95057">
        <w:rPr>
          <w:rFonts w:hint="eastAsia"/>
        </w:rPr>
        <w:t>Transmission rate: 6K bytes</w:t>
      </w:r>
    </w:p>
    <w:p w14:paraId="59560BE2" w14:textId="77777777" w:rsidR="0015356F" w:rsidRPr="00F95057" w:rsidRDefault="00000000" w:rsidP="00F95057">
      <w:r w:rsidRPr="00F95057">
        <w:rPr>
          <w:rFonts w:hint="eastAsia"/>
        </w:rPr>
        <w:t xml:space="preserve">Security features: authentication and encryption </w:t>
      </w:r>
    </w:p>
    <w:p w14:paraId="5512B870" w14:textId="77777777" w:rsidR="0015356F" w:rsidRPr="00F95057" w:rsidRDefault="00000000" w:rsidP="00F95057">
      <w:r w:rsidRPr="00F95057">
        <w:rPr>
          <w:rFonts w:hint="eastAsia"/>
        </w:rPr>
        <w:t xml:space="preserve">Support services: central and peripheral UUID FFE0, FFE1 </w:t>
      </w:r>
    </w:p>
    <w:p w14:paraId="4A3A8AA3" w14:textId="77777777" w:rsidR="0015356F" w:rsidRPr="00F95057" w:rsidRDefault="00000000" w:rsidP="00F95057">
      <w:r w:rsidRPr="00F95057">
        <w:rPr>
          <w:rFonts w:hint="eastAsia"/>
        </w:rPr>
        <w:t>Power consumption: automatic sleep mode,</w:t>
      </w:r>
    </w:p>
    <w:p w14:paraId="42E562E9" w14:textId="77777777" w:rsidR="0015356F" w:rsidRPr="00F95057" w:rsidRDefault="00000000" w:rsidP="00F95057">
      <w:r w:rsidRPr="00F95057">
        <w:rPr>
          <w:rFonts w:hint="eastAsia"/>
        </w:rPr>
        <w:t xml:space="preserve">Standby current 400uA~800uA, 8.5mA during transmission. </w:t>
      </w:r>
    </w:p>
    <w:p w14:paraId="75105A5C" w14:textId="77777777" w:rsidR="0015356F" w:rsidRPr="00F95057" w:rsidRDefault="00000000" w:rsidP="00F95057">
      <w:r w:rsidRPr="00F95057">
        <w:rPr>
          <w:rFonts w:hint="eastAsia"/>
        </w:rPr>
        <w:t>Power supply: 5V DC</w:t>
      </w:r>
    </w:p>
    <w:p w14:paraId="0F6773D6" w14:textId="77777777" w:rsidR="0015356F" w:rsidRPr="00F95057" w:rsidRDefault="00000000" w:rsidP="00F95057">
      <w:r w:rsidRPr="00F95057">
        <w:rPr>
          <w:rFonts w:hint="eastAsia"/>
        </w:rPr>
        <w:t xml:space="preserve"> Operating temperature: -5 to +50 degrees Celsius</w:t>
      </w:r>
    </w:p>
    <w:p w14:paraId="0ED38853" w14:textId="77777777" w:rsidR="0015356F" w:rsidRPr="00F95057" w:rsidRDefault="0015356F" w:rsidP="00F95057"/>
    <w:p w14:paraId="642198BD" w14:textId="77777777" w:rsidR="0015356F" w:rsidRPr="00F95057" w:rsidRDefault="0015356F" w:rsidP="00F95057"/>
    <w:p w14:paraId="77ED7A86" w14:textId="77777777" w:rsidR="0015356F" w:rsidRPr="00F95057" w:rsidRDefault="0015356F" w:rsidP="00F95057"/>
    <w:p w14:paraId="6C826E26" w14:textId="77777777" w:rsidR="0015356F" w:rsidRPr="00F95057" w:rsidRDefault="0015356F" w:rsidP="00F95057"/>
    <w:p w14:paraId="62C8913A" w14:textId="77777777" w:rsidR="0015356F" w:rsidRPr="00F95057" w:rsidRDefault="00000000" w:rsidP="00F95057">
      <w:r w:rsidRPr="00F95057">
        <w:rPr>
          <w:rFonts w:hint="eastAsia"/>
        </w:rPr>
        <w:t>Preparation</w:t>
      </w:r>
    </w:p>
    <w:p w14:paraId="43784DCA" w14:textId="77777777" w:rsidR="0015356F" w:rsidRPr="00F95057" w:rsidRDefault="00000000" w:rsidP="00F95057">
      <w:r w:rsidRPr="00F95057">
        <w:rPr>
          <w:rFonts w:hint="eastAsia"/>
        </w:rPr>
        <w:t>Slide the BT switch to OFF end.</w:t>
      </w:r>
    </w:p>
    <w:p w14:paraId="794D118D" w14:textId="77777777" w:rsidR="0015356F" w:rsidRPr="00F95057" w:rsidRDefault="00000000" w:rsidP="00F95057">
      <w:r w:rsidRPr="00F95057">
        <w:rPr>
          <w:rFonts w:hint="eastAsia"/>
        </w:rPr>
        <w:t>Connect the yellow robot to the computer by a USB cable</w:t>
      </w:r>
    </w:p>
    <w:p w14:paraId="1CA73FE4" w14:textId="77777777" w:rsidR="0015356F" w:rsidRPr="00F95057" w:rsidRDefault="00000000" w:rsidP="00F95057">
      <w:r w:rsidRPr="00F95057">
        <w:rPr>
          <w:rFonts w:hint="eastAsia"/>
        </w:rPr>
        <w:t>Upload test code on Arduino IDE.</w:t>
      </w:r>
    </w:p>
    <w:p w14:paraId="574AD66F" w14:textId="77777777" w:rsidR="0015356F" w:rsidRPr="00F95057" w:rsidRDefault="0015356F" w:rsidP="00F95057"/>
    <w:p w14:paraId="6D113A89" w14:textId="77777777" w:rsidR="0015356F" w:rsidRPr="00F95057" w:rsidRDefault="0015356F" w:rsidP="00F95057"/>
    <w:p w14:paraId="48FF8E48" w14:textId="77777777" w:rsidR="0015356F" w:rsidRPr="00F95057" w:rsidRDefault="00000000" w:rsidP="00F95057">
      <w:r w:rsidRPr="00F95057">
        <w:rPr>
          <w:rFonts w:hint="eastAsia"/>
        </w:rPr>
        <w:t>Test Code</w:t>
      </w:r>
      <w:r w:rsidRPr="00F95057">
        <w:rPr>
          <w:rFonts w:hint="eastAsia"/>
        </w:rPr>
        <w:t>：</w:t>
      </w:r>
    </w:p>
    <w:p w14:paraId="0F024B62" w14:textId="77777777" w:rsidR="0015356F" w:rsidRPr="00F95057" w:rsidRDefault="0015356F" w:rsidP="00F95057"/>
    <w:p w14:paraId="66129F4E" w14:textId="77777777" w:rsidR="0015356F" w:rsidRPr="00F95057" w:rsidRDefault="00000000" w:rsidP="00F95057">
      <w:r w:rsidRPr="00F95057">
        <w:rPr>
          <w:rFonts w:hint="eastAsia"/>
        </w:rPr>
        <w:t>char ble_val; //Character variable, used to store the value received by Bluetooth</w:t>
      </w:r>
    </w:p>
    <w:p w14:paraId="73764FB8" w14:textId="77777777" w:rsidR="0015356F" w:rsidRPr="00F95057" w:rsidRDefault="00000000" w:rsidP="00F95057">
      <w:r w:rsidRPr="00F95057">
        <w:rPr>
          <w:rFonts w:hint="eastAsia"/>
        </w:rPr>
        <w:lastRenderedPageBreak/>
        <w:t>void setup() {</w:t>
      </w:r>
    </w:p>
    <w:p w14:paraId="1CDD44A0" w14:textId="77777777" w:rsidR="0015356F" w:rsidRPr="00F95057" w:rsidRDefault="00000000" w:rsidP="00F95057">
      <w:r w:rsidRPr="00F95057">
        <w:rPr>
          <w:rFonts w:hint="eastAsia"/>
        </w:rPr>
        <w:t xml:space="preserve">  Serial.begin(9600);</w:t>
      </w:r>
    </w:p>
    <w:p w14:paraId="6F9E6E7C" w14:textId="77777777" w:rsidR="0015356F" w:rsidRPr="00F95057" w:rsidRDefault="00000000" w:rsidP="00F95057">
      <w:r w:rsidRPr="00F95057">
        <w:rPr>
          <w:rFonts w:hint="eastAsia"/>
        </w:rPr>
        <w:t>}</w:t>
      </w:r>
    </w:p>
    <w:p w14:paraId="2C018C60" w14:textId="77777777" w:rsidR="0015356F" w:rsidRPr="00F95057" w:rsidRDefault="00000000" w:rsidP="00F95057">
      <w:r w:rsidRPr="00F95057">
        <w:rPr>
          <w:rFonts w:hint="eastAsia"/>
        </w:rPr>
        <w:t>void loop() {</w:t>
      </w:r>
    </w:p>
    <w:p w14:paraId="52730622" w14:textId="77777777" w:rsidR="0015356F" w:rsidRPr="00F95057" w:rsidRDefault="00000000" w:rsidP="00F95057">
      <w:r w:rsidRPr="00F95057">
        <w:rPr>
          <w:rFonts w:hint="eastAsia"/>
        </w:rPr>
        <w:t xml:space="preserve">  if (Serial.available() &gt; 0) //determine if there is data in the serial buffer</w:t>
      </w:r>
    </w:p>
    <w:p w14:paraId="21BF163A" w14:textId="77777777" w:rsidR="0015356F" w:rsidRPr="00F95057" w:rsidRDefault="00000000" w:rsidP="00F95057">
      <w:r w:rsidRPr="00F95057">
        <w:rPr>
          <w:rFonts w:hint="eastAsia"/>
        </w:rPr>
        <w:t xml:space="preserve">  {</w:t>
      </w:r>
    </w:p>
    <w:p w14:paraId="3AC47AAC" w14:textId="77777777" w:rsidR="0015356F" w:rsidRPr="00F95057" w:rsidRDefault="00000000" w:rsidP="00F95057">
      <w:r w:rsidRPr="00F95057">
        <w:rPr>
          <w:rFonts w:hint="eastAsia"/>
        </w:rPr>
        <w:t xml:space="preserve">    ble_val = Serial.read();  //ead the data in serial buffer</w:t>
      </w:r>
    </w:p>
    <w:p w14:paraId="1EA2FCE4" w14:textId="77777777" w:rsidR="0015356F" w:rsidRPr="00F95057" w:rsidRDefault="00000000" w:rsidP="00F95057">
      <w:r w:rsidRPr="00F95057">
        <w:rPr>
          <w:rFonts w:hint="eastAsia"/>
        </w:rPr>
        <w:t xml:space="preserve">    Serial.println(ble_val);  //print</w:t>
      </w:r>
    </w:p>
    <w:p w14:paraId="6DCC7996" w14:textId="77777777" w:rsidR="0015356F" w:rsidRPr="00F95057" w:rsidRDefault="00000000" w:rsidP="00F95057">
      <w:r w:rsidRPr="00F95057">
        <w:rPr>
          <w:rFonts w:hint="eastAsia"/>
        </w:rPr>
        <w:t xml:space="preserve">  }</w:t>
      </w:r>
    </w:p>
    <w:p w14:paraId="586169A0" w14:textId="77777777" w:rsidR="0015356F" w:rsidRPr="00F95057" w:rsidRDefault="00000000" w:rsidP="00F95057">
      <w:r w:rsidRPr="00F95057">
        <w:rPr>
          <w:rFonts w:hint="eastAsia"/>
        </w:rPr>
        <w:t>}</w:t>
      </w:r>
    </w:p>
    <w:p w14:paraId="2C1DFBF6" w14:textId="77777777" w:rsidR="0015356F" w:rsidRPr="00F95057" w:rsidRDefault="00000000" w:rsidP="00F95057">
      <w:r w:rsidRPr="00F95057">
        <w:rPr>
          <w:rFonts w:hint="eastAsia"/>
        </w:rPr>
        <w:t>//**********************************************************************</w:t>
      </w:r>
    </w:p>
    <w:p w14:paraId="1557E83B" w14:textId="77777777" w:rsidR="0015356F" w:rsidRPr="00F95057" w:rsidRDefault="0015356F" w:rsidP="00F95057"/>
    <w:p w14:paraId="6874ED6F" w14:textId="77777777" w:rsidR="0015356F" w:rsidRPr="00F95057" w:rsidRDefault="00000000" w:rsidP="00F95057">
      <w:r w:rsidRPr="00F95057">
        <w:rPr>
          <w:rFonts w:hint="eastAsia"/>
        </w:rPr>
        <w:t>Test Result</w:t>
      </w:r>
      <w:r w:rsidRPr="00F95057">
        <w:rPr>
          <w:rFonts w:hint="eastAsia"/>
        </w:rPr>
        <w:t>：</w:t>
      </w:r>
    </w:p>
    <w:p w14:paraId="68C59888" w14:textId="77777777" w:rsidR="0015356F" w:rsidRPr="00F95057" w:rsidRDefault="00000000" w:rsidP="00F95057">
      <w:r w:rsidRPr="00F95057">
        <w:rPr>
          <w:rFonts w:hint="eastAsia"/>
        </w:rPr>
        <w:t>Upload test code, slide the Bluetooth switch to ON end and wait for the command from cellphone.</w:t>
      </w:r>
    </w:p>
    <w:p w14:paraId="7F79981B" w14:textId="77777777" w:rsidR="0015356F" w:rsidRPr="00F95057" w:rsidRDefault="0015356F" w:rsidP="00F95057"/>
    <w:p w14:paraId="76CD49ED" w14:textId="77777777" w:rsidR="0015356F" w:rsidRPr="00F95057" w:rsidRDefault="0015356F" w:rsidP="00F95057"/>
    <w:p w14:paraId="3C9A0EB2" w14:textId="77777777" w:rsidR="0015356F" w:rsidRPr="00F95057" w:rsidRDefault="0015356F" w:rsidP="00F95057"/>
    <w:p w14:paraId="7D329768" w14:textId="77777777" w:rsidR="0015356F" w:rsidRPr="00F95057" w:rsidRDefault="00000000" w:rsidP="00F95057">
      <w:r w:rsidRPr="00F95057">
        <w:rPr>
          <w:rFonts w:hint="eastAsia"/>
        </w:rPr>
        <w:t>Download APP</w:t>
      </w:r>
      <w:r w:rsidRPr="00F95057">
        <w:rPr>
          <w:rFonts w:hint="eastAsia"/>
        </w:rPr>
        <w:t>：</w:t>
      </w:r>
    </w:p>
    <w:p w14:paraId="18E75B55" w14:textId="77777777" w:rsidR="0015356F" w:rsidRPr="00F95057" w:rsidRDefault="0015356F" w:rsidP="00F95057"/>
    <w:p w14:paraId="7EA78ABE" w14:textId="77777777" w:rsidR="0015356F" w:rsidRPr="00F95057" w:rsidRDefault="00000000" w:rsidP="00F95057">
      <w:r w:rsidRPr="00F95057">
        <w:rPr>
          <w:rFonts w:hint="eastAsia"/>
        </w:rPr>
        <w:t>iOS system</w:t>
      </w:r>
    </w:p>
    <w:p w14:paraId="7C828412" w14:textId="77777777" w:rsidR="0015356F" w:rsidRPr="00F95057" w:rsidRDefault="0015356F" w:rsidP="00F95057"/>
    <w:p w14:paraId="361199DB" w14:textId="77777777" w:rsidR="0015356F" w:rsidRPr="00F95057" w:rsidRDefault="00000000" w:rsidP="00F95057">
      <w:r w:rsidRPr="00F95057">
        <w:rPr>
          <w:rFonts w:hint="eastAsia"/>
        </w:rPr>
        <w:t>Enter App store and search Coding Robot</w:t>
      </w:r>
    </w:p>
    <w:p w14:paraId="5C482F03" w14:textId="77777777" w:rsidR="0015356F" w:rsidRPr="00F95057" w:rsidRDefault="00000000" w:rsidP="00F95057">
      <w:r w:rsidRPr="00F95057">
        <w:rPr>
          <w:rFonts w:hint="eastAsia"/>
        </w:rPr>
        <w:drawing>
          <wp:inline distT="0" distB="0" distL="114300" distR="114300" wp14:anchorId="45D85A6C" wp14:editId="1811B814">
            <wp:extent cx="2822575" cy="5841365"/>
            <wp:effectExtent l="0" t="0" r="15875" b="6985"/>
            <wp:docPr id="138" name="图片 32" descr="IMG_0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2" descr="IMG_0516(1)"/>
                    <pic:cNvPicPr>
                      <a:picLocks noChangeAspect="1"/>
                    </pic:cNvPicPr>
                  </pic:nvPicPr>
                  <pic:blipFill>
                    <a:blip r:embed="rId92"/>
                    <a:srcRect l="3497" t="5347" r="1633" b="3983"/>
                    <a:stretch>
                      <a:fillRect/>
                    </a:stretch>
                  </pic:blipFill>
                  <pic:spPr>
                    <a:xfrm>
                      <a:off x="0" y="0"/>
                      <a:ext cx="2822575" cy="5841365"/>
                    </a:xfrm>
                    <a:prstGeom prst="rect">
                      <a:avLst/>
                    </a:prstGeom>
                    <a:noFill/>
                    <a:ln>
                      <a:noFill/>
                    </a:ln>
                  </pic:spPr>
                </pic:pic>
              </a:graphicData>
            </a:graphic>
          </wp:inline>
        </w:drawing>
      </w:r>
    </w:p>
    <w:p w14:paraId="584078BB" w14:textId="77777777" w:rsidR="0015356F" w:rsidRPr="00F95057" w:rsidRDefault="00000000" w:rsidP="00F95057">
      <w:r w:rsidRPr="00F95057">
        <w:rPr>
          <w:rFonts w:hint="eastAsia"/>
        </w:rPr>
        <w:lastRenderedPageBreak/>
        <w:drawing>
          <wp:inline distT="0" distB="0" distL="114300" distR="114300" wp14:anchorId="7ACF9EBE" wp14:editId="0A09EA2B">
            <wp:extent cx="2052320" cy="4258945"/>
            <wp:effectExtent l="0" t="0" r="5080" b="8255"/>
            <wp:docPr id="139" name="图片 33" descr="IMG_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3" descr="IMG_0517"/>
                    <pic:cNvPicPr>
                      <a:picLocks noChangeAspect="1"/>
                    </pic:cNvPicPr>
                  </pic:nvPicPr>
                  <pic:blipFill>
                    <a:blip r:embed="rId93"/>
                    <a:srcRect l="2800" t="5818" r="2800" b="3770"/>
                    <a:stretch>
                      <a:fillRect/>
                    </a:stretch>
                  </pic:blipFill>
                  <pic:spPr>
                    <a:xfrm>
                      <a:off x="0" y="0"/>
                      <a:ext cx="2052320" cy="4258945"/>
                    </a:xfrm>
                    <a:prstGeom prst="rect">
                      <a:avLst/>
                    </a:prstGeom>
                    <a:noFill/>
                    <a:ln>
                      <a:noFill/>
                    </a:ln>
                  </pic:spPr>
                </pic:pic>
              </a:graphicData>
            </a:graphic>
          </wp:inline>
        </w:drawing>
      </w:r>
    </w:p>
    <w:p w14:paraId="3C647454" w14:textId="77777777" w:rsidR="0015356F" w:rsidRPr="00F95057" w:rsidRDefault="00000000" w:rsidP="00F95057">
      <w:r w:rsidRPr="00F95057">
        <w:rPr>
          <w:rFonts w:hint="eastAsia"/>
        </w:rPr>
        <w:t>Download and open it.</w:t>
      </w:r>
    </w:p>
    <w:p w14:paraId="74CF7E8C" w14:textId="77777777" w:rsidR="0015356F" w:rsidRPr="00F95057" w:rsidRDefault="00000000" w:rsidP="00F95057">
      <w:r w:rsidRPr="00F95057">
        <w:rPr>
          <w:rFonts w:hint="eastAsia"/>
        </w:rPr>
        <w:lastRenderedPageBreak/>
        <w:drawing>
          <wp:inline distT="0" distB="0" distL="114300" distR="114300" wp14:anchorId="396932F0" wp14:editId="13D3E753">
            <wp:extent cx="2143760" cy="4172585"/>
            <wp:effectExtent l="0" t="0" r="8890" b="18415"/>
            <wp:docPr id="1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4" descr="IMG_256"/>
                    <pic:cNvPicPr>
                      <a:picLocks noChangeAspect="1"/>
                    </pic:cNvPicPr>
                  </pic:nvPicPr>
                  <pic:blipFill>
                    <a:blip r:embed="rId94"/>
                    <a:stretch>
                      <a:fillRect/>
                    </a:stretch>
                  </pic:blipFill>
                  <pic:spPr>
                    <a:xfrm>
                      <a:off x="0" y="0"/>
                      <a:ext cx="2143760" cy="4172585"/>
                    </a:xfrm>
                    <a:prstGeom prst="rect">
                      <a:avLst/>
                    </a:prstGeom>
                    <a:noFill/>
                    <a:ln>
                      <a:noFill/>
                    </a:ln>
                  </pic:spPr>
                </pic:pic>
              </a:graphicData>
            </a:graphic>
          </wp:inline>
        </w:drawing>
      </w:r>
    </w:p>
    <w:p w14:paraId="5736BE5D" w14:textId="77777777" w:rsidR="0015356F" w:rsidRPr="00F95057" w:rsidRDefault="00000000" w:rsidP="00F95057">
      <w:r w:rsidRPr="00F95057">
        <w:rPr>
          <w:rFonts w:hint="eastAsia"/>
        </w:rPr>
        <w:t>Coding Robot App:</w:t>
      </w:r>
    </w:p>
    <w:p w14:paraId="6A31D936" w14:textId="77777777" w:rsidR="0015356F" w:rsidRPr="00F95057" w:rsidRDefault="00000000" w:rsidP="00F95057">
      <w:r w:rsidRPr="00F95057">
        <w:rPr>
          <w:rFonts w:hint="eastAsia"/>
        </w:rPr>
        <w:drawing>
          <wp:inline distT="0" distB="0" distL="114300" distR="114300" wp14:anchorId="435E0F3A" wp14:editId="0A7B0721">
            <wp:extent cx="2040890" cy="3715385"/>
            <wp:effectExtent l="0" t="0" r="16510" b="18415"/>
            <wp:docPr id="1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5"/>
                    <pic:cNvPicPr>
                      <a:picLocks noChangeAspect="1"/>
                    </pic:cNvPicPr>
                  </pic:nvPicPr>
                  <pic:blipFill>
                    <a:blip r:embed="rId95"/>
                    <a:stretch>
                      <a:fillRect/>
                    </a:stretch>
                  </pic:blipFill>
                  <pic:spPr>
                    <a:xfrm>
                      <a:off x="0" y="0"/>
                      <a:ext cx="2040890" cy="3715385"/>
                    </a:xfrm>
                    <a:prstGeom prst="rect">
                      <a:avLst/>
                    </a:prstGeom>
                    <a:noFill/>
                    <a:ln>
                      <a:noFill/>
                    </a:ln>
                  </pic:spPr>
                </pic:pic>
              </a:graphicData>
            </a:graphic>
          </wp:inline>
        </w:drawing>
      </w:r>
    </w:p>
    <w:p w14:paraId="1566EE3F" w14:textId="77777777" w:rsidR="0015356F" w:rsidRPr="00F95057" w:rsidRDefault="0015356F" w:rsidP="00F95057"/>
    <w:p w14:paraId="28CEA381" w14:textId="77777777" w:rsidR="0015356F" w:rsidRPr="00F95057" w:rsidRDefault="00000000" w:rsidP="00F95057">
      <w:r w:rsidRPr="00F95057">
        <w:rPr>
          <w:rFonts w:hint="eastAsia"/>
        </w:rPr>
        <w:lastRenderedPageBreak/>
        <w:t>Click</w:t>
      </w:r>
      <w:r w:rsidRPr="00F95057">
        <w:rPr>
          <w:rFonts w:hint="eastAsia"/>
        </w:rPr>
        <w:t>“</w:t>
      </w:r>
      <w:r w:rsidRPr="00F95057">
        <w:rPr>
          <w:rFonts w:hint="eastAsia"/>
        </w:rPr>
        <w:t>Connect</w:t>
      </w:r>
      <w:r w:rsidRPr="00F95057">
        <w:rPr>
          <w:rFonts w:hint="eastAsia"/>
        </w:rPr>
        <w:t>”</w:t>
      </w:r>
      <w:r w:rsidRPr="00F95057">
        <w:rPr>
          <w:rFonts w:hint="eastAsia"/>
        </w:rPr>
        <w:t xml:space="preserve">to pair with Bluetooth. Then </w:t>
      </w:r>
      <w:r w:rsidRPr="00F95057">
        <w:rPr>
          <w:rFonts w:hint="eastAsia"/>
        </w:rPr>
        <w:drawing>
          <wp:inline distT="0" distB="0" distL="114300" distR="114300" wp14:anchorId="2CCD3569" wp14:editId="5786CE5E">
            <wp:extent cx="1917065" cy="476885"/>
            <wp:effectExtent l="0" t="0" r="6985" b="184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96"/>
                    <a:stretch>
                      <a:fillRect/>
                    </a:stretch>
                  </pic:blipFill>
                  <pic:spPr>
                    <a:xfrm>
                      <a:off x="0" y="0"/>
                      <a:ext cx="1917065" cy="476885"/>
                    </a:xfrm>
                    <a:prstGeom prst="rect">
                      <a:avLst/>
                    </a:prstGeom>
                    <a:noFill/>
                    <a:ln>
                      <a:noFill/>
                    </a:ln>
                  </pic:spPr>
                </pic:pic>
              </a:graphicData>
            </a:graphic>
          </wp:inline>
        </w:drawing>
      </w:r>
      <w:r w:rsidRPr="00F95057">
        <w:rPr>
          <w:rFonts w:hint="eastAsia"/>
        </w:rPr>
        <w:t xml:space="preserve"> will pop up. Tap</w:t>
      </w:r>
      <w:r w:rsidRPr="00F95057">
        <w:rPr>
          <w:rFonts w:hint="eastAsia"/>
        </w:rPr>
        <w:t>“</w:t>
      </w:r>
      <w:r w:rsidRPr="00F95057">
        <w:rPr>
          <w:rFonts w:hint="eastAsia"/>
        </w:rPr>
        <w:t>Connect</w:t>
      </w:r>
      <w:r w:rsidRPr="00F95057">
        <w:rPr>
          <w:rFonts w:hint="eastAsia"/>
        </w:rPr>
        <w:t>”</w:t>
      </w:r>
      <w:r w:rsidRPr="00F95057">
        <w:rPr>
          <w:rFonts w:hint="eastAsia"/>
        </w:rPr>
        <w:t>again to connect to Bluetooth.</w:t>
      </w:r>
    </w:p>
    <w:p w14:paraId="1A6363AF" w14:textId="77777777" w:rsidR="0015356F" w:rsidRPr="00F95057" w:rsidRDefault="0015356F" w:rsidP="00F95057"/>
    <w:p w14:paraId="71F3DF8D" w14:textId="77777777" w:rsidR="0015356F" w:rsidRPr="00F95057" w:rsidRDefault="0015356F" w:rsidP="00F95057"/>
    <w:p w14:paraId="33D42028" w14:textId="77777777" w:rsidR="0015356F" w:rsidRPr="00F95057" w:rsidRDefault="00000000" w:rsidP="00F95057">
      <w:r w:rsidRPr="00F95057">
        <w:rPr>
          <w:rFonts w:hint="eastAsia"/>
        </w:rPr>
        <w:t>Android System</w:t>
      </w:r>
      <w:r w:rsidRPr="00F95057">
        <w:rPr>
          <w:rFonts w:hint="eastAsia"/>
        </w:rPr>
        <w:t>：</w:t>
      </w:r>
    </w:p>
    <w:p w14:paraId="6BE262CA" w14:textId="77777777" w:rsidR="0015356F" w:rsidRPr="00F95057" w:rsidRDefault="00000000" w:rsidP="00F95057">
      <w:r w:rsidRPr="00F95057">
        <w:rPr>
          <w:rFonts w:hint="eastAsia"/>
        </w:rPr>
        <w:t>Enter the following link to download App</w:t>
      </w:r>
      <w:r w:rsidRPr="00F95057">
        <w:rPr>
          <w:rFonts w:hint="eastAsia"/>
        </w:rPr>
        <w:t>：</w:t>
      </w:r>
    </w:p>
    <w:p w14:paraId="66F4CB6D" w14:textId="77777777" w:rsidR="0015356F" w:rsidRPr="00F95057" w:rsidRDefault="00000000" w:rsidP="00F95057">
      <w:hyperlink r:id="rId97" w:history="1">
        <w:r w:rsidRPr="00F95057">
          <w:rPr>
            <w:rStyle w:val="ab"/>
            <w:rFonts w:hint="eastAsia"/>
          </w:rPr>
          <w:t>https://play.google.com/store/apps/details?id=com.keyestudio.codingrobot</w:t>
        </w:r>
      </w:hyperlink>
    </w:p>
    <w:p w14:paraId="582D121A" w14:textId="77777777" w:rsidR="0015356F" w:rsidRPr="00F95057" w:rsidRDefault="0015356F" w:rsidP="00F95057"/>
    <w:p w14:paraId="541C52CD" w14:textId="77777777" w:rsidR="0015356F" w:rsidRPr="00F95057" w:rsidRDefault="0015356F" w:rsidP="00F95057"/>
    <w:p w14:paraId="5DA156C4" w14:textId="77777777" w:rsidR="0015356F" w:rsidRPr="00F95057" w:rsidRDefault="0015356F" w:rsidP="00F95057"/>
    <w:p w14:paraId="118A844F" w14:textId="77777777" w:rsidR="0015356F" w:rsidRPr="00F95057" w:rsidRDefault="0015356F" w:rsidP="00F95057"/>
    <w:p w14:paraId="0A027BC8" w14:textId="77777777" w:rsidR="0015356F" w:rsidRPr="00F95057" w:rsidRDefault="00000000" w:rsidP="00F95057">
      <w:r w:rsidRPr="00F95057">
        <w:rPr>
          <w:rFonts w:hint="eastAsia"/>
        </w:rPr>
        <w:t>Code Explanation</w:t>
      </w:r>
      <w:r w:rsidRPr="00F95057">
        <w:rPr>
          <w:rFonts w:hint="eastAsia"/>
        </w:rPr>
        <w:t>：</w:t>
      </w:r>
    </w:p>
    <w:p w14:paraId="1C535A29" w14:textId="77777777" w:rsidR="0015356F" w:rsidRPr="00F95057" w:rsidRDefault="00000000" w:rsidP="00F95057">
      <w:r w:rsidRPr="00F95057">
        <w:rPr>
          <w:rFonts w:hint="eastAsia"/>
        </w:rPr>
        <w:t>Serial.available(): How many characters return to buffer area. This function is used to determine if there are data in the serial buffer area. When Serial.available()&gt;0, the data is sent to the serial port.</w:t>
      </w:r>
    </w:p>
    <w:p w14:paraId="44B69AB4" w14:textId="77777777" w:rsidR="0015356F" w:rsidRPr="00F95057" w:rsidRDefault="0015356F" w:rsidP="00F95057"/>
    <w:p w14:paraId="2C59D3FE" w14:textId="77777777" w:rsidR="0015356F" w:rsidRPr="00F95057" w:rsidRDefault="00000000" w:rsidP="00F95057">
      <w:r w:rsidRPr="00F95057">
        <w:rPr>
          <w:rFonts w:hint="eastAsia"/>
        </w:rPr>
        <w:t xml:space="preserve">Serial.read(): Refers to reading a Byte of data from the buffer of the serial port. For example, if a device sends data to the Arduino through the serial port, we can use Serial.read() to read the sent data. </w:t>
      </w:r>
    </w:p>
    <w:p w14:paraId="0D2680A2" w14:textId="77777777" w:rsidR="0015356F" w:rsidRPr="00F95057" w:rsidRDefault="0015356F" w:rsidP="00F95057"/>
    <w:p w14:paraId="192173A9" w14:textId="77777777" w:rsidR="0015356F" w:rsidRPr="00F95057" w:rsidRDefault="00000000" w:rsidP="00F95057">
      <w:r w:rsidRPr="00F95057">
        <w:rPr>
          <w:rFonts w:hint="eastAsia"/>
        </w:rPr>
        <w:t>Expansion Project</w:t>
      </w:r>
      <w:r w:rsidRPr="00F95057">
        <w:rPr>
          <w:rFonts w:hint="eastAsia"/>
        </w:rPr>
        <w:t>：</w:t>
      </w:r>
    </w:p>
    <w:p w14:paraId="335EE5B3" w14:textId="77777777" w:rsidR="0015356F" w:rsidRPr="00F95057" w:rsidRDefault="0015356F" w:rsidP="00F95057"/>
    <w:p w14:paraId="5A9ECC8E" w14:textId="77777777" w:rsidR="0015356F" w:rsidRPr="00F95057" w:rsidRDefault="00000000" w:rsidP="00F95057">
      <w:r w:rsidRPr="00F95057">
        <w:rPr>
          <w:rFonts w:hint="eastAsia"/>
        </w:rPr>
        <w:lastRenderedPageBreak/>
        <w:t>We can connect an LED to the yellow robot and control the LED via App.</w:t>
      </w:r>
    </w:p>
    <w:p w14:paraId="191A5D32" w14:textId="77777777" w:rsidR="0015356F" w:rsidRPr="00F95057" w:rsidRDefault="0015356F" w:rsidP="00F95057"/>
    <w:p w14:paraId="23761970" w14:textId="77777777" w:rsidR="0015356F" w:rsidRPr="00F95057" w:rsidRDefault="00000000" w:rsidP="00F95057">
      <w:r w:rsidRPr="00F95057">
        <w:rPr>
          <w:rFonts w:hint="eastAsia"/>
        </w:rPr>
        <w:drawing>
          <wp:inline distT="0" distB="0" distL="114300" distR="114300" wp14:anchorId="69A7C217" wp14:editId="63CDD34E">
            <wp:extent cx="4048125" cy="2495550"/>
            <wp:effectExtent l="0" t="0" r="9525" b="0"/>
            <wp:docPr id="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9"/>
                    <pic:cNvPicPr>
                      <a:picLocks noChangeAspect="1"/>
                    </pic:cNvPicPr>
                  </pic:nvPicPr>
                  <pic:blipFill>
                    <a:blip r:embed="rId98"/>
                    <a:stretch>
                      <a:fillRect/>
                    </a:stretch>
                  </pic:blipFill>
                  <pic:spPr>
                    <a:xfrm>
                      <a:off x="0" y="0"/>
                      <a:ext cx="4048125" cy="2495550"/>
                    </a:xfrm>
                    <a:prstGeom prst="rect">
                      <a:avLst/>
                    </a:prstGeom>
                    <a:noFill/>
                    <a:ln>
                      <a:noFill/>
                    </a:ln>
                  </pic:spPr>
                </pic:pic>
              </a:graphicData>
            </a:graphic>
          </wp:inline>
        </w:drawing>
      </w:r>
    </w:p>
    <w:p w14:paraId="04BAA21A" w14:textId="77777777" w:rsidR="0015356F" w:rsidRPr="00F95057" w:rsidRDefault="0015356F" w:rsidP="00F95057"/>
    <w:p w14:paraId="06E96CB5" w14:textId="77777777" w:rsidR="0015356F" w:rsidRPr="00F95057" w:rsidRDefault="0015356F" w:rsidP="00F95057"/>
    <w:p w14:paraId="43FC0424" w14:textId="77777777" w:rsidR="0015356F" w:rsidRPr="00F95057" w:rsidRDefault="00000000" w:rsidP="00F95057">
      <w:r w:rsidRPr="00F95057">
        <w:rPr>
          <w:rFonts w:hint="eastAsia"/>
        </w:rPr>
        <w:t>int ledpin = 12;</w:t>
      </w:r>
    </w:p>
    <w:p w14:paraId="3637AF3F" w14:textId="77777777" w:rsidR="0015356F" w:rsidRPr="00F95057" w:rsidRDefault="00000000" w:rsidP="00F95057">
      <w:r w:rsidRPr="00F95057">
        <w:rPr>
          <w:rFonts w:hint="eastAsia"/>
        </w:rPr>
        <w:t>void setup()</w:t>
      </w:r>
    </w:p>
    <w:p w14:paraId="114AD962" w14:textId="77777777" w:rsidR="0015356F" w:rsidRPr="00F95057" w:rsidRDefault="00000000" w:rsidP="00F95057">
      <w:r w:rsidRPr="00F95057">
        <w:rPr>
          <w:rFonts w:hint="eastAsia"/>
        </w:rPr>
        <w:t>{</w:t>
      </w:r>
    </w:p>
    <w:p w14:paraId="7F8241BD" w14:textId="77777777" w:rsidR="0015356F" w:rsidRPr="00F95057" w:rsidRDefault="00000000" w:rsidP="00F95057">
      <w:r w:rsidRPr="00F95057">
        <w:rPr>
          <w:rFonts w:hint="eastAsia"/>
        </w:rPr>
        <w:t xml:space="preserve">  Serial.begin(9600);</w:t>
      </w:r>
    </w:p>
    <w:p w14:paraId="4320F841" w14:textId="77777777" w:rsidR="0015356F" w:rsidRPr="00F95057" w:rsidRDefault="00000000" w:rsidP="00F95057">
      <w:r w:rsidRPr="00F95057">
        <w:rPr>
          <w:rFonts w:hint="eastAsia"/>
        </w:rPr>
        <w:t xml:space="preserve">  pinMode(ledpin, OUTPUT);</w:t>
      </w:r>
    </w:p>
    <w:p w14:paraId="62E0B48C" w14:textId="77777777" w:rsidR="0015356F" w:rsidRPr="00F95057" w:rsidRDefault="00000000" w:rsidP="00F95057">
      <w:r w:rsidRPr="00F95057">
        <w:rPr>
          <w:rFonts w:hint="eastAsia"/>
        </w:rPr>
        <w:t>}</w:t>
      </w:r>
    </w:p>
    <w:p w14:paraId="617B3E04" w14:textId="77777777" w:rsidR="0015356F" w:rsidRPr="00F95057" w:rsidRDefault="00000000" w:rsidP="00F95057">
      <w:r w:rsidRPr="00F95057">
        <w:rPr>
          <w:rFonts w:hint="eastAsia"/>
        </w:rPr>
        <w:t>void loop()</w:t>
      </w:r>
    </w:p>
    <w:p w14:paraId="50071384" w14:textId="77777777" w:rsidR="0015356F" w:rsidRPr="00F95057" w:rsidRDefault="00000000" w:rsidP="00F95057">
      <w:r w:rsidRPr="00F95057">
        <w:rPr>
          <w:rFonts w:hint="eastAsia"/>
        </w:rPr>
        <w:t>{</w:t>
      </w:r>
    </w:p>
    <w:p w14:paraId="3A8496A8" w14:textId="77777777" w:rsidR="0015356F" w:rsidRPr="00F95057" w:rsidRDefault="00000000" w:rsidP="00F95057">
      <w:r w:rsidRPr="00F95057">
        <w:rPr>
          <w:rFonts w:hint="eastAsia"/>
        </w:rPr>
        <w:t xml:space="preserve">  int i;</w:t>
      </w:r>
    </w:p>
    <w:p w14:paraId="0B946D7F" w14:textId="77777777" w:rsidR="0015356F" w:rsidRPr="00F95057" w:rsidRDefault="00000000" w:rsidP="00F95057">
      <w:r w:rsidRPr="00F95057">
        <w:rPr>
          <w:rFonts w:hint="eastAsia"/>
        </w:rPr>
        <w:t xml:space="preserve">  if (Serial.available())</w:t>
      </w:r>
    </w:p>
    <w:p w14:paraId="58395908" w14:textId="77777777" w:rsidR="0015356F" w:rsidRPr="00F95057" w:rsidRDefault="00000000" w:rsidP="00F95057">
      <w:r w:rsidRPr="00F95057">
        <w:rPr>
          <w:rFonts w:hint="eastAsia"/>
        </w:rPr>
        <w:t xml:space="preserve">  {</w:t>
      </w:r>
    </w:p>
    <w:p w14:paraId="2B197514" w14:textId="77777777" w:rsidR="0015356F" w:rsidRPr="00F95057" w:rsidRDefault="00000000" w:rsidP="00F95057">
      <w:r w:rsidRPr="00F95057">
        <w:rPr>
          <w:rFonts w:hint="eastAsia"/>
        </w:rPr>
        <w:t xml:space="preserve">    i = Serial.read();</w:t>
      </w:r>
    </w:p>
    <w:p w14:paraId="0AAD4CB2" w14:textId="77777777" w:rsidR="0015356F" w:rsidRPr="00F95057" w:rsidRDefault="00000000" w:rsidP="00F95057">
      <w:r w:rsidRPr="00F95057">
        <w:rPr>
          <w:rFonts w:hint="eastAsia"/>
        </w:rPr>
        <w:lastRenderedPageBreak/>
        <w:t xml:space="preserve">    Serial.println("DATA RECEIVED:");</w:t>
      </w:r>
    </w:p>
    <w:p w14:paraId="356406A1" w14:textId="77777777" w:rsidR="0015356F" w:rsidRPr="00F95057" w:rsidRDefault="00000000" w:rsidP="00F95057">
      <w:r w:rsidRPr="00F95057">
        <w:rPr>
          <w:rFonts w:hint="eastAsia"/>
        </w:rPr>
        <w:t xml:space="preserve">    if (i == 'B')</w:t>
      </w:r>
    </w:p>
    <w:p w14:paraId="595F30A5" w14:textId="77777777" w:rsidR="0015356F" w:rsidRPr="00F95057" w:rsidRDefault="00000000" w:rsidP="00F95057">
      <w:r w:rsidRPr="00F95057">
        <w:rPr>
          <w:rFonts w:hint="eastAsia"/>
        </w:rPr>
        <w:t xml:space="preserve">    {</w:t>
      </w:r>
    </w:p>
    <w:p w14:paraId="33DA01D5" w14:textId="77777777" w:rsidR="0015356F" w:rsidRPr="00F95057" w:rsidRDefault="00000000" w:rsidP="00F95057">
      <w:r w:rsidRPr="00F95057">
        <w:rPr>
          <w:rFonts w:hint="eastAsia"/>
        </w:rPr>
        <w:t xml:space="preserve">      digitalWrite(ledpin, HIGH);</w:t>
      </w:r>
    </w:p>
    <w:p w14:paraId="4D8524B1" w14:textId="77777777" w:rsidR="0015356F" w:rsidRPr="00F95057" w:rsidRDefault="00000000" w:rsidP="00F95057">
      <w:r w:rsidRPr="00F95057">
        <w:rPr>
          <w:rFonts w:hint="eastAsia"/>
        </w:rPr>
        <w:t xml:space="preserve">      Serial.println("led on");</w:t>
      </w:r>
    </w:p>
    <w:p w14:paraId="07DD6BC0" w14:textId="77777777" w:rsidR="0015356F" w:rsidRPr="00F95057" w:rsidRDefault="00000000" w:rsidP="00F95057">
      <w:r w:rsidRPr="00F95057">
        <w:rPr>
          <w:rFonts w:hint="eastAsia"/>
        </w:rPr>
        <w:t xml:space="preserve">    }</w:t>
      </w:r>
    </w:p>
    <w:p w14:paraId="547B693C" w14:textId="77777777" w:rsidR="0015356F" w:rsidRPr="00F95057" w:rsidRDefault="00000000" w:rsidP="00F95057">
      <w:r w:rsidRPr="00F95057">
        <w:rPr>
          <w:rFonts w:hint="eastAsia"/>
        </w:rPr>
        <w:t xml:space="preserve">    if (i == 'S')</w:t>
      </w:r>
    </w:p>
    <w:p w14:paraId="1D80FD63" w14:textId="77777777" w:rsidR="0015356F" w:rsidRPr="00F95057" w:rsidRDefault="00000000" w:rsidP="00F95057">
      <w:r w:rsidRPr="00F95057">
        <w:rPr>
          <w:rFonts w:hint="eastAsia"/>
        </w:rPr>
        <w:t xml:space="preserve">    {</w:t>
      </w:r>
    </w:p>
    <w:p w14:paraId="78858997" w14:textId="77777777" w:rsidR="0015356F" w:rsidRPr="00F95057" w:rsidRDefault="00000000" w:rsidP="00F95057">
      <w:r w:rsidRPr="00F95057">
        <w:rPr>
          <w:rFonts w:hint="eastAsia"/>
        </w:rPr>
        <w:t xml:space="preserve">      digitalWrite(ledpin, LOW);</w:t>
      </w:r>
    </w:p>
    <w:p w14:paraId="35FC62C3" w14:textId="77777777" w:rsidR="0015356F" w:rsidRPr="00F95057" w:rsidRDefault="00000000" w:rsidP="00F95057">
      <w:r w:rsidRPr="00F95057">
        <w:rPr>
          <w:rFonts w:hint="eastAsia"/>
        </w:rPr>
        <w:t xml:space="preserve">      Serial.println("led off");</w:t>
      </w:r>
    </w:p>
    <w:p w14:paraId="2E65A4E3" w14:textId="77777777" w:rsidR="0015356F" w:rsidRPr="00F95057" w:rsidRDefault="00000000" w:rsidP="00F95057">
      <w:r w:rsidRPr="00F95057">
        <w:rPr>
          <w:rFonts w:hint="eastAsia"/>
        </w:rPr>
        <w:t xml:space="preserve">    }</w:t>
      </w:r>
    </w:p>
    <w:p w14:paraId="0C736E56" w14:textId="77777777" w:rsidR="0015356F" w:rsidRPr="00F95057" w:rsidRDefault="00000000" w:rsidP="00F95057">
      <w:r w:rsidRPr="00F95057">
        <w:rPr>
          <w:rFonts w:hint="eastAsia"/>
        </w:rPr>
        <w:t xml:space="preserve">  }</w:t>
      </w:r>
    </w:p>
    <w:p w14:paraId="435C92DD" w14:textId="77777777" w:rsidR="0015356F" w:rsidRPr="00F95057" w:rsidRDefault="00000000" w:rsidP="00F95057">
      <w:r w:rsidRPr="00F95057">
        <w:rPr>
          <w:rFonts w:hint="eastAsia"/>
        </w:rPr>
        <w:t>}</w:t>
      </w:r>
    </w:p>
    <w:p w14:paraId="517AF5E9" w14:textId="77777777" w:rsidR="0015356F" w:rsidRPr="00F95057" w:rsidRDefault="00000000" w:rsidP="00F95057">
      <w:r w:rsidRPr="00F95057">
        <w:rPr>
          <w:rFonts w:hint="eastAsia"/>
        </w:rPr>
        <w:t>//*************************************************************************</w:t>
      </w:r>
    </w:p>
    <w:p w14:paraId="7538CC60" w14:textId="77777777" w:rsidR="0015356F" w:rsidRPr="00F95057" w:rsidRDefault="0015356F" w:rsidP="00F95057"/>
    <w:p w14:paraId="1F056BD3" w14:textId="77777777" w:rsidR="0015356F" w:rsidRPr="00F95057" w:rsidRDefault="00000000" w:rsidP="00F95057">
      <w:r w:rsidRPr="00F95057">
        <w:rPr>
          <w:rFonts w:hint="eastAsia"/>
        </w:rPr>
        <w:t xml:space="preserve">Upload code, click </w:t>
      </w:r>
      <w:r w:rsidRPr="00F95057">
        <w:rPr>
          <w:rFonts w:hint="eastAsia"/>
        </w:rPr>
        <w:drawing>
          <wp:inline distT="0" distB="0" distL="114300" distR="114300" wp14:anchorId="6A304734" wp14:editId="592876FF">
            <wp:extent cx="607060" cy="580390"/>
            <wp:effectExtent l="0" t="0" r="2540" b="1016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99"/>
                    <a:stretch>
                      <a:fillRect/>
                    </a:stretch>
                  </pic:blipFill>
                  <pic:spPr>
                    <a:xfrm>
                      <a:off x="0" y="0"/>
                      <a:ext cx="607060" cy="580390"/>
                    </a:xfrm>
                    <a:prstGeom prst="rect">
                      <a:avLst/>
                    </a:prstGeom>
                    <a:noFill/>
                    <a:ln>
                      <a:noFill/>
                    </a:ln>
                  </pic:spPr>
                </pic:pic>
              </a:graphicData>
            </a:graphic>
          </wp:inline>
        </w:drawing>
      </w:r>
      <w:r w:rsidRPr="00F95057">
        <w:rPr>
          <w:rFonts w:hint="eastAsia"/>
        </w:rPr>
        <w:t>on App to control the LED on and off</w:t>
      </w:r>
    </w:p>
    <w:p w14:paraId="2E063553" w14:textId="77777777" w:rsidR="0015356F" w:rsidRPr="00F95057" w:rsidRDefault="00000000" w:rsidP="00F95057">
      <w:r w:rsidRPr="00F95057">
        <w:rPr>
          <w:rFonts w:hint="eastAsia"/>
        </w:rPr>
        <w:lastRenderedPageBreak/>
        <w:drawing>
          <wp:inline distT="0" distB="0" distL="114300" distR="114300" wp14:anchorId="0069FE11" wp14:editId="7D447517">
            <wp:extent cx="5019040" cy="2748280"/>
            <wp:effectExtent l="0" t="0" r="10160" b="1397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100"/>
                    <a:stretch>
                      <a:fillRect/>
                    </a:stretch>
                  </pic:blipFill>
                  <pic:spPr>
                    <a:xfrm>
                      <a:off x="0" y="0"/>
                      <a:ext cx="5019040" cy="2748280"/>
                    </a:xfrm>
                    <a:prstGeom prst="rect">
                      <a:avLst/>
                    </a:prstGeom>
                    <a:noFill/>
                    <a:ln>
                      <a:noFill/>
                    </a:ln>
                  </pic:spPr>
                </pic:pic>
              </a:graphicData>
            </a:graphic>
          </wp:inline>
        </w:drawing>
      </w:r>
    </w:p>
    <w:p w14:paraId="3F38896B" w14:textId="77777777" w:rsidR="0015356F" w:rsidRPr="00F95057" w:rsidRDefault="0015356F" w:rsidP="00F95057"/>
    <w:p w14:paraId="76FCA6A8" w14:textId="77777777" w:rsidR="0015356F" w:rsidRPr="00F95057" w:rsidRDefault="0015356F" w:rsidP="00F95057"/>
    <w:p w14:paraId="55928499" w14:textId="77777777" w:rsidR="0015356F" w:rsidRPr="00F95057" w:rsidRDefault="0015356F" w:rsidP="00F95057"/>
    <w:p w14:paraId="70F5CE4D" w14:textId="77777777" w:rsidR="0015356F" w:rsidRPr="00F95057" w:rsidRDefault="0015356F" w:rsidP="00F95057"/>
    <w:p w14:paraId="20F84F51" w14:textId="77777777" w:rsidR="0015356F" w:rsidRPr="00F95057" w:rsidRDefault="0015356F" w:rsidP="00F95057"/>
    <w:p w14:paraId="7107AD44" w14:textId="77777777" w:rsidR="0015356F" w:rsidRPr="00F95057" w:rsidRDefault="00000000" w:rsidP="00F95057">
      <w:r w:rsidRPr="00F95057">
        <w:rPr>
          <w:rFonts w:hint="eastAsia"/>
        </w:rPr>
        <w:t>Project 13: Bluetooth Knowledge</w:t>
      </w:r>
    </w:p>
    <w:p w14:paraId="4E8EF78C" w14:textId="77777777" w:rsidR="0015356F" w:rsidRPr="00F95057" w:rsidRDefault="0015356F" w:rsidP="00F95057"/>
    <w:p w14:paraId="5DBB9AC9" w14:textId="77777777" w:rsidR="0015356F" w:rsidRPr="00F95057" w:rsidRDefault="00000000" w:rsidP="00F95057">
      <w:r w:rsidRPr="00F95057">
        <w:rPr>
          <w:rFonts w:hint="eastAsia"/>
        </w:rPr>
        <w:t>Description</w:t>
      </w:r>
      <w:r w:rsidRPr="00F95057">
        <w:rPr>
          <w:rFonts w:hint="eastAsia"/>
        </w:rPr>
        <w:t>：</w:t>
      </w:r>
    </w:p>
    <w:p w14:paraId="012E0490" w14:textId="77777777" w:rsidR="0015356F" w:rsidRPr="00F95057" w:rsidRDefault="0015356F" w:rsidP="00F95057"/>
    <w:p w14:paraId="5D71BF3C" w14:textId="77777777" w:rsidR="0015356F" w:rsidRPr="00F95057" w:rsidRDefault="00000000" w:rsidP="00F95057">
      <w:r w:rsidRPr="00F95057">
        <w:rPr>
          <w:rFonts w:hint="eastAsia"/>
        </w:rPr>
        <w:t>We</w:t>
      </w:r>
      <w:r w:rsidRPr="00F95057">
        <w:rPr>
          <w:rFonts w:hint="eastAsia"/>
        </w:rPr>
        <w:t>’</w:t>
      </w:r>
      <w:r w:rsidRPr="00F95057">
        <w:rPr>
          <w:rFonts w:hint="eastAsia"/>
        </w:rPr>
        <w:t xml:space="preserve">ve learned the basic knowledge of Bluetooth. And in this lesson, we will make a Bluetooth remote smart car. In this experiment, we default the HM-10 Bluetooth module as a Slave and the cellphone as a Host. </w:t>
      </w:r>
    </w:p>
    <w:p w14:paraId="6FC2401B" w14:textId="77777777" w:rsidR="0015356F" w:rsidRPr="00F95057" w:rsidRDefault="00000000" w:rsidP="00F95057">
      <w:r w:rsidRPr="00F95057">
        <w:rPr>
          <w:rFonts w:hint="eastAsia"/>
        </w:rPr>
        <w:t>And we also need to install an App to control this yellow robot.</w:t>
      </w:r>
    </w:p>
    <w:p w14:paraId="0A2232EA" w14:textId="77777777" w:rsidR="0015356F" w:rsidRPr="00F95057" w:rsidRDefault="0015356F" w:rsidP="00F95057"/>
    <w:p w14:paraId="5D07EC16" w14:textId="77777777" w:rsidR="0015356F" w:rsidRPr="00F95057" w:rsidRDefault="0015356F" w:rsidP="00F95057"/>
    <w:p w14:paraId="13F8E0DC" w14:textId="77777777" w:rsidR="0015356F" w:rsidRPr="00F95057" w:rsidRDefault="00000000" w:rsidP="00F95057">
      <w:r w:rsidRPr="00F95057">
        <w:rPr>
          <w:rFonts w:hint="eastAsia"/>
        </w:rPr>
        <w:lastRenderedPageBreak/>
        <w:t>Slide the Bluetooth switch to OFF end, upload test code, slide BT switch to ON end, then open serial monitor and set baud rate to 9600. As shown below:</w:t>
      </w:r>
    </w:p>
    <w:p w14:paraId="4DD71BBB" w14:textId="77777777" w:rsidR="0015356F" w:rsidRPr="00F95057" w:rsidRDefault="00000000" w:rsidP="00F95057">
      <w:r w:rsidRPr="00F95057">
        <w:rPr>
          <w:rFonts w:hint="eastAsia"/>
        </w:rPr>
        <w:drawing>
          <wp:inline distT="0" distB="0" distL="114300" distR="114300" wp14:anchorId="464CE5EC" wp14:editId="0F1D6C9F">
            <wp:extent cx="5235575" cy="3830955"/>
            <wp:effectExtent l="0" t="0" r="3175" b="17145"/>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101"/>
                    <a:stretch>
                      <a:fillRect/>
                    </a:stretch>
                  </pic:blipFill>
                  <pic:spPr>
                    <a:xfrm>
                      <a:off x="0" y="0"/>
                      <a:ext cx="5235575" cy="3830955"/>
                    </a:xfrm>
                    <a:prstGeom prst="rect">
                      <a:avLst/>
                    </a:prstGeom>
                    <a:noFill/>
                    <a:ln>
                      <a:noFill/>
                    </a:ln>
                  </pic:spPr>
                </pic:pic>
              </a:graphicData>
            </a:graphic>
          </wp:inline>
        </w:drawing>
      </w:r>
    </w:p>
    <w:p w14:paraId="504FBD88" w14:textId="77777777" w:rsidR="0015356F" w:rsidRPr="00F95057" w:rsidRDefault="0015356F" w:rsidP="00F95057"/>
    <w:p w14:paraId="1E26FA20" w14:textId="77777777" w:rsidR="0015356F" w:rsidRPr="00F95057" w:rsidRDefault="0015356F" w:rsidP="00F95057"/>
    <w:p w14:paraId="585670CB" w14:textId="77777777" w:rsidR="0015356F" w:rsidRPr="00F95057" w:rsidRDefault="0015356F" w:rsidP="00F95057"/>
    <w:p w14:paraId="07320D6B" w14:textId="77777777" w:rsidR="0015356F" w:rsidRPr="00F95057" w:rsidRDefault="0015356F" w:rsidP="00F95057"/>
    <w:p w14:paraId="2639640A" w14:textId="77777777" w:rsidR="0015356F" w:rsidRPr="00F95057" w:rsidRDefault="0015356F" w:rsidP="00F95057"/>
    <w:p w14:paraId="02BFA6E2" w14:textId="77777777" w:rsidR="0015356F" w:rsidRPr="00F95057" w:rsidRDefault="0015356F" w:rsidP="00F95057"/>
    <w:p w14:paraId="0D71D803" w14:textId="77777777" w:rsidR="0015356F" w:rsidRPr="00F95057" w:rsidRDefault="0015356F" w:rsidP="00F95057"/>
    <w:p w14:paraId="6378AF80" w14:textId="77777777" w:rsidR="0015356F" w:rsidRPr="00F95057" w:rsidRDefault="0015356F" w:rsidP="00F95057"/>
    <w:p w14:paraId="27F1AC20" w14:textId="77777777" w:rsidR="0015356F" w:rsidRPr="00F95057" w:rsidRDefault="0015356F" w:rsidP="00F95057"/>
    <w:p w14:paraId="7D650D4E" w14:textId="77777777" w:rsidR="0015356F" w:rsidRPr="00F95057" w:rsidRDefault="00000000" w:rsidP="00F95057">
      <w:r w:rsidRPr="00F95057">
        <w:rPr>
          <w:rFonts w:hint="eastAsia"/>
        </w:rPr>
        <w:t>Functions of App icons:</w:t>
      </w:r>
    </w:p>
    <w:p w14:paraId="28BC66B1" w14:textId="77777777" w:rsidR="0015356F" w:rsidRPr="00F95057" w:rsidRDefault="0015356F" w:rsidP="00F95057"/>
    <w:p w14:paraId="5EBC69CB" w14:textId="77777777" w:rsidR="0015356F" w:rsidRPr="00F95057" w:rsidRDefault="0015356F" w:rsidP="00F95057"/>
    <w:tbl>
      <w:tblPr>
        <w:tblStyle w:val="a8"/>
        <w:tblW w:w="5000" w:type="pct"/>
        <w:jc w:val="center"/>
        <w:tblLayout w:type="fixed"/>
        <w:tblLook w:val="04A0" w:firstRow="1" w:lastRow="0" w:firstColumn="1" w:lastColumn="0" w:noHBand="0" w:noVBand="1"/>
      </w:tblPr>
      <w:tblGrid>
        <w:gridCol w:w="1972"/>
        <w:gridCol w:w="3756"/>
        <w:gridCol w:w="4454"/>
      </w:tblGrid>
      <w:tr w:rsidR="0015356F" w:rsidRPr="00F95057" w14:paraId="1E49569F" w14:textId="77777777">
        <w:trPr>
          <w:trHeight w:val="678"/>
          <w:jc w:val="center"/>
        </w:trPr>
        <w:tc>
          <w:tcPr>
            <w:tcW w:w="968" w:type="pct"/>
            <w:tcBorders>
              <w:top w:val="single" w:sz="24" w:space="0" w:color="auto"/>
              <w:left w:val="single" w:sz="24" w:space="0" w:color="auto"/>
              <w:bottom w:val="single" w:sz="4" w:space="0" w:color="auto"/>
              <w:right w:val="single" w:sz="4" w:space="0" w:color="auto"/>
            </w:tcBorders>
            <w:vAlign w:val="center"/>
          </w:tcPr>
          <w:p w14:paraId="7D33743F" w14:textId="77777777" w:rsidR="0015356F" w:rsidRPr="00F95057" w:rsidRDefault="00000000" w:rsidP="00F95057">
            <w:r w:rsidRPr="00F95057">
              <w:rPr>
                <w:rFonts w:hint="eastAsia"/>
              </w:rPr>
              <w:drawing>
                <wp:inline distT="0" distB="0" distL="114300" distR="114300" wp14:anchorId="76DCDA16" wp14:editId="11A78564">
                  <wp:extent cx="617855" cy="179705"/>
                  <wp:effectExtent l="0" t="0" r="10795" b="10795"/>
                  <wp:docPr id="47" name="图片 38" descr="Screenshot_2019-06-17-08-2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descr="Screenshot_2019-06-17-08-21-55-51"/>
                          <pic:cNvPicPr>
                            <a:picLocks noChangeAspect="1"/>
                          </pic:cNvPicPr>
                        </pic:nvPicPr>
                        <pic:blipFill>
                          <a:blip r:embed="rId102"/>
                          <a:srcRect l="2687" t="3310" r="76990" b="93735"/>
                          <a:stretch>
                            <a:fillRect/>
                          </a:stretch>
                        </pic:blipFill>
                        <pic:spPr>
                          <a:xfrm>
                            <a:off x="0" y="0"/>
                            <a:ext cx="617855" cy="179705"/>
                          </a:xfrm>
                          <a:prstGeom prst="rect">
                            <a:avLst/>
                          </a:prstGeom>
                          <a:noFill/>
                          <a:ln>
                            <a:noFill/>
                          </a:ln>
                        </pic:spPr>
                      </pic:pic>
                    </a:graphicData>
                  </a:graphic>
                </wp:inline>
              </w:drawing>
            </w:r>
          </w:p>
        </w:tc>
        <w:tc>
          <w:tcPr>
            <w:tcW w:w="4031" w:type="pct"/>
            <w:gridSpan w:val="2"/>
            <w:tcBorders>
              <w:top w:val="single" w:sz="24" w:space="0" w:color="auto"/>
              <w:left w:val="single" w:sz="4" w:space="0" w:color="auto"/>
              <w:bottom w:val="single" w:sz="4" w:space="0" w:color="auto"/>
              <w:right w:val="single" w:sz="24" w:space="0" w:color="auto"/>
            </w:tcBorders>
            <w:vAlign w:val="center"/>
          </w:tcPr>
          <w:p w14:paraId="39FF9D7B" w14:textId="77777777" w:rsidR="0015356F" w:rsidRPr="00F95057" w:rsidRDefault="00000000" w:rsidP="00F95057">
            <w:r w:rsidRPr="00F95057">
              <w:rPr>
                <w:rFonts w:hint="eastAsia"/>
              </w:rPr>
              <w:t>Pairing Bluetooth</w:t>
            </w:r>
          </w:p>
        </w:tc>
      </w:tr>
      <w:tr w:rsidR="0015356F" w:rsidRPr="00F95057" w14:paraId="0F03D115" w14:textId="77777777">
        <w:trPr>
          <w:trHeight w:val="606"/>
          <w:jc w:val="center"/>
        </w:trPr>
        <w:tc>
          <w:tcPr>
            <w:tcW w:w="968" w:type="pct"/>
            <w:tcBorders>
              <w:top w:val="single" w:sz="4" w:space="0" w:color="auto"/>
              <w:left w:val="single" w:sz="24" w:space="0" w:color="auto"/>
              <w:bottom w:val="single" w:sz="4" w:space="0" w:color="auto"/>
              <w:right w:val="single" w:sz="4" w:space="0" w:color="auto"/>
            </w:tcBorders>
            <w:vAlign w:val="center"/>
          </w:tcPr>
          <w:p w14:paraId="7E8CCA8E" w14:textId="77777777" w:rsidR="0015356F" w:rsidRPr="00F95057" w:rsidRDefault="00000000" w:rsidP="00F95057">
            <w:r w:rsidRPr="00F95057">
              <w:rPr>
                <w:rFonts w:hint="eastAsia"/>
              </w:rPr>
              <w:drawing>
                <wp:inline distT="0" distB="0" distL="114300" distR="114300" wp14:anchorId="62B5097E" wp14:editId="563A2181">
                  <wp:extent cx="617855" cy="179705"/>
                  <wp:effectExtent l="0" t="0" r="10795" b="10795"/>
                  <wp:docPr id="48" name="图片 39" descr="Screenshot_2019-06-17-08-2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descr="Screenshot_2019-06-17-08-21-55-51"/>
                          <pic:cNvPicPr>
                            <a:picLocks noChangeAspect="1"/>
                          </pic:cNvPicPr>
                        </pic:nvPicPr>
                        <pic:blipFill>
                          <a:blip r:embed="rId102"/>
                          <a:srcRect l="35905" t="2663" r="38394" b="93600"/>
                          <a:stretch>
                            <a:fillRect/>
                          </a:stretch>
                        </pic:blipFill>
                        <pic:spPr>
                          <a:xfrm>
                            <a:off x="0" y="0"/>
                            <a:ext cx="617855" cy="179705"/>
                          </a:xfrm>
                          <a:prstGeom prst="rect">
                            <a:avLst/>
                          </a:prstGeom>
                          <a:noFill/>
                          <a:ln>
                            <a:noFill/>
                          </a:ln>
                        </pic:spPr>
                      </pic:pic>
                    </a:graphicData>
                  </a:graphic>
                </wp:inline>
              </w:drawing>
            </w:r>
          </w:p>
        </w:tc>
        <w:tc>
          <w:tcPr>
            <w:tcW w:w="4031" w:type="pct"/>
            <w:gridSpan w:val="2"/>
            <w:tcBorders>
              <w:top w:val="single" w:sz="4" w:space="0" w:color="auto"/>
              <w:left w:val="single" w:sz="4" w:space="0" w:color="auto"/>
              <w:bottom w:val="single" w:sz="4" w:space="0" w:color="auto"/>
              <w:right w:val="single" w:sz="24" w:space="0" w:color="auto"/>
            </w:tcBorders>
            <w:vAlign w:val="center"/>
          </w:tcPr>
          <w:p w14:paraId="7A439DA6" w14:textId="77777777" w:rsidR="0015356F" w:rsidRPr="00F95057" w:rsidRDefault="00000000" w:rsidP="00F95057">
            <w:r w:rsidRPr="00F95057">
              <w:rPr>
                <w:rFonts w:hint="eastAsia"/>
              </w:rPr>
              <w:t>Enter Bluetooth control interface</w:t>
            </w:r>
          </w:p>
        </w:tc>
      </w:tr>
      <w:tr w:rsidR="0015356F" w:rsidRPr="00F95057" w14:paraId="78ECA2ED" w14:textId="77777777">
        <w:trPr>
          <w:trHeight w:val="606"/>
          <w:jc w:val="center"/>
        </w:trPr>
        <w:tc>
          <w:tcPr>
            <w:tcW w:w="968" w:type="pct"/>
            <w:tcBorders>
              <w:top w:val="single" w:sz="4" w:space="0" w:color="auto"/>
              <w:left w:val="single" w:sz="24" w:space="0" w:color="auto"/>
              <w:bottom w:val="single" w:sz="24" w:space="0" w:color="auto"/>
              <w:right w:val="single" w:sz="4" w:space="0" w:color="auto"/>
            </w:tcBorders>
            <w:vAlign w:val="center"/>
          </w:tcPr>
          <w:p w14:paraId="2078DC23" w14:textId="77777777" w:rsidR="0015356F" w:rsidRPr="00F95057" w:rsidRDefault="00000000" w:rsidP="00F95057">
            <w:r w:rsidRPr="00F95057">
              <w:rPr>
                <w:rFonts w:hint="eastAsia"/>
              </w:rPr>
              <w:drawing>
                <wp:inline distT="0" distB="0" distL="114300" distR="114300" wp14:anchorId="0F243FF0" wp14:editId="7CB58724">
                  <wp:extent cx="920750" cy="162560"/>
                  <wp:effectExtent l="0" t="0" r="12700" b="8890"/>
                  <wp:docPr id="49" name="图片 40" descr="Screenshot_2019-06-17-08-2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descr="Screenshot_2019-06-17-08-21-55-51"/>
                          <pic:cNvPicPr>
                            <a:picLocks noChangeAspect="1"/>
                          </pic:cNvPicPr>
                        </pic:nvPicPr>
                        <pic:blipFill>
                          <a:blip r:embed="rId102"/>
                          <a:srcRect l="72792" t="3424" r="2251" b="94373"/>
                          <a:stretch>
                            <a:fillRect/>
                          </a:stretch>
                        </pic:blipFill>
                        <pic:spPr>
                          <a:xfrm>
                            <a:off x="0" y="0"/>
                            <a:ext cx="920750" cy="162560"/>
                          </a:xfrm>
                          <a:prstGeom prst="rect">
                            <a:avLst/>
                          </a:prstGeom>
                          <a:noFill/>
                          <a:ln>
                            <a:noFill/>
                          </a:ln>
                        </pic:spPr>
                      </pic:pic>
                    </a:graphicData>
                  </a:graphic>
                </wp:inline>
              </w:drawing>
            </w:r>
          </w:p>
        </w:tc>
        <w:tc>
          <w:tcPr>
            <w:tcW w:w="4031" w:type="pct"/>
            <w:gridSpan w:val="2"/>
            <w:tcBorders>
              <w:top w:val="single" w:sz="4" w:space="0" w:color="auto"/>
              <w:left w:val="single" w:sz="4" w:space="0" w:color="auto"/>
              <w:bottom w:val="single" w:sz="24" w:space="0" w:color="auto"/>
              <w:right w:val="single" w:sz="24" w:space="0" w:color="auto"/>
            </w:tcBorders>
            <w:vAlign w:val="center"/>
          </w:tcPr>
          <w:p w14:paraId="57A1E575" w14:textId="77777777" w:rsidR="0015356F" w:rsidRPr="00F95057" w:rsidRDefault="00000000" w:rsidP="00F95057">
            <w:r w:rsidRPr="00F95057">
              <w:rPr>
                <w:rFonts w:hint="eastAsia"/>
              </w:rPr>
              <w:t>Disconnect Bluetooth</w:t>
            </w:r>
          </w:p>
        </w:tc>
      </w:tr>
      <w:tr w:rsidR="0015356F" w:rsidRPr="00F95057" w14:paraId="6D7ABAB4" w14:textId="77777777">
        <w:trPr>
          <w:trHeight w:val="1810"/>
          <w:jc w:val="center"/>
        </w:trPr>
        <w:tc>
          <w:tcPr>
            <w:tcW w:w="968" w:type="pct"/>
            <w:tcBorders>
              <w:top w:val="single" w:sz="24" w:space="0" w:color="auto"/>
              <w:left w:val="single" w:sz="24" w:space="0" w:color="auto"/>
              <w:bottom w:val="single" w:sz="4" w:space="0" w:color="auto"/>
              <w:right w:val="single" w:sz="4" w:space="0" w:color="auto"/>
            </w:tcBorders>
            <w:vAlign w:val="center"/>
          </w:tcPr>
          <w:p w14:paraId="29334DBE" w14:textId="77777777" w:rsidR="0015356F" w:rsidRPr="00F95057" w:rsidRDefault="00000000" w:rsidP="00F95057">
            <w:r w:rsidRPr="00F95057">
              <w:rPr>
                <w:rFonts w:hint="eastAsia"/>
              </w:rPr>
              <w:drawing>
                <wp:inline distT="0" distB="0" distL="114300" distR="114300" wp14:anchorId="5B0E6FAE" wp14:editId="53DF4CF0">
                  <wp:extent cx="611505" cy="625475"/>
                  <wp:effectExtent l="0" t="0" r="17145" b="317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103"/>
                          <a:stretch>
                            <a:fillRect/>
                          </a:stretch>
                        </pic:blipFill>
                        <pic:spPr>
                          <a:xfrm>
                            <a:off x="0" y="0"/>
                            <a:ext cx="611505" cy="625475"/>
                          </a:xfrm>
                          <a:prstGeom prst="rect">
                            <a:avLst/>
                          </a:prstGeom>
                          <a:noFill/>
                          <a:ln>
                            <a:noFill/>
                          </a:ln>
                        </pic:spPr>
                      </pic:pic>
                    </a:graphicData>
                  </a:graphic>
                </wp:inline>
              </w:drawing>
            </w:r>
          </w:p>
        </w:tc>
        <w:tc>
          <w:tcPr>
            <w:tcW w:w="1844" w:type="pct"/>
            <w:tcBorders>
              <w:top w:val="single" w:sz="24" w:space="0" w:color="auto"/>
              <w:left w:val="single" w:sz="4" w:space="0" w:color="auto"/>
              <w:bottom w:val="single" w:sz="4" w:space="0" w:color="auto"/>
              <w:right w:val="single" w:sz="4" w:space="0" w:color="auto"/>
            </w:tcBorders>
            <w:vAlign w:val="center"/>
          </w:tcPr>
          <w:p w14:paraId="303A3E60" w14:textId="77777777" w:rsidR="0015356F" w:rsidRPr="00F95057" w:rsidRDefault="00000000" w:rsidP="00F95057">
            <w:r w:rsidRPr="00F95057">
              <w:rPr>
                <w:rFonts w:hint="eastAsia"/>
              </w:rPr>
              <w:t>Press it to output F</w:t>
            </w:r>
            <w:r w:rsidRPr="00F95057">
              <w:rPr>
                <w:rFonts w:hint="eastAsia"/>
              </w:rPr>
              <w:t>；</w:t>
            </w:r>
          </w:p>
          <w:p w14:paraId="4577C63C" w14:textId="77777777" w:rsidR="0015356F" w:rsidRPr="00F95057" w:rsidRDefault="00000000" w:rsidP="00F95057">
            <w:r w:rsidRPr="00F95057">
              <w:rPr>
                <w:rFonts w:hint="eastAsia"/>
              </w:rPr>
              <w:t>Release it to output S</w:t>
            </w:r>
          </w:p>
        </w:tc>
        <w:tc>
          <w:tcPr>
            <w:tcW w:w="2187" w:type="pct"/>
            <w:tcBorders>
              <w:top w:val="single" w:sz="24" w:space="0" w:color="auto"/>
              <w:left w:val="single" w:sz="4" w:space="0" w:color="auto"/>
              <w:bottom w:val="single" w:sz="4" w:space="0" w:color="auto"/>
              <w:right w:val="single" w:sz="24" w:space="0" w:color="auto"/>
            </w:tcBorders>
            <w:vAlign w:val="center"/>
          </w:tcPr>
          <w:p w14:paraId="1EFCD214" w14:textId="77777777" w:rsidR="0015356F" w:rsidRPr="00F95057" w:rsidRDefault="00000000" w:rsidP="00F95057">
            <w:r w:rsidRPr="00F95057">
              <w:rPr>
                <w:rFonts w:hint="eastAsia"/>
              </w:rPr>
              <w:t>Go forward</w:t>
            </w:r>
          </w:p>
          <w:p w14:paraId="6413FA6B" w14:textId="77777777" w:rsidR="0015356F" w:rsidRPr="00F95057" w:rsidRDefault="00000000" w:rsidP="00F95057">
            <w:r w:rsidRPr="00F95057">
              <w:rPr>
                <w:rFonts w:hint="eastAsia"/>
              </w:rPr>
              <w:t>Stop</w:t>
            </w:r>
          </w:p>
        </w:tc>
      </w:tr>
      <w:tr w:rsidR="0015356F" w:rsidRPr="00F95057" w14:paraId="7DEE491C" w14:textId="77777777">
        <w:trPr>
          <w:trHeight w:val="1414"/>
          <w:jc w:val="center"/>
        </w:trPr>
        <w:tc>
          <w:tcPr>
            <w:tcW w:w="968" w:type="pct"/>
            <w:tcBorders>
              <w:top w:val="single" w:sz="4" w:space="0" w:color="auto"/>
              <w:left w:val="single" w:sz="24" w:space="0" w:color="auto"/>
              <w:bottom w:val="single" w:sz="4" w:space="0" w:color="auto"/>
              <w:right w:val="single" w:sz="4" w:space="0" w:color="auto"/>
            </w:tcBorders>
            <w:vAlign w:val="center"/>
          </w:tcPr>
          <w:p w14:paraId="18597172" w14:textId="77777777" w:rsidR="0015356F" w:rsidRPr="00F95057" w:rsidRDefault="00000000" w:rsidP="00F95057">
            <w:r w:rsidRPr="00F95057">
              <w:rPr>
                <w:rFonts w:hint="eastAsia"/>
              </w:rPr>
              <w:drawing>
                <wp:inline distT="0" distB="0" distL="114300" distR="114300" wp14:anchorId="38976E27" wp14:editId="24699547">
                  <wp:extent cx="550545" cy="558800"/>
                  <wp:effectExtent l="0" t="0" r="1905" b="1270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104"/>
                          <a:stretch>
                            <a:fillRect/>
                          </a:stretch>
                        </pic:blipFill>
                        <pic:spPr>
                          <a:xfrm>
                            <a:off x="0" y="0"/>
                            <a:ext cx="550545" cy="558800"/>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3A61E52D" w14:textId="77777777" w:rsidR="0015356F" w:rsidRPr="00F95057" w:rsidRDefault="00000000" w:rsidP="00F95057">
            <w:r w:rsidRPr="00F95057">
              <w:rPr>
                <w:rFonts w:hint="eastAsia"/>
              </w:rPr>
              <w:t>Press it to output B</w:t>
            </w:r>
            <w:r w:rsidRPr="00F95057">
              <w:rPr>
                <w:rFonts w:hint="eastAsia"/>
              </w:rPr>
              <w:t>；</w:t>
            </w:r>
          </w:p>
          <w:p w14:paraId="58A1C31E" w14:textId="77777777" w:rsidR="0015356F" w:rsidRPr="00F95057" w:rsidRDefault="00000000" w:rsidP="00F95057">
            <w:r w:rsidRPr="00F95057">
              <w:rPr>
                <w:rFonts w:hint="eastAsia"/>
              </w:rPr>
              <w:t>Release it to output S</w:t>
            </w:r>
          </w:p>
        </w:tc>
        <w:tc>
          <w:tcPr>
            <w:tcW w:w="2187" w:type="pct"/>
            <w:tcBorders>
              <w:top w:val="single" w:sz="4" w:space="0" w:color="auto"/>
              <w:left w:val="single" w:sz="4" w:space="0" w:color="auto"/>
              <w:bottom w:val="single" w:sz="4" w:space="0" w:color="auto"/>
              <w:right w:val="single" w:sz="24" w:space="0" w:color="auto"/>
            </w:tcBorders>
            <w:vAlign w:val="center"/>
          </w:tcPr>
          <w:p w14:paraId="50C73296" w14:textId="77777777" w:rsidR="0015356F" w:rsidRPr="00F95057" w:rsidRDefault="00000000" w:rsidP="00F95057">
            <w:r w:rsidRPr="00F95057">
              <w:rPr>
                <w:rFonts w:hint="eastAsia"/>
              </w:rPr>
              <w:t>Go back</w:t>
            </w:r>
          </w:p>
          <w:p w14:paraId="04EC726C" w14:textId="77777777" w:rsidR="0015356F" w:rsidRPr="00F95057" w:rsidRDefault="00000000" w:rsidP="00F95057">
            <w:r w:rsidRPr="00F95057">
              <w:rPr>
                <w:rFonts w:hint="eastAsia"/>
              </w:rPr>
              <w:t>Stop</w:t>
            </w:r>
          </w:p>
        </w:tc>
      </w:tr>
      <w:tr w:rsidR="0015356F" w:rsidRPr="00F95057" w14:paraId="72580D57" w14:textId="77777777">
        <w:trPr>
          <w:trHeight w:val="1717"/>
          <w:jc w:val="center"/>
        </w:trPr>
        <w:tc>
          <w:tcPr>
            <w:tcW w:w="968" w:type="pct"/>
            <w:tcBorders>
              <w:top w:val="single" w:sz="4" w:space="0" w:color="auto"/>
              <w:left w:val="single" w:sz="24" w:space="0" w:color="auto"/>
              <w:bottom w:val="single" w:sz="4" w:space="0" w:color="auto"/>
              <w:right w:val="single" w:sz="4" w:space="0" w:color="auto"/>
            </w:tcBorders>
            <w:vAlign w:val="center"/>
          </w:tcPr>
          <w:p w14:paraId="3977B9FF" w14:textId="77777777" w:rsidR="0015356F" w:rsidRPr="00F95057" w:rsidRDefault="00000000" w:rsidP="00F95057">
            <w:r w:rsidRPr="00F95057">
              <w:rPr>
                <w:rFonts w:hint="eastAsia"/>
              </w:rPr>
              <w:drawing>
                <wp:inline distT="0" distB="0" distL="114300" distR="114300" wp14:anchorId="019086BC" wp14:editId="208D87C8">
                  <wp:extent cx="659765" cy="657225"/>
                  <wp:effectExtent l="0" t="0" r="6985" b="9525"/>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105"/>
                          <a:stretch>
                            <a:fillRect/>
                          </a:stretch>
                        </pic:blipFill>
                        <pic:spPr>
                          <a:xfrm>
                            <a:off x="0" y="0"/>
                            <a:ext cx="659765" cy="657225"/>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41274B2C" w14:textId="77777777" w:rsidR="0015356F" w:rsidRPr="00F95057" w:rsidRDefault="00000000" w:rsidP="00F95057">
            <w:r w:rsidRPr="00F95057">
              <w:rPr>
                <w:rFonts w:hint="eastAsia"/>
              </w:rPr>
              <w:t>Press it to output L</w:t>
            </w:r>
            <w:r w:rsidRPr="00F95057">
              <w:rPr>
                <w:rFonts w:hint="eastAsia"/>
              </w:rPr>
              <w:t>；</w:t>
            </w:r>
          </w:p>
          <w:p w14:paraId="1B7BA12A" w14:textId="77777777" w:rsidR="0015356F" w:rsidRPr="00F95057" w:rsidRDefault="00000000" w:rsidP="00F95057">
            <w:r w:rsidRPr="00F95057">
              <w:rPr>
                <w:rFonts w:hint="eastAsia"/>
              </w:rPr>
              <w:t>Release it to output S</w:t>
            </w:r>
          </w:p>
        </w:tc>
        <w:tc>
          <w:tcPr>
            <w:tcW w:w="2187" w:type="pct"/>
            <w:tcBorders>
              <w:top w:val="single" w:sz="4" w:space="0" w:color="auto"/>
              <w:left w:val="single" w:sz="4" w:space="0" w:color="auto"/>
              <w:bottom w:val="single" w:sz="4" w:space="0" w:color="auto"/>
              <w:right w:val="single" w:sz="24" w:space="0" w:color="auto"/>
            </w:tcBorders>
            <w:vAlign w:val="center"/>
          </w:tcPr>
          <w:p w14:paraId="70E29B5A" w14:textId="77777777" w:rsidR="0015356F" w:rsidRPr="00F95057" w:rsidRDefault="00000000" w:rsidP="00F95057">
            <w:r w:rsidRPr="00F95057">
              <w:rPr>
                <w:rFonts w:hint="eastAsia"/>
              </w:rPr>
              <w:t>Turn left</w:t>
            </w:r>
          </w:p>
          <w:p w14:paraId="406EB665" w14:textId="77777777" w:rsidR="0015356F" w:rsidRPr="00F95057" w:rsidRDefault="00000000" w:rsidP="00F95057">
            <w:r w:rsidRPr="00F95057">
              <w:rPr>
                <w:rFonts w:hint="eastAsia"/>
              </w:rPr>
              <w:t>Stop</w:t>
            </w:r>
          </w:p>
        </w:tc>
      </w:tr>
      <w:tr w:rsidR="0015356F" w:rsidRPr="00F95057" w14:paraId="03A1B316" w14:textId="77777777">
        <w:trPr>
          <w:trHeight w:val="1717"/>
          <w:jc w:val="center"/>
        </w:trPr>
        <w:tc>
          <w:tcPr>
            <w:tcW w:w="968" w:type="pct"/>
            <w:tcBorders>
              <w:top w:val="single" w:sz="4" w:space="0" w:color="auto"/>
              <w:left w:val="single" w:sz="24" w:space="0" w:color="auto"/>
              <w:bottom w:val="single" w:sz="4" w:space="0" w:color="auto"/>
              <w:right w:val="single" w:sz="4" w:space="0" w:color="auto"/>
            </w:tcBorders>
            <w:vAlign w:val="center"/>
          </w:tcPr>
          <w:p w14:paraId="3704BBD7" w14:textId="77777777" w:rsidR="0015356F" w:rsidRPr="00F95057" w:rsidRDefault="00000000" w:rsidP="00F95057">
            <w:r w:rsidRPr="00F95057">
              <w:rPr>
                <w:rFonts w:hint="eastAsia"/>
              </w:rPr>
              <w:drawing>
                <wp:inline distT="0" distB="0" distL="114300" distR="114300" wp14:anchorId="709EC0F2" wp14:editId="155CFF96">
                  <wp:extent cx="712470" cy="711200"/>
                  <wp:effectExtent l="0" t="0" r="11430" b="1270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106"/>
                          <a:stretch>
                            <a:fillRect/>
                          </a:stretch>
                        </pic:blipFill>
                        <pic:spPr>
                          <a:xfrm>
                            <a:off x="0" y="0"/>
                            <a:ext cx="712470" cy="711200"/>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4BA6FD0C" w14:textId="77777777" w:rsidR="0015356F" w:rsidRPr="00F95057" w:rsidRDefault="00000000" w:rsidP="00F95057">
            <w:r w:rsidRPr="00F95057">
              <w:rPr>
                <w:rFonts w:hint="eastAsia"/>
              </w:rPr>
              <w:t>Press it to output R</w:t>
            </w:r>
            <w:r w:rsidRPr="00F95057">
              <w:rPr>
                <w:rFonts w:hint="eastAsia"/>
              </w:rPr>
              <w:t>；</w:t>
            </w:r>
          </w:p>
          <w:p w14:paraId="60469C4F" w14:textId="77777777" w:rsidR="0015356F" w:rsidRPr="00F95057" w:rsidRDefault="00000000" w:rsidP="00F95057">
            <w:r w:rsidRPr="00F95057">
              <w:rPr>
                <w:rFonts w:hint="eastAsia"/>
              </w:rPr>
              <w:t>Release it to output S</w:t>
            </w:r>
          </w:p>
        </w:tc>
        <w:tc>
          <w:tcPr>
            <w:tcW w:w="2187" w:type="pct"/>
            <w:tcBorders>
              <w:top w:val="single" w:sz="4" w:space="0" w:color="auto"/>
              <w:left w:val="single" w:sz="4" w:space="0" w:color="auto"/>
              <w:bottom w:val="single" w:sz="4" w:space="0" w:color="auto"/>
              <w:right w:val="single" w:sz="24" w:space="0" w:color="auto"/>
            </w:tcBorders>
            <w:vAlign w:val="center"/>
          </w:tcPr>
          <w:p w14:paraId="0FE77292" w14:textId="77777777" w:rsidR="0015356F" w:rsidRPr="00F95057" w:rsidRDefault="00000000" w:rsidP="00F95057">
            <w:r w:rsidRPr="00F95057">
              <w:rPr>
                <w:rFonts w:hint="eastAsia"/>
              </w:rPr>
              <w:t>Turn right</w:t>
            </w:r>
          </w:p>
          <w:p w14:paraId="3D2305C9" w14:textId="77777777" w:rsidR="0015356F" w:rsidRPr="00F95057" w:rsidRDefault="00000000" w:rsidP="00F95057">
            <w:r w:rsidRPr="00F95057">
              <w:rPr>
                <w:rFonts w:hint="eastAsia"/>
              </w:rPr>
              <w:t>Stop</w:t>
            </w:r>
          </w:p>
        </w:tc>
      </w:tr>
      <w:tr w:rsidR="0015356F" w:rsidRPr="00F95057" w14:paraId="0EC05C03" w14:textId="77777777">
        <w:trPr>
          <w:trHeight w:val="1201"/>
          <w:jc w:val="center"/>
        </w:trPr>
        <w:tc>
          <w:tcPr>
            <w:tcW w:w="968" w:type="pct"/>
            <w:tcBorders>
              <w:top w:val="single" w:sz="4" w:space="0" w:color="auto"/>
              <w:left w:val="single" w:sz="24" w:space="0" w:color="auto"/>
              <w:bottom w:val="single" w:sz="4" w:space="0" w:color="auto"/>
              <w:right w:val="single" w:sz="4" w:space="0" w:color="auto"/>
            </w:tcBorders>
            <w:vAlign w:val="center"/>
          </w:tcPr>
          <w:p w14:paraId="6D5FF5E8" w14:textId="77777777" w:rsidR="0015356F" w:rsidRPr="00F95057" w:rsidRDefault="00000000" w:rsidP="00F95057">
            <w:r w:rsidRPr="00F95057">
              <w:rPr>
                <w:rFonts w:hint="eastAsia"/>
              </w:rPr>
              <w:drawing>
                <wp:inline distT="0" distB="0" distL="114300" distR="114300" wp14:anchorId="2BC5DC82" wp14:editId="60A937D9">
                  <wp:extent cx="647700" cy="647700"/>
                  <wp:effectExtent l="0" t="0" r="0" b="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107"/>
                          <a:stretch>
                            <a:fillRect/>
                          </a:stretch>
                        </pic:blipFill>
                        <pic:spPr>
                          <a:xfrm>
                            <a:off x="0" y="0"/>
                            <a:ext cx="647700" cy="647700"/>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1569B7D9" w14:textId="77777777" w:rsidR="0015356F" w:rsidRPr="00F95057" w:rsidRDefault="00000000" w:rsidP="00F95057">
            <w:r w:rsidRPr="00F95057">
              <w:rPr>
                <w:rFonts w:hint="eastAsia"/>
              </w:rPr>
              <w:t>Press it to output S</w:t>
            </w:r>
            <w:r w:rsidRPr="00F95057">
              <w:rPr>
                <w:rFonts w:hint="eastAsia"/>
              </w:rPr>
              <w:t>；</w:t>
            </w:r>
          </w:p>
          <w:p w14:paraId="13BECF55" w14:textId="77777777" w:rsidR="0015356F" w:rsidRPr="00F95057" w:rsidRDefault="00000000" w:rsidP="00F95057">
            <w:r w:rsidRPr="00F95057">
              <w:rPr>
                <w:rFonts w:hint="eastAsia"/>
              </w:rPr>
              <w:t>Release it to output S</w:t>
            </w:r>
          </w:p>
        </w:tc>
        <w:tc>
          <w:tcPr>
            <w:tcW w:w="2187" w:type="pct"/>
            <w:tcBorders>
              <w:top w:val="single" w:sz="4" w:space="0" w:color="auto"/>
              <w:left w:val="single" w:sz="4" w:space="0" w:color="auto"/>
              <w:bottom w:val="single" w:sz="4" w:space="0" w:color="auto"/>
              <w:right w:val="single" w:sz="24" w:space="0" w:color="auto"/>
            </w:tcBorders>
            <w:vAlign w:val="center"/>
          </w:tcPr>
          <w:p w14:paraId="1A24BF01" w14:textId="77777777" w:rsidR="0015356F" w:rsidRPr="00F95057" w:rsidRDefault="00000000" w:rsidP="00F95057">
            <w:r w:rsidRPr="00F95057">
              <w:rPr>
                <w:rFonts w:hint="eastAsia"/>
              </w:rPr>
              <w:t xml:space="preserve">End functions </w:t>
            </w:r>
          </w:p>
        </w:tc>
      </w:tr>
      <w:tr w:rsidR="0015356F" w:rsidRPr="00F95057" w14:paraId="4950E520" w14:textId="77777777">
        <w:trPr>
          <w:trHeight w:val="1583"/>
          <w:jc w:val="center"/>
        </w:trPr>
        <w:tc>
          <w:tcPr>
            <w:tcW w:w="968" w:type="pct"/>
            <w:tcBorders>
              <w:top w:val="single" w:sz="4" w:space="0" w:color="auto"/>
              <w:left w:val="single" w:sz="24" w:space="0" w:color="auto"/>
              <w:bottom w:val="single" w:sz="4" w:space="0" w:color="auto"/>
              <w:right w:val="single" w:sz="4" w:space="0" w:color="auto"/>
            </w:tcBorders>
            <w:vAlign w:val="center"/>
          </w:tcPr>
          <w:p w14:paraId="04969FFB" w14:textId="77777777" w:rsidR="0015356F" w:rsidRPr="00F95057" w:rsidRDefault="00000000" w:rsidP="00F95057">
            <w:r w:rsidRPr="00F95057">
              <w:rPr>
                <w:rFonts w:hint="eastAsia"/>
              </w:rPr>
              <w:drawing>
                <wp:inline distT="0" distB="0" distL="114300" distR="114300" wp14:anchorId="56D06AC1" wp14:editId="149C4FAC">
                  <wp:extent cx="706755" cy="706755"/>
                  <wp:effectExtent l="0" t="0" r="17145" b="17145"/>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108"/>
                          <a:stretch>
                            <a:fillRect/>
                          </a:stretch>
                        </pic:blipFill>
                        <pic:spPr>
                          <a:xfrm>
                            <a:off x="0" y="0"/>
                            <a:ext cx="706755" cy="706755"/>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21841F33" w14:textId="77777777" w:rsidR="0015356F" w:rsidRPr="00F95057" w:rsidRDefault="00000000" w:rsidP="00F95057">
            <w:r w:rsidRPr="00F95057">
              <w:rPr>
                <w:rFonts w:hint="eastAsia"/>
              </w:rPr>
              <w:t>Press it to send Y</w:t>
            </w:r>
          </w:p>
          <w:p w14:paraId="64ADB826" w14:textId="77777777" w:rsidR="0015356F" w:rsidRPr="00F95057" w:rsidRDefault="00000000" w:rsidP="00F95057">
            <w:r w:rsidRPr="00F95057">
              <w:rPr>
                <w:rFonts w:hint="eastAsia"/>
              </w:rPr>
              <w:t>Release it to send Y</w:t>
            </w:r>
            <w:r w:rsidRPr="00F95057">
              <w:rPr>
                <w:rFonts w:hint="eastAsia"/>
              </w:rPr>
              <w:t>；</w:t>
            </w:r>
          </w:p>
        </w:tc>
        <w:tc>
          <w:tcPr>
            <w:tcW w:w="2187" w:type="pct"/>
            <w:tcBorders>
              <w:top w:val="single" w:sz="4" w:space="0" w:color="auto"/>
              <w:left w:val="single" w:sz="4" w:space="0" w:color="auto"/>
              <w:bottom w:val="single" w:sz="4" w:space="0" w:color="auto"/>
              <w:right w:val="single" w:sz="24" w:space="0" w:color="auto"/>
            </w:tcBorders>
            <w:vAlign w:val="center"/>
          </w:tcPr>
          <w:p w14:paraId="777E74B9" w14:textId="77777777" w:rsidR="0015356F" w:rsidRPr="00F95057" w:rsidRDefault="00000000" w:rsidP="00F95057">
            <w:r w:rsidRPr="00F95057">
              <w:rPr>
                <w:rFonts w:hint="eastAsia"/>
              </w:rPr>
              <w:t>Sound -controlled function will be activated.</w:t>
            </w:r>
          </w:p>
        </w:tc>
      </w:tr>
      <w:tr w:rsidR="0015356F" w:rsidRPr="00F95057" w14:paraId="00E0B15C" w14:textId="77777777">
        <w:trPr>
          <w:trHeight w:val="1201"/>
          <w:jc w:val="center"/>
        </w:trPr>
        <w:tc>
          <w:tcPr>
            <w:tcW w:w="968" w:type="pct"/>
            <w:tcBorders>
              <w:top w:val="single" w:sz="4" w:space="0" w:color="auto"/>
              <w:left w:val="single" w:sz="24" w:space="0" w:color="auto"/>
              <w:bottom w:val="single" w:sz="4" w:space="0" w:color="auto"/>
              <w:right w:val="single" w:sz="4" w:space="0" w:color="auto"/>
            </w:tcBorders>
            <w:vAlign w:val="center"/>
          </w:tcPr>
          <w:p w14:paraId="3F72E9A5" w14:textId="77777777" w:rsidR="0015356F" w:rsidRPr="00F95057" w:rsidRDefault="00000000" w:rsidP="00F95057">
            <w:r w:rsidRPr="00F95057">
              <w:rPr>
                <w:rFonts w:hint="eastAsia"/>
              </w:rPr>
              <w:lastRenderedPageBreak/>
              <w:drawing>
                <wp:inline distT="0" distB="0" distL="114300" distR="114300" wp14:anchorId="4BA93FFE" wp14:editId="3708CA31">
                  <wp:extent cx="854710" cy="852805"/>
                  <wp:effectExtent l="0" t="0" r="2540" b="4445"/>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109"/>
                          <a:stretch>
                            <a:fillRect/>
                          </a:stretch>
                        </pic:blipFill>
                        <pic:spPr>
                          <a:xfrm>
                            <a:off x="0" y="0"/>
                            <a:ext cx="854710" cy="852805"/>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367A43CC" w14:textId="77777777" w:rsidR="0015356F" w:rsidRPr="00F95057" w:rsidRDefault="00000000" w:rsidP="00F95057">
            <w:r w:rsidRPr="00F95057">
              <w:rPr>
                <w:rFonts w:hint="eastAsia"/>
              </w:rPr>
              <w:t xml:space="preserve">"Waiting" label on the top left corner changes into </w:t>
            </w:r>
          </w:p>
          <w:p w14:paraId="0B87AF52" w14:textId="77777777" w:rsidR="0015356F" w:rsidRPr="00F95057" w:rsidRDefault="00000000" w:rsidP="00F95057">
            <w:r w:rsidRPr="00F95057">
              <w:rPr>
                <w:rFonts w:hint="eastAsia"/>
              </w:rPr>
              <w:t>beating bytes</w:t>
            </w:r>
          </w:p>
        </w:tc>
        <w:tc>
          <w:tcPr>
            <w:tcW w:w="2187" w:type="pct"/>
            <w:tcBorders>
              <w:top w:val="single" w:sz="4" w:space="0" w:color="auto"/>
              <w:left w:val="single" w:sz="4" w:space="0" w:color="auto"/>
              <w:bottom w:val="single" w:sz="4" w:space="0" w:color="auto"/>
              <w:right w:val="single" w:sz="24" w:space="0" w:color="auto"/>
            </w:tcBorders>
            <w:vAlign w:val="center"/>
          </w:tcPr>
          <w:p w14:paraId="6F5D97D4" w14:textId="77777777" w:rsidR="0015356F" w:rsidRPr="00F95057" w:rsidRDefault="00000000" w:rsidP="00F95057">
            <w:r w:rsidRPr="00F95057">
              <w:rPr>
                <w:rFonts w:hint="eastAsia"/>
              </w:rPr>
              <w:t xml:space="preserve">Beating bytes means starting </w:t>
            </w:r>
          </w:p>
          <w:p w14:paraId="7496A54F" w14:textId="77777777" w:rsidR="0015356F" w:rsidRPr="00F95057" w:rsidRDefault="00000000" w:rsidP="00F95057">
            <w:r w:rsidRPr="00F95057">
              <w:rPr>
                <w:rFonts w:hint="eastAsia"/>
              </w:rPr>
              <w:t xml:space="preserve">device. Robot car moves in the </w:t>
            </w:r>
          </w:p>
          <w:p w14:paraId="5250CD4C" w14:textId="77777777" w:rsidR="0015356F" w:rsidRPr="00F95057" w:rsidRDefault="00000000" w:rsidP="00F95057">
            <w:r w:rsidRPr="00F95057">
              <w:rPr>
                <w:rFonts w:hint="eastAsia"/>
              </w:rPr>
              <w:t>corresponding direction as the tilt angle of control device (cellphone) changes</w:t>
            </w:r>
          </w:p>
        </w:tc>
      </w:tr>
      <w:tr w:rsidR="0015356F" w:rsidRPr="00F95057" w14:paraId="0C91FA36" w14:textId="77777777">
        <w:trPr>
          <w:trHeight w:val="1201"/>
          <w:jc w:val="center"/>
        </w:trPr>
        <w:tc>
          <w:tcPr>
            <w:tcW w:w="968" w:type="pct"/>
            <w:tcBorders>
              <w:top w:val="single" w:sz="4" w:space="0" w:color="auto"/>
              <w:left w:val="single" w:sz="24" w:space="0" w:color="auto"/>
              <w:bottom w:val="single" w:sz="4" w:space="0" w:color="auto"/>
              <w:right w:val="single" w:sz="4" w:space="0" w:color="auto"/>
            </w:tcBorders>
            <w:vAlign w:val="center"/>
          </w:tcPr>
          <w:p w14:paraId="4700B43E" w14:textId="77777777" w:rsidR="0015356F" w:rsidRPr="00F95057" w:rsidRDefault="00000000" w:rsidP="00F95057">
            <w:r w:rsidRPr="00F95057">
              <w:rPr>
                <w:rFonts w:hint="eastAsia"/>
              </w:rPr>
              <w:drawing>
                <wp:inline distT="0" distB="0" distL="114300" distR="114300" wp14:anchorId="67418840" wp14:editId="5814DFE8">
                  <wp:extent cx="637540" cy="637540"/>
                  <wp:effectExtent l="0" t="0" r="10160" b="10160"/>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110"/>
                          <a:stretch>
                            <a:fillRect/>
                          </a:stretch>
                        </pic:blipFill>
                        <pic:spPr>
                          <a:xfrm>
                            <a:off x="0" y="0"/>
                            <a:ext cx="637540" cy="637540"/>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010F939B" w14:textId="77777777" w:rsidR="0015356F" w:rsidRPr="00F95057" w:rsidRDefault="00000000" w:rsidP="00F95057">
            <w:r w:rsidRPr="00F95057">
              <w:rPr>
                <w:rFonts w:hint="eastAsia"/>
              </w:rPr>
              <w:t>Press it to output X</w:t>
            </w:r>
            <w:r w:rsidRPr="00F95057">
              <w:rPr>
                <w:rFonts w:hint="eastAsia"/>
              </w:rPr>
              <w:t>；</w:t>
            </w:r>
          </w:p>
          <w:p w14:paraId="4D9E6186" w14:textId="77777777" w:rsidR="0015356F" w:rsidRPr="00F95057" w:rsidRDefault="00000000" w:rsidP="00F95057">
            <w:r w:rsidRPr="00F95057">
              <w:rPr>
                <w:rFonts w:hint="eastAsia"/>
              </w:rPr>
              <w:t>Release it to send X</w:t>
            </w:r>
            <w:r w:rsidRPr="00F95057">
              <w:rPr>
                <w:rFonts w:hint="eastAsia"/>
              </w:rPr>
              <w:t>；</w:t>
            </w:r>
          </w:p>
        </w:tc>
        <w:tc>
          <w:tcPr>
            <w:tcW w:w="2187" w:type="pct"/>
            <w:tcBorders>
              <w:top w:val="single" w:sz="4" w:space="0" w:color="auto"/>
              <w:left w:val="single" w:sz="4" w:space="0" w:color="auto"/>
              <w:bottom w:val="single" w:sz="4" w:space="0" w:color="auto"/>
              <w:right w:val="single" w:sz="24" w:space="0" w:color="auto"/>
            </w:tcBorders>
            <w:vAlign w:val="center"/>
          </w:tcPr>
          <w:p w14:paraId="50101EB5" w14:textId="77777777" w:rsidR="0015356F" w:rsidRPr="00F95057" w:rsidRDefault="00000000" w:rsidP="00F95057">
            <w:r w:rsidRPr="00F95057">
              <w:rPr>
                <w:rFonts w:hint="eastAsia"/>
              </w:rPr>
              <w:t>Start line tracking function</w:t>
            </w:r>
            <w:r w:rsidRPr="00F95057">
              <w:rPr>
                <w:rFonts w:hint="eastAsia"/>
              </w:rPr>
              <w:t>；</w:t>
            </w:r>
          </w:p>
          <w:p w14:paraId="1576E092" w14:textId="77777777" w:rsidR="0015356F" w:rsidRPr="00F95057" w:rsidRDefault="00000000" w:rsidP="00F95057">
            <w:r w:rsidRPr="00F95057">
              <w:rPr>
                <w:rFonts w:hint="eastAsia"/>
              </w:rPr>
              <w:t>click</w:t>
            </w:r>
            <w:r w:rsidRPr="00F95057">
              <w:rPr>
                <w:rFonts w:hint="eastAsia"/>
              </w:rPr>
              <w:drawing>
                <wp:inline distT="0" distB="0" distL="114300" distR="114300" wp14:anchorId="33DEAD42" wp14:editId="00A99EFD">
                  <wp:extent cx="397510" cy="397510"/>
                  <wp:effectExtent l="0" t="0" r="2540" b="2540"/>
                  <wp:docPr id="1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5"/>
                          <pic:cNvPicPr>
                            <a:picLocks noChangeAspect="1"/>
                          </pic:cNvPicPr>
                        </pic:nvPicPr>
                        <pic:blipFill>
                          <a:blip r:embed="rId107"/>
                          <a:stretch>
                            <a:fillRect/>
                          </a:stretch>
                        </pic:blipFill>
                        <pic:spPr>
                          <a:xfrm>
                            <a:off x="0" y="0"/>
                            <a:ext cx="397510" cy="397510"/>
                          </a:xfrm>
                          <a:prstGeom prst="rect">
                            <a:avLst/>
                          </a:prstGeom>
                          <a:noFill/>
                          <a:ln>
                            <a:noFill/>
                          </a:ln>
                        </pic:spPr>
                      </pic:pic>
                    </a:graphicData>
                  </a:graphic>
                </wp:inline>
              </w:drawing>
            </w:r>
            <w:r w:rsidRPr="00F95057">
              <w:rPr>
                <w:rFonts w:hint="eastAsia"/>
              </w:rPr>
              <w:t>to end this function</w:t>
            </w:r>
          </w:p>
        </w:tc>
      </w:tr>
      <w:tr w:rsidR="0015356F" w:rsidRPr="00F95057" w14:paraId="3F7C34E0" w14:textId="77777777">
        <w:trPr>
          <w:trHeight w:val="1201"/>
          <w:jc w:val="center"/>
        </w:trPr>
        <w:tc>
          <w:tcPr>
            <w:tcW w:w="968" w:type="pct"/>
            <w:tcBorders>
              <w:top w:val="single" w:sz="4" w:space="0" w:color="auto"/>
              <w:left w:val="single" w:sz="24" w:space="0" w:color="auto"/>
              <w:bottom w:val="single" w:sz="4" w:space="0" w:color="auto"/>
              <w:right w:val="single" w:sz="4" w:space="0" w:color="auto"/>
            </w:tcBorders>
            <w:vAlign w:val="center"/>
          </w:tcPr>
          <w:p w14:paraId="5738B3CC" w14:textId="77777777" w:rsidR="0015356F" w:rsidRPr="00F95057" w:rsidRDefault="00000000" w:rsidP="00F95057">
            <w:r w:rsidRPr="00F95057">
              <w:rPr>
                <w:rFonts w:hint="eastAsia"/>
              </w:rPr>
              <w:drawing>
                <wp:inline distT="0" distB="0" distL="114300" distR="114300" wp14:anchorId="0644F381" wp14:editId="1E3E5A0F">
                  <wp:extent cx="699770" cy="709295"/>
                  <wp:effectExtent l="0" t="0" r="5080" b="14605"/>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111"/>
                          <a:stretch>
                            <a:fillRect/>
                          </a:stretch>
                        </pic:blipFill>
                        <pic:spPr>
                          <a:xfrm>
                            <a:off x="0" y="0"/>
                            <a:ext cx="699770" cy="709295"/>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4" w:space="0" w:color="auto"/>
            </w:tcBorders>
            <w:vAlign w:val="center"/>
          </w:tcPr>
          <w:p w14:paraId="35566C35" w14:textId="77777777" w:rsidR="0015356F" w:rsidRPr="00F95057" w:rsidRDefault="00000000" w:rsidP="00F95057">
            <w:r w:rsidRPr="00F95057">
              <w:rPr>
                <w:rFonts w:hint="eastAsia"/>
              </w:rPr>
              <w:t>Press it to output U</w:t>
            </w:r>
            <w:r w:rsidRPr="00F95057">
              <w:rPr>
                <w:rFonts w:hint="eastAsia"/>
              </w:rPr>
              <w:t>；</w:t>
            </w:r>
          </w:p>
          <w:p w14:paraId="4F81F196" w14:textId="77777777" w:rsidR="0015356F" w:rsidRPr="00F95057" w:rsidRDefault="00000000" w:rsidP="00F95057">
            <w:r w:rsidRPr="00F95057">
              <w:rPr>
                <w:rFonts w:hint="eastAsia"/>
              </w:rPr>
              <w:t>Release it to send U</w:t>
            </w:r>
            <w:r w:rsidRPr="00F95057">
              <w:rPr>
                <w:rFonts w:hint="eastAsia"/>
              </w:rPr>
              <w:t>；</w:t>
            </w:r>
          </w:p>
        </w:tc>
        <w:tc>
          <w:tcPr>
            <w:tcW w:w="2187" w:type="pct"/>
            <w:tcBorders>
              <w:top w:val="single" w:sz="4" w:space="0" w:color="auto"/>
              <w:left w:val="single" w:sz="4" w:space="0" w:color="auto"/>
              <w:bottom w:val="single" w:sz="4" w:space="0" w:color="auto"/>
              <w:right w:val="single" w:sz="24" w:space="0" w:color="auto"/>
            </w:tcBorders>
            <w:vAlign w:val="center"/>
          </w:tcPr>
          <w:p w14:paraId="471DFA82" w14:textId="77777777" w:rsidR="0015356F" w:rsidRPr="00F95057" w:rsidRDefault="00000000" w:rsidP="00F95057">
            <w:r w:rsidRPr="00F95057">
              <w:rPr>
                <w:rFonts w:hint="eastAsia"/>
              </w:rPr>
              <w:t>Start following function</w:t>
            </w:r>
          </w:p>
          <w:p w14:paraId="64202018" w14:textId="77777777" w:rsidR="0015356F" w:rsidRPr="00F95057" w:rsidRDefault="00000000" w:rsidP="00F95057">
            <w:r w:rsidRPr="00F95057">
              <w:rPr>
                <w:rFonts w:hint="eastAsia"/>
              </w:rPr>
              <w:t>click</w:t>
            </w:r>
            <w:r w:rsidRPr="00F95057">
              <w:rPr>
                <w:rFonts w:hint="eastAsia"/>
              </w:rPr>
              <w:drawing>
                <wp:inline distT="0" distB="0" distL="114300" distR="114300" wp14:anchorId="5911A748" wp14:editId="154B47B1">
                  <wp:extent cx="397510" cy="397510"/>
                  <wp:effectExtent l="0" t="0" r="2540" b="2540"/>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107"/>
                          <a:stretch>
                            <a:fillRect/>
                          </a:stretch>
                        </pic:blipFill>
                        <pic:spPr>
                          <a:xfrm>
                            <a:off x="0" y="0"/>
                            <a:ext cx="397510" cy="397510"/>
                          </a:xfrm>
                          <a:prstGeom prst="rect">
                            <a:avLst/>
                          </a:prstGeom>
                          <a:noFill/>
                          <a:ln>
                            <a:noFill/>
                          </a:ln>
                        </pic:spPr>
                      </pic:pic>
                    </a:graphicData>
                  </a:graphic>
                </wp:inline>
              </w:drawing>
            </w:r>
            <w:r w:rsidRPr="00F95057">
              <w:rPr>
                <w:rFonts w:hint="eastAsia"/>
              </w:rPr>
              <w:t>to end this function</w:t>
            </w:r>
          </w:p>
        </w:tc>
      </w:tr>
      <w:tr w:rsidR="0015356F" w:rsidRPr="00F95057" w14:paraId="3D384D72" w14:textId="77777777">
        <w:trPr>
          <w:trHeight w:val="1201"/>
          <w:jc w:val="center"/>
        </w:trPr>
        <w:tc>
          <w:tcPr>
            <w:tcW w:w="968" w:type="pct"/>
            <w:vMerge w:val="restart"/>
            <w:tcBorders>
              <w:top w:val="single" w:sz="4" w:space="0" w:color="auto"/>
              <w:left w:val="single" w:sz="24" w:space="0" w:color="auto"/>
              <w:right w:val="single" w:sz="4" w:space="0" w:color="auto"/>
            </w:tcBorders>
            <w:vAlign w:val="center"/>
          </w:tcPr>
          <w:p w14:paraId="1B054E64" w14:textId="77777777" w:rsidR="0015356F" w:rsidRPr="00F95057" w:rsidRDefault="00000000" w:rsidP="00F95057">
            <w:r w:rsidRPr="00F95057">
              <w:rPr>
                <w:rFonts w:hint="eastAsia"/>
              </w:rPr>
              <w:drawing>
                <wp:inline distT="0" distB="0" distL="114300" distR="114300" wp14:anchorId="040A1AE2" wp14:editId="12B611D1">
                  <wp:extent cx="711835" cy="715645"/>
                  <wp:effectExtent l="0" t="0" r="12065" b="8255"/>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112"/>
                          <a:stretch>
                            <a:fillRect/>
                          </a:stretch>
                        </pic:blipFill>
                        <pic:spPr>
                          <a:xfrm>
                            <a:off x="0" y="0"/>
                            <a:ext cx="711835" cy="715645"/>
                          </a:xfrm>
                          <a:prstGeom prst="rect">
                            <a:avLst/>
                          </a:prstGeom>
                          <a:noFill/>
                          <a:ln>
                            <a:noFill/>
                          </a:ln>
                        </pic:spPr>
                      </pic:pic>
                    </a:graphicData>
                  </a:graphic>
                </wp:inline>
              </w:drawing>
            </w:r>
          </w:p>
        </w:tc>
        <w:tc>
          <w:tcPr>
            <w:tcW w:w="1844" w:type="pct"/>
            <w:tcBorders>
              <w:top w:val="single" w:sz="4" w:space="0" w:color="auto"/>
              <w:left w:val="single" w:sz="4" w:space="0" w:color="auto"/>
              <w:bottom w:val="single" w:sz="4" w:space="0" w:color="auto"/>
              <w:right w:val="single" w:sz="24" w:space="0" w:color="auto"/>
            </w:tcBorders>
            <w:vAlign w:val="center"/>
          </w:tcPr>
          <w:p w14:paraId="359D2413" w14:textId="77777777" w:rsidR="0015356F" w:rsidRPr="00F95057" w:rsidRDefault="0015356F" w:rsidP="00F95057"/>
        </w:tc>
        <w:tc>
          <w:tcPr>
            <w:tcW w:w="2187" w:type="pct"/>
            <w:tcBorders>
              <w:top w:val="single" w:sz="4" w:space="0" w:color="auto"/>
              <w:left w:val="single" w:sz="4" w:space="0" w:color="auto"/>
              <w:bottom w:val="single" w:sz="4" w:space="0" w:color="auto"/>
              <w:right w:val="single" w:sz="24" w:space="0" w:color="auto"/>
            </w:tcBorders>
            <w:vAlign w:val="center"/>
          </w:tcPr>
          <w:p w14:paraId="687DCD42" w14:textId="77777777" w:rsidR="0015356F" w:rsidRPr="00F95057" w:rsidRDefault="00000000" w:rsidP="00F95057">
            <w:r w:rsidRPr="00F95057">
              <w:rPr>
                <w:rFonts w:hint="eastAsia"/>
              </w:rPr>
              <w:drawing>
                <wp:inline distT="0" distB="0" distL="114300" distR="114300" wp14:anchorId="6DD63DDD" wp14:editId="4F10374D">
                  <wp:extent cx="2284730" cy="1365885"/>
                  <wp:effectExtent l="0" t="0" r="1270" b="5715"/>
                  <wp:docPr id="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5"/>
                          <pic:cNvPicPr>
                            <a:picLocks noChangeAspect="1"/>
                          </pic:cNvPicPr>
                        </pic:nvPicPr>
                        <pic:blipFill>
                          <a:blip r:embed="rId113"/>
                          <a:stretch>
                            <a:fillRect/>
                          </a:stretch>
                        </pic:blipFill>
                        <pic:spPr>
                          <a:xfrm>
                            <a:off x="0" y="0"/>
                            <a:ext cx="2284730" cy="1365885"/>
                          </a:xfrm>
                          <a:prstGeom prst="rect">
                            <a:avLst/>
                          </a:prstGeom>
                          <a:noFill/>
                          <a:ln>
                            <a:noFill/>
                          </a:ln>
                        </pic:spPr>
                      </pic:pic>
                    </a:graphicData>
                  </a:graphic>
                </wp:inline>
              </w:drawing>
            </w:r>
          </w:p>
        </w:tc>
      </w:tr>
      <w:tr w:rsidR="0015356F" w:rsidRPr="00F95057" w14:paraId="0E5EDDFC" w14:textId="77777777">
        <w:trPr>
          <w:trHeight w:val="90"/>
          <w:jc w:val="center"/>
        </w:trPr>
        <w:tc>
          <w:tcPr>
            <w:tcW w:w="968" w:type="pct"/>
            <w:vMerge/>
            <w:tcBorders>
              <w:left w:val="single" w:sz="24" w:space="0" w:color="auto"/>
              <w:right w:val="single" w:sz="4" w:space="0" w:color="auto"/>
            </w:tcBorders>
            <w:vAlign w:val="center"/>
          </w:tcPr>
          <w:p w14:paraId="33FFDA8B"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796FCEF3" w14:textId="77777777" w:rsidR="0015356F" w:rsidRPr="00F95057" w:rsidRDefault="00000000" w:rsidP="00F95057">
            <w:r w:rsidRPr="00F95057">
              <w:rPr>
                <w:rFonts w:hint="eastAsia"/>
              </w:rPr>
              <w:drawing>
                <wp:inline distT="0" distB="0" distL="114300" distR="114300" wp14:anchorId="3C267418" wp14:editId="2A407E82">
                  <wp:extent cx="538480" cy="1003300"/>
                  <wp:effectExtent l="0" t="0" r="13970" b="6350"/>
                  <wp:docPr id="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pic:cNvPicPr>
                            <a:picLocks noChangeAspect="1"/>
                          </pic:cNvPicPr>
                        </pic:nvPicPr>
                        <pic:blipFill>
                          <a:blip r:embed="rId114"/>
                          <a:stretch>
                            <a:fillRect/>
                          </a:stretch>
                        </pic:blipFill>
                        <pic:spPr>
                          <a:xfrm>
                            <a:off x="0" y="0"/>
                            <a:ext cx="538480" cy="100330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516332EB" w14:textId="77777777" w:rsidR="0015356F" w:rsidRPr="00F95057" w:rsidRDefault="00000000" w:rsidP="00F95057">
            <w:r w:rsidRPr="00F95057">
              <w:rPr>
                <w:rFonts w:hint="eastAsia"/>
              </w:rPr>
              <w:t xml:space="preserve">Press it to emit </w:t>
            </w:r>
            <w:r w:rsidRPr="00F95057">
              <w:t>“</w:t>
            </w:r>
            <w:r w:rsidRPr="00F95057">
              <w:rPr>
                <w:rFonts w:hint="eastAsia"/>
              </w:rPr>
              <w:t>do1</w:t>
            </w:r>
            <w:r w:rsidRPr="00F95057">
              <w:t>”</w:t>
            </w:r>
            <w:r w:rsidRPr="00F95057">
              <w:rPr>
                <w:rFonts w:hint="eastAsia"/>
              </w:rPr>
              <w:t>，</w:t>
            </w:r>
          </w:p>
          <w:p w14:paraId="65A537E9" w14:textId="77777777" w:rsidR="0015356F" w:rsidRPr="00F95057" w:rsidRDefault="00000000" w:rsidP="00F95057">
            <w:r w:rsidRPr="00F95057">
              <w:rPr>
                <w:rFonts w:hint="eastAsia"/>
              </w:rPr>
              <w:t>Release it to send S</w:t>
            </w:r>
          </w:p>
        </w:tc>
      </w:tr>
      <w:tr w:rsidR="0015356F" w:rsidRPr="00F95057" w14:paraId="7C8EA9B8" w14:textId="77777777">
        <w:trPr>
          <w:trHeight w:val="1350"/>
          <w:jc w:val="center"/>
        </w:trPr>
        <w:tc>
          <w:tcPr>
            <w:tcW w:w="968" w:type="pct"/>
            <w:vMerge/>
            <w:tcBorders>
              <w:left w:val="single" w:sz="24" w:space="0" w:color="auto"/>
              <w:right w:val="single" w:sz="4" w:space="0" w:color="auto"/>
            </w:tcBorders>
            <w:vAlign w:val="center"/>
          </w:tcPr>
          <w:p w14:paraId="6876B515"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2D0DCABC" w14:textId="77777777" w:rsidR="0015356F" w:rsidRPr="00F95057" w:rsidRDefault="00000000" w:rsidP="00F95057">
            <w:r w:rsidRPr="00F95057">
              <w:rPr>
                <w:rFonts w:hint="eastAsia"/>
              </w:rPr>
              <w:drawing>
                <wp:inline distT="0" distB="0" distL="114300" distR="114300" wp14:anchorId="07420723" wp14:editId="0B188F40">
                  <wp:extent cx="358140" cy="935355"/>
                  <wp:effectExtent l="0" t="0" r="3810" b="17145"/>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115"/>
                          <a:stretch>
                            <a:fillRect/>
                          </a:stretch>
                        </pic:blipFill>
                        <pic:spPr>
                          <a:xfrm>
                            <a:off x="0" y="0"/>
                            <a:ext cx="358140" cy="935355"/>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05275B8D" w14:textId="77777777" w:rsidR="0015356F" w:rsidRPr="00F95057" w:rsidRDefault="00000000" w:rsidP="00F95057">
            <w:r w:rsidRPr="00F95057">
              <w:rPr>
                <w:rFonts w:hint="eastAsia"/>
              </w:rPr>
              <w:t>Press it to emit</w:t>
            </w:r>
            <w:r w:rsidRPr="00F95057">
              <w:t>“</w:t>
            </w:r>
            <w:r w:rsidRPr="00F95057">
              <w:rPr>
                <w:rFonts w:hint="eastAsia"/>
              </w:rPr>
              <w:t>re1</w:t>
            </w:r>
            <w:r w:rsidRPr="00F95057">
              <w:t>”</w:t>
            </w:r>
            <w:r w:rsidRPr="00F95057">
              <w:rPr>
                <w:rFonts w:hint="eastAsia"/>
              </w:rPr>
              <w:t>，</w:t>
            </w:r>
          </w:p>
          <w:p w14:paraId="51EFEE1D" w14:textId="77777777" w:rsidR="0015356F" w:rsidRPr="00F95057" w:rsidRDefault="00000000" w:rsidP="00F95057">
            <w:r w:rsidRPr="00F95057">
              <w:rPr>
                <w:rFonts w:hint="eastAsia"/>
              </w:rPr>
              <w:t>Release it to send S</w:t>
            </w:r>
          </w:p>
        </w:tc>
      </w:tr>
      <w:tr w:rsidR="0015356F" w:rsidRPr="00F95057" w14:paraId="59850A32" w14:textId="77777777">
        <w:trPr>
          <w:trHeight w:val="1201"/>
          <w:jc w:val="center"/>
        </w:trPr>
        <w:tc>
          <w:tcPr>
            <w:tcW w:w="968" w:type="pct"/>
            <w:vMerge/>
            <w:tcBorders>
              <w:left w:val="single" w:sz="24" w:space="0" w:color="auto"/>
              <w:right w:val="single" w:sz="4" w:space="0" w:color="auto"/>
            </w:tcBorders>
            <w:vAlign w:val="center"/>
          </w:tcPr>
          <w:p w14:paraId="0811FA39"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34B91248" w14:textId="77777777" w:rsidR="0015356F" w:rsidRPr="00F95057" w:rsidRDefault="00000000" w:rsidP="00F95057">
            <w:r w:rsidRPr="00F95057">
              <w:rPr>
                <w:rFonts w:hint="eastAsia"/>
              </w:rPr>
              <w:drawing>
                <wp:inline distT="0" distB="0" distL="114300" distR="114300" wp14:anchorId="483C534E" wp14:editId="4D54B4FF">
                  <wp:extent cx="336550" cy="878205"/>
                  <wp:effectExtent l="0" t="0" r="6350" b="17145"/>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116"/>
                          <a:stretch>
                            <a:fillRect/>
                          </a:stretch>
                        </pic:blipFill>
                        <pic:spPr>
                          <a:xfrm>
                            <a:off x="0" y="0"/>
                            <a:ext cx="336550" cy="878205"/>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3AFF2920" w14:textId="77777777" w:rsidR="0015356F" w:rsidRPr="00F95057" w:rsidRDefault="00000000" w:rsidP="00F95057">
            <w:r w:rsidRPr="00F95057">
              <w:rPr>
                <w:rFonts w:hint="eastAsia"/>
              </w:rPr>
              <w:t>Press it to emit</w:t>
            </w:r>
            <w:r w:rsidRPr="00F95057">
              <w:t>“</w:t>
            </w:r>
            <w:r w:rsidRPr="00F95057">
              <w:rPr>
                <w:rFonts w:hint="eastAsia"/>
              </w:rPr>
              <w:t>mi1</w:t>
            </w:r>
            <w:r w:rsidRPr="00F95057">
              <w:t>”</w:t>
            </w:r>
            <w:r w:rsidRPr="00F95057">
              <w:rPr>
                <w:rFonts w:hint="eastAsia"/>
              </w:rPr>
              <w:t>，</w:t>
            </w:r>
          </w:p>
          <w:p w14:paraId="69D989B6" w14:textId="77777777" w:rsidR="0015356F" w:rsidRPr="00F95057" w:rsidRDefault="00000000" w:rsidP="00F95057">
            <w:r w:rsidRPr="00F95057">
              <w:rPr>
                <w:rFonts w:hint="eastAsia"/>
              </w:rPr>
              <w:t>Release it to send S</w:t>
            </w:r>
          </w:p>
        </w:tc>
      </w:tr>
      <w:tr w:rsidR="0015356F" w:rsidRPr="00F95057" w14:paraId="37989C32" w14:textId="77777777">
        <w:trPr>
          <w:trHeight w:val="1201"/>
          <w:jc w:val="center"/>
        </w:trPr>
        <w:tc>
          <w:tcPr>
            <w:tcW w:w="968" w:type="pct"/>
            <w:vMerge/>
            <w:tcBorders>
              <w:left w:val="single" w:sz="24" w:space="0" w:color="auto"/>
              <w:right w:val="single" w:sz="4" w:space="0" w:color="auto"/>
            </w:tcBorders>
            <w:vAlign w:val="center"/>
          </w:tcPr>
          <w:p w14:paraId="5FE4FC66"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6EB3C5E5" w14:textId="77777777" w:rsidR="0015356F" w:rsidRPr="00F95057" w:rsidRDefault="00000000" w:rsidP="00F95057">
            <w:r w:rsidRPr="00F95057">
              <w:rPr>
                <w:rFonts w:hint="eastAsia"/>
              </w:rPr>
              <w:drawing>
                <wp:inline distT="0" distB="0" distL="114300" distR="114300" wp14:anchorId="45B0766D" wp14:editId="1DBBFAA2">
                  <wp:extent cx="367030" cy="957580"/>
                  <wp:effectExtent l="0" t="0" r="13970" b="1397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117"/>
                          <a:stretch>
                            <a:fillRect/>
                          </a:stretch>
                        </pic:blipFill>
                        <pic:spPr>
                          <a:xfrm>
                            <a:off x="0" y="0"/>
                            <a:ext cx="367030" cy="95758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01BBD12A" w14:textId="77777777" w:rsidR="0015356F" w:rsidRPr="00F95057" w:rsidRDefault="00000000" w:rsidP="00F95057">
            <w:r w:rsidRPr="00F95057">
              <w:rPr>
                <w:rFonts w:hint="eastAsia"/>
              </w:rPr>
              <w:t>Press it to emit</w:t>
            </w:r>
            <w:r w:rsidRPr="00F95057">
              <w:t>“</w:t>
            </w:r>
            <w:r w:rsidRPr="00F95057">
              <w:rPr>
                <w:rFonts w:hint="eastAsia"/>
              </w:rPr>
              <w:t>fa1</w:t>
            </w:r>
            <w:r w:rsidRPr="00F95057">
              <w:t>”</w:t>
            </w:r>
            <w:r w:rsidRPr="00F95057">
              <w:rPr>
                <w:rFonts w:hint="eastAsia"/>
              </w:rPr>
              <w:t>，</w:t>
            </w:r>
          </w:p>
          <w:p w14:paraId="1D53EC30" w14:textId="77777777" w:rsidR="0015356F" w:rsidRPr="00F95057" w:rsidRDefault="00000000" w:rsidP="00F95057">
            <w:r w:rsidRPr="00F95057">
              <w:rPr>
                <w:rFonts w:hint="eastAsia"/>
              </w:rPr>
              <w:t>Release it to send S</w:t>
            </w:r>
          </w:p>
        </w:tc>
      </w:tr>
      <w:tr w:rsidR="0015356F" w:rsidRPr="00F95057" w14:paraId="44DEFEB4" w14:textId="77777777">
        <w:trPr>
          <w:trHeight w:val="1201"/>
          <w:jc w:val="center"/>
        </w:trPr>
        <w:tc>
          <w:tcPr>
            <w:tcW w:w="968" w:type="pct"/>
            <w:vMerge/>
            <w:tcBorders>
              <w:left w:val="single" w:sz="24" w:space="0" w:color="auto"/>
              <w:right w:val="single" w:sz="4" w:space="0" w:color="auto"/>
            </w:tcBorders>
            <w:vAlign w:val="center"/>
          </w:tcPr>
          <w:p w14:paraId="74AD01D4"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2C2C0FCA" w14:textId="77777777" w:rsidR="0015356F" w:rsidRPr="00F95057" w:rsidRDefault="00000000" w:rsidP="00F95057">
            <w:r w:rsidRPr="00F95057">
              <w:rPr>
                <w:rFonts w:hint="eastAsia"/>
              </w:rPr>
              <w:drawing>
                <wp:inline distT="0" distB="0" distL="114300" distR="114300" wp14:anchorId="4F8AD3D2" wp14:editId="1BECF742">
                  <wp:extent cx="307975" cy="803275"/>
                  <wp:effectExtent l="0" t="0" r="15875" b="15875"/>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pic:cNvPicPr>
                            <a:picLocks noChangeAspect="1"/>
                          </pic:cNvPicPr>
                        </pic:nvPicPr>
                        <pic:blipFill>
                          <a:blip r:embed="rId118"/>
                          <a:stretch>
                            <a:fillRect/>
                          </a:stretch>
                        </pic:blipFill>
                        <pic:spPr>
                          <a:xfrm>
                            <a:off x="0" y="0"/>
                            <a:ext cx="307975" cy="803275"/>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31666FE8" w14:textId="77777777" w:rsidR="0015356F" w:rsidRPr="00F95057" w:rsidRDefault="00000000" w:rsidP="00F95057">
            <w:r w:rsidRPr="00F95057">
              <w:rPr>
                <w:rFonts w:hint="eastAsia"/>
              </w:rPr>
              <w:t xml:space="preserve">Press it to emit </w:t>
            </w:r>
            <w:r w:rsidRPr="00F95057">
              <w:t>“</w:t>
            </w:r>
            <w:r w:rsidRPr="00F95057">
              <w:rPr>
                <w:rFonts w:hint="eastAsia"/>
              </w:rPr>
              <w:t>so</w:t>
            </w:r>
            <w:r w:rsidRPr="00F95057">
              <w:t>”</w:t>
            </w:r>
            <w:r w:rsidRPr="00F95057">
              <w:rPr>
                <w:rFonts w:hint="eastAsia"/>
              </w:rPr>
              <w:t>，</w:t>
            </w:r>
          </w:p>
          <w:p w14:paraId="41DFE19C" w14:textId="77777777" w:rsidR="0015356F" w:rsidRPr="00F95057" w:rsidRDefault="00000000" w:rsidP="00F95057">
            <w:r w:rsidRPr="00F95057">
              <w:rPr>
                <w:rFonts w:hint="eastAsia"/>
              </w:rPr>
              <w:t>Release it to send S</w:t>
            </w:r>
          </w:p>
        </w:tc>
      </w:tr>
      <w:tr w:rsidR="0015356F" w:rsidRPr="00F95057" w14:paraId="01EE644E" w14:textId="77777777">
        <w:trPr>
          <w:trHeight w:val="1201"/>
          <w:jc w:val="center"/>
        </w:trPr>
        <w:tc>
          <w:tcPr>
            <w:tcW w:w="968" w:type="pct"/>
            <w:vMerge/>
            <w:tcBorders>
              <w:left w:val="single" w:sz="24" w:space="0" w:color="auto"/>
              <w:right w:val="single" w:sz="4" w:space="0" w:color="auto"/>
            </w:tcBorders>
            <w:vAlign w:val="center"/>
          </w:tcPr>
          <w:p w14:paraId="39DE21D9"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19C54F3C" w14:textId="77777777" w:rsidR="0015356F" w:rsidRPr="00F95057" w:rsidRDefault="00000000" w:rsidP="00F95057">
            <w:r w:rsidRPr="00F95057">
              <w:rPr>
                <w:rFonts w:hint="eastAsia"/>
              </w:rPr>
              <w:drawing>
                <wp:inline distT="0" distB="0" distL="114300" distR="114300" wp14:anchorId="6CD65BE4" wp14:editId="76902D84">
                  <wp:extent cx="349250" cy="817880"/>
                  <wp:effectExtent l="0" t="0" r="12700" b="127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119"/>
                          <a:stretch>
                            <a:fillRect/>
                          </a:stretch>
                        </pic:blipFill>
                        <pic:spPr>
                          <a:xfrm>
                            <a:off x="0" y="0"/>
                            <a:ext cx="349250" cy="81788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417D7CA0" w14:textId="77777777" w:rsidR="0015356F" w:rsidRPr="00F95057" w:rsidRDefault="00000000" w:rsidP="00F95057">
            <w:r w:rsidRPr="00F95057">
              <w:rPr>
                <w:rFonts w:hint="eastAsia"/>
              </w:rPr>
              <w:t xml:space="preserve">Press it to emit </w:t>
            </w:r>
            <w:r w:rsidRPr="00F95057">
              <w:t>“</w:t>
            </w:r>
            <w:r w:rsidRPr="00F95057">
              <w:rPr>
                <w:rFonts w:hint="eastAsia"/>
              </w:rPr>
              <w:t>la</w:t>
            </w:r>
            <w:r w:rsidRPr="00F95057">
              <w:t>”</w:t>
            </w:r>
            <w:r w:rsidRPr="00F95057">
              <w:rPr>
                <w:rFonts w:hint="eastAsia"/>
              </w:rPr>
              <w:t>，</w:t>
            </w:r>
          </w:p>
          <w:p w14:paraId="0622D913" w14:textId="77777777" w:rsidR="0015356F" w:rsidRPr="00F95057" w:rsidRDefault="00000000" w:rsidP="00F95057">
            <w:r w:rsidRPr="00F95057">
              <w:rPr>
                <w:rFonts w:hint="eastAsia"/>
              </w:rPr>
              <w:t>Release it to send S</w:t>
            </w:r>
          </w:p>
        </w:tc>
      </w:tr>
      <w:tr w:rsidR="0015356F" w:rsidRPr="00F95057" w14:paraId="4D8285AA" w14:textId="77777777">
        <w:trPr>
          <w:trHeight w:val="1201"/>
          <w:jc w:val="center"/>
        </w:trPr>
        <w:tc>
          <w:tcPr>
            <w:tcW w:w="968" w:type="pct"/>
            <w:vMerge/>
            <w:tcBorders>
              <w:left w:val="single" w:sz="24" w:space="0" w:color="auto"/>
              <w:right w:val="single" w:sz="4" w:space="0" w:color="auto"/>
            </w:tcBorders>
            <w:vAlign w:val="center"/>
          </w:tcPr>
          <w:p w14:paraId="318AB2DE"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30FCC0C6" w14:textId="77777777" w:rsidR="0015356F" w:rsidRPr="00F95057" w:rsidRDefault="00000000" w:rsidP="00F95057">
            <w:r w:rsidRPr="00F95057">
              <w:rPr>
                <w:rFonts w:hint="eastAsia"/>
              </w:rPr>
              <w:drawing>
                <wp:inline distT="0" distB="0" distL="114300" distR="114300" wp14:anchorId="142F0C2E" wp14:editId="6BF2F17D">
                  <wp:extent cx="382905" cy="895985"/>
                  <wp:effectExtent l="0" t="0" r="17145" b="18415"/>
                  <wp:docPr id="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pic:cNvPicPr>
                            <a:picLocks noChangeAspect="1"/>
                          </pic:cNvPicPr>
                        </pic:nvPicPr>
                        <pic:blipFill>
                          <a:blip r:embed="rId120"/>
                          <a:stretch>
                            <a:fillRect/>
                          </a:stretch>
                        </pic:blipFill>
                        <pic:spPr>
                          <a:xfrm>
                            <a:off x="0" y="0"/>
                            <a:ext cx="382905" cy="895985"/>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6B7C3967" w14:textId="77777777" w:rsidR="0015356F" w:rsidRPr="00F95057" w:rsidRDefault="00000000" w:rsidP="00F95057">
            <w:r w:rsidRPr="00F95057">
              <w:rPr>
                <w:rFonts w:hint="eastAsia"/>
              </w:rPr>
              <w:t>Press it to emit</w:t>
            </w:r>
            <w:r w:rsidRPr="00F95057">
              <w:t>“</w:t>
            </w:r>
            <w:r w:rsidRPr="00F95057">
              <w:rPr>
                <w:rFonts w:hint="eastAsia"/>
              </w:rPr>
              <w:t>si</w:t>
            </w:r>
            <w:r w:rsidRPr="00F95057">
              <w:t>”</w:t>
            </w:r>
            <w:r w:rsidRPr="00F95057">
              <w:rPr>
                <w:rFonts w:hint="eastAsia"/>
              </w:rPr>
              <w:t>，</w:t>
            </w:r>
          </w:p>
          <w:p w14:paraId="17B31D94" w14:textId="77777777" w:rsidR="0015356F" w:rsidRPr="00F95057" w:rsidRDefault="00000000" w:rsidP="00F95057">
            <w:r w:rsidRPr="00F95057">
              <w:rPr>
                <w:rFonts w:hint="eastAsia"/>
              </w:rPr>
              <w:t>Release it to send S</w:t>
            </w:r>
          </w:p>
        </w:tc>
      </w:tr>
      <w:tr w:rsidR="0015356F" w:rsidRPr="00F95057" w14:paraId="5B75803C" w14:textId="77777777">
        <w:trPr>
          <w:trHeight w:val="1201"/>
          <w:jc w:val="center"/>
        </w:trPr>
        <w:tc>
          <w:tcPr>
            <w:tcW w:w="968" w:type="pct"/>
            <w:vMerge/>
            <w:tcBorders>
              <w:left w:val="single" w:sz="24" w:space="0" w:color="auto"/>
              <w:right w:val="single" w:sz="4" w:space="0" w:color="auto"/>
            </w:tcBorders>
            <w:vAlign w:val="center"/>
          </w:tcPr>
          <w:p w14:paraId="234EAEDD"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1C97218A" w14:textId="77777777" w:rsidR="0015356F" w:rsidRPr="00F95057" w:rsidRDefault="00000000" w:rsidP="00F95057">
            <w:r w:rsidRPr="00F95057">
              <w:rPr>
                <w:rFonts w:hint="eastAsia"/>
              </w:rPr>
              <w:drawing>
                <wp:inline distT="0" distB="0" distL="114300" distR="114300" wp14:anchorId="62272BC3" wp14:editId="13C6D2A6">
                  <wp:extent cx="336550" cy="869315"/>
                  <wp:effectExtent l="0" t="0" r="6350" b="6985"/>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121"/>
                          <a:stretch>
                            <a:fillRect/>
                          </a:stretch>
                        </pic:blipFill>
                        <pic:spPr>
                          <a:xfrm>
                            <a:off x="0" y="0"/>
                            <a:ext cx="336550" cy="869315"/>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6CEE6905" w14:textId="77777777" w:rsidR="0015356F" w:rsidRPr="00F95057" w:rsidRDefault="00000000" w:rsidP="00F95057">
            <w:r w:rsidRPr="00F95057">
              <w:rPr>
                <w:rFonts w:hint="eastAsia"/>
              </w:rPr>
              <w:t>Press it to emit</w:t>
            </w:r>
            <w:r w:rsidRPr="00F95057">
              <w:t>“</w:t>
            </w:r>
            <w:r w:rsidRPr="00F95057">
              <w:rPr>
                <w:rFonts w:hint="eastAsia"/>
              </w:rPr>
              <w:t>do2</w:t>
            </w:r>
            <w:r w:rsidRPr="00F95057">
              <w:t>”</w:t>
            </w:r>
            <w:r w:rsidRPr="00F95057">
              <w:rPr>
                <w:rFonts w:hint="eastAsia"/>
              </w:rPr>
              <w:t>，</w:t>
            </w:r>
          </w:p>
          <w:p w14:paraId="113FE65F" w14:textId="77777777" w:rsidR="0015356F" w:rsidRPr="00F95057" w:rsidRDefault="00000000" w:rsidP="00F95057">
            <w:r w:rsidRPr="00F95057">
              <w:rPr>
                <w:rFonts w:hint="eastAsia"/>
              </w:rPr>
              <w:t>Release it to send S</w:t>
            </w:r>
          </w:p>
        </w:tc>
      </w:tr>
      <w:tr w:rsidR="0015356F" w:rsidRPr="00F95057" w14:paraId="2C993B6C" w14:textId="77777777">
        <w:trPr>
          <w:trHeight w:val="1201"/>
          <w:jc w:val="center"/>
        </w:trPr>
        <w:tc>
          <w:tcPr>
            <w:tcW w:w="968" w:type="pct"/>
            <w:vMerge/>
            <w:tcBorders>
              <w:left w:val="single" w:sz="24" w:space="0" w:color="auto"/>
              <w:right w:val="single" w:sz="4" w:space="0" w:color="auto"/>
            </w:tcBorders>
            <w:vAlign w:val="center"/>
          </w:tcPr>
          <w:p w14:paraId="45C560B4"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401BAA3D" w14:textId="77777777" w:rsidR="0015356F" w:rsidRPr="00F95057" w:rsidRDefault="00000000" w:rsidP="00F95057">
            <w:r w:rsidRPr="00F95057">
              <w:rPr>
                <w:rFonts w:hint="eastAsia"/>
              </w:rPr>
              <w:drawing>
                <wp:inline distT="0" distB="0" distL="114300" distR="114300" wp14:anchorId="4D8BF8FB" wp14:editId="0DDB8463">
                  <wp:extent cx="353060" cy="919480"/>
                  <wp:effectExtent l="0" t="0" r="8890" b="1397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122"/>
                          <a:stretch>
                            <a:fillRect/>
                          </a:stretch>
                        </pic:blipFill>
                        <pic:spPr>
                          <a:xfrm>
                            <a:off x="0" y="0"/>
                            <a:ext cx="353060" cy="91948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005EBFA1" w14:textId="77777777" w:rsidR="0015356F" w:rsidRPr="00F95057" w:rsidRDefault="00000000" w:rsidP="00F95057">
            <w:r w:rsidRPr="00F95057">
              <w:rPr>
                <w:rFonts w:hint="eastAsia"/>
              </w:rPr>
              <w:t>Press it to emit</w:t>
            </w:r>
            <w:r w:rsidRPr="00F95057">
              <w:t>“</w:t>
            </w:r>
            <w:r w:rsidRPr="00F95057">
              <w:rPr>
                <w:rFonts w:hint="eastAsia"/>
              </w:rPr>
              <w:t>re2</w:t>
            </w:r>
            <w:r w:rsidRPr="00F95057">
              <w:t>”</w:t>
            </w:r>
            <w:r w:rsidRPr="00F95057">
              <w:rPr>
                <w:rFonts w:hint="eastAsia"/>
              </w:rPr>
              <w:t>，</w:t>
            </w:r>
          </w:p>
          <w:p w14:paraId="4DEA3251" w14:textId="77777777" w:rsidR="0015356F" w:rsidRPr="00F95057" w:rsidRDefault="00000000" w:rsidP="00F95057">
            <w:r w:rsidRPr="00F95057">
              <w:rPr>
                <w:rFonts w:hint="eastAsia"/>
              </w:rPr>
              <w:t>Release it to send S</w:t>
            </w:r>
          </w:p>
        </w:tc>
      </w:tr>
      <w:tr w:rsidR="0015356F" w:rsidRPr="00F95057" w14:paraId="204BF383" w14:textId="77777777">
        <w:trPr>
          <w:trHeight w:val="1201"/>
          <w:jc w:val="center"/>
        </w:trPr>
        <w:tc>
          <w:tcPr>
            <w:tcW w:w="968" w:type="pct"/>
            <w:vMerge/>
            <w:tcBorders>
              <w:left w:val="single" w:sz="24" w:space="0" w:color="auto"/>
              <w:right w:val="single" w:sz="4" w:space="0" w:color="auto"/>
            </w:tcBorders>
            <w:vAlign w:val="center"/>
          </w:tcPr>
          <w:p w14:paraId="0D8978FA"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6DF2C105" w14:textId="77777777" w:rsidR="0015356F" w:rsidRPr="00F95057" w:rsidRDefault="00000000" w:rsidP="00F95057">
            <w:r w:rsidRPr="00F95057">
              <w:rPr>
                <w:rFonts w:hint="eastAsia"/>
              </w:rPr>
              <w:drawing>
                <wp:inline distT="0" distB="0" distL="114300" distR="114300" wp14:anchorId="39727D37" wp14:editId="783A8A1C">
                  <wp:extent cx="352425" cy="918210"/>
                  <wp:effectExtent l="0" t="0" r="9525" b="1524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123"/>
                          <a:stretch>
                            <a:fillRect/>
                          </a:stretch>
                        </pic:blipFill>
                        <pic:spPr>
                          <a:xfrm>
                            <a:off x="0" y="0"/>
                            <a:ext cx="352425" cy="91821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14E3D17C" w14:textId="77777777" w:rsidR="0015356F" w:rsidRPr="00F95057" w:rsidRDefault="00000000" w:rsidP="00F95057">
            <w:r w:rsidRPr="00F95057">
              <w:rPr>
                <w:rFonts w:hint="eastAsia"/>
              </w:rPr>
              <w:t xml:space="preserve">Press it to emit </w:t>
            </w:r>
            <w:r w:rsidRPr="00F95057">
              <w:t>“</w:t>
            </w:r>
            <w:r w:rsidRPr="00F95057">
              <w:rPr>
                <w:rFonts w:hint="eastAsia"/>
              </w:rPr>
              <w:t>mi2</w:t>
            </w:r>
            <w:r w:rsidRPr="00F95057">
              <w:t>”</w:t>
            </w:r>
            <w:r w:rsidRPr="00F95057">
              <w:rPr>
                <w:rFonts w:hint="eastAsia"/>
              </w:rPr>
              <w:t>，</w:t>
            </w:r>
          </w:p>
          <w:p w14:paraId="02E82E7C" w14:textId="77777777" w:rsidR="0015356F" w:rsidRPr="00F95057" w:rsidRDefault="00000000" w:rsidP="00F95057">
            <w:r w:rsidRPr="00F95057">
              <w:rPr>
                <w:rFonts w:hint="eastAsia"/>
              </w:rPr>
              <w:t>Release it to send S</w:t>
            </w:r>
          </w:p>
        </w:tc>
      </w:tr>
      <w:tr w:rsidR="0015356F" w:rsidRPr="00F95057" w14:paraId="7980C20F" w14:textId="77777777">
        <w:trPr>
          <w:trHeight w:val="1201"/>
          <w:jc w:val="center"/>
        </w:trPr>
        <w:tc>
          <w:tcPr>
            <w:tcW w:w="968" w:type="pct"/>
            <w:vMerge/>
            <w:tcBorders>
              <w:left w:val="single" w:sz="24" w:space="0" w:color="auto"/>
              <w:right w:val="single" w:sz="4" w:space="0" w:color="auto"/>
            </w:tcBorders>
            <w:vAlign w:val="center"/>
          </w:tcPr>
          <w:p w14:paraId="1CC99F5E"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7DF39B28" w14:textId="77777777" w:rsidR="0015356F" w:rsidRPr="00F95057" w:rsidRDefault="00000000" w:rsidP="00F95057">
            <w:r w:rsidRPr="00F95057">
              <w:rPr>
                <w:rFonts w:hint="eastAsia"/>
              </w:rPr>
              <w:drawing>
                <wp:inline distT="0" distB="0" distL="114300" distR="114300" wp14:anchorId="78D139EC" wp14:editId="0DA8065A">
                  <wp:extent cx="310515" cy="808990"/>
                  <wp:effectExtent l="0" t="0" r="13335" b="1016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124"/>
                          <a:stretch>
                            <a:fillRect/>
                          </a:stretch>
                        </pic:blipFill>
                        <pic:spPr>
                          <a:xfrm>
                            <a:off x="0" y="0"/>
                            <a:ext cx="310515" cy="80899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05944EB6" w14:textId="77777777" w:rsidR="0015356F" w:rsidRPr="00F95057" w:rsidRDefault="00000000" w:rsidP="00F95057">
            <w:r w:rsidRPr="00F95057">
              <w:rPr>
                <w:rFonts w:hint="eastAsia"/>
              </w:rPr>
              <w:t>Press it to emit</w:t>
            </w:r>
            <w:r w:rsidRPr="00F95057">
              <w:t>“</w:t>
            </w:r>
            <w:r w:rsidRPr="00F95057">
              <w:rPr>
                <w:rFonts w:hint="eastAsia"/>
              </w:rPr>
              <w:t>fa2</w:t>
            </w:r>
            <w:r w:rsidRPr="00F95057">
              <w:t>”</w:t>
            </w:r>
            <w:r w:rsidRPr="00F95057">
              <w:rPr>
                <w:rFonts w:hint="eastAsia"/>
              </w:rPr>
              <w:t>，</w:t>
            </w:r>
          </w:p>
          <w:p w14:paraId="259C554A" w14:textId="77777777" w:rsidR="0015356F" w:rsidRPr="00F95057" w:rsidRDefault="00000000" w:rsidP="00F95057">
            <w:r w:rsidRPr="00F95057">
              <w:rPr>
                <w:rFonts w:hint="eastAsia"/>
              </w:rPr>
              <w:t>Release it to send S</w:t>
            </w:r>
          </w:p>
        </w:tc>
      </w:tr>
      <w:tr w:rsidR="0015356F" w:rsidRPr="00F95057" w14:paraId="17778B82" w14:textId="77777777">
        <w:trPr>
          <w:trHeight w:val="1201"/>
          <w:jc w:val="center"/>
        </w:trPr>
        <w:tc>
          <w:tcPr>
            <w:tcW w:w="968" w:type="pct"/>
            <w:vMerge/>
            <w:tcBorders>
              <w:left w:val="single" w:sz="24" w:space="0" w:color="auto"/>
              <w:right w:val="single" w:sz="4" w:space="0" w:color="auto"/>
            </w:tcBorders>
            <w:vAlign w:val="center"/>
          </w:tcPr>
          <w:p w14:paraId="5BA1B2E8"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6559590D" w14:textId="77777777" w:rsidR="0015356F" w:rsidRPr="00F95057" w:rsidRDefault="00000000" w:rsidP="00F95057">
            <w:r w:rsidRPr="00F95057">
              <w:rPr>
                <w:rFonts w:hint="eastAsia"/>
              </w:rPr>
              <w:drawing>
                <wp:inline distT="0" distB="0" distL="114300" distR="114300" wp14:anchorId="020868AA" wp14:editId="17A3FD8E">
                  <wp:extent cx="1391920" cy="490220"/>
                  <wp:effectExtent l="0" t="0" r="17780" b="508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125"/>
                          <a:stretch>
                            <a:fillRect/>
                          </a:stretch>
                        </pic:blipFill>
                        <pic:spPr>
                          <a:xfrm>
                            <a:off x="0" y="0"/>
                            <a:ext cx="1391920" cy="490220"/>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2FBA41B5" w14:textId="77777777" w:rsidR="0015356F" w:rsidRPr="00F95057" w:rsidRDefault="00000000" w:rsidP="00F95057">
            <w:r w:rsidRPr="00F95057">
              <w:rPr>
                <w:rFonts w:hint="eastAsia"/>
              </w:rPr>
              <w:t>Send P</w:t>
            </w:r>
            <w:r w:rsidRPr="00F95057">
              <w:rPr>
                <w:rFonts w:hint="eastAsia"/>
              </w:rPr>
              <w:t>，</w:t>
            </w:r>
            <w:r w:rsidRPr="00F95057">
              <w:rPr>
                <w:rFonts w:hint="eastAsia"/>
              </w:rPr>
              <w:t>buzzer will play music</w:t>
            </w:r>
          </w:p>
        </w:tc>
      </w:tr>
      <w:tr w:rsidR="0015356F" w:rsidRPr="00F95057" w14:paraId="7090E62D" w14:textId="77777777">
        <w:trPr>
          <w:trHeight w:val="1201"/>
          <w:jc w:val="center"/>
        </w:trPr>
        <w:tc>
          <w:tcPr>
            <w:tcW w:w="968" w:type="pct"/>
            <w:vMerge/>
            <w:tcBorders>
              <w:left w:val="single" w:sz="24" w:space="0" w:color="auto"/>
              <w:right w:val="single" w:sz="4" w:space="0" w:color="auto"/>
            </w:tcBorders>
            <w:vAlign w:val="center"/>
          </w:tcPr>
          <w:p w14:paraId="602FAA07" w14:textId="77777777" w:rsidR="0015356F" w:rsidRPr="00F95057" w:rsidRDefault="0015356F" w:rsidP="00F95057"/>
        </w:tc>
        <w:tc>
          <w:tcPr>
            <w:tcW w:w="1844" w:type="pct"/>
            <w:tcBorders>
              <w:top w:val="single" w:sz="4" w:space="0" w:color="auto"/>
              <w:left w:val="single" w:sz="4" w:space="0" w:color="auto"/>
              <w:bottom w:val="single" w:sz="4" w:space="0" w:color="auto"/>
              <w:right w:val="single" w:sz="24" w:space="0" w:color="auto"/>
            </w:tcBorders>
            <w:vAlign w:val="center"/>
          </w:tcPr>
          <w:p w14:paraId="1F9ACA67" w14:textId="77777777" w:rsidR="0015356F" w:rsidRPr="00F95057" w:rsidRDefault="00000000" w:rsidP="00F95057">
            <w:r w:rsidRPr="00F95057">
              <w:rPr>
                <w:rFonts w:hint="eastAsia"/>
              </w:rPr>
              <w:drawing>
                <wp:inline distT="0" distB="0" distL="114300" distR="114300" wp14:anchorId="0942E21F" wp14:editId="65E965D9">
                  <wp:extent cx="1546225" cy="481965"/>
                  <wp:effectExtent l="0" t="0" r="15875" b="1333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126"/>
                          <a:stretch>
                            <a:fillRect/>
                          </a:stretch>
                        </pic:blipFill>
                        <pic:spPr>
                          <a:xfrm>
                            <a:off x="0" y="0"/>
                            <a:ext cx="1546225" cy="481965"/>
                          </a:xfrm>
                          <a:prstGeom prst="rect">
                            <a:avLst/>
                          </a:prstGeom>
                          <a:noFill/>
                          <a:ln>
                            <a:noFill/>
                          </a:ln>
                        </pic:spPr>
                      </pic:pic>
                    </a:graphicData>
                  </a:graphic>
                </wp:inline>
              </w:drawing>
            </w:r>
          </w:p>
        </w:tc>
        <w:tc>
          <w:tcPr>
            <w:tcW w:w="2187" w:type="pct"/>
            <w:tcBorders>
              <w:top w:val="single" w:sz="4" w:space="0" w:color="auto"/>
              <w:left w:val="single" w:sz="4" w:space="0" w:color="auto"/>
              <w:bottom w:val="single" w:sz="4" w:space="0" w:color="auto"/>
              <w:right w:val="single" w:sz="24" w:space="0" w:color="auto"/>
            </w:tcBorders>
            <w:vAlign w:val="center"/>
          </w:tcPr>
          <w:p w14:paraId="10538E90" w14:textId="77777777" w:rsidR="0015356F" w:rsidRPr="00F95057" w:rsidRDefault="00000000" w:rsidP="00F95057">
            <w:r w:rsidRPr="00F95057">
              <w:rPr>
                <w:rFonts w:hint="eastAsia"/>
              </w:rPr>
              <w:t>Press HMSoft to return the main page</w:t>
            </w:r>
          </w:p>
        </w:tc>
      </w:tr>
    </w:tbl>
    <w:p w14:paraId="01DB5193" w14:textId="77777777" w:rsidR="0015356F" w:rsidRPr="00F95057" w:rsidRDefault="0015356F" w:rsidP="00F95057"/>
    <w:p w14:paraId="55D52661" w14:textId="77777777" w:rsidR="0015356F" w:rsidRPr="00F95057" w:rsidRDefault="0015356F" w:rsidP="00F95057"/>
    <w:p w14:paraId="6D2E36FF" w14:textId="77777777" w:rsidR="0015356F" w:rsidRPr="00F95057" w:rsidRDefault="0015356F" w:rsidP="00F95057"/>
    <w:p w14:paraId="2100CABA" w14:textId="77777777" w:rsidR="0015356F" w:rsidRPr="00F95057" w:rsidRDefault="00000000" w:rsidP="00F95057">
      <w:r w:rsidRPr="00F95057">
        <w:rPr>
          <w:rFonts w:hint="eastAsia"/>
        </w:rPr>
        <w:t>Preparation</w:t>
      </w:r>
    </w:p>
    <w:p w14:paraId="366DFF3D" w14:textId="77777777" w:rsidR="0015356F" w:rsidRPr="00F95057" w:rsidRDefault="00000000" w:rsidP="00F95057">
      <w:r w:rsidRPr="00F95057">
        <w:rPr>
          <w:rFonts w:hint="eastAsia"/>
        </w:rPr>
        <w:t>Slide the BT switch to OFF end.</w:t>
      </w:r>
    </w:p>
    <w:p w14:paraId="34E58D72" w14:textId="77777777" w:rsidR="0015356F" w:rsidRPr="00F95057" w:rsidRDefault="00000000" w:rsidP="00F95057">
      <w:r w:rsidRPr="00F95057">
        <w:rPr>
          <w:rFonts w:hint="eastAsia"/>
        </w:rPr>
        <w:t>Connect the yellow robot to the computer by a USB cable</w:t>
      </w:r>
      <w:r w:rsidRPr="00F95057">
        <w:rPr>
          <w:rFonts w:hint="eastAsia"/>
        </w:rPr>
        <w:t>（</w:t>
      </w:r>
      <w:r w:rsidRPr="00F95057">
        <w:rPr>
          <w:rFonts w:hint="eastAsia"/>
        </w:rPr>
        <w:t>3</w:t>
      </w:r>
      <w:r w:rsidRPr="00F95057">
        <w:rPr>
          <w:rFonts w:hint="eastAsia"/>
        </w:rPr>
        <w:t>）</w:t>
      </w:r>
      <w:r w:rsidRPr="00F95057">
        <w:rPr>
          <w:rFonts w:hint="eastAsia"/>
        </w:rPr>
        <w:t>Upload test code on Arduino IDE.</w:t>
      </w:r>
    </w:p>
    <w:p w14:paraId="6570106D" w14:textId="77777777" w:rsidR="0015356F" w:rsidRPr="00F95057" w:rsidRDefault="0015356F" w:rsidP="00F95057"/>
    <w:p w14:paraId="1733006A" w14:textId="77777777" w:rsidR="0015356F" w:rsidRPr="00F95057" w:rsidRDefault="00000000" w:rsidP="00F95057">
      <w:bookmarkStart w:id="26" w:name="OLE_LINK11"/>
      <w:r w:rsidRPr="00F95057">
        <w:rPr>
          <w:rFonts w:hint="eastAsia"/>
        </w:rPr>
        <w:t>Test Code</w:t>
      </w:r>
      <w:r w:rsidRPr="00F95057">
        <w:rPr>
          <w:rFonts w:hint="eastAsia"/>
        </w:rPr>
        <w:t>：</w:t>
      </w:r>
    </w:p>
    <w:bookmarkEnd w:id="26"/>
    <w:p w14:paraId="1AA39BAE" w14:textId="77777777" w:rsidR="0015356F" w:rsidRPr="00F95057" w:rsidRDefault="00000000" w:rsidP="00F95057">
      <w:r w:rsidRPr="00F95057">
        <w:rPr>
          <w:rFonts w:hint="eastAsia"/>
        </w:rPr>
        <w:t>#include &lt;Matrix.h&gt;</w:t>
      </w:r>
    </w:p>
    <w:p w14:paraId="11982C65" w14:textId="77777777" w:rsidR="0015356F" w:rsidRPr="00F95057" w:rsidRDefault="0015356F" w:rsidP="00F95057"/>
    <w:p w14:paraId="15EBCB6D" w14:textId="77777777" w:rsidR="0015356F" w:rsidRPr="00F95057" w:rsidRDefault="00000000" w:rsidP="00F95057">
      <w:r w:rsidRPr="00F95057">
        <w:rPr>
          <w:rFonts w:hint="eastAsia"/>
        </w:rPr>
        <w:t>volatile char val;</w:t>
      </w:r>
    </w:p>
    <w:p w14:paraId="11E7D8EF" w14:textId="77777777" w:rsidR="0015356F" w:rsidRPr="00F95057" w:rsidRDefault="0015356F" w:rsidP="00F95057"/>
    <w:p w14:paraId="067A157B" w14:textId="77777777" w:rsidR="0015356F" w:rsidRPr="00F95057" w:rsidRDefault="00000000" w:rsidP="00F95057">
      <w:r w:rsidRPr="00F95057">
        <w:rPr>
          <w:rFonts w:hint="eastAsia"/>
        </w:rPr>
        <w:t>Matrix myMatrix(A4,A5);</w:t>
      </w:r>
    </w:p>
    <w:p w14:paraId="1496BC32" w14:textId="77777777" w:rsidR="0015356F" w:rsidRPr="00F95057" w:rsidRDefault="00000000" w:rsidP="00F95057">
      <w:r w:rsidRPr="00F95057">
        <w:rPr>
          <w:rFonts w:hint="eastAsia"/>
        </w:rPr>
        <w:t>void Front() {</w:t>
      </w:r>
    </w:p>
    <w:p w14:paraId="75BE7997" w14:textId="77777777" w:rsidR="0015356F" w:rsidRPr="00F95057" w:rsidRDefault="00000000" w:rsidP="00F95057">
      <w:r w:rsidRPr="00F95057">
        <w:rPr>
          <w:rFonts w:hint="eastAsia"/>
        </w:rPr>
        <w:t xml:space="preserve">  digitalWrite(8,LOW);</w:t>
      </w:r>
    </w:p>
    <w:p w14:paraId="274B953C" w14:textId="77777777" w:rsidR="0015356F" w:rsidRPr="00F95057" w:rsidRDefault="00000000" w:rsidP="00F95057">
      <w:r w:rsidRPr="00F95057">
        <w:rPr>
          <w:rFonts w:hint="eastAsia"/>
        </w:rPr>
        <w:t xml:space="preserve">  pinMode(A1, OUTPUT);</w:t>
      </w:r>
    </w:p>
    <w:p w14:paraId="19A8F08C" w14:textId="77777777" w:rsidR="0015356F" w:rsidRPr="00F95057" w:rsidRDefault="00000000" w:rsidP="00F95057">
      <w:r w:rsidRPr="00F95057">
        <w:rPr>
          <w:rFonts w:hint="eastAsia"/>
        </w:rPr>
        <w:t xml:space="preserve">  digitalWrite(A1,LOW);</w:t>
      </w:r>
    </w:p>
    <w:p w14:paraId="0120E4DC" w14:textId="77777777" w:rsidR="0015356F" w:rsidRPr="00F95057" w:rsidRDefault="00000000" w:rsidP="00F95057">
      <w:r w:rsidRPr="00F95057">
        <w:rPr>
          <w:rFonts w:hint="eastAsia"/>
        </w:rPr>
        <w:t xml:space="preserve">  analogWrite(9,200);</w:t>
      </w:r>
    </w:p>
    <w:p w14:paraId="65F86FA9" w14:textId="77777777" w:rsidR="0015356F" w:rsidRPr="00F95057" w:rsidRDefault="00000000" w:rsidP="00F95057">
      <w:r w:rsidRPr="00F95057">
        <w:rPr>
          <w:rFonts w:hint="eastAsia"/>
        </w:rPr>
        <w:t xml:space="preserve">  analogWrite(10,200);</w:t>
      </w:r>
    </w:p>
    <w:p w14:paraId="06E098E4" w14:textId="77777777" w:rsidR="0015356F" w:rsidRPr="00F95057" w:rsidRDefault="00000000" w:rsidP="00F95057">
      <w:r w:rsidRPr="00F95057">
        <w:rPr>
          <w:rFonts w:hint="eastAsia"/>
        </w:rPr>
        <w:lastRenderedPageBreak/>
        <w:t>}</w:t>
      </w:r>
    </w:p>
    <w:p w14:paraId="71561062" w14:textId="77777777" w:rsidR="0015356F" w:rsidRPr="00F95057" w:rsidRDefault="0015356F" w:rsidP="00F95057"/>
    <w:p w14:paraId="0DBF6A3A" w14:textId="77777777" w:rsidR="0015356F" w:rsidRPr="00F95057" w:rsidRDefault="00000000" w:rsidP="00F95057">
      <w:r w:rsidRPr="00F95057">
        <w:rPr>
          <w:rFonts w:hint="eastAsia"/>
        </w:rPr>
        <w:t>void Back() {</w:t>
      </w:r>
    </w:p>
    <w:p w14:paraId="035AF8D5" w14:textId="77777777" w:rsidR="0015356F" w:rsidRPr="00F95057" w:rsidRDefault="00000000" w:rsidP="00F95057">
      <w:r w:rsidRPr="00F95057">
        <w:rPr>
          <w:rFonts w:hint="eastAsia"/>
        </w:rPr>
        <w:t xml:space="preserve">  digitalWrite(8,HIGH);</w:t>
      </w:r>
    </w:p>
    <w:p w14:paraId="5408BAFA" w14:textId="77777777" w:rsidR="0015356F" w:rsidRPr="00F95057" w:rsidRDefault="00000000" w:rsidP="00F95057">
      <w:r w:rsidRPr="00F95057">
        <w:rPr>
          <w:rFonts w:hint="eastAsia"/>
        </w:rPr>
        <w:t xml:space="preserve">  pinMode(A1, OUTPUT);</w:t>
      </w:r>
    </w:p>
    <w:p w14:paraId="6DF9DA1D" w14:textId="77777777" w:rsidR="0015356F" w:rsidRPr="00F95057" w:rsidRDefault="00000000" w:rsidP="00F95057">
      <w:r w:rsidRPr="00F95057">
        <w:rPr>
          <w:rFonts w:hint="eastAsia"/>
        </w:rPr>
        <w:t xml:space="preserve">  digitalWrite(A1,HIGH);</w:t>
      </w:r>
    </w:p>
    <w:p w14:paraId="25318DD0" w14:textId="77777777" w:rsidR="0015356F" w:rsidRPr="00F95057" w:rsidRDefault="00000000" w:rsidP="00F95057">
      <w:r w:rsidRPr="00F95057">
        <w:rPr>
          <w:rFonts w:hint="eastAsia"/>
        </w:rPr>
        <w:t xml:space="preserve">  analogWrite(9,194);</w:t>
      </w:r>
    </w:p>
    <w:p w14:paraId="791A2107" w14:textId="77777777" w:rsidR="0015356F" w:rsidRPr="00F95057" w:rsidRDefault="00000000" w:rsidP="00F95057">
      <w:r w:rsidRPr="00F95057">
        <w:rPr>
          <w:rFonts w:hint="eastAsia"/>
        </w:rPr>
        <w:t xml:space="preserve">  analogWrite(10,200);</w:t>
      </w:r>
    </w:p>
    <w:p w14:paraId="7A71F9C8" w14:textId="77777777" w:rsidR="0015356F" w:rsidRPr="00F95057" w:rsidRDefault="00000000" w:rsidP="00F95057">
      <w:r w:rsidRPr="00F95057">
        <w:rPr>
          <w:rFonts w:hint="eastAsia"/>
        </w:rPr>
        <w:t>}</w:t>
      </w:r>
    </w:p>
    <w:p w14:paraId="018871C2" w14:textId="77777777" w:rsidR="0015356F" w:rsidRPr="00F95057" w:rsidRDefault="0015356F" w:rsidP="00F95057"/>
    <w:p w14:paraId="6A80DBF1" w14:textId="77777777" w:rsidR="0015356F" w:rsidRPr="00F95057" w:rsidRDefault="00000000" w:rsidP="00F95057">
      <w:r w:rsidRPr="00F95057">
        <w:rPr>
          <w:rFonts w:hint="eastAsia"/>
        </w:rPr>
        <w:t>uint8_t LedArray1[8]={0x18,0x18,0x18,0x18,0x99,0x5a,0x3c,0x18};</w:t>
      </w:r>
    </w:p>
    <w:p w14:paraId="6C829CCB" w14:textId="77777777" w:rsidR="0015356F" w:rsidRPr="00F95057" w:rsidRDefault="00000000" w:rsidP="00F95057">
      <w:r w:rsidRPr="00F95057">
        <w:rPr>
          <w:rFonts w:hint="eastAsia"/>
        </w:rPr>
        <w:t>uint8_t  LEDArray[8];</w:t>
      </w:r>
    </w:p>
    <w:p w14:paraId="69C600CB" w14:textId="77777777" w:rsidR="0015356F" w:rsidRPr="00F95057" w:rsidRDefault="00000000" w:rsidP="00F95057">
      <w:r w:rsidRPr="00F95057">
        <w:rPr>
          <w:rFonts w:hint="eastAsia"/>
        </w:rPr>
        <w:t>uint8_t LedArray2[8]={0x18,0x3c,0x5a,0x99,0x18,0x18,0x18,0x18};</w:t>
      </w:r>
    </w:p>
    <w:p w14:paraId="6C195F0F" w14:textId="77777777" w:rsidR="0015356F" w:rsidRPr="00F95057" w:rsidRDefault="00000000" w:rsidP="00F95057">
      <w:r w:rsidRPr="00F95057">
        <w:rPr>
          <w:rFonts w:hint="eastAsia"/>
        </w:rPr>
        <w:t>uint8_t LedArray3[8]={0x08,0x04,0x02,0xff,0xff,0x02,0x04,0x08};</w:t>
      </w:r>
    </w:p>
    <w:p w14:paraId="2460B132" w14:textId="77777777" w:rsidR="0015356F" w:rsidRPr="00F95057" w:rsidRDefault="00000000" w:rsidP="00F95057">
      <w:r w:rsidRPr="00F95057">
        <w:rPr>
          <w:rFonts w:hint="eastAsia"/>
        </w:rPr>
        <w:t>uint8_t LedArray4[8]={0x10,0x20,0x40,0xff,0xff,0x40,0x20,0x10};</w:t>
      </w:r>
    </w:p>
    <w:p w14:paraId="2C7A90A0" w14:textId="77777777" w:rsidR="0015356F" w:rsidRPr="00F95057" w:rsidRDefault="00000000" w:rsidP="00F95057">
      <w:r w:rsidRPr="00F95057">
        <w:rPr>
          <w:rFonts w:hint="eastAsia"/>
        </w:rPr>
        <w:t>uint8_t LedArray5[8]={0x18,0x18,0x00,0x18,0x18,0x18,0x18,0x18};</w:t>
      </w:r>
    </w:p>
    <w:p w14:paraId="750B0C35" w14:textId="77777777" w:rsidR="0015356F" w:rsidRPr="00F95057" w:rsidRDefault="00000000" w:rsidP="00F95057">
      <w:r w:rsidRPr="00F95057">
        <w:rPr>
          <w:rFonts w:hint="eastAsia"/>
        </w:rPr>
        <w:t>void Left() {</w:t>
      </w:r>
    </w:p>
    <w:p w14:paraId="43E05566" w14:textId="77777777" w:rsidR="0015356F" w:rsidRPr="00F95057" w:rsidRDefault="00000000" w:rsidP="00F95057">
      <w:r w:rsidRPr="00F95057">
        <w:rPr>
          <w:rFonts w:hint="eastAsia"/>
        </w:rPr>
        <w:t xml:space="preserve">  digitalWrite(8,LOW);</w:t>
      </w:r>
    </w:p>
    <w:p w14:paraId="1039058C" w14:textId="77777777" w:rsidR="0015356F" w:rsidRPr="00F95057" w:rsidRDefault="00000000" w:rsidP="00F95057">
      <w:r w:rsidRPr="00F95057">
        <w:rPr>
          <w:rFonts w:hint="eastAsia"/>
        </w:rPr>
        <w:t xml:space="preserve">  pinMode(A1, OUTPUT);</w:t>
      </w:r>
    </w:p>
    <w:p w14:paraId="76967704" w14:textId="77777777" w:rsidR="0015356F" w:rsidRPr="00F95057" w:rsidRDefault="00000000" w:rsidP="00F95057">
      <w:r w:rsidRPr="00F95057">
        <w:rPr>
          <w:rFonts w:hint="eastAsia"/>
        </w:rPr>
        <w:t xml:space="preserve">  digitalWrite(A1,LOW);</w:t>
      </w:r>
    </w:p>
    <w:p w14:paraId="0560C646" w14:textId="77777777" w:rsidR="0015356F" w:rsidRPr="00F95057" w:rsidRDefault="00000000" w:rsidP="00F95057">
      <w:r w:rsidRPr="00F95057">
        <w:rPr>
          <w:rFonts w:hint="eastAsia"/>
        </w:rPr>
        <w:t xml:space="preserve">  analogWrite(9,120);</w:t>
      </w:r>
    </w:p>
    <w:p w14:paraId="6CA31B9B" w14:textId="77777777" w:rsidR="0015356F" w:rsidRPr="00F95057" w:rsidRDefault="00000000" w:rsidP="00F95057">
      <w:r w:rsidRPr="00F95057">
        <w:rPr>
          <w:rFonts w:hint="eastAsia"/>
        </w:rPr>
        <w:t xml:space="preserve">  analogWrite(10,120);</w:t>
      </w:r>
    </w:p>
    <w:p w14:paraId="486701A5" w14:textId="77777777" w:rsidR="0015356F" w:rsidRPr="00F95057" w:rsidRDefault="00000000" w:rsidP="00F95057">
      <w:r w:rsidRPr="00F95057">
        <w:rPr>
          <w:rFonts w:hint="eastAsia"/>
        </w:rPr>
        <w:lastRenderedPageBreak/>
        <w:t>}</w:t>
      </w:r>
    </w:p>
    <w:p w14:paraId="32B6E5FE" w14:textId="77777777" w:rsidR="0015356F" w:rsidRPr="00F95057" w:rsidRDefault="0015356F" w:rsidP="00F95057"/>
    <w:p w14:paraId="2DA20CF4" w14:textId="77777777" w:rsidR="0015356F" w:rsidRPr="00F95057" w:rsidRDefault="00000000" w:rsidP="00F95057">
      <w:r w:rsidRPr="00F95057">
        <w:rPr>
          <w:rFonts w:hint="eastAsia"/>
        </w:rPr>
        <w:t>void Right() {</w:t>
      </w:r>
    </w:p>
    <w:p w14:paraId="3CD7B1A6" w14:textId="77777777" w:rsidR="0015356F" w:rsidRPr="00F95057" w:rsidRDefault="00000000" w:rsidP="00F95057">
      <w:r w:rsidRPr="00F95057">
        <w:rPr>
          <w:rFonts w:hint="eastAsia"/>
        </w:rPr>
        <w:t xml:space="preserve">  digitalWrite(8,LOW);</w:t>
      </w:r>
    </w:p>
    <w:p w14:paraId="39C7124F" w14:textId="77777777" w:rsidR="0015356F" w:rsidRPr="00F95057" w:rsidRDefault="00000000" w:rsidP="00F95057">
      <w:r w:rsidRPr="00F95057">
        <w:rPr>
          <w:rFonts w:hint="eastAsia"/>
        </w:rPr>
        <w:t xml:space="preserve">  pinMode(A1, OUTPUT);</w:t>
      </w:r>
    </w:p>
    <w:p w14:paraId="251634D8" w14:textId="77777777" w:rsidR="0015356F" w:rsidRPr="00F95057" w:rsidRDefault="00000000" w:rsidP="00F95057">
      <w:r w:rsidRPr="00F95057">
        <w:rPr>
          <w:rFonts w:hint="eastAsia"/>
        </w:rPr>
        <w:t xml:space="preserve">  digitalWrite(A1,LOW);</w:t>
      </w:r>
    </w:p>
    <w:p w14:paraId="5FF61BA2" w14:textId="77777777" w:rsidR="0015356F" w:rsidRPr="00F95057" w:rsidRDefault="00000000" w:rsidP="00F95057">
      <w:r w:rsidRPr="00F95057">
        <w:rPr>
          <w:rFonts w:hint="eastAsia"/>
        </w:rPr>
        <w:t xml:space="preserve">  analogWrite(9,120);</w:t>
      </w:r>
    </w:p>
    <w:p w14:paraId="7F8EF588" w14:textId="77777777" w:rsidR="0015356F" w:rsidRPr="00F95057" w:rsidRDefault="00000000" w:rsidP="00F95057">
      <w:r w:rsidRPr="00F95057">
        <w:rPr>
          <w:rFonts w:hint="eastAsia"/>
        </w:rPr>
        <w:t xml:space="preserve">  analogWrite(10,120);</w:t>
      </w:r>
    </w:p>
    <w:p w14:paraId="2A6E60E3" w14:textId="77777777" w:rsidR="0015356F" w:rsidRPr="00F95057" w:rsidRDefault="00000000" w:rsidP="00F95057">
      <w:r w:rsidRPr="00F95057">
        <w:rPr>
          <w:rFonts w:hint="eastAsia"/>
        </w:rPr>
        <w:t>}</w:t>
      </w:r>
    </w:p>
    <w:p w14:paraId="6787AF51" w14:textId="77777777" w:rsidR="0015356F" w:rsidRPr="00F95057" w:rsidRDefault="0015356F" w:rsidP="00F95057"/>
    <w:p w14:paraId="5B5DA1DF" w14:textId="77777777" w:rsidR="0015356F" w:rsidRPr="00F95057" w:rsidRDefault="00000000" w:rsidP="00F95057">
      <w:r w:rsidRPr="00F95057">
        <w:rPr>
          <w:rFonts w:hint="eastAsia"/>
        </w:rPr>
        <w:t>void Stop() {</w:t>
      </w:r>
    </w:p>
    <w:p w14:paraId="3217D3FC" w14:textId="77777777" w:rsidR="0015356F" w:rsidRPr="00F95057" w:rsidRDefault="00000000" w:rsidP="00F95057">
      <w:r w:rsidRPr="00F95057">
        <w:rPr>
          <w:rFonts w:hint="eastAsia"/>
        </w:rPr>
        <w:t xml:space="preserve">  digitalWrite(8,HIGH);</w:t>
      </w:r>
    </w:p>
    <w:p w14:paraId="572C3A92" w14:textId="77777777" w:rsidR="0015356F" w:rsidRPr="00F95057" w:rsidRDefault="00000000" w:rsidP="00F95057">
      <w:r w:rsidRPr="00F95057">
        <w:rPr>
          <w:rFonts w:hint="eastAsia"/>
        </w:rPr>
        <w:t xml:space="preserve">  pinMode(A1, OUTPUT);</w:t>
      </w:r>
    </w:p>
    <w:p w14:paraId="56CFCC94" w14:textId="77777777" w:rsidR="0015356F" w:rsidRPr="00F95057" w:rsidRDefault="00000000" w:rsidP="00F95057">
      <w:r w:rsidRPr="00F95057">
        <w:rPr>
          <w:rFonts w:hint="eastAsia"/>
        </w:rPr>
        <w:t xml:space="preserve">  digitalWrite(A1,HIGH);</w:t>
      </w:r>
    </w:p>
    <w:p w14:paraId="7CE825ED" w14:textId="77777777" w:rsidR="0015356F" w:rsidRPr="00F95057" w:rsidRDefault="00000000" w:rsidP="00F95057">
      <w:r w:rsidRPr="00F95057">
        <w:rPr>
          <w:rFonts w:hint="eastAsia"/>
        </w:rPr>
        <w:t xml:space="preserve">  analogWrite(9,0);</w:t>
      </w:r>
    </w:p>
    <w:p w14:paraId="7103DEF8" w14:textId="77777777" w:rsidR="0015356F" w:rsidRPr="00F95057" w:rsidRDefault="00000000" w:rsidP="00F95057">
      <w:r w:rsidRPr="00F95057">
        <w:rPr>
          <w:rFonts w:hint="eastAsia"/>
        </w:rPr>
        <w:t xml:space="preserve">  analogWrite(10,0);</w:t>
      </w:r>
    </w:p>
    <w:p w14:paraId="3C8DC342" w14:textId="77777777" w:rsidR="0015356F" w:rsidRPr="00F95057" w:rsidRDefault="00000000" w:rsidP="00F95057">
      <w:r w:rsidRPr="00F95057">
        <w:rPr>
          <w:rFonts w:hint="eastAsia"/>
        </w:rPr>
        <w:t>}</w:t>
      </w:r>
    </w:p>
    <w:p w14:paraId="25889BDC" w14:textId="77777777" w:rsidR="0015356F" w:rsidRPr="00F95057" w:rsidRDefault="0015356F" w:rsidP="00F95057"/>
    <w:p w14:paraId="04D01B72" w14:textId="77777777" w:rsidR="0015356F" w:rsidRPr="00F95057" w:rsidRDefault="00000000" w:rsidP="00F95057">
      <w:r w:rsidRPr="00F95057">
        <w:rPr>
          <w:rFonts w:hint="eastAsia"/>
        </w:rPr>
        <w:t>void setup(){</w:t>
      </w:r>
    </w:p>
    <w:p w14:paraId="3EB993B2" w14:textId="77777777" w:rsidR="0015356F" w:rsidRPr="00F95057" w:rsidRDefault="00000000" w:rsidP="00F95057">
      <w:r w:rsidRPr="00F95057">
        <w:rPr>
          <w:rFonts w:hint="eastAsia"/>
        </w:rPr>
        <w:t xml:space="preserve">  Serial.begin(9600);</w:t>
      </w:r>
    </w:p>
    <w:p w14:paraId="7063DEBD" w14:textId="77777777" w:rsidR="0015356F" w:rsidRPr="00F95057" w:rsidRDefault="00000000" w:rsidP="00F95057">
      <w:r w:rsidRPr="00F95057">
        <w:rPr>
          <w:rFonts w:hint="eastAsia"/>
        </w:rPr>
        <w:t xml:space="preserve">  val = 0;</w:t>
      </w:r>
    </w:p>
    <w:p w14:paraId="4264F903" w14:textId="77777777" w:rsidR="0015356F" w:rsidRPr="00F95057" w:rsidRDefault="00000000" w:rsidP="00F95057">
      <w:r w:rsidRPr="00F95057">
        <w:rPr>
          <w:rFonts w:hint="eastAsia"/>
        </w:rPr>
        <w:t xml:space="preserve">  myMatrix.begin(0x70);</w:t>
      </w:r>
    </w:p>
    <w:p w14:paraId="36B1C7C6" w14:textId="77777777" w:rsidR="0015356F" w:rsidRPr="00F95057" w:rsidRDefault="0015356F" w:rsidP="00F95057"/>
    <w:p w14:paraId="5D49CF0B" w14:textId="77777777" w:rsidR="0015356F" w:rsidRPr="00F95057" w:rsidRDefault="00000000" w:rsidP="00F95057">
      <w:r w:rsidRPr="00F95057">
        <w:rPr>
          <w:rFonts w:hint="eastAsia"/>
        </w:rPr>
        <w:t xml:space="preserve">  myMatrix.clear();</w:t>
      </w:r>
    </w:p>
    <w:p w14:paraId="7398CA36" w14:textId="77777777" w:rsidR="0015356F" w:rsidRPr="00F95057" w:rsidRDefault="00000000" w:rsidP="00F95057">
      <w:r w:rsidRPr="00F95057">
        <w:rPr>
          <w:rFonts w:hint="eastAsia"/>
        </w:rPr>
        <w:t xml:space="preserve">  myMatrix.clear();</w:t>
      </w:r>
    </w:p>
    <w:p w14:paraId="47926510" w14:textId="77777777" w:rsidR="0015356F" w:rsidRPr="00F95057" w:rsidRDefault="00000000" w:rsidP="00F95057">
      <w:r w:rsidRPr="00F95057">
        <w:rPr>
          <w:rFonts w:hint="eastAsia"/>
        </w:rPr>
        <w:t xml:space="preserve">  myMatrix.writeDisplay();</w:t>
      </w:r>
    </w:p>
    <w:p w14:paraId="563C02EF" w14:textId="77777777" w:rsidR="0015356F" w:rsidRPr="00F95057" w:rsidRDefault="00000000" w:rsidP="00F95057">
      <w:r w:rsidRPr="00F95057">
        <w:rPr>
          <w:rFonts w:hint="eastAsia"/>
        </w:rPr>
        <w:t xml:space="preserve">  pinMode(8, OUTPUT);</w:t>
      </w:r>
    </w:p>
    <w:p w14:paraId="574968C8" w14:textId="77777777" w:rsidR="0015356F" w:rsidRPr="00F95057" w:rsidRDefault="00000000" w:rsidP="00F95057">
      <w:r w:rsidRPr="00F95057">
        <w:rPr>
          <w:rFonts w:hint="eastAsia"/>
        </w:rPr>
        <w:t>}</w:t>
      </w:r>
    </w:p>
    <w:p w14:paraId="3645B851" w14:textId="77777777" w:rsidR="0015356F" w:rsidRPr="00F95057" w:rsidRDefault="0015356F" w:rsidP="00F95057"/>
    <w:p w14:paraId="2BBCD857" w14:textId="77777777" w:rsidR="0015356F" w:rsidRPr="00F95057" w:rsidRDefault="00000000" w:rsidP="00F95057">
      <w:r w:rsidRPr="00F95057">
        <w:rPr>
          <w:rFonts w:hint="eastAsia"/>
        </w:rPr>
        <w:t>void loop(){</w:t>
      </w:r>
    </w:p>
    <w:p w14:paraId="06C43E14" w14:textId="77777777" w:rsidR="0015356F" w:rsidRPr="00F95057" w:rsidRDefault="00000000" w:rsidP="00F95057">
      <w:r w:rsidRPr="00F95057">
        <w:rPr>
          <w:rFonts w:hint="eastAsia"/>
        </w:rPr>
        <w:t xml:space="preserve">  if (Serial.available() &gt; 0) {</w:t>
      </w:r>
    </w:p>
    <w:p w14:paraId="318E28C8" w14:textId="77777777" w:rsidR="0015356F" w:rsidRPr="00F95057" w:rsidRDefault="00000000" w:rsidP="00F95057">
      <w:r w:rsidRPr="00F95057">
        <w:rPr>
          <w:rFonts w:hint="eastAsia"/>
        </w:rPr>
        <w:t xml:space="preserve">    val = Serial.read();</w:t>
      </w:r>
    </w:p>
    <w:p w14:paraId="35BF5E3E" w14:textId="77777777" w:rsidR="0015356F" w:rsidRPr="00F95057" w:rsidRDefault="00000000" w:rsidP="00F95057">
      <w:r w:rsidRPr="00F95057">
        <w:rPr>
          <w:rFonts w:hint="eastAsia"/>
        </w:rPr>
        <w:t xml:space="preserve">    Serial.println(val);</w:t>
      </w:r>
    </w:p>
    <w:p w14:paraId="098F4559" w14:textId="77777777" w:rsidR="0015356F" w:rsidRPr="00F95057" w:rsidRDefault="0015356F" w:rsidP="00F95057"/>
    <w:p w14:paraId="58640C1F" w14:textId="77777777" w:rsidR="0015356F" w:rsidRPr="00F95057" w:rsidRDefault="00000000" w:rsidP="00F95057">
      <w:r w:rsidRPr="00F95057">
        <w:rPr>
          <w:rFonts w:hint="eastAsia"/>
        </w:rPr>
        <w:t xml:space="preserve">  }</w:t>
      </w:r>
    </w:p>
    <w:p w14:paraId="1131E239" w14:textId="77777777" w:rsidR="0015356F" w:rsidRPr="00F95057" w:rsidRDefault="00000000" w:rsidP="00F95057">
      <w:r w:rsidRPr="00F95057">
        <w:rPr>
          <w:rFonts w:hint="eastAsia"/>
        </w:rPr>
        <w:t xml:space="preserve">  switch (val) {</w:t>
      </w:r>
    </w:p>
    <w:p w14:paraId="41C059D5" w14:textId="77777777" w:rsidR="0015356F" w:rsidRPr="00F95057" w:rsidRDefault="00000000" w:rsidP="00F95057">
      <w:r w:rsidRPr="00F95057">
        <w:rPr>
          <w:rFonts w:hint="eastAsia"/>
        </w:rPr>
        <w:t xml:space="preserve">   case 'F':</w:t>
      </w:r>
    </w:p>
    <w:p w14:paraId="0B4311E8" w14:textId="77777777" w:rsidR="0015356F" w:rsidRPr="00F95057" w:rsidRDefault="00000000" w:rsidP="00F95057">
      <w:r w:rsidRPr="00F95057">
        <w:rPr>
          <w:rFonts w:hint="eastAsia"/>
        </w:rPr>
        <w:t xml:space="preserve">    Front();</w:t>
      </w:r>
    </w:p>
    <w:p w14:paraId="2712965F" w14:textId="77777777" w:rsidR="0015356F" w:rsidRPr="00F95057" w:rsidRDefault="00000000" w:rsidP="00F95057">
      <w:r w:rsidRPr="00F95057">
        <w:rPr>
          <w:rFonts w:hint="eastAsia"/>
        </w:rPr>
        <w:t xml:space="preserve">    myMatrix.clear();</w:t>
      </w:r>
    </w:p>
    <w:p w14:paraId="0F1F90FB" w14:textId="77777777" w:rsidR="0015356F" w:rsidRPr="00F95057" w:rsidRDefault="00000000" w:rsidP="00F95057">
      <w:r w:rsidRPr="00F95057">
        <w:rPr>
          <w:rFonts w:hint="eastAsia"/>
        </w:rPr>
        <w:t xml:space="preserve">    myMatrix.writeDisplay();</w:t>
      </w:r>
    </w:p>
    <w:p w14:paraId="4909B830" w14:textId="77777777" w:rsidR="0015356F" w:rsidRPr="00F95057" w:rsidRDefault="00000000" w:rsidP="00F95057">
      <w:r w:rsidRPr="00F95057">
        <w:rPr>
          <w:rFonts w:hint="eastAsia"/>
        </w:rPr>
        <w:t xml:space="preserve">    for(int i=0; i&lt;8; i++)</w:t>
      </w:r>
    </w:p>
    <w:p w14:paraId="14EBDC76" w14:textId="77777777" w:rsidR="0015356F" w:rsidRPr="00F95057" w:rsidRDefault="00000000" w:rsidP="00F95057">
      <w:r w:rsidRPr="00F95057">
        <w:rPr>
          <w:rFonts w:hint="eastAsia"/>
        </w:rPr>
        <w:t xml:space="preserve">    {</w:t>
      </w:r>
    </w:p>
    <w:p w14:paraId="3775583C" w14:textId="77777777" w:rsidR="0015356F" w:rsidRPr="00F95057" w:rsidRDefault="00000000" w:rsidP="00F95057">
      <w:r w:rsidRPr="00F95057">
        <w:rPr>
          <w:rFonts w:hint="eastAsia"/>
        </w:rPr>
        <w:t xml:space="preserve">      LEDArray[i]=LedArray1[i];</w:t>
      </w:r>
    </w:p>
    <w:p w14:paraId="2BC6C692" w14:textId="77777777" w:rsidR="0015356F" w:rsidRPr="00F95057" w:rsidRDefault="00000000" w:rsidP="00F95057">
      <w:r w:rsidRPr="00F95057">
        <w:rPr>
          <w:rFonts w:hint="eastAsia"/>
        </w:rPr>
        <w:t xml:space="preserve">      for(int j=7; j&gt;=0; j--)</w:t>
      </w:r>
    </w:p>
    <w:p w14:paraId="03BCA18A" w14:textId="77777777" w:rsidR="0015356F" w:rsidRPr="00F95057" w:rsidRDefault="00000000" w:rsidP="00F95057">
      <w:r w:rsidRPr="00F95057">
        <w:rPr>
          <w:rFonts w:hint="eastAsia"/>
        </w:rPr>
        <w:lastRenderedPageBreak/>
        <w:t xml:space="preserve">      {</w:t>
      </w:r>
    </w:p>
    <w:p w14:paraId="768DDE15" w14:textId="77777777" w:rsidR="0015356F" w:rsidRPr="00F95057" w:rsidRDefault="00000000" w:rsidP="00F95057">
      <w:r w:rsidRPr="00F95057">
        <w:rPr>
          <w:rFonts w:hint="eastAsia"/>
        </w:rPr>
        <w:t xml:space="preserve">        if((LEDArray[i]&amp;0x01)&gt;0)</w:t>
      </w:r>
    </w:p>
    <w:p w14:paraId="3B8DB940" w14:textId="77777777" w:rsidR="0015356F" w:rsidRPr="00F95057" w:rsidRDefault="00000000" w:rsidP="00F95057">
      <w:r w:rsidRPr="00F95057">
        <w:rPr>
          <w:rFonts w:hint="eastAsia"/>
        </w:rPr>
        <w:t xml:space="preserve">        myMatrix.drawPixel(j, i,1);</w:t>
      </w:r>
    </w:p>
    <w:p w14:paraId="47089C33" w14:textId="77777777" w:rsidR="0015356F" w:rsidRPr="00F95057" w:rsidRDefault="00000000" w:rsidP="00F95057">
      <w:r w:rsidRPr="00F95057">
        <w:rPr>
          <w:rFonts w:hint="eastAsia"/>
        </w:rPr>
        <w:t xml:space="preserve">        LEDArray[i] = LEDArray[i]&gt;&gt;1;</w:t>
      </w:r>
    </w:p>
    <w:p w14:paraId="305D2319" w14:textId="77777777" w:rsidR="0015356F" w:rsidRPr="00F95057" w:rsidRDefault="00000000" w:rsidP="00F95057">
      <w:r w:rsidRPr="00F95057">
        <w:rPr>
          <w:rFonts w:hint="eastAsia"/>
        </w:rPr>
        <w:t xml:space="preserve">      }</w:t>
      </w:r>
    </w:p>
    <w:p w14:paraId="0018565E" w14:textId="77777777" w:rsidR="0015356F" w:rsidRPr="00F95057" w:rsidRDefault="00000000" w:rsidP="00F95057">
      <w:r w:rsidRPr="00F95057">
        <w:rPr>
          <w:rFonts w:hint="eastAsia"/>
        </w:rPr>
        <w:t xml:space="preserve">    }</w:t>
      </w:r>
    </w:p>
    <w:p w14:paraId="40B61749" w14:textId="77777777" w:rsidR="0015356F" w:rsidRPr="00F95057" w:rsidRDefault="00000000" w:rsidP="00F95057">
      <w:r w:rsidRPr="00F95057">
        <w:rPr>
          <w:rFonts w:hint="eastAsia"/>
        </w:rPr>
        <w:t xml:space="preserve">    myMatrix.writeDisplay();</w:t>
      </w:r>
    </w:p>
    <w:p w14:paraId="24A81BC5" w14:textId="77777777" w:rsidR="0015356F" w:rsidRPr="00F95057" w:rsidRDefault="00000000" w:rsidP="00F95057">
      <w:r w:rsidRPr="00F95057">
        <w:rPr>
          <w:rFonts w:hint="eastAsia"/>
        </w:rPr>
        <w:t xml:space="preserve">    break;</w:t>
      </w:r>
    </w:p>
    <w:p w14:paraId="603E2A48" w14:textId="77777777" w:rsidR="0015356F" w:rsidRPr="00F95057" w:rsidRDefault="00000000" w:rsidP="00F95057">
      <w:r w:rsidRPr="00F95057">
        <w:rPr>
          <w:rFonts w:hint="eastAsia"/>
        </w:rPr>
        <w:t xml:space="preserve">   case 'B':</w:t>
      </w:r>
    </w:p>
    <w:p w14:paraId="4BE90491" w14:textId="77777777" w:rsidR="0015356F" w:rsidRPr="00F95057" w:rsidRDefault="00000000" w:rsidP="00F95057">
      <w:r w:rsidRPr="00F95057">
        <w:rPr>
          <w:rFonts w:hint="eastAsia"/>
        </w:rPr>
        <w:t xml:space="preserve">    Back();</w:t>
      </w:r>
    </w:p>
    <w:p w14:paraId="4561048B" w14:textId="77777777" w:rsidR="0015356F" w:rsidRPr="00F95057" w:rsidRDefault="00000000" w:rsidP="00F95057">
      <w:r w:rsidRPr="00F95057">
        <w:rPr>
          <w:rFonts w:hint="eastAsia"/>
        </w:rPr>
        <w:t xml:space="preserve">    myMatrix.clear();</w:t>
      </w:r>
    </w:p>
    <w:p w14:paraId="35F8287B" w14:textId="77777777" w:rsidR="0015356F" w:rsidRPr="00F95057" w:rsidRDefault="00000000" w:rsidP="00F95057">
      <w:r w:rsidRPr="00F95057">
        <w:rPr>
          <w:rFonts w:hint="eastAsia"/>
        </w:rPr>
        <w:t xml:space="preserve">    myMatrix.writeDisplay();</w:t>
      </w:r>
    </w:p>
    <w:p w14:paraId="0C35C450" w14:textId="77777777" w:rsidR="0015356F" w:rsidRPr="00F95057" w:rsidRDefault="00000000" w:rsidP="00F95057">
      <w:r w:rsidRPr="00F95057">
        <w:rPr>
          <w:rFonts w:hint="eastAsia"/>
        </w:rPr>
        <w:t xml:space="preserve">    for(int i=0; i&lt;8; i++)</w:t>
      </w:r>
    </w:p>
    <w:p w14:paraId="05B8EB6F" w14:textId="77777777" w:rsidR="0015356F" w:rsidRPr="00F95057" w:rsidRDefault="00000000" w:rsidP="00F95057">
      <w:r w:rsidRPr="00F95057">
        <w:rPr>
          <w:rFonts w:hint="eastAsia"/>
        </w:rPr>
        <w:t xml:space="preserve">    {</w:t>
      </w:r>
    </w:p>
    <w:p w14:paraId="222CC7E9" w14:textId="77777777" w:rsidR="0015356F" w:rsidRPr="00F95057" w:rsidRDefault="00000000" w:rsidP="00F95057">
      <w:r w:rsidRPr="00F95057">
        <w:rPr>
          <w:rFonts w:hint="eastAsia"/>
        </w:rPr>
        <w:t xml:space="preserve">      LEDArray[i]=LedArray2[i];</w:t>
      </w:r>
    </w:p>
    <w:p w14:paraId="2AFDED2B" w14:textId="77777777" w:rsidR="0015356F" w:rsidRPr="00F95057" w:rsidRDefault="00000000" w:rsidP="00F95057">
      <w:r w:rsidRPr="00F95057">
        <w:rPr>
          <w:rFonts w:hint="eastAsia"/>
        </w:rPr>
        <w:t xml:space="preserve">      for(int j=7; j&gt;=0; j--)</w:t>
      </w:r>
    </w:p>
    <w:p w14:paraId="6A8054F3" w14:textId="77777777" w:rsidR="0015356F" w:rsidRPr="00F95057" w:rsidRDefault="00000000" w:rsidP="00F95057">
      <w:r w:rsidRPr="00F95057">
        <w:rPr>
          <w:rFonts w:hint="eastAsia"/>
        </w:rPr>
        <w:t xml:space="preserve">      {</w:t>
      </w:r>
    </w:p>
    <w:p w14:paraId="5847CF4F" w14:textId="77777777" w:rsidR="0015356F" w:rsidRPr="00F95057" w:rsidRDefault="00000000" w:rsidP="00F95057">
      <w:r w:rsidRPr="00F95057">
        <w:rPr>
          <w:rFonts w:hint="eastAsia"/>
        </w:rPr>
        <w:t xml:space="preserve">        if((LEDArray[i]&amp;0x01)&gt;0)</w:t>
      </w:r>
    </w:p>
    <w:p w14:paraId="55E8EC27" w14:textId="77777777" w:rsidR="0015356F" w:rsidRPr="00F95057" w:rsidRDefault="00000000" w:rsidP="00F95057">
      <w:r w:rsidRPr="00F95057">
        <w:rPr>
          <w:rFonts w:hint="eastAsia"/>
        </w:rPr>
        <w:t xml:space="preserve">        myMatrix.drawPixel(j, i,1);</w:t>
      </w:r>
    </w:p>
    <w:p w14:paraId="63B887EE" w14:textId="77777777" w:rsidR="0015356F" w:rsidRPr="00F95057" w:rsidRDefault="00000000" w:rsidP="00F95057">
      <w:r w:rsidRPr="00F95057">
        <w:rPr>
          <w:rFonts w:hint="eastAsia"/>
        </w:rPr>
        <w:t xml:space="preserve">        LEDArray[i] = LEDArray[i]&gt;&gt;1;</w:t>
      </w:r>
    </w:p>
    <w:p w14:paraId="3943A7A7" w14:textId="77777777" w:rsidR="0015356F" w:rsidRPr="00F95057" w:rsidRDefault="00000000" w:rsidP="00F95057">
      <w:r w:rsidRPr="00F95057">
        <w:rPr>
          <w:rFonts w:hint="eastAsia"/>
        </w:rPr>
        <w:t xml:space="preserve">      }</w:t>
      </w:r>
    </w:p>
    <w:p w14:paraId="7383849C" w14:textId="77777777" w:rsidR="0015356F" w:rsidRPr="00F95057" w:rsidRDefault="00000000" w:rsidP="00F95057">
      <w:r w:rsidRPr="00F95057">
        <w:rPr>
          <w:rFonts w:hint="eastAsia"/>
        </w:rPr>
        <w:t xml:space="preserve">    }</w:t>
      </w:r>
    </w:p>
    <w:p w14:paraId="178357CD" w14:textId="77777777" w:rsidR="0015356F" w:rsidRPr="00F95057" w:rsidRDefault="00000000" w:rsidP="00F95057">
      <w:r w:rsidRPr="00F95057">
        <w:rPr>
          <w:rFonts w:hint="eastAsia"/>
        </w:rPr>
        <w:lastRenderedPageBreak/>
        <w:t xml:space="preserve">    myMatrix.writeDisplay();</w:t>
      </w:r>
    </w:p>
    <w:p w14:paraId="24CC0228" w14:textId="77777777" w:rsidR="0015356F" w:rsidRPr="00F95057" w:rsidRDefault="00000000" w:rsidP="00F95057">
      <w:r w:rsidRPr="00F95057">
        <w:rPr>
          <w:rFonts w:hint="eastAsia"/>
        </w:rPr>
        <w:t xml:space="preserve">    break;</w:t>
      </w:r>
    </w:p>
    <w:p w14:paraId="417B723A" w14:textId="77777777" w:rsidR="0015356F" w:rsidRPr="00F95057" w:rsidRDefault="00000000" w:rsidP="00F95057">
      <w:r w:rsidRPr="00F95057">
        <w:rPr>
          <w:rFonts w:hint="eastAsia"/>
        </w:rPr>
        <w:t xml:space="preserve">   case 'L':</w:t>
      </w:r>
    </w:p>
    <w:p w14:paraId="37D9EFAA" w14:textId="77777777" w:rsidR="0015356F" w:rsidRPr="00F95057" w:rsidRDefault="00000000" w:rsidP="00F95057">
      <w:r w:rsidRPr="00F95057">
        <w:rPr>
          <w:rFonts w:hint="eastAsia"/>
        </w:rPr>
        <w:t xml:space="preserve">    Left();</w:t>
      </w:r>
    </w:p>
    <w:p w14:paraId="3ECC295F" w14:textId="77777777" w:rsidR="0015356F" w:rsidRPr="00F95057" w:rsidRDefault="00000000" w:rsidP="00F95057">
      <w:r w:rsidRPr="00F95057">
        <w:rPr>
          <w:rFonts w:hint="eastAsia"/>
        </w:rPr>
        <w:t xml:space="preserve">    myMatrix.clear();</w:t>
      </w:r>
    </w:p>
    <w:p w14:paraId="395BE878" w14:textId="77777777" w:rsidR="0015356F" w:rsidRPr="00F95057" w:rsidRDefault="00000000" w:rsidP="00F95057">
      <w:r w:rsidRPr="00F95057">
        <w:rPr>
          <w:rFonts w:hint="eastAsia"/>
        </w:rPr>
        <w:t xml:space="preserve">    myMatrix.writeDisplay();</w:t>
      </w:r>
    </w:p>
    <w:p w14:paraId="15F21DF6" w14:textId="77777777" w:rsidR="0015356F" w:rsidRPr="00F95057" w:rsidRDefault="00000000" w:rsidP="00F95057">
      <w:r w:rsidRPr="00F95057">
        <w:rPr>
          <w:rFonts w:hint="eastAsia"/>
        </w:rPr>
        <w:t xml:space="preserve">    for(int i=0; i&lt;8; i++)</w:t>
      </w:r>
    </w:p>
    <w:p w14:paraId="04741C18" w14:textId="77777777" w:rsidR="0015356F" w:rsidRPr="00F95057" w:rsidRDefault="00000000" w:rsidP="00F95057">
      <w:r w:rsidRPr="00F95057">
        <w:rPr>
          <w:rFonts w:hint="eastAsia"/>
        </w:rPr>
        <w:t xml:space="preserve">    {</w:t>
      </w:r>
    </w:p>
    <w:p w14:paraId="75668142" w14:textId="77777777" w:rsidR="0015356F" w:rsidRPr="00F95057" w:rsidRDefault="00000000" w:rsidP="00F95057">
      <w:r w:rsidRPr="00F95057">
        <w:rPr>
          <w:rFonts w:hint="eastAsia"/>
        </w:rPr>
        <w:t xml:space="preserve">      LEDArray[i]=LedArray3[i];</w:t>
      </w:r>
    </w:p>
    <w:p w14:paraId="7879B82F" w14:textId="77777777" w:rsidR="0015356F" w:rsidRPr="00F95057" w:rsidRDefault="00000000" w:rsidP="00F95057">
      <w:r w:rsidRPr="00F95057">
        <w:rPr>
          <w:rFonts w:hint="eastAsia"/>
        </w:rPr>
        <w:t xml:space="preserve">      for(int j=7; j&gt;=0; j--)</w:t>
      </w:r>
    </w:p>
    <w:p w14:paraId="709BE2F9" w14:textId="77777777" w:rsidR="0015356F" w:rsidRPr="00F95057" w:rsidRDefault="00000000" w:rsidP="00F95057">
      <w:r w:rsidRPr="00F95057">
        <w:rPr>
          <w:rFonts w:hint="eastAsia"/>
        </w:rPr>
        <w:t xml:space="preserve">      {</w:t>
      </w:r>
    </w:p>
    <w:p w14:paraId="275F6D0F" w14:textId="77777777" w:rsidR="0015356F" w:rsidRPr="00F95057" w:rsidRDefault="00000000" w:rsidP="00F95057">
      <w:r w:rsidRPr="00F95057">
        <w:rPr>
          <w:rFonts w:hint="eastAsia"/>
        </w:rPr>
        <w:t xml:space="preserve">        if((LEDArray[i]&amp;0x01)&gt;0)</w:t>
      </w:r>
    </w:p>
    <w:p w14:paraId="12E7A302" w14:textId="77777777" w:rsidR="0015356F" w:rsidRPr="00F95057" w:rsidRDefault="00000000" w:rsidP="00F95057">
      <w:r w:rsidRPr="00F95057">
        <w:rPr>
          <w:rFonts w:hint="eastAsia"/>
        </w:rPr>
        <w:t xml:space="preserve">        myMatrix.drawPixel(j, i,1);</w:t>
      </w:r>
    </w:p>
    <w:p w14:paraId="5B652CF0" w14:textId="77777777" w:rsidR="0015356F" w:rsidRPr="00F95057" w:rsidRDefault="00000000" w:rsidP="00F95057">
      <w:r w:rsidRPr="00F95057">
        <w:rPr>
          <w:rFonts w:hint="eastAsia"/>
        </w:rPr>
        <w:t xml:space="preserve">        LEDArray[i] = LEDArray[i]&gt;&gt;1;</w:t>
      </w:r>
    </w:p>
    <w:p w14:paraId="5379C947" w14:textId="77777777" w:rsidR="0015356F" w:rsidRPr="00F95057" w:rsidRDefault="00000000" w:rsidP="00F95057">
      <w:r w:rsidRPr="00F95057">
        <w:rPr>
          <w:rFonts w:hint="eastAsia"/>
        </w:rPr>
        <w:t xml:space="preserve">      }</w:t>
      </w:r>
    </w:p>
    <w:p w14:paraId="022B9DAF" w14:textId="77777777" w:rsidR="0015356F" w:rsidRPr="00F95057" w:rsidRDefault="00000000" w:rsidP="00F95057">
      <w:r w:rsidRPr="00F95057">
        <w:rPr>
          <w:rFonts w:hint="eastAsia"/>
        </w:rPr>
        <w:t xml:space="preserve">    }</w:t>
      </w:r>
    </w:p>
    <w:p w14:paraId="5E4D03D6" w14:textId="77777777" w:rsidR="0015356F" w:rsidRPr="00F95057" w:rsidRDefault="00000000" w:rsidP="00F95057">
      <w:r w:rsidRPr="00F95057">
        <w:rPr>
          <w:rFonts w:hint="eastAsia"/>
        </w:rPr>
        <w:t xml:space="preserve">    myMatrix.writeDisplay();</w:t>
      </w:r>
    </w:p>
    <w:p w14:paraId="4B990A9A" w14:textId="77777777" w:rsidR="0015356F" w:rsidRPr="00F95057" w:rsidRDefault="00000000" w:rsidP="00F95057">
      <w:r w:rsidRPr="00F95057">
        <w:rPr>
          <w:rFonts w:hint="eastAsia"/>
        </w:rPr>
        <w:t xml:space="preserve">    break;</w:t>
      </w:r>
    </w:p>
    <w:p w14:paraId="493888F7" w14:textId="77777777" w:rsidR="0015356F" w:rsidRPr="00F95057" w:rsidRDefault="00000000" w:rsidP="00F95057">
      <w:r w:rsidRPr="00F95057">
        <w:rPr>
          <w:rFonts w:hint="eastAsia"/>
        </w:rPr>
        <w:t xml:space="preserve">   case 'R':</w:t>
      </w:r>
    </w:p>
    <w:p w14:paraId="18EB4F76" w14:textId="77777777" w:rsidR="0015356F" w:rsidRPr="00F95057" w:rsidRDefault="00000000" w:rsidP="00F95057">
      <w:r w:rsidRPr="00F95057">
        <w:rPr>
          <w:rFonts w:hint="eastAsia"/>
        </w:rPr>
        <w:t xml:space="preserve">    Right();</w:t>
      </w:r>
    </w:p>
    <w:p w14:paraId="165432A5" w14:textId="77777777" w:rsidR="0015356F" w:rsidRPr="00F95057" w:rsidRDefault="00000000" w:rsidP="00F95057">
      <w:r w:rsidRPr="00F95057">
        <w:rPr>
          <w:rFonts w:hint="eastAsia"/>
        </w:rPr>
        <w:t xml:space="preserve">    myMatrix.clear();</w:t>
      </w:r>
    </w:p>
    <w:p w14:paraId="37279013" w14:textId="77777777" w:rsidR="0015356F" w:rsidRPr="00F95057" w:rsidRDefault="00000000" w:rsidP="00F95057">
      <w:r w:rsidRPr="00F95057">
        <w:rPr>
          <w:rFonts w:hint="eastAsia"/>
        </w:rPr>
        <w:t xml:space="preserve">    myMatrix.writeDisplay();</w:t>
      </w:r>
    </w:p>
    <w:p w14:paraId="03CF0239" w14:textId="77777777" w:rsidR="0015356F" w:rsidRPr="00F95057" w:rsidRDefault="00000000" w:rsidP="00F95057">
      <w:r w:rsidRPr="00F95057">
        <w:rPr>
          <w:rFonts w:hint="eastAsia"/>
        </w:rPr>
        <w:lastRenderedPageBreak/>
        <w:t xml:space="preserve">    for(int i=0; i&lt;8; i++)</w:t>
      </w:r>
    </w:p>
    <w:p w14:paraId="3794E59A" w14:textId="77777777" w:rsidR="0015356F" w:rsidRPr="00F95057" w:rsidRDefault="00000000" w:rsidP="00F95057">
      <w:r w:rsidRPr="00F95057">
        <w:rPr>
          <w:rFonts w:hint="eastAsia"/>
        </w:rPr>
        <w:t xml:space="preserve">    {</w:t>
      </w:r>
    </w:p>
    <w:p w14:paraId="663914D1" w14:textId="77777777" w:rsidR="0015356F" w:rsidRPr="00F95057" w:rsidRDefault="00000000" w:rsidP="00F95057">
      <w:r w:rsidRPr="00F95057">
        <w:rPr>
          <w:rFonts w:hint="eastAsia"/>
        </w:rPr>
        <w:t xml:space="preserve">      LEDArray[i]=LedArray4[i];</w:t>
      </w:r>
    </w:p>
    <w:p w14:paraId="36E087E5" w14:textId="77777777" w:rsidR="0015356F" w:rsidRPr="00F95057" w:rsidRDefault="00000000" w:rsidP="00F95057">
      <w:r w:rsidRPr="00F95057">
        <w:rPr>
          <w:rFonts w:hint="eastAsia"/>
        </w:rPr>
        <w:t xml:space="preserve">      for(int j=7; j&gt;=0; j--)</w:t>
      </w:r>
    </w:p>
    <w:p w14:paraId="5ECA1A3B" w14:textId="77777777" w:rsidR="0015356F" w:rsidRPr="00F95057" w:rsidRDefault="00000000" w:rsidP="00F95057">
      <w:r w:rsidRPr="00F95057">
        <w:rPr>
          <w:rFonts w:hint="eastAsia"/>
        </w:rPr>
        <w:t xml:space="preserve">      {</w:t>
      </w:r>
    </w:p>
    <w:p w14:paraId="0A5D3290" w14:textId="77777777" w:rsidR="0015356F" w:rsidRPr="00F95057" w:rsidRDefault="00000000" w:rsidP="00F95057">
      <w:r w:rsidRPr="00F95057">
        <w:rPr>
          <w:rFonts w:hint="eastAsia"/>
        </w:rPr>
        <w:t xml:space="preserve">        if((LEDArray[i]&amp;0x01)&gt;0)</w:t>
      </w:r>
    </w:p>
    <w:p w14:paraId="34696BB8" w14:textId="77777777" w:rsidR="0015356F" w:rsidRPr="00F95057" w:rsidRDefault="00000000" w:rsidP="00F95057">
      <w:r w:rsidRPr="00F95057">
        <w:rPr>
          <w:rFonts w:hint="eastAsia"/>
        </w:rPr>
        <w:t xml:space="preserve">        myMatrix.drawPixel(j, i,1);</w:t>
      </w:r>
    </w:p>
    <w:p w14:paraId="4B564E88" w14:textId="77777777" w:rsidR="0015356F" w:rsidRPr="00F95057" w:rsidRDefault="00000000" w:rsidP="00F95057">
      <w:r w:rsidRPr="00F95057">
        <w:rPr>
          <w:rFonts w:hint="eastAsia"/>
        </w:rPr>
        <w:t xml:space="preserve">        LEDArray[i] = LEDArray[i]&gt;&gt;1;</w:t>
      </w:r>
    </w:p>
    <w:p w14:paraId="490F8555" w14:textId="77777777" w:rsidR="0015356F" w:rsidRPr="00F95057" w:rsidRDefault="00000000" w:rsidP="00F95057">
      <w:r w:rsidRPr="00F95057">
        <w:rPr>
          <w:rFonts w:hint="eastAsia"/>
        </w:rPr>
        <w:t xml:space="preserve">      }</w:t>
      </w:r>
    </w:p>
    <w:p w14:paraId="737AE41E" w14:textId="77777777" w:rsidR="0015356F" w:rsidRPr="00F95057" w:rsidRDefault="00000000" w:rsidP="00F95057">
      <w:r w:rsidRPr="00F95057">
        <w:rPr>
          <w:rFonts w:hint="eastAsia"/>
        </w:rPr>
        <w:t xml:space="preserve">    }</w:t>
      </w:r>
    </w:p>
    <w:p w14:paraId="4C8E55B9" w14:textId="77777777" w:rsidR="0015356F" w:rsidRPr="00F95057" w:rsidRDefault="00000000" w:rsidP="00F95057">
      <w:r w:rsidRPr="00F95057">
        <w:rPr>
          <w:rFonts w:hint="eastAsia"/>
        </w:rPr>
        <w:t xml:space="preserve">    myMatrix.writeDisplay();</w:t>
      </w:r>
    </w:p>
    <w:p w14:paraId="0B7B79BE" w14:textId="77777777" w:rsidR="0015356F" w:rsidRPr="00F95057" w:rsidRDefault="00000000" w:rsidP="00F95057">
      <w:r w:rsidRPr="00F95057">
        <w:rPr>
          <w:rFonts w:hint="eastAsia"/>
        </w:rPr>
        <w:t xml:space="preserve">    break;</w:t>
      </w:r>
    </w:p>
    <w:p w14:paraId="1AFA3834" w14:textId="77777777" w:rsidR="0015356F" w:rsidRPr="00F95057" w:rsidRDefault="00000000" w:rsidP="00F95057">
      <w:r w:rsidRPr="00F95057">
        <w:rPr>
          <w:rFonts w:hint="eastAsia"/>
        </w:rPr>
        <w:t xml:space="preserve">   case 'S':</w:t>
      </w:r>
    </w:p>
    <w:p w14:paraId="0C4AF5FD" w14:textId="77777777" w:rsidR="0015356F" w:rsidRPr="00F95057" w:rsidRDefault="00000000" w:rsidP="00F95057">
      <w:r w:rsidRPr="00F95057">
        <w:rPr>
          <w:rFonts w:hint="eastAsia"/>
        </w:rPr>
        <w:t xml:space="preserve">    Stop();</w:t>
      </w:r>
    </w:p>
    <w:p w14:paraId="32CBAF3F" w14:textId="77777777" w:rsidR="0015356F" w:rsidRPr="00F95057" w:rsidRDefault="00000000" w:rsidP="00F95057">
      <w:r w:rsidRPr="00F95057">
        <w:rPr>
          <w:rFonts w:hint="eastAsia"/>
        </w:rPr>
        <w:t xml:space="preserve">    myMatrix.clear();</w:t>
      </w:r>
    </w:p>
    <w:p w14:paraId="4B0ED08A" w14:textId="77777777" w:rsidR="0015356F" w:rsidRPr="00F95057" w:rsidRDefault="00000000" w:rsidP="00F95057">
      <w:r w:rsidRPr="00F95057">
        <w:rPr>
          <w:rFonts w:hint="eastAsia"/>
        </w:rPr>
        <w:t xml:space="preserve">    myMatrix.writeDisplay();</w:t>
      </w:r>
    </w:p>
    <w:p w14:paraId="12631102" w14:textId="77777777" w:rsidR="0015356F" w:rsidRPr="00F95057" w:rsidRDefault="00000000" w:rsidP="00F95057">
      <w:r w:rsidRPr="00F95057">
        <w:rPr>
          <w:rFonts w:hint="eastAsia"/>
        </w:rPr>
        <w:t xml:space="preserve">    for(int i=0; i&lt;8; i++)</w:t>
      </w:r>
    </w:p>
    <w:p w14:paraId="7D902927" w14:textId="77777777" w:rsidR="0015356F" w:rsidRPr="00F95057" w:rsidRDefault="00000000" w:rsidP="00F95057">
      <w:r w:rsidRPr="00F95057">
        <w:rPr>
          <w:rFonts w:hint="eastAsia"/>
        </w:rPr>
        <w:t xml:space="preserve">    {</w:t>
      </w:r>
    </w:p>
    <w:p w14:paraId="1E87BC8C" w14:textId="77777777" w:rsidR="0015356F" w:rsidRPr="00F95057" w:rsidRDefault="00000000" w:rsidP="00F95057">
      <w:r w:rsidRPr="00F95057">
        <w:rPr>
          <w:rFonts w:hint="eastAsia"/>
        </w:rPr>
        <w:t xml:space="preserve">      LEDArray[i]=LedArray5[i];</w:t>
      </w:r>
    </w:p>
    <w:p w14:paraId="5859189B" w14:textId="77777777" w:rsidR="0015356F" w:rsidRPr="00F95057" w:rsidRDefault="00000000" w:rsidP="00F95057">
      <w:r w:rsidRPr="00F95057">
        <w:rPr>
          <w:rFonts w:hint="eastAsia"/>
        </w:rPr>
        <w:t xml:space="preserve">      for(int j=7; j&gt;=0; j--)</w:t>
      </w:r>
    </w:p>
    <w:p w14:paraId="6D11D2AA" w14:textId="77777777" w:rsidR="0015356F" w:rsidRPr="00F95057" w:rsidRDefault="00000000" w:rsidP="00F95057">
      <w:r w:rsidRPr="00F95057">
        <w:rPr>
          <w:rFonts w:hint="eastAsia"/>
        </w:rPr>
        <w:t xml:space="preserve">      {</w:t>
      </w:r>
    </w:p>
    <w:p w14:paraId="5FCBB439" w14:textId="77777777" w:rsidR="0015356F" w:rsidRPr="00F95057" w:rsidRDefault="00000000" w:rsidP="00F95057">
      <w:r w:rsidRPr="00F95057">
        <w:rPr>
          <w:rFonts w:hint="eastAsia"/>
        </w:rPr>
        <w:t xml:space="preserve">        if((LEDArray[i]&amp;0x01)&gt;0)</w:t>
      </w:r>
    </w:p>
    <w:p w14:paraId="24CDE146" w14:textId="77777777" w:rsidR="0015356F" w:rsidRPr="00F95057" w:rsidRDefault="00000000" w:rsidP="00F95057">
      <w:r w:rsidRPr="00F95057">
        <w:rPr>
          <w:rFonts w:hint="eastAsia"/>
        </w:rPr>
        <w:lastRenderedPageBreak/>
        <w:t xml:space="preserve">        myMatrix.drawPixel(j, i,1);</w:t>
      </w:r>
    </w:p>
    <w:p w14:paraId="094809DB" w14:textId="77777777" w:rsidR="0015356F" w:rsidRPr="00F95057" w:rsidRDefault="00000000" w:rsidP="00F95057">
      <w:r w:rsidRPr="00F95057">
        <w:rPr>
          <w:rFonts w:hint="eastAsia"/>
        </w:rPr>
        <w:t xml:space="preserve">        LEDArray[i] = LEDArray[i]&gt;&gt;1;</w:t>
      </w:r>
    </w:p>
    <w:p w14:paraId="2BAEDEB7" w14:textId="77777777" w:rsidR="0015356F" w:rsidRPr="00F95057" w:rsidRDefault="00000000" w:rsidP="00F95057">
      <w:r w:rsidRPr="00F95057">
        <w:rPr>
          <w:rFonts w:hint="eastAsia"/>
        </w:rPr>
        <w:t xml:space="preserve">      }</w:t>
      </w:r>
    </w:p>
    <w:p w14:paraId="6EA2E93F" w14:textId="77777777" w:rsidR="0015356F" w:rsidRPr="00F95057" w:rsidRDefault="00000000" w:rsidP="00F95057">
      <w:r w:rsidRPr="00F95057">
        <w:rPr>
          <w:rFonts w:hint="eastAsia"/>
        </w:rPr>
        <w:t xml:space="preserve">    }</w:t>
      </w:r>
    </w:p>
    <w:p w14:paraId="7ADAFCC3" w14:textId="77777777" w:rsidR="0015356F" w:rsidRPr="00F95057" w:rsidRDefault="00000000" w:rsidP="00F95057">
      <w:r w:rsidRPr="00F95057">
        <w:rPr>
          <w:rFonts w:hint="eastAsia"/>
        </w:rPr>
        <w:t xml:space="preserve">    myMatrix.writeDisplay();</w:t>
      </w:r>
    </w:p>
    <w:p w14:paraId="3E1FADD1" w14:textId="77777777" w:rsidR="0015356F" w:rsidRPr="00F95057" w:rsidRDefault="00000000" w:rsidP="00F95057">
      <w:r w:rsidRPr="00F95057">
        <w:rPr>
          <w:rFonts w:hint="eastAsia"/>
        </w:rPr>
        <w:t xml:space="preserve">    break;</w:t>
      </w:r>
    </w:p>
    <w:p w14:paraId="605BF0D5" w14:textId="77777777" w:rsidR="0015356F" w:rsidRPr="00F95057" w:rsidRDefault="00000000" w:rsidP="00F95057">
      <w:r w:rsidRPr="00F95057">
        <w:rPr>
          <w:rFonts w:hint="eastAsia"/>
        </w:rPr>
        <w:t xml:space="preserve">  }</w:t>
      </w:r>
    </w:p>
    <w:p w14:paraId="42330747" w14:textId="77777777" w:rsidR="0015356F" w:rsidRPr="00F95057" w:rsidRDefault="0015356F" w:rsidP="00F95057"/>
    <w:p w14:paraId="3AAAF7D9" w14:textId="77777777" w:rsidR="0015356F" w:rsidRPr="00F95057" w:rsidRDefault="00000000" w:rsidP="00F95057">
      <w:r w:rsidRPr="00F95057">
        <w:rPr>
          <w:rFonts w:hint="eastAsia"/>
        </w:rPr>
        <w:t>}</w:t>
      </w:r>
    </w:p>
    <w:p w14:paraId="4BF31D7E" w14:textId="77777777" w:rsidR="0015356F" w:rsidRPr="00F95057" w:rsidRDefault="0015356F" w:rsidP="00F95057"/>
    <w:p w14:paraId="48BF468F" w14:textId="77777777" w:rsidR="0015356F" w:rsidRPr="00F95057" w:rsidRDefault="00000000" w:rsidP="00F95057">
      <w:r w:rsidRPr="00F95057">
        <w:rPr>
          <w:rFonts w:hint="eastAsia"/>
        </w:rPr>
        <w:t>Test Result</w:t>
      </w:r>
    </w:p>
    <w:p w14:paraId="6D02C958" w14:textId="77777777" w:rsidR="0015356F" w:rsidRPr="00F95057" w:rsidRDefault="00000000" w:rsidP="00F95057">
      <w:r w:rsidRPr="00F95057">
        <w:rPr>
          <w:rFonts w:hint="eastAsia"/>
        </w:rPr>
        <w:t>Upload code, open switches under the yellow robot and pair with Bluetooth. Then you can control this robot through App.</w:t>
      </w:r>
    </w:p>
    <w:p w14:paraId="1EF3164E" w14:textId="77777777" w:rsidR="0015356F" w:rsidRPr="00F95057" w:rsidRDefault="0015356F" w:rsidP="00F95057"/>
    <w:p w14:paraId="6EAB6003" w14:textId="77777777" w:rsidR="0015356F" w:rsidRPr="00F95057" w:rsidRDefault="0015356F" w:rsidP="00F95057"/>
    <w:p w14:paraId="3F8F3D57" w14:textId="77777777" w:rsidR="0015356F" w:rsidRPr="00F95057" w:rsidRDefault="0015356F" w:rsidP="00F95057"/>
    <w:p w14:paraId="7530FBF5" w14:textId="77777777" w:rsidR="0015356F" w:rsidRPr="00F95057" w:rsidRDefault="0015356F" w:rsidP="00F95057"/>
    <w:p w14:paraId="733EDF89" w14:textId="77777777" w:rsidR="0015356F" w:rsidRPr="00F95057" w:rsidRDefault="00000000" w:rsidP="00F95057">
      <w:r w:rsidRPr="00F95057">
        <w:rPr>
          <w:rFonts w:hint="eastAsia"/>
        </w:rPr>
        <w:t>Project 14: Bluetooth Robot Car</w:t>
      </w:r>
    </w:p>
    <w:p w14:paraId="4E127C96" w14:textId="77777777" w:rsidR="0015356F" w:rsidRPr="00F95057" w:rsidRDefault="00000000" w:rsidP="00F95057">
      <w:r w:rsidRPr="00F95057">
        <w:rPr>
          <w:rFonts w:hint="eastAsia"/>
        </w:rPr>
        <w:t>Description</w:t>
      </w:r>
      <w:r w:rsidRPr="00F95057">
        <w:rPr>
          <w:rFonts w:hint="eastAsia"/>
        </w:rPr>
        <w:t>：</w:t>
      </w:r>
    </w:p>
    <w:p w14:paraId="36425D09" w14:textId="77777777" w:rsidR="0015356F" w:rsidRPr="00F95057" w:rsidRDefault="00000000" w:rsidP="00F95057">
      <w:r w:rsidRPr="00F95057">
        <w:rPr>
          <w:rFonts w:hint="eastAsia"/>
        </w:rPr>
        <w:t>In this project, we will control the yellow robot via App. You can make it perform all functions</w:t>
      </w:r>
    </w:p>
    <w:p w14:paraId="2AF7F43E" w14:textId="77777777" w:rsidR="0015356F" w:rsidRPr="00F95057" w:rsidRDefault="0015356F" w:rsidP="00F95057"/>
    <w:p w14:paraId="0561BD6D" w14:textId="77777777" w:rsidR="0015356F" w:rsidRPr="00F95057" w:rsidRDefault="0015356F" w:rsidP="00F95057"/>
    <w:p w14:paraId="11ACBC57" w14:textId="77777777" w:rsidR="0015356F" w:rsidRPr="00F95057" w:rsidRDefault="00000000" w:rsidP="00F95057">
      <w:r w:rsidRPr="00F95057">
        <w:rPr>
          <w:rFonts w:hint="eastAsia"/>
        </w:rPr>
        <w:t>Flow Chart</w:t>
      </w:r>
      <w:r w:rsidRPr="00F95057">
        <w:rPr>
          <w:rFonts w:hint="eastAsia"/>
        </w:rPr>
        <w:t>：</w:t>
      </w:r>
    </w:p>
    <w:p w14:paraId="2AC222DC" w14:textId="77777777" w:rsidR="0015356F" w:rsidRPr="00F95057" w:rsidRDefault="00000000" w:rsidP="00F95057">
      <w:r w:rsidRPr="00F95057">
        <w:rPr>
          <w:rFonts w:hint="eastAsia"/>
        </w:rPr>
        <w:object w:dxaOrig="8579" w:dyaOrig="6790" w14:anchorId="45F524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95pt;height:339.5pt" o:ole="">
            <v:imagedata r:id="rId127" o:title=""/>
            <o:lock v:ext="edit" aspectratio="f"/>
          </v:shape>
          <o:OLEObject Type="Embed" ProgID="Visio.Drawing.15" ShapeID="_x0000_i1025" DrawAspect="Content" ObjectID="_1718450425" r:id="rId128"/>
        </w:object>
      </w:r>
    </w:p>
    <w:p w14:paraId="74C00FCF" w14:textId="77777777" w:rsidR="0015356F" w:rsidRPr="00F95057" w:rsidRDefault="0015356F" w:rsidP="00F95057"/>
    <w:p w14:paraId="072B79C1" w14:textId="77777777" w:rsidR="0015356F" w:rsidRPr="00F95057" w:rsidRDefault="0015356F" w:rsidP="00F95057"/>
    <w:p w14:paraId="29EA96D7" w14:textId="77777777" w:rsidR="0015356F" w:rsidRPr="00F95057" w:rsidRDefault="0015356F" w:rsidP="00F95057"/>
    <w:p w14:paraId="27A972A6" w14:textId="77777777" w:rsidR="0015356F" w:rsidRPr="00F95057" w:rsidRDefault="0015356F" w:rsidP="00F95057"/>
    <w:p w14:paraId="2AA01B27" w14:textId="77777777" w:rsidR="0015356F" w:rsidRPr="00F95057" w:rsidRDefault="00000000" w:rsidP="00F95057">
      <w:r w:rsidRPr="00F95057">
        <w:rPr>
          <w:rFonts w:hint="eastAsia"/>
        </w:rPr>
        <w:t>Preparation</w:t>
      </w:r>
    </w:p>
    <w:p w14:paraId="5B3E80A2" w14:textId="77777777" w:rsidR="0015356F" w:rsidRPr="00F95057" w:rsidRDefault="00000000" w:rsidP="00F95057">
      <w:r w:rsidRPr="00F95057">
        <w:rPr>
          <w:rFonts w:hint="eastAsia"/>
        </w:rPr>
        <w:t>Slide the BT switch to OFF end</w:t>
      </w:r>
    </w:p>
    <w:p w14:paraId="07D99C0C" w14:textId="77777777" w:rsidR="0015356F" w:rsidRPr="00F95057" w:rsidRDefault="00000000" w:rsidP="00F95057">
      <w:r w:rsidRPr="00F95057">
        <w:rPr>
          <w:rFonts w:hint="eastAsia"/>
        </w:rPr>
        <w:t>Connect the yellow robot to the computer with a USB cable.</w:t>
      </w:r>
      <w:r w:rsidRPr="00F95057">
        <w:rPr>
          <w:rFonts w:hint="eastAsia"/>
        </w:rPr>
        <w:t>（</w:t>
      </w:r>
      <w:r w:rsidRPr="00F95057">
        <w:rPr>
          <w:rFonts w:hint="eastAsia"/>
        </w:rPr>
        <w:t>3</w:t>
      </w:r>
      <w:r w:rsidRPr="00F95057">
        <w:rPr>
          <w:rFonts w:hint="eastAsia"/>
        </w:rPr>
        <w:t>）</w:t>
      </w:r>
      <w:r w:rsidRPr="00F95057">
        <w:rPr>
          <w:rFonts w:hint="eastAsia"/>
        </w:rPr>
        <w:t>Upload test code on Arduino IDE</w:t>
      </w:r>
    </w:p>
    <w:p w14:paraId="42443FFE" w14:textId="77777777" w:rsidR="0015356F" w:rsidRPr="00F95057" w:rsidRDefault="0015356F" w:rsidP="00F95057"/>
    <w:p w14:paraId="4F57BFA0" w14:textId="77777777" w:rsidR="0015356F" w:rsidRPr="00F95057" w:rsidRDefault="0015356F" w:rsidP="00F95057"/>
    <w:p w14:paraId="745F3A7C" w14:textId="77777777" w:rsidR="0015356F" w:rsidRPr="00F95057" w:rsidRDefault="00000000" w:rsidP="00F95057">
      <w:r w:rsidRPr="00F95057">
        <w:rPr>
          <w:rFonts w:hint="eastAsia"/>
        </w:rPr>
        <w:t>Test Code</w:t>
      </w:r>
      <w:r w:rsidRPr="00F95057">
        <w:rPr>
          <w:rFonts w:hint="eastAsia"/>
        </w:rPr>
        <w:t>：</w:t>
      </w:r>
    </w:p>
    <w:p w14:paraId="04538D54" w14:textId="77777777" w:rsidR="0015356F" w:rsidRPr="00F95057" w:rsidRDefault="00000000" w:rsidP="00F95057">
      <w:r w:rsidRPr="00F95057">
        <w:rPr>
          <w:rFonts w:hint="eastAsia"/>
        </w:rPr>
        <w:t>Turn off the BT switch before uploading test code</w:t>
      </w:r>
    </w:p>
    <w:p w14:paraId="146180BF" w14:textId="77777777" w:rsidR="0015356F" w:rsidRPr="00F95057" w:rsidRDefault="00000000" w:rsidP="00F95057">
      <w:r w:rsidRPr="00F95057">
        <w:rPr>
          <w:rFonts w:hint="eastAsia"/>
        </w:rPr>
        <w:t>#include &lt;Matrix.h&gt;</w:t>
      </w:r>
    </w:p>
    <w:p w14:paraId="7B94DFD2" w14:textId="77777777" w:rsidR="0015356F" w:rsidRPr="00F95057" w:rsidRDefault="0015356F" w:rsidP="00F95057"/>
    <w:p w14:paraId="195B8396" w14:textId="77777777" w:rsidR="0015356F" w:rsidRPr="00F95057" w:rsidRDefault="00000000" w:rsidP="00F95057">
      <w:r w:rsidRPr="00F95057">
        <w:rPr>
          <w:rFonts w:hint="eastAsia"/>
        </w:rPr>
        <w:t>volatile char val;</w:t>
      </w:r>
    </w:p>
    <w:p w14:paraId="66D3D48D" w14:textId="77777777" w:rsidR="0015356F" w:rsidRPr="00F95057" w:rsidRDefault="00000000" w:rsidP="00F95057">
      <w:r w:rsidRPr="00F95057">
        <w:rPr>
          <w:rFonts w:hint="eastAsia"/>
        </w:rPr>
        <w:t>volatile int distance1;</w:t>
      </w:r>
    </w:p>
    <w:p w14:paraId="678E14DD" w14:textId="77777777" w:rsidR="0015356F" w:rsidRPr="00F95057" w:rsidRDefault="00000000" w:rsidP="00F95057">
      <w:r w:rsidRPr="00F95057">
        <w:rPr>
          <w:rFonts w:hint="eastAsia"/>
        </w:rPr>
        <w:t>volatile int val_L;</w:t>
      </w:r>
    </w:p>
    <w:p w14:paraId="50C354DA" w14:textId="77777777" w:rsidR="0015356F" w:rsidRPr="00F95057" w:rsidRDefault="00000000" w:rsidP="00F95057">
      <w:r w:rsidRPr="00F95057">
        <w:rPr>
          <w:rFonts w:hint="eastAsia"/>
        </w:rPr>
        <w:t>volatile int val_R;</w:t>
      </w:r>
    </w:p>
    <w:p w14:paraId="709AFE9E" w14:textId="77777777" w:rsidR="0015356F" w:rsidRPr="00F95057" w:rsidRDefault="00000000" w:rsidP="00F95057">
      <w:r w:rsidRPr="00F95057">
        <w:rPr>
          <w:rFonts w:hint="eastAsia"/>
        </w:rPr>
        <w:t>volatile int distance2;</w:t>
      </w:r>
    </w:p>
    <w:p w14:paraId="0526E1EC" w14:textId="77777777" w:rsidR="0015356F" w:rsidRPr="00F95057" w:rsidRDefault="00000000" w:rsidP="00F95057">
      <w:r w:rsidRPr="00F95057">
        <w:rPr>
          <w:rFonts w:hint="eastAsia"/>
        </w:rPr>
        <w:t>volatile int distance3;</w:t>
      </w:r>
    </w:p>
    <w:p w14:paraId="3FB5CB37" w14:textId="77777777" w:rsidR="0015356F" w:rsidRPr="00F95057" w:rsidRDefault="00000000" w:rsidP="00F95057">
      <w:r w:rsidRPr="00F95057">
        <w:rPr>
          <w:rFonts w:hint="eastAsia"/>
        </w:rPr>
        <w:t>volatile int distance4;</w:t>
      </w:r>
    </w:p>
    <w:p w14:paraId="3C41C476" w14:textId="77777777" w:rsidR="0015356F" w:rsidRPr="00F95057" w:rsidRDefault="00000000" w:rsidP="00F95057">
      <w:r w:rsidRPr="00F95057">
        <w:rPr>
          <w:rFonts w:hint="eastAsia"/>
        </w:rPr>
        <w:t>volatile int sound1;</w:t>
      </w:r>
    </w:p>
    <w:p w14:paraId="421AC7A5" w14:textId="77777777" w:rsidR="0015356F" w:rsidRPr="00F95057" w:rsidRDefault="00000000" w:rsidP="00F95057">
      <w:r w:rsidRPr="00F95057">
        <w:rPr>
          <w:rFonts w:hint="eastAsia"/>
        </w:rPr>
        <w:t>volatile int flag;</w:t>
      </w:r>
    </w:p>
    <w:p w14:paraId="1869EA8C" w14:textId="77777777" w:rsidR="0015356F" w:rsidRPr="00F95057" w:rsidRDefault="0015356F" w:rsidP="00F95057"/>
    <w:p w14:paraId="3257BC06" w14:textId="77777777" w:rsidR="0015356F" w:rsidRPr="00F95057" w:rsidRDefault="00000000" w:rsidP="00F95057">
      <w:r w:rsidRPr="00F95057">
        <w:rPr>
          <w:rFonts w:hint="eastAsia"/>
        </w:rPr>
        <w:t xml:space="preserve">Matrix myMatrix(A4, A5);     </w:t>
      </w:r>
    </w:p>
    <w:p w14:paraId="6AD510BD" w14:textId="77777777" w:rsidR="0015356F" w:rsidRPr="00F95057" w:rsidRDefault="00000000" w:rsidP="00F95057">
      <w:r w:rsidRPr="00F95057">
        <w:rPr>
          <w:rFonts w:hint="eastAsia"/>
        </w:rPr>
        <w:t>void Front() {                 //go forward</w:t>
      </w:r>
    </w:p>
    <w:p w14:paraId="0AF00558" w14:textId="77777777" w:rsidR="0015356F" w:rsidRPr="00F95057" w:rsidRDefault="00000000" w:rsidP="00F95057">
      <w:r w:rsidRPr="00F95057">
        <w:rPr>
          <w:rFonts w:hint="eastAsia"/>
        </w:rPr>
        <w:t xml:space="preserve">  digitalWrite(8,LOW);    //pin 8 outputs low level</w:t>
      </w:r>
    </w:p>
    <w:p w14:paraId="3509BCFD" w14:textId="77777777" w:rsidR="0015356F" w:rsidRPr="00F95057" w:rsidRDefault="00000000" w:rsidP="00F95057">
      <w:r w:rsidRPr="00F95057">
        <w:rPr>
          <w:rFonts w:hint="eastAsia"/>
        </w:rPr>
        <w:t xml:space="preserve">  digitalWrite(A1, LOW);      //A1 outputs low level</w:t>
      </w:r>
    </w:p>
    <w:p w14:paraId="51A3FC58" w14:textId="77777777" w:rsidR="0015356F" w:rsidRPr="00F95057" w:rsidRDefault="00000000" w:rsidP="00F95057">
      <w:r w:rsidRPr="00F95057">
        <w:rPr>
          <w:rFonts w:hint="eastAsia"/>
        </w:rPr>
        <w:t xml:space="preserve">  analogWrite(9,140);   </w:t>
      </w:r>
    </w:p>
    <w:p w14:paraId="1B148BEB" w14:textId="77777777" w:rsidR="0015356F" w:rsidRPr="00F95057" w:rsidRDefault="00000000" w:rsidP="00F95057">
      <w:r w:rsidRPr="00F95057">
        <w:rPr>
          <w:rFonts w:hint="eastAsia"/>
        </w:rPr>
        <w:t xml:space="preserve">  analogWrite(10,140);  </w:t>
      </w:r>
    </w:p>
    <w:p w14:paraId="7E4888F0" w14:textId="77777777" w:rsidR="0015356F" w:rsidRPr="00F95057" w:rsidRDefault="00000000" w:rsidP="00F95057">
      <w:r w:rsidRPr="00F95057">
        <w:rPr>
          <w:rFonts w:hint="eastAsia"/>
        </w:rPr>
        <w:t>}</w:t>
      </w:r>
    </w:p>
    <w:p w14:paraId="3FBA65D6" w14:textId="77777777" w:rsidR="0015356F" w:rsidRPr="00F95057" w:rsidRDefault="0015356F" w:rsidP="00F95057"/>
    <w:p w14:paraId="6CE185F3" w14:textId="77777777" w:rsidR="0015356F" w:rsidRPr="00F95057" w:rsidRDefault="00000000" w:rsidP="00F95057">
      <w:r w:rsidRPr="00F95057">
        <w:rPr>
          <w:rFonts w:hint="eastAsia"/>
        </w:rPr>
        <w:t xml:space="preserve">void Left() {                 </w:t>
      </w:r>
    </w:p>
    <w:p w14:paraId="22DCB8DC" w14:textId="77777777" w:rsidR="0015356F" w:rsidRPr="00F95057" w:rsidRDefault="00000000" w:rsidP="00F95057">
      <w:r w:rsidRPr="00F95057">
        <w:rPr>
          <w:rFonts w:hint="eastAsia"/>
        </w:rPr>
        <w:t xml:space="preserve">  digitalWrite(8, LOW);</w:t>
      </w:r>
    </w:p>
    <w:p w14:paraId="08AC93E3" w14:textId="77777777" w:rsidR="0015356F" w:rsidRPr="00F95057" w:rsidRDefault="00000000" w:rsidP="00F95057">
      <w:r w:rsidRPr="00F95057">
        <w:rPr>
          <w:rFonts w:hint="eastAsia"/>
        </w:rPr>
        <w:t xml:space="preserve">  digitalWrite(A1, LOW);</w:t>
      </w:r>
    </w:p>
    <w:p w14:paraId="5FB21546" w14:textId="77777777" w:rsidR="0015356F" w:rsidRPr="00F95057" w:rsidRDefault="00000000" w:rsidP="00F95057">
      <w:r w:rsidRPr="00F95057">
        <w:rPr>
          <w:rFonts w:hint="eastAsia"/>
        </w:rPr>
        <w:t xml:space="preserve">  analogWrite(9, 100);</w:t>
      </w:r>
    </w:p>
    <w:p w14:paraId="4DE705E8" w14:textId="77777777" w:rsidR="0015356F" w:rsidRPr="00F95057" w:rsidRDefault="00000000" w:rsidP="00F95057">
      <w:r w:rsidRPr="00F95057">
        <w:rPr>
          <w:rFonts w:hint="eastAsia"/>
        </w:rPr>
        <w:t xml:space="preserve">  analogWrite(10, 180);</w:t>
      </w:r>
    </w:p>
    <w:p w14:paraId="32DA6934" w14:textId="77777777" w:rsidR="0015356F" w:rsidRPr="00F95057" w:rsidRDefault="00000000" w:rsidP="00F95057">
      <w:r w:rsidRPr="00F95057">
        <w:rPr>
          <w:rFonts w:hint="eastAsia"/>
        </w:rPr>
        <w:t>}</w:t>
      </w:r>
    </w:p>
    <w:p w14:paraId="0002B428" w14:textId="77777777" w:rsidR="0015356F" w:rsidRPr="00F95057" w:rsidRDefault="0015356F" w:rsidP="00F95057"/>
    <w:p w14:paraId="02C601DB" w14:textId="77777777" w:rsidR="0015356F" w:rsidRPr="00F95057" w:rsidRDefault="00000000" w:rsidP="00F95057">
      <w:r w:rsidRPr="00F95057">
        <w:rPr>
          <w:rFonts w:hint="eastAsia"/>
        </w:rPr>
        <w:t>void Left2() {             //turn left</w:t>
      </w:r>
    </w:p>
    <w:p w14:paraId="0141DF31" w14:textId="77777777" w:rsidR="0015356F" w:rsidRPr="00F95057" w:rsidRDefault="00000000" w:rsidP="00F95057">
      <w:r w:rsidRPr="00F95057">
        <w:rPr>
          <w:rFonts w:hint="eastAsia"/>
        </w:rPr>
        <w:t xml:space="preserve">  digitalWrite(8, HIGH);</w:t>
      </w:r>
    </w:p>
    <w:p w14:paraId="571C17B1" w14:textId="77777777" w:rsidR="0015356F" w:rsidRPr="00F95057" w:rsidRDefault="00000000" w:rsidP="00F95057">
      <w:r w:rsidRPr="00F95057">
        <w:rPr>
          <w:rFonts w:hint="eastAsia"/>
        </w:rPr>
        <w:t xml:space="preserve">  digitalWrite(A1, LOW);</w:t>
      </w:r>
    </w:p>
    <w:p w14:paraId="6BC5BE37" w14:textId="77777777" w:rsidR="0015356F" w:rsidRPr="00F95057" w:rsidRDefault="00000000" w:rsidP="00F95057">
      <w:r w:rsidRPr="00F95057">
        <w:rPr>
          <w:rFonts w:hint="eastAsia"/>
        </w:rPr>
        <w:t xml:space="preserve">  analogWrite(9, 120);</w:t>
      </w:r>
    </w:p>
    <w:p w14:paraId="1C1F22EB" w14:textId="77777777" w:rsidR="0015356F" w:rsidRPr="00F95057" w:rsidRDefault="00000000" w:rsidP="00F95057">
      <w:r w:rsidRPr="00F95057">
        <w:rPr>
          <w:rFonts w:hint="eastAsia"/>
        </w:rPr>
        <w:t xml:space="preserve">  analogWrite(10, 120);</w:t>
      </w:r>
    </w:p>
    <w:p w14:paraId="718B4A3D" w14:textId="77777777" w:rsidR="0015356F" w:rsidRPr="00F95057" w:rsidRDefault="00000000" w:rsidP="00F95057">
      <w:r w:rsidRPr="00F95057">
        <w:rPr>
          <w:rFonts w:hint="eastAsia"/>
        </w:rPr>
        <w:t>}</w:t>
      </w:r>
    </w:p>
    <w:p w14:paraId="07AC0132" w14:textId="77777777" w:rsidR="0015356F" w:rsidRPr="00F95057" w:rsidRDefault="0015356F" w:rsidP="00F95057"/>
    <w:p w14:paraId="6CB69887" w14:textId="77777777" w:rsidR="0015356F" w:rsidRPr="00F95057" w:rsidRDefault="00000000" w:rsidP="00F95057">
      <w:r w:rsidRPr="00F95057">
        <w:rPr>
          <w:rFonts w:hint="eastAsia"/>
        </w:rPr>
        <w:t>void Back() {                 //go back</w:t>
      </w:r>
    </w:p>
    <w:p w14:paraId="34066A2E" w14:textId="77777777" w:rsidR="0015356F" w:rsidRPr="00F95057" w:rsidRDefault="00000000" w:rsidP="00F95057">
      <w:r w:rsidRPr="00F95057">
        <w:rPr>
          <w:rFonts w:hint="eastAsia"/>
        </w:rPr>
        <w:t xml:space="preserve">  digitalWrite(8,HIGH);  </w:t>
      </w:r>
    </w:p>
    <w:p w14:paraId="7524395B" w14:textId="77777777" w:rsidR="0015356F" w:rsidRPr="00F95057" w:rsidRDefault="00000000" w:rsidP="00F95057">
      <w:r w:rsidRPr="00F95057">
        <w:rPr>
          <w:rFonts w:hint="eastAsia"/>
        </w:rPr>
        <w:t xml:space="preserve">  digitalWrite(A1,HIGH);</w:t>
      </w:r>
    </w:p>
    <w:p w14:paraId="09B93F50" w14:textId="77777777" w:rsidR="0015356F" w:rsidRPr="00F95057" w:rsidRDefault="00000000" w:rsidP="00F95057">
      <w:r w:rsidRPr="00F95057">
        <w:rPr>
          <w:rFonts w:hint="eastAsia"/>
        </w:rPr>
        <w:t xml:space="preserve">  analogWrite(9,149);</w:t>
      </w:r>
    </w:p>
    <w:p w14:paraId="22BE9F3B" w14:textId="77777777" w:rsidR="0015356F" w:rsidRPr="00F95057" w:rsidRDefault="00000000" w:rsidP="00F95057">
      <w:r w:rsidRPr="00F95057">
        <w:rPr>
          <w:rFonts w:hint="eastAsia"/>
        </w:rPr>
        <w:t xml:space="preserve">  analogWrite(10,150);</w:t>
      </w:r>
    </w:p>
    <w:p w14:paraId="05EF52A2" w14:textId="77777777" w:rsidR="0015356F" w:rsidRPr="00F95057" w:rsidRDefault="00000000" w:rsidP="00F95057">
      <w:r w:rsidRPr="00F95057">
        <w:rPr>
          <w:rFonts w:hint="eastAsia"/>
        </w:rPr>
        <w:t>}</w:t>
      </w:r>
    </w:p>
    <w:p w14:paraId="4941CD2B" w14:textId="77777777" w:rsidR="0015356F" w:rsidRPr="00F95057" w:rsidRDefault="0015356F" w:rsidP="00F95057"/>
    <w:p w14:paraId="7C68CCEC" w14:textId="77777777" w:rsidR="0015356F" w:rsidRPr="00F95057" w:rsidRDefault="00000000" w:rsidP="00F95057">
      <w:r w:rsidRPr="00F95057">
        <w:rPr>
          <w:rFonts w:hint="eastAsia"/>
        </w:rPr>
        <w:lastRenderedPageBreak/>
        <w:t>void Right() {                //turn right</w:t>
      </w:r>
    </w:p>
    <w:p w14:paraId="5B8A85ED" w14:textId="77777777" w:rsidR="0015356F" w:rsidRPr="00F95057" w:rsidRDefault="00000000" w:rsidP="00F95057">
      <w:r w:rsidRPr="00F95057">
        <w:rPr>
          <w:rFonts w:hint="eastAsia"/>
        </w:rPr>
        <w:t xml:space="preserve">  digitalWrite(8, LOW);</w:t>
      </w:r>
    </w:p>
    <w:p w14:paraId="6C40A93D" w14:textId="77777777" w:rsidR="0015356F" w:rsidRPr="00F95057" w:rsidRDefault="00000000" w:rsidP="00F95057">
      <w:r w:rsidRPr="00F95057">
        <w:rPr>
          <w:rFonts w:hint="eastAsia"/>
        </w:rPr>
        <w:t xml:space="preserve">  digitalWrite(A1, LOW);</w:t>
      </w:r>
    </w:p>
    <w:p w14:paraId="07A988B1" w14:textId="77777777" w:rsidR="0015356F" w:rsidRPr="00F95057" w:rsidRDefault="00000000" w:rsidP="00F95057">
      <w:r w:rsidRPr="00F95057">
        <w:rPr>
          <w:rFonts w:hint="eastAsia"/>
        </w:rPr>
        <w:t xml:space="preserve">  analogWrite(9, 180);</w:t>
      </w:r>
    </w:p>
    <w:p w14:paraId="0DEDA7C6" w14:textId="77777777" w:rsidR="0015356F" w:rsidRPr="00F95057" w:rsidRDefault="00000000" w:rsidP="00F95057">
      <w:r w:rsidRPr="00F95057">
        <w:rPr>
          <w:rFonts w:hint="eastAsia"/>
        </w:rPr>
        <w:t xml:space="preserve">  analogWrite(10, 100);</w:t>
      </w:r>
    </w:p>
    <w:p w14:paraId="714A169E" w14:textId="77777777" w:rsidR="0015356F" w:rsidRPr="00F95057" w:rsidRDefault="00000000" w:rsidP="00F95057">
      <w:r w:rsidRPr="00F95057">
        <w:rPr>
          <w:rFonts w:hint="eastAsia"/>
        </w:rPr>
        <w:t>}</w:t>
      </w:r>
    </w:p>
    <w:p w14:paraId="42529460" w14:textId="77777777" w:rsidR="0015356F" w:rsidRPr="00F95057" w:rsidRDefault="0015356F" w:rsidP="00F95057"/>
    <w:p w14:paraId="7512ECC8" w14:textId="77777777" w:rsidR="0015356F" w:rsidRPr="00F95057" w:rsidRDefault="00000000" w:rsidP="00F95057">
      <w:r w:rsidRPr="00F95057">
        <w:rPr>
          <w:rFonts w:hint="eastAsia"/>
        </w:rPr>
        <w:t xml:space="preserve">void Right2() {          </w:t>
      </w:r>
    </w:p>
    <w:p w14:paraId="7212A08D" w14:textId="77777777" w:rsidR="0015356F" w:rsidRPr="00F95057" w:rsidRDefault="00000000" w:rsidP="00F95057">
      <w:r w:rsidRPr="00F95057">
        <w:rPr>
          <w:rFonts w:hint="eastAsia"/>
        </w:rPr>
        <w:t xml:space="preserve">  digitalWrite(8, LOW);</w:t>
      </w:r>
    </w:p>
    <w:p w14:paraId="4FA630A4" w14:textId="77777777" w:rsidR="0015356F" w:rsidRPr="00F95057" w:rsidRDefault="00000000" w:rsidP="00F95057">
      <w:r w:rsidRPr="00F95057">
        <w:rPr>
          <w:rFonts w:hint="eastAsia"/>
        </w:rPr>
        <w:t xml:space="preserve">  digitalWrite(A1, HIGH);</w:t>
      </w:r>
    </w:p>
    <w:p w14:paraId="35A4E150" w14:textId="77777777" w:rsidR="0015356F" w:rsidRPr="00F95057" w:rsidRDefault="00000000" w:rsidP="00F95057">
      <w:r w:rsidRPr="00F95057">
        <w:rPr>
          <w:rFonts w:hint="eastAsia"/>
        </w:rPr>
        <w:t xml:space="preserve">  analogWrite(9, 120);</w:t>
      </w:r>
    </w:p>
    <w:p w14:paraId="11649CD2" w14:textId="77777777" w:rsidR="0015356F" w:rsidRPr="00F95057" w:rsidRDefault="00000000" w:rsidP="00F95057">
      <w:r w:rsidRPr="00F95057">
        <w:rPr>
          <w:rFonts w:hint="eastAsia"/>
        </w:rPr>
        <w:t xml:space="preserve">  analogWrite(10, 120);</w:t>
      </w:r>
    </w:p>
    <w:p w14:paraId="5BE0E733" w14:textId="77777777" w:rsidR="0015356F" w:rsidRPr="00F95057" w:rsidRDefault="00000000" w:rsidP="00F95057">
      <w:r w:rsidRPr="00F95057">
        <w:rPr>
          <w:rFonts w:hint="eastAsia"/>
        </w:rPr>
        <w:t>}</w:t>
      </w:r>
    </w:p>
    <w:p w14:paraId="5E12713B" w14:textId="77777777" w:rsidR="0015356F" w:rsidRPr="00F95057" w:rsidRDefault="0015356F" w:rsidP="00F95057"/>
    <w:p w14:paraId="048EDF3F" w14:textId="77777777" w:rsidR="0015356F" w:rsidRPr="00F95057" w:rsidRDefault="00000000" w:rsidP="00F95057">
      <w:r w:rsidRPr="00F95057">
        <w:rPr>
          <w:rFonts w:hint="eastAsia"/>
        </w:rPr>
        <w:t>void Stop() {                  //stop</w:t>
      </w:r>
    </w:p>
    <w:p w14:paraId="78171C32" w14:textId="77777777" w:rsidR="0015356F" w:rsidRPr="00F95057" w:rsidRDefault="00000000" w:rsidP="00F95057">
      <w:r w:rsidRPr="00F95057">
        <w:rPr>
          <w:rFonts w:hint="eastAsia"/>
        </w:rPr>
        <w:t xml:space="preserve">  digitalWrite(8, HIGH);</w:t>
      </w:r>
    </w:p>
    <w:p w14:paraId="29A19FBA" w14:textId="77777777" w:rsidR="0015356F" w:rsidRPr="00F95057" w:rsidRDefault="00000000" w:rsidP="00F95057">
      <w:r w:rsidRPr="00F95057">
        <w:rPr>
          <w:rFonts w:hint="eastAsia"/>
        </w:rPr>
        <w:t xml:space="preserve">  digitalWrite(A1, HIGH);</w:t>
      </w:r>
    </w:p>
    <w:p w14:paraId="38797C43" w14:textId="77777777" w:rsidR="0015356F" w:rsidRPr="00F95057" w:rsidRDefault="00000000" w:rsidP="00F95057">
      <w:r w:rsidRPr="00F95057">
        <w:rPr>
          <w:rFonts w:hint="eastAsia"/>
        </w:rPr>
        <w:t xml:space="preserve">  analogWrite(9, 0);</w:t>
      </w:r>
    </w:p>
    <w:p w14:paraId="27A0DA14" w14:textId="77777777" w:rsidR="0015356F" w:rsidRPr="00F95057" w:rsidRDefault="00000000" w:rsidP="00F95057">
      <w:r w:rsidRPr="00F95057">
        <w:rPr>
          <w:rFonts w:hint="eastAsia"/>
        </w:rPr>
        <w:t xml:space="preserve">  analogWrite(10, 0);</w:t>
      </w:r>
    </w:p>
    <w:p w14:paraId="60DAEC88" w14:textId="77777777" w:rsidR="0015356F" w:rsidRPr="00F95057" w:rsidRDefault="00000000" w:rsidP="00F95057">
      <w:r w:rsidRPr="00F95057">
        <w:rPr>
          <w:rFonts w:hint="eastAsia"/>
        </w:rPr>
        <w:t>}</w:t>
      </w:r>
    </w:p>
    <w:p w14:paraId="49B1113F" w14:textId="77777777" w:rsidR="0015356F" w:rsidRPr="00F95057" w:rsidRDefault="00000000" w:rsidP="00F95057">
      <w:r w:rsidRPr="00F95057">
        <w:rPr>
          <w:rFonts w:hint="eastAsia"/>
        </w:rPr>
        <w:t>uint8_t LedArray1[8] = {0x18, 0x18, 0x18, 0x18, 0x99, 0x5a, 0x3c, 0x18};</w:t>
      </w:r>
    </w:p>
    <w:p w14:paraId="28EF70AF" w14:textId="77777777" w:rsidR="0015356F" w:rsidRPr="00F95057" w:rsidRDefault="00000000" w:rsidP="00F95057">
      <w:r w:rsidRPr="00F95057">
        <w:rPr>
          <w:rFonts w:hint="eastAsia"/>
        </w:rPr>
        <w:t>uint8_t  LEDArray[8];</w:t>
      </w:r>
    </w:p>
    <w:p w14:paraId="04C2B867" w14:textId="77777777" w:rsidR="0015356F" w:rsidRPr="00F95057" w:rsidRDefault="00000000" w:rsidP="00F95057">
      <w:r w:rsidRPr="00F95057">
        <w:rPr>
          <w:rFonts w:hint="eastAsia"/>
        </w:rPr>
        <w:lastRenderedPageBreak/>
        <w:t>uint8_t LedArray2[8] = {0x18, 0x3c, 0x5a, 0x99, 0x18, 0x18, 0x18, 0x18};</w:t>
      </w:r>
    </w:p>
    <w:p w14:paraId="3D28FE31" w14:textId="77777777" w:rsidR="0015356F" w:rsidRPr="00F95057" w:rsidRDefault="00000000" w:rsidP="00F95057">
      <w:r w:rsidRPr="00F95057">
        <w:rPr>
          <w:rFonts w:hint="eastAsia"/>
        </w:rPr>
        <w:t>uint8_t LedArray4[8] = {0x08, 0x04, 0x02, 0xff, 0xff, 0x02, 0x04, 0x08};</w:t>
      </w:r>
    </w:p>
    <w:p w14:paraId="68AC6F2C" w14:textId="77777777" w:rsidR="0015356F" w:rsidRPr="00F95057" w:rsidRDefault="00000000" w:rsidP="00F95057">
      <w:r w:rsidRPr="00F95057">
        <w:rPr>
          <w:rFonts w:hint="eastAsia"/>
        </w:rPr>
        <w:t>uint8_t LedArray3[8] = {0x10, 0x20, 0x40, 0xff, 0xff, 0x40, 0x20, 0x10};</w:t>
      </w:r>
    </w:p>
    <w:p w14:paraId="3A31CEDD" w14:textId="77777777" w:rsidR="0015356F" w:rsidRPr="00F95057" w:rsidRDefault="00000000" w:rsidP="00F95057">
      <w:r w:rsidRPr="00F95057">
        <w:rPr>
          <w:rFonts w:hint="eastAsia"/>
        </w:rPr>
        <w:t>uint8_t LedArray5[8] = {0x18, 0x18, 0x00, 0x18, 0x18, 0x18, 0x18, 0x18};</w:t>
      </w:r>
    </w:p>
    <w:p w14:paraId="23D9D2FF" w14:textId="77777777" w:rsidR="0015356F" w:rsidRPr="00F95057" w:rsidRDefault="00000000" w:rsidP="00F95057">
      <w:r w:rsidRPr="00F95057">
        <w:rPr>
          <w:rFonts w:hint="eastAsia"/>
        </w:rPr>
        <w:t>float checkdistance_2_3() {         //ultrasonic ranging</w:t>
      </w:r>
    </w:p>
    <w:p w14:paraId="76804AE3" w14:textId="77777777" w:rsidR="0015356F" w:rsidRPr="00F95057" w:rsidRDefault="00000000" w:rsidP="00F95057">
      <w:r w:rsidRPr="00F95057">
        <w:rPr>
          <w:rFonts w:hint="eastAsia"/>
        </w:rPr>
        <w:t xml:space="preserve">  digitalWrite(2, LOW);</w:t>
      </w:r>
    </w:p>
    <w:p w14:paraId="32C5E6E5" w14:textId="77777777" w:rsidR="0015356F" w:rsidRPr="00F95057" w:rsidRDefault="00000000" w:rsidP="00F95057">
      <w:r w:rsidRPr="00F95057">
        <w:rPr>
          <w:rFonts w:hint="eastAsia"/>
        </w:rPr>
        <w:t xml:space="preserve">  delayMicroseconds(2);</w:t>
      </w:r>
    </w:p>
    <w:p w14:paraId="6D379F8D" w14:textId="77777777" w:rsidR="0015356F" w:rsidRPr="00F95057" w:rsidRDefault="00000000" w:rsidP="00F95057">
      <w:r w:rsidRPr="00F95057">
        <w:rPr>
          <w:rFonts w:hint="eastAsia"/>
        </w:rPr>
        <w:t xml:space="preserve">  digitalWrite(2, HIGH);</w:t>
      </w:r>
    </w:p>
    <w:p w14:paraId="09F0E58D" w14:textId="77777777" w:rsidR="0015356F" w:rsidRPr="00F95057" w:rsidRDefault="00000000" w:rsidP="00F95057">
      <w:r w:rsidRPr="00F95057">
        <w:rPr>
          <w:rFonts w:hint="eastAsia"/>
        </w:rPr>
        <w:t xml:space="preserve">  delayMicroseconds(10);</w:t>
      </w:r>
    </w:p>
    <w:p w14:paraId="79A3197A" w14:textId="77777777" w:rsidR="0015356F" w:rsidRPr="00F95057" w:rsidRDefault="00000000" w:rsidP="00F95057">
      <w:r w:rsidRPr="00F95057">
        <w:rPr>
          <w:rFonts w:hint="eastAsia"/>
        </w:rPr>
        <w:t xml:space="preserve">  digitalWrite(2, LOW);</w:t>
      </w:r>
    </w:p>
    <w:p w14:paraId="01155390" w14:textId="77777777" w:rsidR="0015356F" w:rsidRPr="00F95057" w:rsidRDefault="00000000" w:rsidP="00F95057">
      <w:r w:rsidRPr="00F95057">
        <w:rPr>
          <w:rFonts w:hint="eastAsia"/>
        </w:rPr>
        <w:t xml:space="preserve">  float distance = pulseIn(3, HIGH) / 58.00;      //calculate distance</w:t>
      </w:r>
    </w:p>
    <w:p w14:paraId="2A3360B4" w14:textId="77777777" w:rsidR="0015356F" w:rsidRPr="00F95057" w:rsidRDefault="00000000" w:rsidP="00F95057">
      <w:r w:rsidRPr="00F95057">
        <w:rPr>
          <w:rFonts w:hint="eastAsia"/>
        </w:rPr>
        <w:t xml:space="preserve">  delay(10);                          //delay time</w:t>
      </w:r>
    </w:p>
    <w:p w14:paraId="1011A55F" w14:textId="77777777" w:rsidR="0015356F" w:rsidRPr="00F95057" w:rsidRDefault="00000000" w:rsidP="00F95057">
      <w:r w:rsidRPr="00F95057">
        <w:rPr>
          <w:rFonts w:hint="eastAsia"/>
        </w:rPr>
        <w:t xml:space="preserve">  return distance;</w:t>
      </w:r>
    </w:p>
    <w:p w14:paraId="1001F389" w14:textId="77777777" w:rsidR="0015356F" w:rsidRPr="00F95057" w:rsidRDefault="00000000" w:rsidP="00F95057">
      <w:r w:rsidRPr="00F95057">
        <w:rPr>
          <w:rFonts w:hint="eastAsia"/>
        </w:rPr>
        <w:t>}</w:t>
      </w:r>
    </w:p>
    <w:p w14:paraId="35E88B93" w14:textId="77777777" w:rsidR="0015356F" w:rsidRPr="00F95057" w:rsidRDefault="0015356F" w:rsidP="00F95057"/>
    <w:p w14:paraId="353F5C75" w14:textId="77777777" w:rsidR="0015356F" w:rsidRPr="00F95057" w:rsidRDefault="00000000" w:rsidP="00F95057">
      <w:r w:rsidRPr="00F95057">
        <w:rPr>
          <w:rFonts w:hint="eastAsia"/>
        </w:rPr>
        <w:t>void follow() {</w:t>
      </w:r>
    </w:p>
    <w:p w14:paraId="5ACAD2C3" w14:textId="77777777" w:rsidR="0015356F" w:rsidRPr="00F95057" w:rsidRDefault="00000000" w:rsidP="00F95057">
      <w:r w:rsidRPr="00F95057">
        <w:rPr>
          <w:rFonts w:hint="eastAsia"/>
        </w:rPr>
        <w:t xml:space="preserve">  flag = 0;</w:t>
      </w:r>
    </w:p>
    <w:p w14:paraId="32047003" w14:textId="77777777" w:rsidR="0015356F" w:rsidRPr="00F95057" w:rsidRDefault="00000000" w:rsidP="00F95057">
      <w:r w:rsidRPr="00F95057">
        <w:rPr>
          <w:rFonts w:hint="eastAsia"/>
        </w:rPr>
        <w:t xml:space="preserve">  while (flag == 0) {</w:t>
      </w:r>
    </w:p>
    <w:p w14:paraId="6F49EF84" w14:textId="77777777" w:rsidR="0015356F" w:rsidRPr="00F95057" w:rsidRDefault="00000000" w:rsidP="00F95057">
      <w:r w:rsidRPr="00F95057">
        <w:rPr>
          <w:rFonts w:hint="eastAsia"/>
        </w:rPr>
        <w:t xml:space="preserve">    distance1 = checkdistance_2_3();</w:t>
      </w:r>
    </w:p>
    <w:p w14:paraId="02767F49" w14:textId="77777777" w:rsidR="0015356F" w:rsidRPr="00F95057" w:rsidRDefault="00000000" w:rsidP="00F95057">
      <w:r w:rsidRPr="00F95057">
        <w:rPr>
          <w:rFonts w:hint="eastAsia"/>
        </w:rPr>
        <w:t xml:space="preserve">    if (distance1 &gt; 20 &amp;&amp; distance1 &lt; 40) {</w:t>
      </w:r>
    </w:p>
    <w:p w14:paraId="16FDCF64" w14:textId="77777777" w:rsidR="0015356F" w:rsidRPr="00F95057" w:rsidRDefault="00000000" w:rsidP="00F95057">
      <w:r w:rsidRPr="00F95057">
        <w:rPr>
          <w:rFonts w:hint="eastAsia"/>
        </w:rPr>
        <w:t xml:space="preserve">      Front();</w:t>
      </w:r>
    </w:p>
    <w:p w14:paraId="2209E7D4" w14:textId="77777777" w:rsidR="0015356F" w:rsidRPr="00F95057" w:rsidRDefault="0015356F" w:rsidP="00F95057"/>
    <w:p w14:paraId="710F78D8" w14:textId="77777777" w:rsidR="0015356F" w:rsidRPr="00F95057" w:rsidRDefault="00000000" w:rsidP="00F95057">
      <w:r w:rsidRPr="00F95057">
        <w:rPr>
          <w:rFonts w:hint="eastAsia"/>
        </w:rPr>
        <w:lastRenderedPageBreak/>
        <w:t xml:space="preserve">    } else if (distance1 &gt; 15 &amp;&amp; distance1 &lt;= 20) {</w:t>
      </w:r>
    </w:p>
    <w:p w14:paraId="799BE596" w14:textId="77777777" w:rsidR="0015356F" w:rsidRPr="00F95057" w:rsidRDefault="00000000" w:rsidP="00F95057">
      <w:r w:rsidRPr="00F95057">
        <w:rPr>
          <w:rFonts w:hint="eastAsia"/>
        </w:rPr>
        <w:t xml:space="preserve">      Stop();</w:t>
      </w:r>
    </w:p>
    <w:p w14:paraId="6CC393B7" w14:textId="77777777" w:rsidR="0015356F" w:rsidRPr="00F95057" w:rsidRDefault="00000000" w:rsidP="00F95057">
      <w:r w:rsidRPr="00F95057">
        <w:rPr>
          <w:rFonts w:hint="eastAsia"/>
        </w:rPr>
        <w:t xml:space="preserve">    } else if (distance1 &gt; 0 &amp;&amp; distance1 &lt;= 15) {</w:t>
      </w:r>
    </w:p>
    <w:p w14:paraId="2606C6CC" w14:textId="77777777" w:rsidR="0015356F" w:rsidRPr="00F95057" w:rsidRDefault="00000000" w:rsidP="00F95057">
      <w:r w:rsidRPr="00F95057">
        <w:rPr>
          <w:rFonts w:hint="eastAsia"/>
        </w:rPr>
        <w:t xml:space="preserve">      Back();</w:t>
      </w:r>
    </w:p>
    <w:p w14:paraId="6D054890" w14:textId="77777777" w:rsidR="0015356F" w:rsidRPr="00F95057" w:rsidRDefault="00000000" w:rsidP="00F95057">
      <w:r w:rsidRPr="00F95057">
        <w:rPr>
          <w:rFonts w:hint="eastAsia"/>
        </w:rPr>
        <w:t xml:space="preserve">    } else if (distance1 &gt; 40) {</w:t>
      </w:r>
    </w:p>
    <w:p w14:paraId="7EBDAEF3" w14:textId="77777777" w:rsidR="0015356F" w:rsidRPr="00F95057" w:rsidRDefault="00000000" w:rsidP="00F95057">
      <w:r w:rsidRPr="00F95057">
        <w:rPr>
          <w:rFonts w:hint="eastAsia"/>
        </w:rPr>
        <w:t xml:space="preserve">      Stop();</w:t>
      </w:r>
    </w:p>
    <w:p w14:paraId="4DED9D2F" w14:textId="77777777" w:rsidR="0015356F" w:rsidRPr="00F95057" w:rsidRDefault="00000000" w:rsidP="00F95057">
      <w:r w:rsidRPr="00F95057">
        <w:rPr>
          <w:rFonts w:hint="eastAsia"/>
        </w:rPr>
        <w:t xml:space="preserve">    }</w:t>
      </w:r>
    </w:p>
    <w:p w14:paraId="2FB3E61F" w14:textId="77777777" w:rsidR="0015356F" w:rsidRPr="00F95057" w:rsidRDefault="00000000" w:rsidP="00F95057">
      <w:r w:rsidRPr="00F95057">
        <w:rPr>
          <w:rFonts w:hint="eastAsia"/>
        </w:rPr>
        <w:t xml:space="preserve">    if (Serial.available() &gt; 0) {</w:t>
      </w:r>
    </w:p>
    <w:p w14:paraId="23900922" w14:textId="77777777" w:rsidR="0015356F" w:rsidRPr="00F95057" w:rsidRDefault="00000000" w:rsidP="00F95057">
      <w:r w:rsidRPr="00F95057">
        <w:rPr>
          <w:rFonts w:hint="eastAsia"/>
        </w:rPr>
        <w:t xml:space="preserve">      val = Serial.read();</w:t>
      </w:r>
    </w:p>
    <w:p w14:paraId="67BB16F8" w14:textId="77777777" w:rsidR="0015356F" w:rsidRPr="00F95057" w:rsidRDefault="00000000" w:rsidP="00F95057">
      <w:r w:rsidRPr="00F95057">
        <w:rPr>
          <w:rFonts w:hint="eastAsia"/>
        </w:rPr>
        <w:t xml:space="preserve">      if (val == 'S') {</w:t>
      </w:r>
    </w:p>
    <w:p w14:paraId="0F6D1C16" w14:textId="77777777" w:rsidR="0015356F" w:rsidRPr="00F95057" w:rsidRDefault="00000000" w:rsidP="00F95057">
      <w:r w:rsidRPr="00F95057">
        <w:rPr>
          <w:rFonts w:hint="eastAsia"/>
        </w:rPr>
        <w:t xml:space="preserve">        flag = 1;</w:t>
      </w:r>
    </w:p>
    <w:p w14:paraId="67DB325C" w14:textId="77777777" w:rsidR="0015356F" w:rsidRPr="00F95057" w:rsidRDefault="0015356F" w:rsidP="00F95057"/>
    <w:p w14:paraId="5F27E05E" w14:textId="77777777" w:rsidR="0015356F" w:rsidRPr="00F95057" w:rsidRDefault="00000000" w:rsidP="00F95057">
      <w:r w:rsidRPr="00F95057">
        <w:rPr>
          <w:rFonts w:hint="eastAsia"/>
        </w:rPr>
        <w:t xml:space="preserve">      }</w:t>
      </w:r>
    </w:p>
    <w:p w14:paraId="17D75409" w14:textId="77777777" w:rsidR="0015356F" w:rsidRPr="00F95057" w:rsidRDefault="0015356F" w:rsidP="00F95057"/>
    <w:p w14:paraId="3ABFA799" w14:textId="77777777" w:rsidR="0015356F" w:rsidRPr="00F95057" w:rsidRDefault="00000000" w:rsidP="00F95057">
      <w:r w:rsidRPr="00F95057">
        <w:rPr>
          <w:rFonts w:hint="eastAsia"/>
        </w:rPr>
        <w:t xml:space="preserve">    }</w:t>
      </w:r>
    </w:p>
    <w:p w14:paraId="658D799D" w14:textId="77777777" w:rsidR="0015356F" w:rsidRPr="00F95057" w:rsidRDefault="00000000" w:rsidP="00F95057">
      <w:r w:rsidRPr="00F95057">
        <w:rPr>
          <w:rFonts w:hint="eastAsia"/>
        </w:rPr>
        <w:t xml:space="preserve">  }</w:t>
      </w:r>
    </w:p>
    <w:p w14:paraId="7F7F5E7D" w14:textId="77777777" w:rsidR="0015356F" w:rsidRPr="00F95057" w:rsidRDefault="00000000" w:rsidP="00F95057">
      <w:r w:rsidRPr="00F95057">
        <w:rPr>
          <w:rFonts w:hint="eastAsia"/>
        </w:rPr>
        <w:t>}</w:t>
      </w:r>
    </w:p>
    <w:p w14:paraId="5458D52C" w14:textId="77777777" w:rsidR="0015356F" w:rsidRPr="00F95057" w:rsidRDefault="0015356F" w:rsidP="00F95057"/>
    <w:p w14:paraId="6EF6EB3F" w14:textId="77777777" w:rsidR="0015356F" w:rsidRPr="00F95057" w:rsidRDefault="00000000" w:rsidP="00F95057">
      <w:r w:rsidRPr="00F95057">
        <w:rPr>
          <w:rFonts w:hint="eastAsia"/>
        </w:rPr>
        <w:t>void tracking() {</w:t>
      </w:r>
    </w:p>
    <w:p w14:paraId="11ABD02B" w14:textId="77777777" w:rsidR="0015356F" w:rsidRPr="00F95057" w:rsidRDefault="00000000" w:rsidP="00F95057">
      <w:r w:rsidRPr="00F95057">
        <w:rPr>
          <w:rFonts w:hint="eastAsia"/>
        </w:rPr>
        <w:t xml:space="preserve">  flag = 0;</w:t>
      </w:r>
    </w:p>
    <w:p w14:paraId="075DB3E7" w14:textId="77777777" w:rsidR="0015356F" w:rsidRPr="00F95057" w:rsidRDefault="00000000" w:rsidP="00F95057">
      <w:r w:rsidRPr="00F95057">
        <w:rPr>
          <w:rFonts w:hint="eastAsia"/>
        </w:rPr>
        <w:t xml:space="preserve">  while (flag == 0) {</w:t>
      </w:r>
    </w:p>
    <w:p w14:paraId="30CB53D3" w14:textId="77777777" w:rsidR="0015356F" w:rsidRPr="00F95057" w:rsidRDefault="00000000" w:rsidP="00F95057">
      <w:r w:rsidRPr="00F95057">
        <w:rPr>
          <w:rFonts w:hint="eastAsia"/>
        </w:rPr>
        <w:t xml:space="preserve">    val_L = digitalRead(4);</w:t>
      </w:r>
    </w:p>
    <w:p w14:paraId="035B9442" w14:textId="77777777" w:rsidR="0015356F" w:rsidRPr="00F95057" w:rsidRDefault="00000000" w:rsidP="00F95057">
      <w:r w:rsidRPr="00F95057">
        <w:rPr>
          <w:rFonts w:hint="eastAsia"/>
        </w:rPr>
        <w:lastRenderedPageBreak/>
        <w:t xml:space="preserve">    val_R = digitalRead(5);</w:t>
      </w:r>
    </w:p>
    <w:p w14:paraId="6B5349D8" w14:textId="77777777" w:rsidR="0015356F" w:rsidRPr="00F95057" w:rsidRDefault="00000000" w:rsidP="00F95057">
      <w:r w:rsidRPr="00F95057">
        <w:rPr>
          <w:rFonts w:hint="eastAsia"/>
        </w:rPr>
        <w:t xml:space="preserve">    if (val_L == 0 &amp;&amp; val_R == 1) {</w:t>
      </w:r>
    </w:p>
    <w:p w14:paraId="7544C133" w14:textId="77777777" w:rsidR="0015356F" w:rsidRPr="00F95057" w:rsidRDefault="00000000" w:rsidP="00F95057">
      <w:r w:rsidRPr="00F95057">
        <w:rPr>
          <w:rFonts w:hint="eastAsia"/>
        </w:rPr>
        <w:t xml:space="preserve">      Left();</w:t>
      </w:r>
    </w:p>
    <w:p w14:paraId="69B4CAB8" w14:textId="77777777" w:rsidR="0015356F" w:rsidRPr="00F95057" w:rsidRDefault="0015356F" w:rsidP="00F95057"/>
    <w:p w14:paraId="57D1E529" w14:textId="77777777" w:rsidR="0015356F" w:rsidRPr="00F95057" w:rsidRDefault="00000000" w:rsidP="00F95057">
      <w:r w:rsidRPr="00F95057">
        <w:rPr>
          <w:rFonts w:hint="eastAsia"/>
        </w:rPr>
        <w:t xml:space="preserve">    } else if (val_L == 1 &amp;&amp; val_R == 0) {</w:t>
      </w:r>
    </w:p>
    <w:p w14:paraId="2A513A73" w14:textId="77777777" w:rsidR="0015356F" w:rsidRPr="00F95057" w:rsidRDefault="00000000" w:rsidP="00F95057">
      <w:r w:rsidRPr="00F95057">
        <w:rPr>
          <w:rFonts w:hint="eastAsia"/>
        </w:rPr>
        <w:t xml:space="preserve">      Right();</w:t>
      </w:r>
    </w:p>
    <w:p w14:paraId="093C1E7B" w14:textId="77777777" w:rsidR="0015356F" w:rsidRPr="00F95057" w:rsidRDefault="00000000" w:rsidP="00F95057">
      <w:r w:rsidRPr="00F95057">
        <w:rPr>
          <w:rFonts w:hint="eastAsia"/>
        </w:rPr>
        <w:t xml:space="preserve">    } else if (val_L == 1 &amp;&amp; val_R == 1) {</w:t>
      </w:r>
    </w:p>
    <w:p w14:paraId="6269F9D9" w14:textId="77777777" w:rsidR="0015356F" w:rsidRPr="00F95057" w:rsidRDefault="00000000" w:rsidP="00F95057">
      <w:r w:rsidRPr="00F95057">
        <w:rPr>
          <w:rFonts w:hint="eastAsia"/>
        </w:rPr>
        <w:t xml:space="preserve">      Stop();</w:t>
      </w:r>
    </w:p>
    <w:p w14:paraId="16A2D745" w14:textId="77777777" w:rsidR="0015356F" w:rsidRPr="00F95057" w:rsidRDefault="00000000" w:rsidP="00F95057">
      <w:r w:rsidRPr="00F95057">
        <w:rPr>
          <w:rFonts w:hint="eastAsia"/>
        </w:rPr>
        <w:t xml:space="preserve">    } else {</w:t>
      </w:r>
    </w:p>
    <w:p w14:paraId="002938F4" w14:textId="77777777" w:rsidR="0015356F" w:rsidRPr="00F95057" w:rsidRDefault="00000000" w:rsidP="00F95057">
      <w:r w:rsidRPr="00F95057">
        <w:rPr>
          <w:rFonts w:hint="eastAsia"/>
        </w:rPr>
        <w:t xml:space="preserve">      Front();</w:t>
      </w:r>
    </w:p>
    <w:p w14:paraId="487A95AC" w14:textId="77777777" w:rsidR="0015356F" w:rsidRPr="00F95057" w:rsidRDefault="0015356F" w:rsidP="00F95057"/>
    <w:p w14:paraId="21CCC7B2" w14:textId="77777777" w:rsidR="0015356F" w:rsidRPr="00F95057" w:rsidRDefault="00000000" w:rsidP="00F95057">
      <w:r w:rsidRPr="00F95057">
        <w:rPr>
          <w:rFonts w:hint="eastAsia"/>
        </w:rPr>
        <w:t xml:space="preserve">    }</w:t>
      </w:r>
    </w:p>
    <w:p w14:paraId="4815C238" w14:textId="77777777" w:rsidR="0015356F" w:rsidRPr="00F95057" w:rsidRDefault="00000000" w:rsidP="00F95057">
      <w:r w:rsidRPr="00F95057">
        <w:rPr>
          <w:rFonts w:hint="eastAsia"/>
        </w:rPr>
        <w:t xml:space="preserve">    if (Serial.available() &gt; 0) {</w:t>
      </w:r>
    </w:p>
    <w:p w14:paraId="05C8ADEC" w14:textId="77777777" w:rsidR="0015356F" w:rsidRPr="00F95057" w:rsidRDefault="00000000" w:rsidP="00F95057">
      <w:r w:rsidRPr="00F95057">
        <w:rPr>
          <w:rFonts w:hint="eastAsia"/>
        </w:rPr>
        <w:t xml:space="preserve">      val = Serial.read();</w:t>
      </w:r>
    </w:p>
    <w:p w14:paraId="7EC4E676" w14:textId="77777777" w:rsidR="0015356F" w:rsidRPr="00F95057" w:rsidRDefault="00000000" w:rsidP="00F95057">
      <w:r w:rsidRPr="00F95057">
        <w:rPr>
          <w:rFonts w:hint="eastAsia"/>
        </w:rPr>
        <w:t xml:space="preserve">      if (val == 'S') {</w:t>
      </w:r>
    </w:p>
    <w:p w14:paraId="62CA31C1" w14:textId="77777777" w:rsidR="0015356F" w:rsidRPr="00F95057" w:rsidRDefault="00000000" w:rsidP="00F95057">
      <w:r w:rsidRPr="00F95057">
        <w:rPr>
          <w:rFonts w:hint="eastAsia"/>
        </w:rPr>
        <w:t xml:space="preserve">        flag = 1;</w:t>
      </w:r>
    </w:p>
    <w:p w14:paraId="01E3A0BE" w14:textId="77777777" w:rsidR="0015356F" w:rsidRPr="00F95057" w:rsidRDefault="0015356F" w:rsidP="00F95057"/>
    <w:p w14:paraId="149A5485" w14:textId="77777777" w:rsidR="0015356F" w:rsidRPr="00F95057" w:rsidRDefault="00000000" w:rsidP="00F95057">
      <w:r w:rsidRPr="00F95057">
        <w:rPr>
          <w:rFonts w:hint="eastAsia"/>
        </w:rPr>
        <w:t xml:space="preserve">      }</w:t>
      </w:r>
    </w:p>
    <w:p w14:paraId="7FA92E55" w14:textId="77777777" w:rsidR="0015356F" w:rsidRPr="00F95057" w:rsidRDefault="0015356F" w:rsidP="00F95057"/>
    <w:p w14:paraId="186376AE" w14:textId="77777777" w:rsidR="0015356F" w:rsidRPr="00F95057" w:rsidRDefault="00000000" w:rsidP="00F95057">
      <w:r w:rsidRPr="00F95057">
        <w:rPr>
          <w:rFonts w:hint="eastAsia"/>
        </w:rPr>
        <w:t xml:space="preserve">    }</w:t>
      </w:r>
    </w:p>
    <w:p w14:paraId="3ACCB82B" w14:textId="77777777" w:rsidR="0015356F" w:rsidRPr="00F95057" w:rsidRDefault="00000000" w:rsidP="00F95057">
      <w:r w:rsidRPr="00F95057">
        <w:rPr>
          <w:rFonts w:hint="eastAsia"/>
        </w:rPr>
        <w:t xml:space="preserve">  }</w:t>
      </w:r>
    </w:p>
    <w:p w14:paraId="5AC223FC" w14:textId="77777777" w:rsidR="0015356F" w:rsidRPr="00F95057" w:rsidRDefault="00000000" w:rsidP="00F95057">
      <w:r w:rsidRPr="00F95057">
        <w:rPr>
          <w:rFonts w:hint="eastAsia"/>
        </w:rPr>
        <w:t>}</w:t>
      </w:r>
    </w:p>
    <w:p w14:paraId="64EB56A2" w14:textId="77777777" w:rsidR="0015356F" w:rsidRPr="00F95057" w:rsidRDefault="0015356F" w:rsidP="00F95057"/>
    <w:p w14:paraId="336767C2" w14:textId="77777777" w:rsidR="0015356F" w:rsidRPr="00F95057" w:rsidRDefault="00000000" w:rsidP="00F95057">
      <w:r w:rsidRPr="00F95057">
        <w:rPr>
          <w:rFonts w:hint="eastAsia"/>
        </w:rPr>
        <w:t>void avoid(){</w:t>
      </w:r>
    </w:p>
    <w:p w14:paraId="21044E54" w14:textId="77777777" w:rsidR="0015356F" w:rsidRPr="00F95057" w:rsidRDefault="00000000" w:rsidP="00F95057">
      <w:r w:rsidRPr="00F95057">
        <w:rPr>
          <w:rFonts w:hint="eastAsia"/>
        </w:rPr>
        <w:t xml:space="preserve">  distance4 = checkdistance_2_3();       </w:t>
      </w:r>
    </w:p>
    <w:p w14:paraId="3D3D9F9E" w14:textId="77777777" w:rsidR="0015356F" w:rsidRPr="00F95057" w:rsidRDefault="00000000" w:rsidP="00F95057">
      <w:r w:rsidRPr="00F95057">
        <w:rPr>
          <w:rFonts w:hint="eastAsia"/>
        </w:rPr>
        <w:t xml:space="preserve">  if(distance4 &lt; 15&amp;&amp;distance4 &gt;0){</w:t>
      </w:r>
    </w:p>
    <w:p w14:paraId="00214599" w14:textId="77777777" w:rsidR="0015356F" w:rsidRPr="00F95057" w:rsidRDefault="00000000" w:rsidP="00F95057">
      <w:r w:rsidRPr="00F95057">
        <w:rPr>
          <w:rFonts w:hint="eastAsia"/>
        </w:rPr>
        <w:t xml:space="preserve">    Stop();             </w:t>
      </w:r>
    </w:p>
    <w:p w14:paraId="17779FDA" w14:textId="77777777" w:rsidR="0015356F" w:rsidRPr="00F95057" w:rsidRDefault="00000000" w:rsidP="00F95057">
      <w:r w:rsidRPr="00F95057">
        <w:rPr>
          <w:rFonts w:hint="eastAsia"/>
        </w:rPr>
        <w:t xml:space="preserve">    Left2();             </w:t>
      </w:r>
    </w:p>
    <w:p w14:paraId="633C3A8C" w14:textId="77777777" w:rsidR="0015356F" w:rsidRPr="00F95057" w:rsidRDefault="00000000" w:rsidP="00F95057">
      <w:r w:rsidRPr="00F95057">
        <w:rPr>
          <w:rFonts w:hint="eastAsia"/>
        </w:rPr>
        <w:t xml:space="preserve">delay(380);           </w:t>
      </w:r>
    </w:p>
    <w:p w14:paraId="189EF897" w14:textId="77777777" w:rsidR="0015356F" w:rsidRPr="00F95057" w:rsidRDefault="00000000" w:rsidP="00F95057">
      <w:r w:rsidRPr="00F95057">
        <w:rPr>
          <w:rFonts w:hint="eastAsia"/>
        </w:rPr>
        <w:t xml:space="preserve">    Stop();</w:t>
      </w:r>
    </w:p>
    <w:p w14:paraId="25B37BD8" w14:textId="77777777" w:rsidR="0015356F" w:rsidRPr="00F95057" w:rsidRDefault="00000000" w:rsidP="00F95057">
      <w:r w:rsidRPr="00F95057">
        <w:rPr>
          <w:rFonts w:hint="eastAsia"/>
        </w:rPr>
        <w:t xml:space="preserve">distance1 = checkdistance_2_3();   </w:t>
      </w:r>
    </w:p>
    <w:p w14:paraId="71A2CFC7" w14:textId="77777777" w:rsidR="0015356F" w:rsidRPr="00F95057" w:rsidRDefault="00000000" w:rsidP="00F95057">
      <w:r w:rsidRPr="00F95057">
        <w:rPr>
          <w:rFonts w:hint="eastAsia"/>
        </w:rPr>
        <w:t xml:space="preserve">    delay(300);               </w:t>
      </w:r>
    </w:p>
    <w:p w14:paraId="0E09FBFC" w14:textId="77777777" w:rsidR="0015356F" w:rsidRPr="00F95057" w:rsidRDefault="00000000" w:rsidP="00F95057">
      <w:r w:rsidRPr="00F95057">
        <w:rPr>
          <w:rFonts w:hint="eastAsia"/>
        </w:rPr>
        <w:t xml:space="preserve">    Right2();                   </w:t>
      </w:r>
    </w:p>
    <w:p w14:paraId="30149B3C" w14:textId="77777777" w:rsidR="0015356F" w:rsidRPr="00F95057" w:rsidRDefault="00000000" w:rsidP="00F95057">
      <w:r w:rsidRPr="00F95057">
        <w:rPr>
          <w:rFonts w:hint="eastAsia"/>
        </w:rPr>
        <w:t xml:space="preserve">    delay(750);           </w:t>
      </w:r>
    </w:p>
    <w:p w14:paraId="2194187A" w14:textId="77777777" w:rsidR="0015356F" w:rsidRPr="00F95057" w:rsidRDefault="00000000" w:rsidP="00F95057">
      <w:r w:rsidRPr="00F95057">
        <w:rPr>
          <w:rFonts w:hint="eastAsia"/>
        </w:rPr>
        <w:t xml:space="preserve">    Stop();            </w:t>
      </w:r>
    </w:p>
    <w:p w14:paraId="497BC554" w14:textId="77777777" w:rsidR="0015356F" w:rsidRPr="00F95057" w:rsidRDefault="00000000" w:rsidP="00F95057">
      <w:r w:rsidRPr="00F95057">
        <w:rPr>
          <w:rFonts w:hint="eastAsia"/>
        </w:rPr>
        <w:t xml:space="preserve">    distance2 = checkdistance_2_3();   </w:t>
      </w:r>
    </w:p>
    <w:p w14:paraId="2C4E0C85" w14:textId="77777777" w:rsidR="0015356F" w:rsidRPr="00F95057" w:rsidRDefault="00000000" w:rsidP="00F95057">
      <w:r w:rsidRPr="00F95057">
        <w:rPr>
          <w:rFonts w:hint="eastAsia"/>
        </w:rPr>
        <w:t xml:space="preserve">    delay(300);</w:t>
      </w:r>
    </w:p>
    <w:p w14:paraId="49431E76" w14:textId="77777777" w:rsidR="0015356F" w:rsidRPr="00F95057" w:rsidRDefault="00000000" w:rsidP="00F95057">
      <w:r w:rsidRPr="00F95057">
        <w:rPr>
          <w:rFonts w:hint="eastAsia"/>
        </w:rPr>
        <w:t xml:space="preserve">    if (distance1 &gt; distance2) {    </w:t>
      </w:r>
    </w:p>
    <w:p w14:paraId="2EF46E09" w14:textId="77777777" w:rsidR="0015356F" w:rsidRPr="00F95057" w:rsidRDefault="00000000" w:rsidP="00F95057">
      <w:r w:rsidRPr="00F95057">
        <w:rPr>
          <w:rFonts w:hint="eastAsia"/>
        </w:rPr>
        <w:t xml:space="preserve">      Left2();</w:t>
      </w:r>
    </w:p>
    <w:p w14:paraId="722E0896" w14:textId="77777777" w:rsidR="0015356F" w:rsidRPr="00F95057" w:rsidRDefault="00000000" w:rsidP="00F95057">
      <w:r w:rsidRPr="00F95057">
        <w:rPr>
          <w:rFonts w:hint="eastAsia"/>
        </w:rPr>
        <w:t xml:space="preserve">      delay(750);</w:t>
      </w:r>
    </w:p>
    <w:p w14:paraId="6B0C60F8" w14:textId="77777777" w:rsidR="0015356F" w:rsidRPr="00F95057" w:rsidRDefault="00000000" w:rsidP="00F95057">
      <w:r w:rsidRPr="00F95057">
        <w:rPr>
          <w:rFonts w:hint="eastAsia"/>
        </w:rPr>
        <w:t xml:space="preserve">      Front();</w:t>
      </w:r>
    </w:p>
    <w:p w14:paraId="54F0FB4F" w14:textId="77777777" w:rsidR="0015356F" w:rsidRPr="00F95057" w:rsidRDefault="00000000" w:rsidP="00F95057">
      <w:r w:rsidRPr="00F95057">
        <w:rPr>
          <w:rFonts w:hint="eastAsia"/>
        </w:rPr>
        <w:t xml:space="preserve">    }else{</w:t>
      </w:r>
    </w:p>
    <w:p w14:paraId="3BE5F139" w14:textId="77777777" w:rsidR="0015356F" w:rsidRPr="00F95057" w:rsidRDefault="00000000" w:rsidP="00F95057">
      <w:r w:rsidRPr="00F95057">
        <w:rPr>
          <w:rFonts w:hint="eastAsia"/>
        </w:rPr>
        <w:t xml:space="preserve">      Front();</w:t>
      </w:r>
    </w:p>
    <w:p w14:paraId="7F63E448" w14:textId="77777777" w:rsidR="0015356F" w:rsidRPr="00F95057" w:rsidRDefault="00000000" w:rsidP="00F95057">
      <w:r w:rsidRPr="00F95057">
        <w:rPr>
          <w:rFonts w:hint="eastAsia"/>
        </w:rPr>
        <w:t xml:space="preserve">      }</w:t>
      </w:r>
    </w:p>
    <w:p w14:paraId="3639906C" w14:textId="77777777" w:rsidR="0015356F" w:rsidRPr="00F95057" w:rsidRDefault="00000000" w:rsidP="00F95057">
      <w:r w:rsidRPr="00F95057">
        <w:rPr>
          <w:rFonts w:hint="eastAsia"/>
        </w:rPr>
        <w:lastRenderedPageBreak/>
        <w:t xml:space="preserve">  }</w:t>
      </w:r>
    </w:p>
    <w:p w14:paraId="59665939" w14:textId="77777777" w:rsidR="0015356F" w:rsidRPr="00F95057" w:rsidRDefault="00000000" w:rsidP="00F95057">
      <w:r w:rsidRPr="00F95057">
        <w:rPr>
          <w:rFonts w:hint="eastAsia"/>
        </w:rPr>
        <w:t xml:space="preserve">  else{</w:t>
      </w:r>
    </w:p>
    <w:p w14:paraId="4679BF51" w14:textId="77777777" w:rsidR="0015356F" w:rsidRPr="00F95057" w:rsidRDefault="00000000" w:rsidP="00F95057">
      <w:r w:rsidRPr="00F95057">
        <w:rPr>
          <w:rFonts w:hint="eastAsia"/>
        </w:rPr>
        <w:t xml:space="preserve">  Front();</w:t>
      </w:r>
    </w:p>
    <w:p w14:paraId="47AD5793" w14:textId="77777777" w:rsidR="0015356F" w:rsidRPr="00F95057" w:rsidRDefault="00000000" w:rsidP="00F95057">
      <w:r w:rsidRPr="00F95057">
        <w:rPr>
          <w:rFonts w:hint="eastAsia"/>
        </w:rPr>
        <w:t xml:space="preserve">  }</w:t>
      </w:r>
    </w:p>
    <w:p w14:paraId="60057160" w14:textId="77777777" w:rsidR="0015356F" w:rsidRPr="00F95057" w:rsidRDefault="00000000" w:rsidP="00F95057">
      <w:r w:rsidRPr="00F95057">
        <w:rPr>
          <w:rFonts w:hint="eastAsia"/>
        </w:rPr>
        <w:t xml:space="preserve"> </w:t>
      </w:r>
    </w:p>
    <w:p w14:paraId="4BDB5AF2" w14:textId="77777777" w:rsidR="0015356F" w:rsidRPr="00F95057" w:rsidRDefault="00000000" w:rsidP="00F95057">
      <w:r w:rsidRPr="00F95057">
        <w:rPr>
          <w:rFonts w:hint="eastAsia"/>
        </w:rPr>
        <w:t>}</w:t>
      </w:r>
    </w:p>
    <w:p w14:paraId="393CE568" w14:textId="77777777" w:rsidR="0015356F" w:rsidRPr="00F95057" w:rsidRDefault="0015356F" w:rsidP="00F95057"/>
    <w:p w14:paraId="7039AB68" w14:textId="77777777" w:rsidR="0015356F" w:rsidRPr="00F95057" w:rsidRDefault="0015356F" w:rsidP="00F95057"/>
    <w:p w14:paraId="6F71B2CF" w14:textId="77777777" w:rsidR="0015356F" w:rsidRPr="00F95057" w:rsidRDefault="00000000" w:rsidP="00F95057">
      <w:r w:rsidRPr="00F95057">
        <w:rPr>
          <w:rFonts w:hint="eastAsia"/>
        </w:rPr>
        <w:t>void sound() {</w:t>
      </w:r>
    </w:p>
    <w:p w14:paraId="77E59D1E" w14:textId="77777777" w:rsidR="0015356F" w:rsidRPr="00F95057" w:rsidRDefault="00000000" w:rsidP="00F95057">
      <w:r w:rsidRPr="00F95057">
        <w:rPr>
          <w:rFonts w:hint="eastAsia"/>
        </w:rPr>
        <w:t xml:space="preserve">  flag = 0;</w:t>
      </w:r>
    </w:p>
    <w:p w14:paraId="3EC973B8" w14:textId="77777777" w:rsidR="0015356F" w:rsidRPr="00F95057" w:rsidRDefault="00000000" w:rsidP="00F95057">
      <w:r w:rsidRPr="00F95057">
        <w:rPr>
          <w:rFonts w:hint="eastAsia"/>
        </w:rPr>
        <w:t xml:space="preserve">  while (flag == 0) {</w:t>
      </w:r>
    </w:p>
    <w:p w14:paraId="5169425E" w14:textId="77777777" w:rsidR="0015356F" w:rsidRPr="00F95057" w:rsidRDefault="00000000" w:rsidP="00F95057">
      <w:r w:rsidRPr="00F95057">
        <w:rPr>
          <w:rFonts w:hint="eastAsia"/>
        </w:rPr>
        <w:t xml:space="preserve">    sound1 = analogRead(A0);</w:t>
      </w:r>
    </w:p>
    <w:p w14:paraId="4E23F8E6" w14:textId="77777777" w:rsidR="0015356F" w:rsidRPr="00F95057" w:rsidRDefault="00000000" w:rsidP="00F95057">
      <w:r w:rsidRPr="00F95057">
        <w:rPr>
          <w:rFonts w:hint="eastAsia"/>
        </w:rPr>
        <w:t xml:space="preserve">    if (sound1 &gt; 150) {</w:t>
      </w:r>
    </w:p>
    <w:p w14:paraId="551066D8" w14:textId="77777777" w:rsidR="0015356F" w:rsidRPr="00F95057" w:rsidRDefault="00000000" w:rsidP="00F95057">
      <w:r w:rsidRPr="00F95057">
        <w:rPr>
          <w:rFonts w:hint="eastAsia"/>
        </w:rPr>
        <w:t xml:space="preserve">       for(int i=0;i&lt;10;i++){</w:t>
      </w:r>
    </w:p>
    <w:p w14:paraId="71465DC2" w14:textId="77777777" w:rsidR="0015356F" w:rsidRPr="00F95057" w:rsidRDefault="00000000" w:rsidP="00F95057">
      <w:r w:rsidRPr="00F95057">
        <w:rPr>
          <w:rFonts w:hint="eastAsia"/>
        </w:rPr>
        <w:t xml:space="preserve">    avoid();</w:t>
      </w:r>
    </w:p>
    <w:p w14:paraId="3387CDE5" w14:textId="77777777" w:rsidR="0015356F" w:rsidRPr="00F95057" w:rsidRDefault="00000000" w:rsidP="00F95057">
      <w:r w:rsidRPr="00F95057">
        <w:rPr>
          <w:rFonts w:hint="eastAsia"/>
        </w:rPr>
        <w:t xml:space="preserve">    delay(10);</w:t>
      </w:r>
    </w:p>
    <w:p w14:paraId="7BF28BC0" w14:textId="77777777" w:rsidR="0015356F" w:rsidRPr="00F95057" w:rsidRDefault="00000000" w:rsidP="00F95057">
      <w:r w:rsidRPr="00F95057">
        <w:rPr>
          <w:rFonts w:hint="eastAsia"/>
        </w:rPr>
        <w:t xml:space="preserve">  }</w:t>
      </w:r>
    </w:p>
    <w:p w14:paraId="22E8427B" w14:textId="77777777" w:rsidR="0015356F" w:rsidRPr="00F95057" w:rsidRDefault="00000000" w:rsidP="00F95057">
      <w:r w:rsidRPr="00F95057">
        <w:rPr>
          <w:rFonts w:hint="eastAsia"/>
        </w:rPr>
        <w:t xml:space="preserve">  }</w:t>
      </w:r>
    </w:p>
    <w:p w14:paraId="434B3ABB" w14:textId="77777777" w:rsidR="0015356F" w:rsidRPr="00F95057" w:rsidRDefault="00000000" w:rsidP="00F95057">
      <w:r w:rsidRPr="00F95057">
        <w:rPr>
          <w:rFonts w:hint="eastAsia"/>
        </w:rPr>
        <w:t xml:space="preserve">  else{</w:t>
      </w:r>
    </w:p>
    <w:p w14:paraId="3818EDCD" w14:textId="77777777" w:rsidR="0015356F" w:rsidRPr="00F95057" w:rsidRDefault="00000000" w:rsidP="00F95057">
      <w:r w:rsidRPr="00F95057">
        <w:rPr>
          <w:rFonts w:hint="eastAsia"/>
        </w:rPr>
        <w:t xml:space="preserve">    Stop();</w:t>
      </w:r>
    </w:p>
    <w:p w14:paraId="2F67B175" w14:textId="77777777" w:rsidR="0015356F" w:rsidRPr="00F95057" w:rsidRDefault="00000000" w:rsidP="00F95057">
      <w:r w:rsidRPr="00F95057">
        <w:rPr>
          <w:rFonts w:hint="eastAsia"/>
        </w:rPr>
        <w:t xml:space="preserve">  }</w:t>
      </w:r>
    </w:p>
    <w:p w14:paraId="380FA321" w14:textId="77777777" w:rsidR="0015356F" w:rsidRPr="00F95057" w:rsidRDefault="00000000" w:rsidP="00F95057">
      <w:r w:rsidRPr="00F95057">
        <w:rPr>
          <w:rFonts w:hint="eastAsia"/>
        </w:rPr>
        <w:t xml:space="preserve">    if (Serial.available() &gt; 0) {</w:t>
      </w:r>
    </w:p>
    <w:p w14:paraId="4AF209B8" w14:textId="77777777" w:rsidR="0015356F" w:rsidRPr="00F95057" w:rsidRDefault="00000000" w:rsidP="00F95057">
      <w:r w:rsidRPr="00F95057">
        <w:rPr>
          <w:rFonts w:hint="eastAsia"/>
        </w:rPr>
        <w:lastRenderedPageBreak/>
        <w:t xml:space="preserve">      val = Serial.read();</w:t>
      </w:r>
    </w:p>
    <w:p w14:paraId="426BC4CA" w14:textId="77777777" w:rsidR="0015356F" w:rsidRPr="00F95057" w:rsidRDefault="00000000" w:rsidP="00F95057">
      <w:r w:rsidRPr="00F95057">
        <w:rPr>
          <w:rFonts w:hint="eastAsia"/>
        </w:rPr>
        <w:t xml:space="preserve">      if (val == 'S') {</w:t>
      </w:r>
    </w:p>
    <w:p w14:paraId="3B695745" w14:textId="77777777" w:rsidR="0015356F" w:rsidRPr="00F95057" w:rsidRDefault="00000000" w:rsidP="00F95057">
      <w:r w:rsidRPr="00F95057">
        <w:rPr>
          <w:rFonts w:hint="eastAsia"/>
        </w:rPr>
        <w:t xml:space="preserve">        flag = 1;</w:t>
      </w:r>
    </w:p>
    <w:p w14:paraId="5345BC65" w14:textId="77777777" w:rsidR="0015356F" w:rsidRPr="00F95057" w:rsidRDefault="0015356F" w:rsidP="00F95057"/>
    <w:p w14:paraId="35594FB9" w14:textId="77777777" w:rsidR="0015356F" w:rsidRPr="00F95057" w:rsidRDefault="00000000" w:rsidP="00F95057">
      <w:r w:rsidRPr="00F95057">
        <w:rPr>
          <w:rFonts w:hint="eastAsia"/>
        </w:rPr>
        <w:t xml:space="preserve">      }</w:t>
      </w:r>
    </w:p>
    <w:p w14:paraId="3E544EAA" w14:textId="77777777" w:rsidR="0015356F" w:rsidRPr="00F95057" w:rsidRDefault="0015356F" w:rsidP="00F95057"/>
    <w:p w14:paraId="435A9D29" w14:textId="77777777" w:rsidR="0015356F" w:rsidRPr="00F95057" w:rsidRDefault="00000000" w:rsidP="00F95057">
      <w:r w:rsidRPr="00F95057">
        <w:rPr>
          <w:rFonts w:hint="eastAsia"/>
        </w:rPr>
        <w:t xml:space="preserve">    }</w:t>
      </w:r>
    </w:p>
    <w:p w14:paraId="064BF9BA" w14:textId="77777777" w:rsidR="0015356F" w:rsidRPr="00F95057" w:rsidRDefault="00000000" w:rsidP="00F95057">
      <w:r w:rsidRPr="00F95057">
        <w:rPr>
          <w:rFonts w:hint="eastAsia"/>
        </w:rPr>
        <w:t xml:space="preserve">  }</w:t>
      </w:r>
    </w:p>
    <w:p w14:paraId="2BB80127" w14:textId="77777777" w:rsidR="0015356F" w:rsidRPr="00F95057" w:rsidRDefault="00000000" w:rsidP="00F95057">
      <w:r w:rsidRPr="00F95057">
        <w:rPr>
          <w:rFonts w:hint="eastAsia"/>
        </w:rPr>
        <w:t>}</w:t>
      </w:r>
    </w:p>
    <w:p w14:paraId="4D1111EE" w14:textId="77777777" w:rsidR="0015356F" w:rsidRPr="00F95057" w:rsidRDefault="0015356F" w:rsidP="00F95057"/>
    <w:p w14:paraId="22E9AC5B" w14:textId="77777777" w:rsidR="0015356F" w:rsidRPr="00F95057" w:rsidRDefault="00000000" w:rsidP="00F95057">
      <w:r w:rsidRPr="00F95057">
        <w:rPr>
          <w:rFonts w:hint="eastAsia"/>
        </w:rPr>
        <w:t xml:space="preserve">void music123() {             </w:t>
      </w:r>
    </w:p>
    <w:p w14:paraId="7985F12D" w14:textId="77777777" w:rsidR="0015356F" w:rsidRPr="00F95057" w:rsidRDefault="00000000" w:rsidP="00F95057">
      <w:r w:rsidRPr="00F95057">
        <w:rPr>
          <w:rFonts w:hint="eastAsia"/>
        </w:rPr>
        <w:t xml:space="preserve">  flag = 0;</w:t>
      </w:r>
    </w:p>
    <w:p w14:paraId="22824E8D" w14:textId="77777777" w:rsidR="0015356F" w:rsidRPr="00F95057" w:rsidRDefault="00000000" w:rsidP="00F95057">
      <w:r w:rsidRPr="00F95057">
        <w:rPr>
          <w:rFonts w:hint="eastAsia"/>
        </w:rPr>
        <w:t xml:space="preserve">  while (flag == 0) {</w:t>
      </w:r>
    </w:p>
    <w:p w14:paraId="7C0C2CCB" w14:textId="77777777" w:rsidR="0015356F" w:rsidRPr="00F95057" w:rsidRDefault="00000000" w:rsidP="00F95057">
      <w:r w:rsidRPr="00F95057">
        <w:rPr>
          <w:rFonts w:hint="eastAsia"/>
        </w:rPr>
        <w:t xml:space="preserve">    tone(6, 392);</w:t>
      </w:r>
    </w:p>
    <w:p w14:paraId="7A1F6313" w14:textId="77777777" w:rsidR="0015356F" w:rsidRPr="00F95057" w:rsidRDefault="00000000" w:rsidP="00F95057">
      <w:r w:rsidRPr="00F95057">
        <w:rPr>
          <w:rFonts w:hint="eastAsia"/>
        </w:rPr>
        <w:t xml:space="preserve">    delay(125);</w:t>
      </w:r>
    </w:p>
    <w:p w14:paraId="2128CF82" w14:textId="77777777" w:rsidR="0015356F" w:rsidRPr="00F95057" w:rsidRDefault="00000000" w:rsidP="00F95057">
      <w:r w:rsidRPr="00F95057">
        <w:rPr>
          <w:rFonts w:hint="eastAsia"/>
        </w:rPr>
        <w:t xml:space="preserve">    tone(6, 392);</w:t>
      </w:r>
    </w:p>
    <w:p w14:paraId="35AD6E97" w14:textId="77777777" w:rsidR="0015356F" w:rsidRPr="00F95057" w:rsidRDefault="00000000" w:rsidP="00F95057">
      <w:r w:rsidRPr="00F95057">
        <w:rPr>
          <w:rFonts w:hint="eastAsia"/>
        </w:rPr>
        <w:t xml:space="preserve">    delay(125);</w:t>
      </w:r>
    </w:p>
    <w:p w14:paraId="597871D1" w14:textId="77777777" w:rsidR="0015356F" w:rsidRPr="00F95057" w:rsidRDefault="00000000" w:rsidP="00F95057">
      <w:r w:rsidRPr="00F95057">
        <w:rPr>
          <w:rFonts w:hint="eastAsia"/>
        </w:rPr>
        <w:t xml:space="preserve">    tone(6, 440);</w:t>
      </w:r>
    </w:p>
    <w:p w14:paraId="7CB34C65" w14:textId="77777777" w:rsidR="0015356F" w:rsidRPr="00F95057" w:rsidRDefault="00000000" w:rsidP="00F95057">
      <w:r w:rsidRPr="00F95057">
        <w:rPr>
          <w:rFonts w:hint="eastAsia"/>
        </w:rPr>
        <w:t xml:space="preserve">    delay(250);</w:t>
      </w:r>
    </w:p>
    <w:p w14:paraId="0586A6FF" w14:textId="77777777" w:rsidR="0015356F" w:rsidRPr="00F95057" w:rsidRDefault="00000000" w:rsidP="00F95057">
      <w:r w:rsidRPr="00F95057">
        <w:rPr>
          <w:rFonts w:hint="eastAsia"/>
        </w:rPr>
        <w:t xml:space="preserve">    tone(6, 392);</w:t>
      </w:r>
    </w:p>
    <w:p w14:paraId="19C1321F" w14:textId="77777777" w:rsidR="0015356F" w:rsidRPr="00F95057" w:rsidRDefault="00000000" w:rsidP="00F95057">
      <w:r w:rsidRPr="00F95057">
        <w:rPr>
          <w:rFonts w:hint="eastAsia"/>
        </w:rPr>
        <w:t xml:space="preserve">    delay(250);</w:t>
      </w:r>
    </w:p>
    <w:p w14:paraId="23AC8C8E" w14:textId="77777777" w:rsidR="0015356F" w:rsidRPr="00F95057" w:rsidRDefault="00000000" w:rsidP="00F95057">
      <w:r w:rsidRPr="00F95057">
        <w:rPr>
          <w:rFonts w:hint="eastAsia"/>
        </w:rPr>
        <w:t xml:space="preserve">    tone(6, 532);</w:t>
      </w:r>
    </w:p>
    <w:p w14:paraId="2D98ED64" w14:textId="77777777" w:rsidR="0015356F" w:rsidRPr="00F95057" w:rsidRDefault="00000000" w:rsidP="00F95057">
      <w:r w:rsidRPr="00F95057">
        <w:rPr>
          <w:rFonts w:hint="eastAsia"/>
        </w:rPr>
        <w:lastRenderedPageBreak/>
        <w:t xml:space="preserve">    delay(250);</w:t>
      </w:r>
    </w:p>
    <w:p w14:paraId="5ED7EBF2" w14:textId="77777777" w:rsidR="0015356F" w:rsidRPr="00F95057" w:rsidRDefault="00000000" w:rsidP="00F95057">
      <w:r w:rsidRPr="00F95057">
        <w:rPr>
          <w:rFonts w:hint="eastAsia"/>
        </w:rPr>
        <w:t xml:space="preserve">    tone(6, 494);</w:t>
      </w:r>
    </w:p>
    <w:p w14:paraId="1C837BDB" w14:textId="77777777" w:rsidR="0015356F" w:rsidRPr="00F95057" w:rsidRDefault="00000000" w:rsidP="00F95057">
      <w:r w:rsidRPr="00F95057">
        <w:rPr>
          <w:rFonts w:hint="eastAsia"/>
        </w:rPr>
        <w:t xml:space="preserve">    delay(500);</w:t>
      </w:r>
    </w:p>
    <w:p w14:paraId="7B334B55" w14:textId="77777777" w:rsidR="0015356F" w:rsidRPr="00F95057" w:rsidRDefault="00000000" w:rsidP="00F95057">
      <w:r w:rsidRPr="00F95057">
        <w:rPr>
          <w:rFonts w:hint="eastAsia"/>
        </w:rPr>
        <w:t xml:space="preserve">    tone(6, 392);</w:t>
      </w:r>
    </w:p>
    <w:p w14:paraId="79DE06B8" w14:textId="77777777" w:rsidR="0015356F" w:rsidRPr="00F95057" w:rsidRDefault="00000000" w:rsidP="00F95057">
      <w:r w:rsidRPr="00F95057">
        <w:rPr>
          <w:rFonts w:hint="eastAsia"/>
        </w:rPr>
        <w:t xml:space="preserve">    delay(125);</w:t>
      </w:r>
    </w:p>
    <w:p w14:paraId="55B4B103" w14:textId="77777777" w:rsidR="0015356F" w:rsidRPr="00F95057" w:rsidRDefault="00000000" w:rsidP="00F95057">
      <w:r w:rsidRPr="00F95057">
        <w:rPr>
          <w:rFonts w:hint="eastAsia"/>
        </w:rPr>
        <w:t xml:space="preserve">    tone(6, 392);</w:t>
      </w:r>
    </w:p>
    <w:p w14:paraId="0FF796C9" w14:textId="77777777" w:rsidR="0015356F" w:rsidRPr="00F95057" w:rsidRDefault="00000000" w:rsidP="00F95057">
      <w:r w:rsidRPr="00F95057">
        <w:rPr>
          <w:rFonts w:hint="eastAsia"/>
        </w:rPr>
        <w:t xml:space="preserve">    delay(125);</w:t>
      </w:r>
    </w:p>
    <w:p w14:paraId="28605691" w14:textId="77777777" w:rsidR="0015356F" w:rsidRPr="00F95057" w:rsidRDefault="00000000" w:rsidP="00F95057">
      <w:r w:rsidRPr="00F95057">
        <w:rPr>
          <w:rFonts w:hint="eastAsia"/>
        </w:rPr>
        <w:t xml:space="preserve">    tone(6, 440);</w:t>
      </w:r>
    </w:p>
    <w:p w14:paraId="12E5BF56" w14:textId="77777777" w:rsidR="0015356F" w:rsidRPr="00F95057" w:rsidRDefault="00000000" w:rsidP="00F95057">
      <w:r w:rsidRPr="00F95057">
        <w:rPr>
          <w:rFonts w:hint="eastAsia"/>
        </w:rPr>
        <w:t xml:space="preserve">    delay(250);</w:t>
      </w:r>
    </w:p>
    <w:p w14:paraId="12EA04BC" w14:textId="77777777" w:rsidR="0015356F" w:rsidRPr="00F95057" w:rsidRDefault="00000000" w:rsidP="00F95057">
      <w:r w:rsidRPr="00F95057">
        <w:rPr>
          <w:rFonts w:hint="eastAsia"/>
        </w:rPr>
        <w:t xml:space="preserve">    tone(6, 392);</w:t>
      </w:r>
    </w:p>
    <w:p w14:paraId="36C46681" w14:textId="77777777" w:rsidR="0015356F" w:rsidRPr="00F95057" w:rsidRDefault="00000000" w:rsidP="00F95057">
      <w:r w:rsidRPr="00F95057">
        <w:rPr>
          <w:rFonts w:hint="eastAsia"/>
        </w:rPr>
        <w:t xml:space="preserve">    delay(250);</w:t>
      </w:r>
    </w:p>
    <w:p w14:paraId="279D4446" w14:textId="77777777" w:rsidR="0015356F" w:rsidRPr="00F95057" w:rsidRDefault="00000000" w:rsidP="00F95057">
      <w:r w:rsidRPr="00F95057">
        <w:rPr>
          <w:rFonts w:hint="eastAsia"/>
        </w:rPr>
        <w:t xml:space="preserve">    tone(6, 587);</w:t>
      </w:r>
    </w:p>
    <w:p w14:paraId="5750EA00" w14:textId="77777777" w:rsidR="0015356F" w:rsidRPr="00F95057" w:rsidRDefault="00000000" w:rsidP="00F95057">
      <w:r w:rsidRPr="00F95057">
        <w:rPr>
          <w:rFonts w:hint="eastAsia"/>
        </w:rPr>
        <w:t xml:space="preserve">    delay(250);</w:t>
      </w:r>
    </w:p>
    <w:p w14:paraId="562DE128" w14:textId="77777777" w:rsidR="0015356F" w:rsidRPr="00F95057" w:rsidRDefault="00000000" w:rsidP="00F95057">
      <w:r w:rsidRPr="00F95057">
        <w:rPr>
          <w:rFonts w:hint="eastAsia"/>
        </w:rPr>
        <w:t xml:space="preserve">    tone(6, 532);</w:t>
      </w:r>
    </w:p>
    <w:p w14:paraId="3923AF99" w14:textId="77777777" w:rsidR="0015356F" w:rsidRPr="00F95057" w:rsidRDefault="00000000" w:rsidP="00F95057">
      <w:r w:rsidRPr="00F95057">
        <w:rPr>
          <w:rFonts w:hint="eastAsia"/>
        </w:rPr>
        <w:t xml:space="preserve">    delay(500);</w:t>
      </w:r>
    </w:p>
    <w:p w14:paraId="291441EC" w14:textId="77777777" w:rsidR="0015356F" w:rsidRPr="00F95057" w:rsidRDefault="00000000" w:rsidP="00F95057">
      <w:r w:rsidRPr="00F95057">
        <w:rPr>
          <w:rFonts w:hint="eastAsia"/>
        </w:rPr>
        <w:t xml:space="preserve">    tone(6, 392);</w:t>
      </w:r>
    </w:p>
    <w:p w14:paraId="0931BD33" w14:textId="77777777" w:rsidR="0015356F" w:rsidRPr="00F95057" w:rsidRDefault="00000000" w:rsidP="00F95057">
      <w:r w:rsidRPr="00F95057">
        <w:rPr>
          <w:rFonts w:hint="eastAsia"/>
        </w:rPr>
        <w:t xml:space="preserve">    delay(125);</w:t>
      </w:r>
    </w:p>
    <w:p w14:paraId="5434056C" w14:textId="77777777" w:rsidR="0015356F" w:rsidRPr="00F95057" w:rsidRDefault="00000000" w:rsidP="00F95057">
      <w:r w:rsidRPr="00F95057">
        <w:rPr>
          <w:rFonts w:hint="eastAsia"/>
        </w:rPr>
        <w:t xml:space="preserve">    tone(6, 392);</w:t>
      </w:r>
    </w:p>
    <w:p w14:paraId="6AC0ED67" w14:textId="77777777" w:rsidR="0015356F" w:rsidRPr="00F95057" w:rsidRDefault="00000000" w:rsidP="00F95057">
      <w:r w:rsidRPr="00F95057">
        <w:rPr>
          <w:rFonts w:hint="eastAsia"/>
        </w:rPr>
        <w:t xml:space="preserve">    delay(125);</w:t>
      </w:r>
    </w:p>
    <w:p w14:paraId="06607B36" w14:textId="77777777" w:rsidR="0015356F" w:rsidRPr="00F95057" w:rsidRDefault="00000000" w:rsidP="00F95057">
      <w:r w:rsidRPr="00F95057">
        <w:rPr>
          <w:rFonts w:hint="eastAsia"/>
        </w:rPr>
        <w:t xml:space="preserve">    tone(6, 784);</w:t>
      </w:r>
    </w:p>
    <w:p w14:paraId="3E638495" w14:textId="77777777" w:rsidR="0015356F" w:rsidRPr="00F95057" w:rsidRDefault="00000000" w:rsidP="00F95057">
      <w:r w:rsidRPr="00F95057">
        <w:rPr>
          <w:rFonts w:hint="eastAsia"/>
        </w:rPr>
        <w:t xml:space="preserve">    delay(250);</w:t>
      </w:r>
    </w:p>
    <w:p w14:paraId="0AE22A4A" w14:textId="77777777" w:rsidR="0015356F" w:rsidRPr="00F95057" w:rsidRDefault="00000000" w:rsidP="00F95057">
      <w:r w:rsidRPr="00F95057">
        <w:rPr>
          <w:rFonts w:hint="eastAsia"/>
        </w:rPr>
        <w:t xml:space="preserve">    tone(6, 659);</w:t>
      </w:r>
    </w:p>
    <w:p w14:paraId="217D0A6A" w14:textId="77777777" w:rsidR="0015356F" w:rsidRPr="00F95057" w:rsidRDefault="00000000" w:rsidP="00F95057">
      <w:r w:rsidRPr="00F95057">
        <w:rPr>
          <w:rFonts w:hint="eastAsia"/>
        </w:rPr>
        <w:lastRenderedPageBreak/>
        <w:t xml:space="preserve">    delay(250);</w:t>
      </w:r>
    </w:p>
    <w:p w14:paraId="55053A75" w14:textId="77777777" w:rsidR="0015356F" w:rsidRPr="00F95057" w:rsidRDefault="00000000" w:rsidP="00F95057">
      <w:r w:rsidRPr="00F95057">
        <w:rPr>
          <w:rFonts w:hint="eastAsia"/>
        </w:rPr>
        <w:t xml:space="preserve">    tone(6, 532);</w:t>
      </w:r>
    </w:p>
    <w:p w14:paraId="44A06BF3" w14:textId="77777777" w:rsidR="0015356F" w:rsidRPr="00F95057" w:rsidRDefault="00000000" w:rsidP="00F95057">
      <w:r w:rsidRPr="00F95057">
        <w:rPr>
          <w:rFonts w:hint="eastAsia"/>
        </w:rPr>
        <w:t xml:space="preserve">    delay(250);</w:t>
      </w:r>
    </w:p>
    <w:p w14:paraId="595A3420" w14:textId="77777777" w:rsidR="0015356F" w:rsidRPr="00F95057" w:rsidRDefault="00000000" w:rsidP="00F95057">
      <w:r w:rsidRPr="00F95057">
        <w:rPr>
          <w:rFonts w:hint="eastAsia"/>
        </w:rPr>
        <w:t xml:space="preserve">    tone(6, 494);</w:t>
      </w:r>
    </w:p>
    <w:p w14:paraId="748E8A36" w14:textId="77777777" w:rsidR="0015356F" w:rsidRPr="00F95057" w:rsidRDefault="00000000" w:rsidP="00F95057">
      <w:r w:rsidRPr="00F95057">
        <w:rPr>
          <w:rFonts w:hint="eastAsia"/>
        </w:rPr>
        <w:t xml:space="preserve">    delay(250);</w:t>
      </w:r>
    </w:p>
    <w:p w14:paraId="1B592A9D" w14:textId="77777777" w:rsidR="0015356F" w:rsidRPr="00F95057" w:rsidRDefault="00000000" w:rsidP="00F95057">
      <w:r w:rsidRPr="00F95057">
        <w:rPr>
          <w:rFonts w:hint="eastAsia"/>
        </w:rPr>
        <w:t xml:space="preserve">    tone(6, 440);</w:t>
      </w:r>
    </w:p>
    <w:p w14:paraId="46C47937" w14:textId="77777777" w:rsidR="0015356F" w:rsidRPr="00F95057" w:rsidRDefault="00000000" w:rsidP="00F95057">
      <w:r w:rsidRPr="00F95057">
        <w:rPr>
          <w:rFonts w:hint="eastAsia"/>
        </w:rPr>
        <w:t xml:space="preserve">    delay(250);</w:t>
      </w:r>
    </w:p>
    <w:p w14:paraId="7A6B04F3" w14:textId="77777777" w:rsidR="0015356F" w:rsidRPr="00F95057" w:rsidRDefault="00000000" w:rsidP="00F95057">
      <w:r w:rsidRPr="00F95057">
        <w:rPr>
          <w:rFonts w:hint="eastAsia"/>
        </w:rPr>
        <w:t xml:space="preserve">    tone(6, 392);</w:t>
      </w:r>
    </w:p>
    <w:p w14:paraId="76A9D38A" w14:textId="77777777" w:rsidR="0015356F" w:rsidRPr="00F95057" w:rsidRDefault="00000000" w:rsidP="00F95057">
      <w:r w:rsidRPr="00F95057">
        <w:rPr>
          <w:rFonts w:hint="eastAsia"/>
        </w:rPr>
        <w:t xml:space="preserve">    delay(125);</w:t>
      </w:r>
    </w:p>
    <w:p w14:paraId="6C25394F" w14:textId="77777777" w:rsidR="0015356F" w:rsidRPr="00F95057" w:rsidRDefault="00000000" w:rsidP="00F95057">
      <w:r w:rsidRPr="00F95057">
        <w:rPr>
          <w:rFonts w:hint="eastAsia"/>
        </w:rPr>
        <w:t xml:space="preserve">    tone(6, 392);</w:t>
      </w:r>
    </w:p>
    <w:p w14:paraId="6B14865B" w14:textId="77777777" w:rsidR="0015356F" w:rsidRPr="00F95057" w:rsidRDefault="00000000" w:rsidP="00F95057">
      <w:r w:rsidRPr="00F95057">
        <w:rPr>
          <w:rFonts w:hint="eastAsia"/>
        </w:rPr>
        <w:t xml:space="preserve">    delay(125);</w:t>
      </w:r>
    </w:p>
    <w:p w14:paraId="0D73383D" w14:textId="77777777" w:rsidR="0015356F" w:rsidRPr="00F95057" w:rsidRDefault="00000000" w:rsidP="00F95057">
      <w:r w:rsidRPr="00F95057">
        <w:rPr>
          <w:rFonts w:hint="eastAsia"/>
        </w:rPr>
        <w:t xml:space="preserve">    tone(6, 330);</w:t>
      </w:r>
    </w:p>
    <w:p w14:paraId="18413449" w14:textId="77777777" w:rsidR="0015356F" w:rsidRPr="00F95057" w:rsidRDefault="00000000" w:rsidP="00F95057">
      <w:r w:rsidRPr="00F95057">
        <w:rPr>
          <w:rFonts w:hint="eastAsia"/>
        </w:rPr>
        <w:t xml:space="preserve">    delay(250);</w:t>
      </w:r>
    </w:p>
    <w:p w14:paraId="187F89DF" w14:textId="77777777" w:rsidR="0015356F" w:rsidRPr="00F95057" w:rsidRDefault="00000000" w:rsidP="00F95057">
      <w:r w:rsidRPr="00F95057">
        <w:rPr>
          <w:rFonts w:hint="eastAsia"/>
        </w:rPr>
        <w:t xml:space="preserve">    tone(6, 262);</w:t>
      </w:r>
    </w:p>
    <w:p w14:paraId="6FD8F013" w14:textId="77777777" w:rsidR="0015356F" w:rsidRPr="00F95057" w:rsidRDefault="00000000" w:rsidP="00F95057">
      <w:r w:rsidRPr="00F95057">
        <w:rPr>
          <w:rFonts w:hint="eastAsia"/>
        </w:rPr>
        <w:t xml:space="preserve">    delay(250);</w:t>
      </w:r>
    </w:p>
    <w:p w14:paraId="707EEE5A" w14:textId="77777777" w:rsidR="0015356F" w:rsidRPr="00F95057" w:rsidRDefault="00000000" w:rsidP="00F95057">
      <w:r w:rsidRPr="00F95057">
        <w:rPr>
          <w:rFonts w:hint="eastAsia"/>
        </w:rPr>
        <w:t xml:space="preserve">    tone(6, 587);</w:t>
      </w:r>
    </w:p>
    <w:p w14:paraId="508AF0CD" w14:textId="77777777" w:rsidR="0015356F" w:rsidRPr="00F95057" w:rsidRDefault="00000000" w:rsidP="00F95057">
      <w:r w:rsidRPr="00F95057">
        <w:rPr>
          <w:rFonts w:hint="eastAsia"/>
        </w:rPr>
        <w:t xml:space="preserve">    delay(250);</w:t>
      </w:r>
    </w:p>
    <w:p w14:paraId="7D44B6EB" w14:textId="77777777" w:rsidR="0015356F" w:rsidRPr="00F95057" w:rsidRDefault="00000000" w:rsidP="00F95057">
      <w:r w:rsidRPr="00F95057">
        <w:rPr>
          <w:rFonts w:hint="eastAsia"/>
        </w:rPr>
        <w:t xml:space="preserve">    tone(6, 532);</w:t>
      </w:r>
    </w:p>
    <w:p w14:paraId="502A5C64" w14:textId="77777777" w:rsidR="0015356F" w:rsidRPr="00F95057" w:rsidRDefault="00000000" w:rsidP="00F95057">
      <w:r w:rsidRPr="00F95057">
        <w:rPr>
          <w:rFonts w:hint="eastAsia"/>
        </w:rPr>
        <w:t xml:space="preserve">    delay(500);</w:t>
      </w:r>
    </w:p>
    <w:p w14:paraId="04274E76" w14:textId="77777777" w:rsidR="0015356F" w:rsidRPr="00F95057" w:rsidRDefault="00000000" w:rsidP="00F95057">
      <w:r w:rsidRPr="00F95057">
        <w:rPr>
          <w:rFonts w:hint="eastAsia"/>
        </w:rPr>
        <w:t xml:space="preserve">    noTone(6);</w:t>
      </w:r>
    </w:p>
    <w:p w14:paraId="72F9A815" w14:textId="77777777" w:rsidR="0015356F" w:rsidRPr="00F95057" w:rsidRDefault="00000000" w:rsidP="00F95057">
      <w:r w:rsidRPr="00F95057">
        <w:rPr>
          <w:rFonts w:hint="eastAsia"/>
        </w:rPr>
        <w:t xml:space="preserve">    flag = 1;</w:t>
      </w:r>
    </w:p>
    <w:p w14:paraId="6EB215B4" w14:textId="77777777" w:rsidR="0015356F" w:rsidRPr="00F95057" w:rsidRDefault="00000000" w:rsidP="00F95057">
      <w:r w:rsidRPr="00F95057">
        <w:rPr>
          <w:rFonts w:hint="eastAsia"/>
        </w:rPr>
        <w:t xml:space="preserve">    val = 'S';</w:t>
      </w:r>
    </w:p>
    <w:p w14:paraId="40F77FC5" w14:textId="77777777" w:rsidR="0015356F" w:rsidRPr="00F95057" w:rsidRDefault="00000000" w:rsidP="00F95057">
      <w:r w:rsidRPr="00F95057">
        <w:rPr>
          <w:rFonts w:hint="eastAsia"/>
        </w:rPr>
        <w:lastRenderedPageBreak/>
        <w:t xml:space="preserve">  }</w:t>
      </w:r>
    </w:p>
    <w:p w14:paraId="71ED7943" w14:textId="77777777" w:rsidR="0015356F" w:rsidRPr="00F95057" w:rsidRDefault="00000000" w:rsidP="00F95057">
      <w:r w:rsidRPr="00F95057">
        <w:rPr>
          <w:rFonts w:hint="eastAsia"/>
        </w:rPr>
        <w:t>}</w:t>
      </w:r>
    </w:p>
    <w:p w14:paraId="3E51F13B" w14:textId="77777777" w:rsidR="0015356F" w:rsidRPr="00F95057" w:rsidRDefault="0015356F" w:rsidP="00F95057"/>
    <w:p w14:paraId="68A041DE" w14:textId="77777777" w:rsidR="0015356F" w:rsidRPr="00F95057" w:rsidRDefault="00000000" w:rsidP="00F95057">
      <w:r w:rsidRPr="00F95057">
        <w:rPr>
          <w:rFonts w:hint="eastAsia"/>
        </w:rPr>
        <w:t>void setup() {</w:t>
      </w:r>
    </w:p>
    <w:p w14:paraId="670BCEE4" w14:textId="77777777" w:rsidR="0015356F" w:rsidRPr="00F95057" w:rsidRDefault="00000000" w:rsidP="00F95057">
      <w:r w:rsidRPr="00F95057">
        <w:rPr>
          <w:rFonts w:hint="eastAsia"/>
        </w:rPr>
        <w:t xml:space="preserve">  Serial.begin(9600);</w:t>
      </w:r>
    </w:p>
    <w:p w14:paraId="4B0CFA96" w14:textId="77777777" w:rsidR="0015356F" w:rsidRPr="00F95057" w:rsidRDefault="00000000" w:rsidP="00F95057">
      <w:r w:rsidRPr="00F95057">
        <w:rPr>
          <w:rFonts w:hint="eastAsia"/>
        </w:rPr>
        <w:t xml:space="preserve">  val = 0;</w:t>
      </w:r>
    </w:p>
    <w:p w14:paraId="4BF62CB3" w14:textId="77777777" w:rsidR="0015356F" w:rsidRPr="00F95057" w:rsidRDefault="00000000" w:rsidP="00F95057">
      <w:r w:rsidRPr="00F95057">
        <w:rPr>
          <w:rFonts w:hint="eastAsia"/>
        </w:rPr>
        <w:t xml:space="preserve">  distance1 = 0;</w:t>
      </w:r>
    </w:p>
    <w:p w14:paraId="3E1DB18F" w14:textId="77777777" w:rsidR="0015356F" w:rsidRPr="00F95057" w:rsidRDefault="00000000" w:rsidP="00F95057">
      <w:r w:rsidRPr="00F95057">
        <w:rPr>
          <w:rFonts w:hint="eastAsia"/>
        </w:rPr>
        <w:t xml:space="preserve">  val_L = 0;</w:t>
      </w:r>
    </w:p>
    <w:p w14:paraId="14318F52" w14:textId="77777777" w:rsidR="0015356F" w:rsidRPr="00F95057" w:rsidRDefault="00000000" w:rsidP="00F95057">
      <w:r w:rsidRPr="00F95057">
        <w:rPr>
          <w:rFonts w:hint="eastAsia"/>
        </w:rPr>
        <w:t xml:space="preserve">  val_R = 0;</w:t>
      </w:r>
    </w:p>
    <w:p w14:paraId="4C54047F" w14:textId="77777777" w:rsidR="0015356F" w:rsidRPr="00F95057" w:rsidRDefault="00000000" w:rsidP="00F95057">
      <w:r w:rsidRPr="00F95057">
        <w:rPr>
          <w:rFonts w:hint="eastAsia"/>
        </w:rPr>
        <w:t xml:space="preserve">  distance2 = 0;</w:t>
      </w:r>
    </w:p>
    <w:p w14:paraId="4E3D4F75" w14:textId="77777777" w:rsidR="0015356F" w:rsidRPr="00F95057" w:rsidRDefault="00000000" w:rsidP="00F95057">
      <w:r w:rsidRPr="00F95057">
        <w:rPr>
          <w:rFonts w:hint="eastAsia"/>
        </w:rPr>
        <w:t xml:space="preserve">  distance3 = 0;</w:t>
      </w:r>
    </w:p>
    <w:p w14:paraId="211E14BF" w14:textId="77777777" w:rsidR="0015356F" w:rsidRPr="00F95057" w:rsidRDefault="00000000" w:rsidP="00F95057">
      <w:r w:rsidRPr="00F95057">
        <w:rPr>
          <w:rFonts w:hint="eastAsia"/>
        </w:rPr>
        <w:t xml:space="preserve">  distance4 = 0;</w:t>
      </w:r>
    </w:p>
    <w:p w14:paraId="1A0EA3AE" w14:textId="77777777" w:rsidR="0015356F" w:rsidRPr="00F95057" w:rsidRDefault="00000000" w:rsidP="00F95057">
      <w:r w:rsidRPr="00F95057">
        <w:rPr>
          <w:rFonts w:hint="eastAsia"/>
        </w:rPr>
        <w:t xml:space="preserve">  sound1 = 0;</w:t>
      </w:r>
    </w:p>
    <w:p w14:paraId="3EA9F7D8" w14:textId="77777777" w:rsidR="0015356F" w:rsidRPr="00F95057" w:rsidRDefault="00000000" w:rsidP="00F95057">
      <w:r w:rsidRPr="00F95057">
        <w:rPr>
          <w:rFonts w:hint="eastAsia"/>
        </w:rPr>
        <w:t xml:space="preserve">  flag = 0;</w:t>
      </w:r>
    </w:p>
    <w:p w14:paraId="1995E4B3" w14:textId="77777777" w:rsidR="0015356F" w:rsidRPr="00F95057" w:rsidRDefault="00000000" w:rsidP="00F95057">
      <w:r w:rsidRPr="00F95057">
        <w:rPr>
          <w:rFonts w:hint="eastAsia"/>
        </w:rPr>
        <w:t xml:space="preserve">  myMatrix.begin(0x70);</w:t>
      </w:r>
    </w:p>
    <w:p w14:paraId="26736897" w14:textId="77777777" w:rsidR="0015356F" w:rsidRPr="00F95057" w:rsidRDefault="0015356F" w:rsidP="00F95057"/>
    <w:p w14:paraId="34804039" w14:textId="77777777" w:rsidR="0015356F" w:rsidRPr="00F95057" w:rsidRDefault="00000000" w:rsidP="00F95057">
      <w:r w:rsidRPr="00F95057">
        <w:rPr>
          <w:rFonts w:hint="eastAsia"/>
        </w:rPr>
        <w:t xml:space="preserve">  myMatrix.clear();</w:t>
      </w:r>
    </w:p>
    <w:p w14:paraId="372C9C9B" w14:textId="77777777" w:rsidR="0015356F" w:rsidRPr="00F95057" w:rsidRDefault="00000000" w:rsidP="00F95057">
      <w:r w:rsidRPr="00F95057">
        <w:rPr>
          <w:rFonts w:hint="eastAsia"/>
        </w:rPr>
        <w:t xml:space="preserve">  myMatrix.clear();</w:t>
      </w:r>
    </w:p>
    <w:p w14:paraId="4580AE3D" w14:textId="77777777" w:rsidR="0015356F" w:rsidRPr="00F95057" w:rsidRDefault="00000000" w:rsidP="00F95057">
      <w:r w:rsidRPr="00F95057">
        <w:rPr>
          <w:rFonts w:hint="eastAsia"/>
        </w:rPr>
        <w:t xml:space="preserve">  myMatrix.writeDisplay();</w:t>
      </w:r>
    </w:p>
    <w:p w14:paraId="74A94262" w14:textId="77777777" w:rsidR="0015356F" w:rsidRPr="00F95057" w:rsidRDefault="00000000" w:rsidP="00F95057">
      <w:r w:rsidRPr="00F95057">
        <w:rPr>
          <w:rFonts w:hint="eastAsia"/>
        </w:rPr>
        <w:t xml:space="preserve">  pinMode(8, OUTPUT);</w:t>
      </w:r>
    </w:p>
    <w:p w14:paraId="1C649CD8" w14:textId="77777777" w:rsidR="0015356F" w:rsidRPr="00F95057" w:rsidRDefault="00000000" w:rsidP="00F95057">
      <w:r w:rsidRPr="00F95057">
        <w:rPr>
          <w:rFonts w:hint="eastAsia"/>
        </w:rPr>
        <w:t xml:space="preserve">  pinMode(A1, OUTPUT);</w:t>
      </w:r>
    </w:p>
    <w:p w14:paraId="5AE1CC08" w14:textId="77777777" w:rsidR="0015356F" w:rsidRPr="00F95057" w:rsidRDefault="00000000" w:rsidP="00F95057">
      <w:r w:rsidRPr="00F95057">
        <w:rPr>
          <w:rFonts w:hint="eastAsia"/>
        </w:rPr>
        <w:t xml:space="preserve">  pinMode(6, OUTPUT);</w:t>
      </w:r>
    </w:p>
    <w:p w14:paraId="235D2646" w14:textId="77777777" w:rsidR="0015356F" w:rsidRPr="00F95057" w:rsidRDefault="00000000" w:rsidP="00F95057">
      <w:r w:rsidRPr="00F95057">
        <w:rPr>
          <w:rFonts w:hint="eastAsia"/>
        </w:rPr>
        <w:lastRenderedPageBreak/>
        <w:t xml:space="preserve">  pinMode(2, OUTPUT);</w:t>
      </w:r>
    </w:p>
    <w:p w14:paraId="47921D54" w14:textId="77777777" w:rsidR="0015356F" w:rsidRPr="00F95057" w:rsidRDefault="00000000" w:rsidP="00F95057">
      <w:r w:rsidRPr="00F95057">
        <w:rPr>
          <w:rFonts w:hint="eastAsia"/>
        </w:rPr>
        <w:t xml:space="preserve">  pinMode(3, INPUT);</w:t>
      </w:r>
    </w:p>
    <w:p w14:paraId="4B7BE772" w14:textId="77777777" w:rsidR="0015356F" w:rsidRPr="00F95057" w:rsidRDefault="00000000" w:rsidP="00F95057">
      <w:r w:rsidRPr="00F95057">
        <w:rPr>
          <w:rFonts w:hint="eastAsia"/>
        </w:rPr>
        <w:t xml:space="preserve">  pinMode(4, INPUT);</w:t>
      </w:r>
    </w:p>
    <w:p w14:paraId="6B6AE8A3" w14:textId="77777777" w:rsidR="0015356F" w:rsidRPr="00F95057" w:rsidRDefault="00000000" w:rsidP="00F95057">
      <w:r w:rsidRPr="00F95057">
        <w:rPr>
          <w:rFonts w:hint="eastAsia"/>
        </w:rPr>
        <w:t xml:space="preserve">  pinMode(5, INPUT);</w:t>
      </w:r>
    </w:p>
    <w:p w14:paraId="7F6BA873" w14:textId="77777777" w:rsidR="0015356F" w:rsidRPr="00F95057" w:rsidRDefault="0015356F" w:rsidP="00F95057"/>
    <w:p w14:paraId="602A5211" w14:textId="77777777" w:rsidR="0015356F" w:rsidRPr="00F95057" w:rsidRDefault="00000000" w:rsidP="00F95057">
      <w:r w:rsidRPr="00F95057">
        <w:rPr>
          <w:rFonts w:hint="eastAsia"/>
        </w:rPr>
        <w:t>}</w:t>
      </w:r>
    </w:p>
    <w:p w14:paraId="529B2D9E" w14:textId="77777777" w:rsidR="0015356F" w:rsidRPr="00F95057" w:rsidRDefault="0015356F" w:rsidP="00F95057"/>
    <w:p w14:paraId="2631DF44" w14:textId="77777777" w:rsidR="0015356F" w:rsidRPr="00F95057" w:rsidRDefault="00000000" w:rsidP="00F95057">
      <w:r w:rsidRPr="00F95057">
        <w:rPr>
          <w:rFonts w:hint="eastAsia"/>
        </w:rPr>
        <w:t>void loop() {</w:t>
      </w:r>
    </w:p>
    <w:p w14:paraId="624EF783" w14:textId="77777777" w:rsidR="0015356F" w:rsidRPr="00F95057" w:rsidRDefault="00000000" w:rsidP="00F95057">
      <w:r w:rsidRPr="00F95057">
        <w:rPr>
          <w:rFonts w:hint="eastAsia"/>
        </w:rPr>
        <w:t xml:space="preserve">  if (Serial.available() &gt; 0) {</w:t>
      </w:r>
    </w:p>
    <w:p w14:paraId="0A7A4531" w14:textId="77777777" w:rsidR="0015356F" w:rsidRPr="00F95057" w:rsidRDefault="00000000" w:rsidP="00F95057">
      <w:r w:rsidRPr="00F95057">
        <w:rPr>
          <w:rFonts w:hint="eastAsia"/>
        </w:rPr>
        <w:t xml:space="preserve">    val = Serial.read();</w:t>
      </w:r>
    </w:p>
    <w:p w14:paraId="0FBD3229" w14:textId="77777777" w:rsidR="0015356F" w:rsidRPr="00F95057" w:rsidRDefault="00000000" w:rsidP="00F95057">
      <w:r w:rsidRPr="00F95057">
        <w:rPr>
          <w:rFonts w:hint="eastAsia"/>
        </w:rPr>
        <w:t xml:space="preserve">    Serial.println(val);</w:t>
      </w:r>
    </w:p>
    <w:p w14:paraId="6839FBB3" w14:textId="77777777" w:rsidR="0015356F" w:rsidRPr="00F95057" w:rsidRDefault="0015356F" w:rsidP="00F95057"/>
    <w:p w14:paraId="1379F3B2" w14:textId="77777777" w:rsidR="0015356F" w:rsidRPr="00F95057" w:rsidRDefault="00000000" w:rsidP="00F95057">
      <w:r w:rsidRPr="00F95057">
        <w:rPr>
          <w:rFonts w:hint="eastAsia"/>
        </w:rPr>
        <w:t xml:space="preserve">  }</w:t>
      </w:r>
    </w:p>
    <w:p w14:paraId="4886BC32" w14:textId="77777777" w:rsidR="0015356F" w:rsidRPr="00F95057" w:rsidRDefault="00000000" w:rsidP="00F95057">
      <w:r w:rsidRPr="00F95057">
        <w:rPr>
          <w:rFonts w:hint="eastAsia"/>
        </w:rPr>
        <w:t xml:space="preserve">  switch (val) {</w:t>
      </w:r>
    </w:p>
    <w:p w14:paraId="73EE9D68" w14:textId="77777777" w:rsidR="0015356F" w:rsidRPr="00F95057" w:rsidRDefault="00000000" w:rsidP="00F95057">
      <w:r w:rsidRPr="00F95057">
        <w:rPr>
          <w:rFonts w:hint="eastAsia"/>
        </w:rPr>
        <w:t xml:space="preserve">    case 'F':</w:t>
      </w:r>
    </w:p>
    <w:p w14:paraId="2419976B" w14:textId="77777777" w:rsidR="0015356F" w:rsidRPr="00F95057" w:rsidRDefault="00000000" w:rsidP="00F95057">
      <w:r w:rsidRPr="00F95057">
        <w:rPr>
          <w:rFonts w:hint="eastAsia"/>
        </w:rPr>
        <w:t xml:space="preserve">      Front();</w:t>
      </w:r>
    </w:p>
    <w:p w14:paraId="04D2A86F" w14:textId="77777777" w:rsidR="0015356F" w:rsidRPr="00F95057" w:rsidRDefault="00000000" w:rsidP="00F95057">
      <w:r w:rsidRPr="00F95057">
        <w:rPr>
          <w:rFonts w:hint="eastAsia"/>
        </w:rPr>
        <w:t xml:space="preserve">      myMatrix.clear();</w:t>
      </w:r>
    </w:p>
    <w:p w14:paraId="20946585" w14:textId="77777777" w:rsidR="0015356F" w:rsidRPr="00F95057" w:rsidRDefault="00000000" w:rsidP="00F95057">
      <w:r w:rsidRPr="00F95057">
        <w:rPr>
          <w:rFonts w:hint="eastAsia"/>
        </w:rPr>
        <w:t xml:space="preserve">      myMatrix.writeDisplay();</w:t>
      </w:r>
    </w:p>
    <w:p w14:paraId="780765D2" w14:textId="77777777" w:rsidR="0015356F" w:rsidRPr="00F95057" w:rsidRDefault="00000000" w:rsidP="00F95057">
      <w:r w:rsidRPr="00F95057">
        <w:rPr>
          <w:rFonts w:hint="eastAsia"/>
        </w:rPr>
        <w:t xml:space="preserve">      for (int i = 0; i &lt; 8; i++)</w:t>
      </w:r>
    </w:p>
    <w:p w14:paraId="4EDA2692" w14:textId="77777777" w:rsidR="0015356F" w:rsidRPr="00F95057" w:rsidRDefault="00000000" w:rsidP="00F95057">
      <w:r w:rsidRPr="00F95057">
        <w:rPr>
          <w:rFonts w:hint="eastAsia"/>
        </w:rPr>
        <w:t xml:space="preserve">      {</w:t>
      </w:r>
    </w:p>
    <w:p w14:paraId="22067D7E" w14:textId="77777777" w:rsidR="0015356F" w:rsidRPr="00F95057" w:rsidRDefault="00000000" w:rsidP="00F95057">
      <w:r w:rsidRPr="00F95057">
        <w:rPr>
          <w:rFonts w:hint="eastAsia"/>
        </w:rPr>
        <w:t xml:space="preserve">        LEDArray[i] = LedArray1[i];</w:t>
      </w:r>
    </w:p>
    <w:p w14:paraId="6E090511" w14:textId="77777777" w:rsidR="0015356F" w:rsidRPr="00F95057" w:rsidRDefault="00000000" w:rsidP="00F95057">
      <w:r w:rsidRPr="00F95057">
        <w:rPr>
          <w:rFonts w:hint="eastAsia"/>
        </w:rPr>
        <w:t xml:space="preserve">        for (int j = 7; j &gt;= 0; j--)</w:t>
      </w:r>
    </w:p>
    <w:p w14:paraId="6B144327" w14:textId="77777777" w:rsidR="0015356F" w:rsidRPr="00F95057" w:rsidRDefault="00000000" w:rsidP="00F95057">
      <w:r w:rsidRPr="00F95057">
        <w:rPr>
          <w:rFonts w:hint="eastAsia"/>
        </w:rPr>
        <w:lastRenderedPageBreak/>
        <w:t xml:space="preserve">        {</w:t>
      </w:r>
    </w:p>
    <w:p w14:paraId="03611141" w14:textId="77777777" w:rsidR="0015356F" w:rsidRPr="00F95057" w:rsidRDefault="00000000" w:rsidP="00F95057">
      <w:r w:rsidRPr="00F95057">
        <w:rPr>
          <w:rFonts w:hint="eastAsia"/>
        </w:rPr>
        <w:t xml:space="preserve">          if ((LEDArray[i] &amp; 0x01) &gt; 0)</w:t>
      </w:r>
    </w:p>
    <w:p w14:paraId="3DDF953F" w14:textId="77777777" w:rsidR="0015356F" w:rsidRPr="00F95057" w:rsidRDefault="00000000" w:rsidP="00F95057">
      <w:r w:rsidRPr="00F95057">
        <w:rPr>
          <w:rFonts w:hint="eastAsia"/>
        </w:rPr>
        <w:t xml:space="preserve">            myMatrix.drawPixel(j, i, 1);</w:t>
      </w:r>
    </w:p>
    <w:p w14:paraId="456D794A" w14:textId="77777777" w:rsidR="0015356F" w:rsidRPr="00F95057" w:rsidRDefault="00000000" w:rsidP="00F95057">
      <w:r w:rsidRPr="00F95057">
        <w:rPr>
          <w:rFonts w:hint="eastAsia"/>
        </w:rPr>
        <w:t xml:space="preserve">          LEDArray[i] = LEDArray[i] &gt;&gt; 1;</w:t>
      </w:r>
    </w:p>
    <w:p w14:paraId="13D2D8D6" w14:textId="77777777" w:rsidR="0015356F" w:rsidRPr="00F95057" w:rsidRDefault="00000000" w:rsidP="00F95057">
      <w:r w:rsidRPr="00F95057">
        <w:rPr>
          <w:rFonts w:hint="eastAsia"/>
        </w:rPr>
        <w:t xml:space="preserve">        }</w:t>
      </w:r>
    </w:p>
    <w:p w14:paraId="1AD55220" w14:textId="77777777" w:rsidR="0015356F" w:rsidRPr="00F95057" w:rsidRDefault="00000000" w:rsidP="00F95057">
      <w:r w:rsidRPr="00F95057">
        <w:rPr>
          <w:rFonts w:hint="eastAsia"/>
        </w:rPr>
        <w:t xml:space="preserve">      }</w:t>
      </w:r>
    </w:p>
    <w:p w14:paraId="04BC5AF0" w14:textId="77777777" w:rsidR="0015356F" w:rsidRPr="00F95057" w:rsidRDefault="00000000" w:rsidP="00F95057">
      <w:r w:rsidRPr="00F95057">
        <w:rPr>
          <w:rFonts w:hint="eastAsia"/>
        </w:rPr>
        <w:t xml:space="preserve">      myMatrix.writeDisplay();</w:t>
      </w:r>
    </w:p>
    <w:p w14:paraId="48F95D56" w14:textId="77777777" w:rsidR="0015356F" w:rsidRPr="00F95057" w:rsidRDefault="00000000" w:rsidP="00F95057">
      <w:r w:rsidRPr="00F95057">
        <w:rPr>
          <w:rFonts w:hint="eastAsia"/>
        </w:rPr>
        <w:t xml:space="preserve">      break;</w:t>
      </w:r>
    </w:p>
    <w:p w14:paraId="217E9645" w14:textId="77777777" w:rsidR="0015356F" w:rsidRPr="00F95057" w:rsidRDefault="00000000" w:rsidP="00F95057">
      <w:r w:rsidRPr="00F95057">
        <w:rPr>
          <w:rFonts w:hint="eastAsia"/>
        </w:rPr>
        <w:t xml:space="preserve">    case 'B':</w:t>
      </w:r>
    </w:p>
    <w:p w14:paraId="1057895F" w14:textId="77777777" w:rsidR="0015356F" w:rsidRPr="00F95057" w:rsidRDefault="00000000" w:rsidP="00F95057">
      <w:r w:rsidRPr="00F95057">
        <w:rPr>
          <w:rFonts w:hint="eastAsia"/>
        </w:rPr>
        <w:t xml:space="preserve">      Back();</w:t>
      </w:r>
    </w:p>
    <w:p w14:paraId="093DACC0" w14:textId="77777777" w:rsidR="0015356F" w:rsidRPr="00F95057" w:rsidRDefault="00000000" w:rsidP="00F95057">
      <w:r w:rsidRPr="00F95057">
        <w:rPr>
          <w:rFonts w:hint="eastAsia"/>
        </w:rPr>
        <w:t xml:space="preserve">      myMatrix.clear();</w:t>
      </w:r>
    </w:p>
    <w:p w14:paraId="1E18EDCF" w14:textId="77777777" w:rsidR="0015356F" w:rsidRPr="00F95057" w:rsidRDefault="00000000" w:rsidP="00F95057">
      <w:r w:rsidRPr="00F95057">
        <w:rPr>
          <w:rFonts w:hint="eastAsia"/>
        </w:rPr>
        <w:t xml:space="preserve">      myMatrix.writeDisplay();</w:t>
      </w:r>
    </w:p>
    <w:p w14:paraId="3D67F08C" w14:textId="77777777" w:rsidR="0015356F" w:rsidRPr="00F95057" w:rsidRDefault="00000000" w:rsidP="00F95057">
      <w:r w:rsidRPr="00F95057">
        <w:rPr>
          <w:rFonts w:hint="eastAsia"/>
        </w:rPr>
        <w:t xml:space="preserve">      for (int i = 0; i &lt; 8; i++)</w:t>
      </w:r>
    </w:p>
    <w:p w14:paraId="5783F63C" w14:textId="77777777" w:rsidR="0015356F" w:rsidRPr="00F95057" w:rsidRDefault="00000000" w:rsidP="00F95057">
      <w:r w:rsidRPr="00F95057">
        <w:rPr>
          <w:rFonts w:hint="eastAsia"/>
        </w:rPr>
        <w:t xml:space="preserve">      {</w:t>
      </w:r>
    </w:p>
    <w:p w14:paraId="7C8A51A8" w14:textId="77777777" w:rsidR="0015356F" w:rsidRPr="00F95057" w:rsidRDefault="00000000" w:rsidP="00F95057">
      <w:r w:rsidRPr="00F95057">
        <w:rPr>
          <w:rFonts w:hint="eastAsia"/>
        </w:rPr>
        <w:t xml:space="preserve">        LEDArray[i] = LedArray2[i];</w:t>
      </w:r>
    </w:p>
    <w:p w14:paraId="616B8F84" w14:textId="77777777" w:rsidR="0015356F" w:rsidRPr="00F95057" w:rsidRDefault="00000000" w:rsidP="00F95057">
      <w:r w:rsidRPr="00F95057">
        <w:rPr>
          <w:rFonts w:hint="eastAsia"/>
        </w:rPr>
        <w:t xml:space="preserve">        for (int j = 7; j &gt;= 0; j--)</w:t>
      </w:r>
    </w:p>
    <w:p w14:paraId="766DB3F6" w14:textId="77777777" w:rsidR="0015356F" w:rsidRPr="00F95057" w:rsidRDefault="00000000" w:rsidP="00F95057">
      <w:r w:rsidRPr="00F95057">
        <w:rPr>
          <w:rFonts w:hint="eastAsia"/>
        </w:rPr>
        <w:t xml:space="preserve">        {</w:t>
      </w:r>
    </w:p>
    <w:p w14:paraId="699DCB9E" w14:textId="77777777" w:rsidR="0015356F" w:rsidRPr="00F95057" w:rsidRDefault="00000000" w:rsidP="00F95057">
      <w:r w:rsidRPr="00F95057">
        <w:rPr>
          <w:rFonts w:hint="eastAsia"/>
        </w:rPr>
        <w:t xml:space="preserve">          if ((LEDArray[i] &amp; 0x01) &gt; 0)</w:t>
      </w:r>
    </w:p>
    <w:p w14:paraId="659951ED" w14:textId="77777777" w:rsidR="0015356F" w:rsidRPr="00F95057" w:rsidRDefault="00000000" w:rsidP="00F95057">
      <w:r w:rsidRPr="00F95057">
        <w:rPr>
          <w:rFonts w:hint="eastAsia"/>
        </w:rPr>
        <w:t xml:space="preserve">            myMatrix.drawPixel(j, i, 1);</w:t>
      </w:r>
    </w:p>
    <w:p w14:paraId="45E8CFA8" w14:textId="77777777" w:rsidR="0015356F" w:rsidRPr="00F95057" w:rsidRDefault="00000000" w:rsidP="00F95057">
      <w:r w:rsidRPr="00F95057">
        <w:rPr>
          <w:rFonts w:hint="eastAsia"/>
        </w:rPr>
        <w:t xml:space="preserve">          LEDArray[i] = LEDArray[i] &gt;&gt; 1;</w:t>
      </w:r>
    </w:p>
    <w:p w14:paraId="0F7342B7" w14:textId="77777777" w:rsidR="0015356F" w:rsidRPr="00F95057" w:rsidRDefault="00000000" w:rsidP="00F95057">
      <w:r w:rsidRPr="00F95057">
        <w:rPr>
          <w:rFonts w:hint="eastAsia"/>
        </w:rPr>
        <w:t xml:space="preserve">        }</w:t>
      </w:r>
    </w:p>
    <w:p w14:paraId="53D3226C" w14:textId="77777777" w:rsidR="0015356F" w:rsidRPr="00F95057" w:rsidRDefault="00000000" w:rsidP="00F95057">
      <w:r w:rsidRPr="00F95057">
        <w:rPr>
          <w:rFonts w:hint="eastAsia"/>
        </w:rPr>
        <w:t xml:space="preserve">      }</w:t>
      </w:r>
    </w:p>
    <w:p w14:paraId="65DC6F0F" w14:textId="77777777" w:rsidR="0015356F" w:rsidRPr="00F95057" w:rsidRDefault="00000000" w:rsidP="00F95057">
      <w:r w:rsidRPr="00F95057">
        <w:rPr>
          <w:rFonts w:hint="eastAsia"/>
        </w:rPr>
        <w:lastRenderedPageBreak/>
        <w:t xml:space="preserve">      myMatrix.writeDisplay();</w:t>
      </w:r>
    </w:p>
    <w:p w14:paraId="549D8CE2" w14:textId="77777777" w:rsidR="0015356F" w:rsidRPr="00F95057" w:rsidRDefault="00000000" w:rsidP="00F95057">
      <w:r w:rsidRPr="00F95057">
        <w:rPr>
          <w:rFonts w:hint="eastAsia"/>
        </w:rPr>
        <w:t xml:space="preserve">      break;</w:t>
      </w:r>
    </w:p>
    <w:p w14:paraId="3B328C4C" w14:textId="77777777" w:rsidR="0015356F" w:rsidRPr="00F95057" w:rsidRDefault="00000000" w:rsidP="00F95057">
      <w:r w:rsidRPr="00F95057">
        <w:rPr>
          <w:rFonts w:hint="eastAsia"/>
        </w:rPr>
        <w:t xml:space="preserve">    case 'L':</w:t>
      </w:r>
    </w:p>
    <w:p w14:paraId="1D3D236B" w14:textId="77777777" w:rsidR="0015356F" w:rsidRPr="00F95057" w:rsidRDefault="00000000" w:rsidP="00F95057">
      <w:r w:rsidRPr="00F95057">
        <w:rPr>
          <w:rFonts w:hint="eastAsia"/>
        </w:rPr>
        <w:t xml:space="preserve">      Left();</w:t>
      </w:r>
    </w:p>
    <w:p w14:paraId="4D847140" w14:textId="77777777" w:rsidR="0015356F" w:rsidRPr="00F95057" w:rsidRDefault="00000000" w:rsidP="00F95057">
      <w:r w:rsidRPr="00F95057">
        <w:rPr>
          <w:rFonts w:hint="eastAsia"/>
        </w:rPr>
        <w:t xml:space="preserve">      myMatrix.clear();</w:t>
      </w:r>
    </w:p>
    <w:p w14:paraId="6CF9729F" w14:textId="77777777" w:rsidR="0015356F" w:rsidRPr="00F95057" w:rsidRDefault="00000000" w:rsidP="00F95057">
      <w:r w:rsidRPr="00F95057">
        <w:rPr>
          <w:rFonts w:hint="eastAsia"/>
        </w:rPr>
        <w:t xml:space="preserve">      myMatrix.writeDisplay();</w:t>
      </w:r>
    </w:p>
    <w:p w14:paraId="38AF3DD1" w14:textId="77777777" w:rsidR="0015356F" w:rsidRPr="00F95057" w:rsidRDefault="00000000" w:rsidP="00F95057">
      <w:r w:rsidRPr="00F95057">
        <w:rPr>
          <w:rFonts w:hint="eastAsia"/>
        </w:rPr>
        <w:t xml:space="preserve">      for (int i = 0; i &lt; 8; i++)</w:t>
      </w:r>
    </w:p>
    <w:p w14:paraId="35E33EBD" w14:textId="77777777" w:rsidR="0015356F" w:rsidRPr="00F95057" w:rsidRDefault="00000000" w:rsidP="00F95057">
      <w:r w:rsidRPr="00F95057">
        <w:rPr>
          <w:rFonts w:hint="eastAsia"/>
        </w:rPr>
        <w:t xml:space="preserve">      {</w:t>
      </w:r>
    </w:p>
    <w:p w14:paraId="69EA9AE5" w14:textId="77777777" w:rsidR="0015356F" w:rsidRPr="00F95057" w:rsidRDefault="00000000" w:rsidP="00F95057">
      <w:r w:rsidRPr="00F95057">
        <w:rPr>
          <w:rFonts w:hint="eastAsia"/>
        </w:rPr>
        <w:t xml:space="preserve">        LEDArray[i] = LedArray4[i];</w:t>
      </w:r>
    </w:p>
    <w:p w14:paraId="684532E8" w14:textId="77777777" w:rsidR="0015356F" w:rsidRPr="00F95057" w:rsidRDefault="00000000" w:rsidP="00F95057">
      <w:r w:rsidRPr="00F95057">
        <w:rPr>
          <w:rFonts w:hint="eastAsia"/>
        </w:rPr>
        <w:t xml:space="preserve">        for (int j = 7; j &gt;= 0; j--)</w:t>
      </w:r>
    </w:p>
    <w:p w14:paraId="41BEE7D1" w14:textId="77777777" w:rsidR="0015356F" w:rsidRPr="00F95057" w:rsidRDefault="00000000" w:rsidP="00F95057">
      <w:r w:rsidRPr="00F95057">
        <w:rPr>
          <w:rFonts w:hint="eastAsia"/>
        </w:rPr>
        <w:t xml:space="preserve">        {</w:t>
      </w:r>
    </w:p>
    <w:p w14:paraId="53D0083A" w14:textId="77777777" w:rsidR="0015356F" w:rsidRPr="00F95057" w:rsidRDefault="00000000" w:rsidP="00F95057">
      <w:r w:rsidRPr="00F95057">
        <w:rPr>
          <w:rFonts w:hint="eastAsia"/>
        </w:rPr>
        <w:t xml:space="preserve">          if ((LEDArray[i] &amp; 0x01) &gt; 0)</w:t>
      </w:r>
    </w:p>
    <w:p w14:paraId="6ED887F6" w14:textId="77777777" w:rsidR="0015356F" w:rsidRPr="00F95057" w:rsidRDefault="00000000" w:rsidP="00F95057">
      <w:r w:rsidRPr="00F95057">
        <w:rPr>
          <w:rFonts w:hint="eastAsia"/>
        </w:rPr>
        <w:t xml:space="preserve">            myMatrix.drawPixel(j, i, 1);</w:t>
      </w:r>
    </w:p>
    <w:p w14:paraId="03E4E1FB" w14:textId="77777777" w:rsidR="0015356F" w:rsidRPr="00F95057" w:rsidRDefault="00000000" w:rsidP="00F95057">
      <w:r w:rsidRPr="00F95057">
        <w:rPr>
          <w:rFonts w:hint="eastAsia"/>
        </w:rPr>
        <w:t xml:space="preserve">          LEDArray[i] = LEDArray[i] &gt;&gt; 1;</w:t>
      </w:r>
    </w:p>
    <w:p w14:paraId="7EBE062A" w14:textId="77777777" w:rsidR="0015356F" w:rsidRPr="00F95057" w:rsidRDefault="00000000" w:rsidP="00F95057">
      <w:r w:rsidRPr="00F95057">
        <w:rPr>
          <w:rFonts w:hint="eastAsia"/>
        </w:rPr>
        <w:t xml:space="preserve">        }</w:t>
      </w:r>
    </w:p>
    <w:p w14:paraId="5AFF6AFF" w14:textId="77777777" w:rsidR="0015356F" w:rsidRPr="00F95057" w:rsidRDefault="00000000" w:rsidP="00F95057">
      <w:r w:rsidRPr="00F95057">
        <w:rPr>
          <w:rFonts w:hint="eastAsia"/>
        </w:rPr>
        <w:t xml:space="preserve">      }</w:t>
      </w:r>
    </w:p>
    <w:p w14:paraId="13B8AEA7" w14:textId="77777777" w:rsidR="0015356F" w:rsidRPr="00F95057" w:rsidRDefault="00000000" w:rsidP="00F95057">
      <w:r w:rsidRPr="00F95057">
        <w:rPr>
          <w:rFonts w:hint="eastAsia"/>
        </w:rPr>
        <w:t xml:space="preserve">      myMatrix.writeDisplay();</w:t>
      </w:r>
    </w:p>
    <w:p w14:paraId="2F10F35E" w14:textId="77777777" w:rsidR="0015356F" w:rsidRPr="00F95057" w:rsidRDefault="00000000" w:rsidP="00F95057">
      <w:r w:rsidRPr="00F95057">
        <w:rPr>
          <w:rFonts w:hint="eastAsia"/>
        </w:rPr>
        <w:t xml:space="preserve">      break;</w:t>
      </w:r>
    </w:p>
    <w:p w14:paraId="3855278E" w14:textId="77777777" w:rsidR="0015356F" w:rsidRPr="00F95057" w:rsidRDefault="00000000" w:rsidP="00F95057">
      <w:r w:rsidRPr="00F95057">
        <w:rPr>
          <w:rFonts w:hint="eastAsia"/>
        </w:rPr>
        <w:t xml:space="preserve">    case 'R':</w:t>
      </w:r>
    </w:p>
    <w:p w14:paraId="35DB3439" w14:textId="77777777" w:rsidR="0015356F" w:rsidRPr="00F95057" w:rsidRDefault="00000000" w:rsidP="00F95057">
      <w:r w:rsidRPr="00F95057">
        <w:rPr>
          <w:rFonts w:hint="eastAsia"/>
        </w:rPr>
        <w:t xml:space="preserve">      Right();</w:t>
      </w:r>
    </w:p>
    <w:p w14:paraId="356F4D0B" w14:textId="77777777" w:rsidR="0015356F" w:rsidRPr="00F95057" w:rsidRDefault="00000000" w:rsidP="00F95057">
      <w:r w:rsidRPr="00F95057">
        <w:rPr>
          <w:rFonts w:hint="eastAsia"/>
        </w:rPr>
        <w:t xml:space="preserve">      myMatrix.clear();</w:t>
      </w:r>
    </w:p>
    <w:p w14:paraId="09EB6CC6" w14:textId="77777777" w:rsidR="0015356F" w:rsidRPr="00F95057" w:rsidRDefault="00000000" w:rsidP="00F95057">
      <w:r w:rsidRPr="00F95057">
        <w:rPr>
          <w:rFonts w:hint="eastAsia"/>
        </w:rPr>
        <w:t xml:space="preserve">      myMatrix.writeDisplay();</w:t>
      </w:r>
    </w:p>
    <w:p w14:paraId="27B8B03D" w14:textId="77777777" w:rsidR="0015356F" w:rsidRPr="00F95057" w:rsidRDefault="00000000" w:rsidP="00F95057">
      <w:r w:rsidRPr="00F95057">
        <w:rPr>
          <w:rFonts w:hint="eastAsia"/>
        </w:rPr>
        <w:lastRenderedPageBreak/>
        <w:t xml:space="preserve">      for (int i = 0; i &lt; 8; i++)</w:t>
      </w:r>
    </w:p>
    <w:p w14:paraId="734DD27F" w14:textId="77777777" w:rsidR="0015356F" w:rsidRPr="00F95057" w:rsidRDefault="00000000" w:rsidP="00F95057">
      <w:r w:rsidRPr="00F95057">
        <w:rPr>
          <w:rFonts w:hint="eastAsia"/>
        </w:rPr>
        <w:t xml:space="preserve">      {</w:t>
      </w:r>
    </w:p>
    <w:p w14:paraId="0B915723" w14:textId="77777777" w:rsidR="0015356F" w:rsidRPr="00F95057" w:rsidRDefault="00000000" w:rsidP="00F95057">
      <w:r w:rsidRPr="00F95057">
        <w:rPr>
          <w:rFonts w:hint="eastAsia"/>
        </w:rPr>
        <w:t xml:space="preserve">        LEDArray[i] = LedArray3[i];</w:t>
      </w:r>
    </w:p>
    <w:p w14:paraId="61C89D13" w14:textId="77777777" w:rsidR="0015356F" w:rsidRPr="00F95057" w:rsidRDefault="00000000" w:rsidP="00F95057">
      <w:r w:rsidRPr="00F95057">
        <w:rPr>
          <w:rFonts w:hint="eastAsia"/>
        </w:rPr>
        <w:t xml:space="preserve">        for (int j = 7; j &gt;= 0; j--)</w:t>
      </w:r>
    </w:p>
    <w:p w14:paraId="683EC70E" w14:textId="77777777" w:rsidR="0015356F" w:rsidRPr="00F95057" w:rsidRDefault="00000000" w:rsidP="00F95057">
      <w:r w:rsidRPr="00F95057">
        <w:rPr>
          <w:rFonts w:hint="eastAsia"/>
        </w:rPr>
        <w:t xml:space="preserve">        {</w:t>
      </w:r>
    </w:p>
    <w:p w14:paraId="4B67462B" w14:textId="77777777" w:rsidR="0015356F" w:rsidRPr="00F95057" w:rsidRDefault="00000000" w:rsidP="00F95057">
      <w:r w:rsidRPr="00F95057">
        <w:rPr>
          <w:rFonts w:hint="eastAsia"/>
        </w:rPr>
        <w:t xml:space="preserve">          if ((LEDArray[i] &amp; 0x01) &gt; 0)</w:t>
      </w:r>
    </w:p>
    <w:p w14:paraId="53FBB08B" w14:textId="77777777" w:rsidR="0015356F" w:rsidRPr="00F95057" w:rsidRDefault="00000000" w:rsidP="00F95057">
      <w:r w:rsidRPr="00F95057">
        <w:rPr>
          <w:rFonts w:hint="eastAsia"/>
        </w:rPr>
        <w:t xml:space="preserve">            myMatrix.drawPixel(j, i, 1);</w:t>
      </w:r>
    </w:p>
    <w:p w14:paraId="79B0A4ED" w14:textId="77777777" w:rsidR="0015356F" w:rsidRPr="00F95057" w:rsidRDefault="00000000" w:rsidP="00F95057">
      <w:r w:rsidRPr="00F95057">
        <w:rPr>
          <w:rFonts w:hint="eastAsia"/>
        </w:rPr>
        <w:t xml:space="preserve">          LEDArray[i] = LEDArray[i] &gt;&gt; 1;</w:t>
      </w:r>
    </w:p>
    <w:p w14:paraId="08B40F89" w14:textId="77777777" w:rsidR="0015356F" w:rsidRPr="00F95057" w:rsidRDefault="00000000" w:rsidP="00F95057">
      <w:r w:rsidRPr="00F95057">
        <w:rPr>
          <w:rFonts w:hint="eastAsia"/>
        </w:rPr>
        <w:t xml:space="preserve">        }</w:t>
      </w:r>
    </w:p>
    <w:p w14:paraId="7EC4C2EC" w14:textId="77777777" w:rsidR="0015356F" w:rsidRPr="00F95057" w:rsidRDefault="00000000" w:rsidP="00F95057">
      <w:r w:rsidRPr="00F95057">
        <w:rPr>
          <w:rFonts w:hint="eastAsia"/>
        </w:rPr>
        <w:t xml:space="preserve">      }</w:t>
      </w:r>
    </w:p>
    <w:p w14:paraId="5D76D4DD" w14:textId="77777777" w:rsidR="0015356F" w:rsidRPr="00F95057" w:rsidRDefault="00000000" w:rsidP="00F95057">
      <w:r w:rsidRPr="00F95057">
        <w:rPr>
          <w:rFonts w:hint="eastAsia"/>
        </w:rPr>
        <w:t xml:space="preserve">      myMatrix.writeDisplay();</w:t>
      </w:r>
    </w:p>
    <w:p w14:paraId="32D10950" w14:textId="77777777" w:rsidR="0015356F" w:rsidRPr="00F95057" w:rsidRDefault="00000000" w:rsidP="00F95057">
      <w:r w:rsidRPr="00F95057">
        <w:rPr>
          <w:rFonts w:hint="eastAsia"/>
        </w:rPr>
        <w:t xml:space="preserve">      break;</w:t>
      </w:r>
    </w:p>
    <w:p w14:paraId="185F128A" w14:textId="77777777" w:rsidR="0015356F" w:rsidRPr="00F95057" w:rsidRDefault="00000000" w:rsidP="00F95057">
      <w:r w:rsidRPr="00F95057">
        <w:rPr>
          <w:rFonts w:hint="eastAsia"/>
        </w:rPr>
        <w:t xml:space="preserve">    case 'S':</w:t>
      </w:r>
    </w:p>
    <w:p w14:paraId="1256EEC2" w14:textId="77777777" w:rsidR="0015356F" w:rsidRPr="00F95057" w:rsidRDefault="00000000" w:rsidP="00F95057">
      <w:r w:rsidRPr="00F95057">
        <w:rPr>
          <w:rFonts w:hint="eastAsia"/>
        </w:rPr>
        <w:t xml:space="preserve">      Stop();</w:t>
      </w:r>
    </w:p>
    <w:p w14:paraId="2C124BEA" w14:textId="77777777" w:rsidR="0015356F" w:rsidRPr="00F95057" w:rsidRDefault="00000000" w:rsidP="00F95057">
      <w:r w:rsidRPr="00F95057">
        <w:rPr>
          <w:rFonts w:hint="eastAsia"/>
        </w:rPr>
        <w:t xml:space="preserve">      myMatrix.clear();</w:t>
      </w:r>
    </w:p>
    <w:p w14:paraId="54F715C4" w14:textId="77777777" w:rsidR="0015356F" w:rsidRPr="00F95057" w:rsidRDefault="00000000" w:rsidP="00F95057">
      <w:r w:rsidRPr="00F95057">
        <w:rPr>
          <w:rFonts w:hint="eastAsia"/>
        </w:rPr>
        <w:t xml:space="preserve">      myMatrix.writeDisplay();</w:t>
      </w:r>
    </w:p>
    <w:p w14:paraId="260ADE2A" w14:textId="77777777" w:rsidR="0015356F" w:rsidRPr="00F95057" w:rsidRDefault="00000000" w:rsidP="00F95057">
      <w:r w:rsidRPr="00F95057">
        <w:rPr>
          <w:rFonts w:hint="eastAsia"/>
        </w:rPr>
        <w:t xml:space="preserve">      for (int i = 0; i &lt; 8; i++)</w:t>
      </w:r>
    </w:p>
    <w:p w14:paraId="09F9C28F" w14:textId="77777777" w:rsidR="0015356F" w:rsidRPr="00F95057" w:rsidRDefault="00000000" w:rsidP="00F95057">
      <w:r w:rsidRPr="00F95057">
        <w:rPr>
          <w:rFonts w:hint="eastAsia"/>
        </w:rPr>
        <w:t xml:space="preserve">      {</w:t>
      </w:r>
    </w:p>
    <w:p w14:paraId="4DA99E7F" w14:textId="77777777" w:rsidR="0015356F" w:rsidRPr="00F95057" w:rsidRDefault="00000000" w:rsidP="00F95057">
      <w:r w:rsidRPr="00F95057">
        <w:rPr>
          <w:rFonts w:hint="eastAsia"/>
        </w:rPr>
        <w:t xml:space="preserve">        LEDArray[i] = LedArray5[i];</w:t>
      </w:r>
    </w:p>
    <w:p w14:paraId="7F3250F7" w14:textId="77777777" w:rsidR="0015356F" w:rsidRPr="00F95057" w:rsidRDefault="00000000" w:rsidP="00F95057">
      <w:r w:rsidRPr="00F95057">
        <w:rPr>
          <w:rFonts w:hint="eastAsia"/>
        </w:rPr>
        <w:t xml:space="preserve">        for (int j = 7; j &gt;= 0; j--)</w:t>
      </w:r>
    </w:p>
    <w:p w14:paraId="485903F9" w14:textId="77777777" w:rsidR="0015356F" w:rsidRPr="00F95057" w:rsidRDefault="00000000" w:rsidP="00F95057">
      <w:r w:rsidRPr="00F95057">
        <w:rPr>
          <w:rFonts w:hint="eastAsia"/>
        </w:rPr>
        <w:t xml:space="preserve">        {</w:t>
      </w:r>
    </w:p>
    <w:p w14:paraId="19FA4532" w14:textId="77777777" w:rsidR="0015356F" w:rsidRPr="00F95057" w:rsidRDefault="00000000" w:rsidP="00F95057">
      <w:r w:rsidRPr="00F95057">
        <w:rPr>
          <w:rFonts w:hint="eastAsia"/>
        </w:rPr>
        <w:t xml:space="preserve">          if ((LEDArray[i] &amp; 0x01) &gt; 0)</w:t>
      </w:r>
    </w:p>
    <w:p w14:paraId="313D4B8F" w14:textId="77777777" w:rsidR="0015356F" w:rsidRPr="00F95057" w:rsidRDefault="00000000" w:rsidP="00F95057">
      <w:r w:rsidRPr="00F95057">
        <w:rPr>
          <w:rFonts w:hint="eastAsia"/>
        </w:rPr>
        <w:lastRenderedPageBreak/>
        <w:t xml:space="preserve">            myMatrix.drawPixel(j, i, 1);</w:t>
      </w:r>
    </w:p>
    <w:p w14:paraId="17886FDD" w14:textId="77777777" w:rsidR="0015356F" w:rsidRPr="00F95057" w:rsidRDefault="00000000" w:rsidP="00F95057">
      <w:r w:rsidRPr="00F95057">
        <w:rPr>
          <w:rFonts w:hint="eastAsia"/>
        </w:rPr>
        <w:t xml:space="preserve">          LEDArray[i] = LEDArray[i] &gt;&gt; 1;</w:t>
      </w:r>
    </w:p>
    <w:p w14:paraId="68382CA0" w14:textId="77777777" w:rsidR="0015356F" w:rsidRPr="00F95057" w:rsidRDefault="00000000" w:rsidP="00F95057">
      <w:r w:rsidRPr="00F95057">
        <w:rPr>
          <w:rFonts w:hint="eastAsia"/>
        </w:rPr>
        <w:t xml:space="preserve">        }</w:t>
      </w:r>
    </w:p>
    <w:p w14:paraId="4E14F0EF" w14:textId="77777777" w:rsidR="0015356F" w:rsidRPr="00F95057" w:rsidRDefault="00000000" w:rsidP="00F95057">
      <w:r w:rsidRPr="00F95057">
        <w:rPr>
          <w:rFonts w:hint="eastAsia"/>
        </w:rPr>
        <w:t xml:space="preserve">      }</w:t>
      </w:r>
    </w:p>
    <w:p w14:paraId="146BCF80" w14:textId="77777777" w:rsidR="0015356F" w:rsidRPr="00F95057" w:rsidRDefault="00000000" w:rsidP="00F95057">
      <w:r w:rsidRPr="00F95057">
        <w:rPr>
          <w:rFonts w:hint="eastAsia"/>
        </w:rPr>
        <w:t xml:space="preserve">      myMatrix.writeDisplay();</w:t>
      </w:r>
    </w:p>
    <w:p w14:paraId="070430B4" w14:textId="77777777" w:rsidR="0015356F" w:rsidRPr="00F95057" w:rsidRDefault="00000000" w:rsidP="00F95057">
      <w:r w:rsidRPr="00F95057">
        <w:rPr>
          <w:rFonts w:hint="eastAsia"/>
        </w:rPr>
        <w:t xml:space="preserve">      noTone(6);</w:t>
      </w:r>
    </w:p>
    <w:p w14:paraId="46CD1CA4" w14:textId="77777777" w:rsidR="0015356F" w:rsidRPr="00F95057" w:rsidRDefault="00000000" w:rsidP="00F95057">
      <w:r w:rsidRPr="00F95057">
        <w:rPr>
          <w:rFonts w:hint="eastAsia"/>
        </w:rPr>
        <w:t xml:space="preserve">      break;</w:t>
      </w:r>
    </w:p>
    <w:p w14:paraId="45D0A2B5" w14:textId="77777777" w:rsidR="0015356F" w:rsidRPr="00F95057" w:rsidRDefault="00000000" w:rsidP="00F95057">
      <w:r w:rsidRPr="00F95057">
        <w:rPr>
          <w:rFonts w:hint="eastAsia"/>
        </w:rPr>
        <w:t xml:space="preserve">    case 'U':</w:t>
      </w:r>
    </w:p>
    <w:p w14:paraId="6FFEDF81" w14:textId="77777777" w:rsidR="0015356F" w:rsidRPr="00F95057" w:rsidRDefault="00000000" w:rsidP="00F95057">
      <w:r w:rsidRPr="00F95057">
        <w:rPr>
          <w:rFonts w:hint="eastAsia"/>
        </w:rPr>
        <w:t xml:space="preserve">      follow();</w:t>
      </w:r>
    </w:p>
    <w:p w14:paraId="1FD14B54" w14:textId="77777777" w:rsidR="0015356F" w:rsidRPr="00F95057" w:rsidRDefault="00000000" w:rsidP="00F95057">
      <w:r w:rsidRPr="00F95057">
        <w:rPr>
          <w:rFonts w:hint="eastAsia"/>
        </w:rPr>
        <w:t xml:space="preserve">      break;</w:t>
      </w:r>
    </w:p>
    <w:p w14:paraId="3B43ABE9" w14:textId="77777777" w:rsidR="0015356F" w:rsidRPr="00F95057" w:rsidRDefault="00000000" w:rsidP="00F95057">
      <w:r w:rsidRPr="00F95057">
        <w:rPr>
          <w:rFonts w:hint="eastAsia"/>
        </w:rPr>
        <w:t xml:space="preserve">    case 'X':</w:t>
      </w:r>
    </w:p>
    <w:p w14:paraId="2E26CDAE" w14:textId="77777777" w:rsidR="0015356F" w:rsidRPr="00F95057" w:rsidRDefault="00000000" w:rsidP="00F95057">
      <w:r w:rsidRPr="00F95057">
        <w:rPr>
          <w:rFonts w:hint="eastAsia"/>
        </w:rPr>
        <w:t xml:space="preserve">      tracking();</w:t>
      </w:r>
    </w:p>
    <w:p w14:paraId="21AD635B" w14:textId="77777777" w:rsidR="0015356F" w:rsidRPr="00F95057" w:rsidRDefault="00000000" w:rsidP="00F95057">
      <w:r w:rsidRPr="00F95057">
        <w:rPr>
          <w:rFonts w:hint="eastAsia"/>
        </w:rPr>
        <w:t xml:space="preserve">      break;</w:t>
      </w:r>
    </w:p>
    <w:p w14:paraId="13C9570E" w14:textId="77777777" w:rsidR="0015356F" w:rsidRPr="00F95057" w:rsidRDefault="00000000" w:rsidP="00F95057">
      <w:r w:rsidRPr="00F95057">
        <w:rPr>
          <w:rFonts w:hint="eastAsia"/>
        </w:rPr>
        <w:t xml:space="preserve">    case 'Y':</w:t>
      </w:r>
    </w:p>
    <w:p w14:paraId="2E1D6205" w14:textId="77777777" w:rsidR="0015356F" w:rsidRPr="00F95057" w:rsidRDefault="00000000" w:rsidP="00F95057">
      <w:r w:rsidRPr="00F95057">
        <w:rPr>
          <w:rFonts w:hint="eastAsia"/>
        </w:rPr>
        <w:t xml:space="preserve">      sound();</w:t>
      </w:r>
    </w:p>
    <w:p w14:paraId="38461A8E" w14:textId="77777777" w:rsidR="0015356F" w:rsidRPr="00F95057" w:rsidRDefault="00000000" w:rsidP="00F95057">
      <w:r w:rsidRPr="00F95057">
        <w:rPr>
          <w:rFonts w:hint="eastAsia"/>
        </w:rPr>
        <w:t xml:space="preserve">      break;</w:t>
      </w:r>
    </w:p>
    <w:p w14:paraId="74759106" w14:textId="77777777" w:rsidR="0015356F" w:rsidRPr="00F95057" w:rsidRDefault="00000000" w:rsidP="00F95057">
      <w:r w:rsidRPr="00F95057">
        <w:rPr>
          <w:rFonts w:hint="eastAsia"/>
        </w:rPr>
        <w:t xml:space="preserve">    case '1':</w:t>
      </w:r>
    </w:p>
    <w:p w14:paraId="5D499268" w14:textId="77777777" w:rsidR="0015356F" w:rsidRPr="00F95057" w:rsidRDefault="00000000" w:rsidP="00F95057">
      <w:r w:rsidRPr="00F95057">
        <w:rPr>
          <w:rFonts w:hint="eastAsia"/>
        </w:rPr>
        <w:t xml:space="preserve">      tone(6, 262);</w:t>
      </w:r>
    </w:p>
    <w:p w14:paraId="6A828A1A" w14:textId="77777777" w:rsidR="0015356F" w:rsidRPr="00F95057" w:rsidRDefault="00000000" w:rsidP="00F95057">
      <w:r w:rsidRPr="00F95057">
        <w:rPr>
          <w:rFonts w:hint="eastAsia"/>
        </w:rPr>
        <w:t xml:space="preserve">      break;</w:t>
      </w:r>
    </w:p>
    <w:p w14:paraId="2CF8FDFC" w14:textId="77777777" w:rsidR="0015356F" w:rsidRPr="00F95057" w:rsidRDefault="00000000" w:rsidP="00F95057">
      <w:r w:rsidRPr="00F95057">
        <w:rPr>
          <w:rFonts w:hint="eastAsia"/>
        </w:rPr>
        <w:t xml:space="preserve">    case '2':</w:t>
      </w:r>
    </w:p>
    <w:p w14:paraId="67346DA8" w14:textId="77777777" w:rsidR="0015356F" w:rsidRPr="00F95057" w:rsidRDefault="00000000" w:rsidP="00F95057">
      <w:r w:rsidRPr="00F95057">
        <w:rPr>
          <w:rFonts w:hint="eastAsia"/>
        </w:rPr>
        <w:t xml:space="preserve">      tone(6, 294);</w:t>
      </w:r>
    </w:p>
    <w:p w14:paraId="615FC050" w14:textId="77777777" w:rsidR="0015356F" w:rsidRPr="00F95057" w:rsidRDefault="00000000" w:rsidP="00F95057">
      <w:r w:rsidRPr="00F95057">
        <w:rPr>
          <w:rFonts w:hint="eastAsia"/>
        </w:rPr>
        <w:t xml:space="preserve">      break;</w:t>
      </w:r>
    </w:p>
    <w:p w14:paraId="3161A7B0" w14:textId="77777777" w:rsidR="0015356F" w:rsidRPr="00F95057" w:rsidRDefault="00000000" w:rsidP="00F95057">
      <w:r w:rsidRPr="00F95057">
        <w:rPr>
          <w:rFonts w:hint="eastAsia"/>
        </w:rPr>
        <w:lastRenderedPageBreak/>
        <w:t xml:space="preserve">    case '3':</w:t>
      </w:r>
    </w:p>
    <w:p w14:paraId="0A6AD0A0" w14:textId="77777777" w:rsidR="0015356F" w:rsidRPr="00F95057" w:rsidRDefault="00000000" w:rsidP="00F95057">
      <w:r w:rsidRPr="00F95057">
        <w:rPr>
          <w:rFonts w:hint="eastAsia"/>
        </w:rPr>
        <w:t xml:space="preserve">      tone(6, 330);</w:t>
      </w:r>
    </w:p>
    <w:p w14:paraId="3ED23AC1" w14:textId="77777777" w:rsidR="0015356F" w:rsidRPr="00F95057" w:rsidRDefault="00000000" w:rsidP="00F95057">
      <w:r w:rsidRPr="00F95057">
        <w:rPr>
          <w:rFonts w:hint="eastAsia"/>
        </w:rPr>
        <w:t xml:space="preserve">      break;</w:t>
      </w:r>
    </w:p>
    <w:p w14:paraId="2224D389" w14:textId="77777777" w:rsidR="0015356F" w:rsidRPr="00F95057" w:rsidRDefault="00000000" w:rsidP="00F95057">
      <w:r w:rsidRPr="00F95057">
        <w:rPr>
          <w:rFonts w:hint="eastAsia"/>
        </w:rPr>
        <w:t xml:space="preserve">    case '4':</w:t>
      </w:r>
    </w:p>
    <w:p w14:paraId="79D3E4F1" w14:textId="77777777" w:rsidR="0015356F" w:rsidRPr="00F95057" w:rsidRDefault="00000000" w:rsidP="00F95057">
      <w:r w:rsidRPr="00F95057">
        <w:rPr>
          <w:rFonts w:hint="eastAsia"/>
        </w:rPr>
        <w:t xml:space="preserve">      tone(6, 349);</w:t>
      </w:r>
    </w:p>
    <w:p w14:paraId="5102D7E7" w14:textId="77777777" w:rsidR="0015356F" w:rsidRPr="00F95057" w:rsidRDefault="00000000" w:rsidP="00F95057">
      <w:r w:rsidRPr="00F95057">
        <w:rPr>
          <w:rFonts w:hint="eastAsia"/>
        </w:rPr>
        <w:t xml:space="preserve">      break;</w:t>
      </w:r>
    </w:p>
    <w:p w14:paraId="7521978D" w14:textId="77777777" w:rsidR="0015356F" w:rsidRPr="00F95057" w:rsidRDefault="00000000" w:rsidP="00F95057">
      <w:r w:rsidRPr="00F95057">
        <w:rPr>
          <w:rFonts w:hint="eastAsia"/>
        </w:rPr>
        <w:t xml:space="preserve">    case '5':</w:t>
      </w:r>
    </w:p>
    <w:p w14:paraId="24BFE5E0" w14:textId="77777777" w:rsidR="0015356F" w:rsidRPr="00F95057" w:rsidRDefault="00000000" w:rsidP="00F95057">
      <w:r w:rsidRPr="00F95057">
        <w:rPr>
          <w:rFonts w:hint="eastAsia"/>
        </w:rPr>
        <w:t xml:space="preserve">      tone(6, 392);</w:t>
      </w:r>
    </w:p>
    <w:p w14:paraId="70E27A58" w14:textId="77777777" w:rsidR="0015356F" w:rsidRPr="00F95057" w:rsidRDefault="00000000" w:rsidP="00F95057">
      <w:r w:rsidRPr="00F95057">
        <w:rPr>
          <w:rFonts w:hint="eastAsia"/>
        </w:rPr>
        <w:t xml:space="preserve">      break;</w:t>
      </w:r>
    </w:p>
    <w:p w14:paraId="3B7C761C" w14:textId="77777777" w:rsidR="0015356F" w:rsidRPr="00F95057" w:rsidRDefault="00000000" w:rsidP="00F95057">
      <w:r w:rsidRPr="00F95057">
        <w:rPr>
          <w:rFonts w:hint="eastAsia"/>
        </w:rPr>
        <w:t xml:space="preserve">    case '6':</w:t>
      </w:r>
    </w:p>
    <w:p w14:paraId="30CBD8A1" w14:textId="77777777" w:rsidR="0015356F" w:rsidRPr="00F95057" w:rsidRDefault="00000000" w:rsidP="00F95057">
      <w:r w:rsidRPr="00F95057">
        <w:rPr>
          <w:rFonts w:hint="eastAsia"/>
        </w:rPr>
        <w:t xml:space="preserve">      tone(6, 440);</w:t>
      </w:r>
    </w:p>
    <w:p w14:paraId="174264C5" w14:textId="77777777" w:rsidR="0015356F" w:rsidRPr="00F95057" w:rsidRDefault="00000000" w:rsidP="00F95057">
      <w:r w:rsidRPr="00F95057">
        <w:rPr>
          <w:rFonts w:hint="eastAsia"/>
        </w:rPr>
        <w:t xml:space="preserve">      break;</w:t>
      </w:r>
    </w:p>
    <w:p w14:paraId="69208998" w14:textId="77777777" w:rsidR="0015356F" w:rsidRPr="00F95057" w:rsidRDefault="00000000" w:rsidP="00F95057">
      <w:r w:rsidRPr="00F95057">
        <w:rPr>
          <w:rFonts w:hint="eastAsia"/>
        </w:rPr>
        <w:t xml:space="preserve">    case '7':</w:t>
      </w:r>
    </w:p>
    <w:p w14:paraId="204B769F" w14:textId="77777777" w:rsidR="0015356F" w:rsidRPr="00F95057" w:rsidRDefault="00000000" w:rsidP="00F95057">
      <w:r w:rsidRPr="00F95057">
        <w:rPr>
          <w:rFonts w:hint="eastAsia"/>
        </w:rPr>
        <w:t xml:space="preserve">      tone(6, 494);</w:t>
      </w:r>
    </w:p>
    <w:p w14:paraId="0A12628B" w14:textId="77777777" w:rsidR="0015356F" w:rsidRPr="00F95057" w:rsidRDefault="00000000" w:rsidP="00F95057">
      <w:r w:rsidRPr="00F95057">
        <w:rPr>
          <w:rFonts w:hint="eastAsia"/>
        </w:rPr>
        <w:t xml:space="preserve">      break;</w:t>
      </w:r>
    </w:p>
    <w:p w14:paraId="7E5B2B7C" w14:textId="77777777" w:rsidR="0015356F" w:rsidRPr="00F95057" w:rsidRDefault="00000000" w:rsidP="00F95057">
      <w:r w:rsidRPr="00F95057">
        <w:rPr>
          <w:rFonts w:hint="eastAsia"/>
        </w:rPr>
        <w:t xml:space="preserve">    case '8':</w:t>
      </w:r>
    </w:p>
    <w:p w14:paraId="0AA02EB5" w14:textId="77777777" w:rsidR="0015356F" w:rsidRPr="00F95057" w:rsidRDefault="00000000" w:rsidP="00F95057">
      <w:r w:rsidRPr="00F95057">
        <w:rPr>
          <w:rFonts w:hint="eastAsia"/>
        </w:rPr>
        <w:t xml:space="preserve">      tone(6, 532);</w:t>
      </w:r>
    </w:p>
    <w:p w14:paraId="3E2C9691" w14:textId="77777777" w:rsidR="0015356F" w:rsidRPr="00F95057" w:rsidRDefault="00000000" w:rsidP="00F95057">
      <w:r w:rsidRPr="00F95057">
        <w:rPr>
          <w:rFonts w:hint="eastAsia"/>
        </w:rPr>
        <w:t xml:space="preserve">      break;</w:t>
      </w:r>
    </w:p>
    <w:p w14:paraId="4F991716" w14:textId="77777777" w:rsidR="0015356F" w:rsidRPr="00F95057" w:rsidRDefault="00000000" w:rsidP="00F95057">
      <w:r w:rsidRPr="00F95057">
        <w:rPr>
          <w:rFonts w:hint="eastAsia"/>
        </w:rPr>
        <w:t xml:space="preserve">    case 'G':</w:t>
      </w:r>
    </w:p>
    <w:p w14:paraId="3F177BBD" w14:textId="77777777" w:rsidR="0015356F" w:rsidRPr="00F95057" w:rsidRDefault="00000000" w:rsidP="00F95057">
      <w:r w:rsidRPr="00F95057">
        <w:rPr>
          <w:rFonts w:hint="eastAsia"/>
        </w:rPr>
        <w:t xml:space="preserve">      tone(6, 587);</w:t>
      </w:r>
    </w:p>
    <w:p w14:paraId="02F2C5D9" w14:textId="77777777" w:rsidR="0015356F" w:rsidRPr="00F95057" w:rsidRDefault="00000000" w:rsidP="00F95057">
      <w:r w:rsidRPr="00F95057">
        <w:rPr>
          <w:rFonts w:hint="eastAsia"/>
        </w:rPr>
        <w:t xml:space="preserve">      break;</w:t>
      </w:r>
    </w:p>
    <w:p w14:paraId="369CD48C" w14:textId="77777777" w:rsidR="0015356F" w:rsidRPr="00F95057" w:rsidRDefault="00000000" w:rsidP="00F95057">
      <w:r w:rsidRPr="00F95057">
        <w:rPr>
          <w:rFonts w:hint="eastAsia"/>
        </w:rPr>
        <w:t xml:space="preserve">    case 'H':</w:t>
      </w:r>
    </w:p>
    <w:p w14:paraId="3992D9FA" w14:textId="77777777" w:rsidR="0015356F" w:rsidRPr="00F95057" w:rsidRDefault="00000000" w:rsidP="00F95057">
      <w:r w:rsidRPr="00F95057">
        <w:rPr>
          <w:rFonts w:hint="eastAsia"/>
        </w:rPr>
        <w:lastRenderedPageBreak/>
        <w:t xml:space="preserve">      tone(6, 659);</w:t>
      </w:r>
    </w:p>
    <w:p w14:paraId="51C11181" w14:textId="77777777" w:rsidR="0015356F" w:rsidRPr="00F95057" w:rsidRDefault="00000000" w:rsidP="00F95057">
      <w:r w:rsidRPr="00F95057">
        <w:rPr>
          <w:rFonts w:hint="eastAsia"/>
        </w:rPr>
        <w:t xml:space="preserve">      break;</w:t>
      </w:r>
    </w:p>
    <w:p w14:paraId="76C958DA" w14:textId="77777777" w:rsidR="0015356F" w:rsidRPr="00F95057" w:rsidRDefault="00000000" w:rsidP="00F95057">
      <w:r w:rsidRPr="00F95057">
        <w:rPr>
          <w:rFonts w:hint="eastAsia"/>
        </w:rPr>
        <w:t xml:space="preserve">    case 'J':</w:t>
      </w:r>
    </w:p>
    <w:p w14:paraId="25629EFB" w14:textId="77777777" w:rsidR="0015356F" w:rsidRPr="00F95057" w:rsidRDefault="00000000" w:rsidP="00F95057">
      <w:r w:rsidRPr="00F95057">
        <w:rPr>
          <w:rFonts w:hint="eastAsia"/>
        </w:rPr>
        <w:t xml:space="preserve">      tone(6, 698);</w:t>
      </w:r>
    </w:p>
    <w:p w14:paraId="5379B95B" w14:textId="77777777" w:rsidR="0015356F" w:rsidRPr="00F95057" w:rsidRDefault="00000000" w:rsidP="00F95057">
      <w:r w:rsidRPr="00F95057">
        <w:rPr>
          <w:rFonts w:hint="eastAsia"/>
        </w:rPr>
        <w:t xml:space="preserve">      break;</w:t>
      </w:r>
    </w:p>
    <w:p w14:paraId="7FC8BE68" w14:textId="77777777" w:rsidR="0015356F" w:rsidRPr="00F95057" w:rsidRDefault="00000000" w:rsidP="00F95057">
      <w:r w:rsidRPr="00F95057">
        <w:rPr>
          <w:rFonts w:hint="eastAsia"/>
        </w:rPr>
        <w:t xml:space="preserve">    case 'P':</w:t>
      </w:r>
    </w:p>
    <w:p w14:paraId="533DA0A1" w14:textId="77777777" w:rsidR="0015356F" w:rsidRPr="00F95057" w:rsidRDefault="00000000" w:rsidP="00F95057">
      <w:r w:rsidRPr="00F95057">
        <w:rPr>
          <w:rFonts w:hint="eastAsia"/>
        </w:rPr>
        <w:t xml:space="preserve">      music123();</w:t>
      </w:r>
    </w:p>
    <w:p w14:paraId="7E481C46" w14:textId="77777777" w:rsidR="0015356F" w:rsidRPr="00F95057" w:rsidRDefault="00000000" w:rsidP="00F95057">
      <w:r w:rsidRPr="00F95057">
        <w:rPr>
          <w:rFonts w:hint="eastAsia"/>
        </w:rPr>
        <w:t xml:space="preserve">      break;</w:t>
      </w:r>
    </w:p>
    <w:p w14:paraId="2F7196D4" w14:textId="77777777" w:rsidR="0015356F" w:rsidRPr="00F95057" w:rsidRDefault="00000000" w:rsidP="00F95057">
      <w:r w:rsidRPr="00F95057">
        <w:rPr>
          <w:rFonts w:hint="eastAsia"/>
        </w:rPr>
        <w:t xml:space="preserve">  }</w:t>
      </w:r>
    </w:p>
    <w:p w14:paraId="33B3FDFC" w14:textId="77777777" w:rsidR="0015356F" w:rsidRPr="00F95057" w:rsidRDefault="0015356F" w:rsidP="00F95057"/>
    <w:p w14:paraId="1B238484" w14:textId="77777777" w:rsidR="0015356F" w:rsidRPr="00F95057" w:rsidRDefault="00000000" w:rsidP="00F95057">
      <w:r w:rsidRPr="00F95057">
        <w:rPr>
          <w:rFonts w:hint="eastAsia"/>
        </w:rPr>
        <w:t>}</w:t>
      </w:r>
    </w:p>
    <w:p w14:paraId="3C9F78DF" w14:textId="77777777" w:rsidR="0015356F" w:rsidRPr="00F95057" w:rsidRDefault="0015356F" w:rsidP="00F95057"/>
    <w:p w14:paraId="4CECD056" w14:textId="77777777" w:rsidR="0015356F" w:rsidRPr="00F95057" w:rsidRDefault="0015356F" w:rsidP="00F95057"/>
    <w:p w14:paraId="34015E77" w14:textId="77777777" w:rsidR="0015356F" w:rsidRPr="00F95057" w:rsidRDefault="00000000" w:rsidP="00F95057">
      <w:r w:rsidRPr="00F95057">
        <w:rPr>
          <w:rFonts w:hint="eastAsia"/>
        </w:rPr>
        <w:t>Test Result</w:t>
      </w:r>
      <w:r w:rsidRPr="00F95057">
        <w:rPr>
          <w:rFonts w:hint="eastAsia"/>
        </w:rPr>
        <w:t>：</w:t>
      </w:r>
    </w:p>
    <w:p w14:paraId="3391D24C" w14:textId="77777777" w:rsidR="0015356F" w:rsidRPr="00F95057" w:rsidRDefault="00000000" w:rsidP="00F95057">
      <w:r w:rsidRPr="00F95057">
        <w:rPr>
          <w:rFonts w:hint="eastAsia"/>
        </w:rPr>
        <w:t>Upload code, open switches under the yellow robot and pair with Bluetooth. Then you can control this robot through App.</w:t>
      </w:r>
    </w:p>
    <w:p w14:paraId="7C3D89FE" w14:textId="77777777" w:rsidR="0015356F" w:rsidRPr="00F95057" w:rsidRDefault="0015356F" w:rsidP="00F95057"/>
    <w:p w14:paraId="5FE3D40D" w14:textId="77777777" w:rsidR="0015356F" w:rsidRPr="00F95057" w:rsidRDefault="0015356F" w:rsidP="00F95057"/>
    <w:p w14:paraId="424ADD73" w14:textId="77777777" w:rsidR="0015356F" w:rsidRPr="00F95057" w:rsidRDefault="00000000" w:rsidP="00F95057">
      <w:r w:rsidRPr="00F95057">
        <w:rPr>
          <w:rFonts w:hint="eastAsia"/>
        </w:rPr>
        <w:t>Resource:</w:t>
      </w:r>
    </w:p>
    <w:p w14:paraId="4D1E5FBD" w14:textId="77777777" w:rsidR="0015356F" w:rsidRPr="00F95057" w:rsidRDefault="00000000" w:rsidP="00F95057">
      <w:r w:rsidRPr="00F95057">
        <w:rPr>
          <w:rFonts w:hint="eastAsia"/>
        </w:rPr>
        <w:t>Download code, libraries and Arduino IDE:</w:t>
      </w:r>
    </w:p>
    <w:p w14:paraId="214BC322" w14:textId="77777777" w:rsidR="0015356F" w:rsidRPr="00F95057" w:rsidRDefault="00000000" w:rsidP="00F95057">
      <w:hyperlink r:id="rId129" w:history="1">
        <w:r w:rsidRPr="00F95057">
          <w:rPr>
            <w:rStyle w:val="ab"/>
            <w:rFonts w:hint="eastAsia"/>
          </w:rPr>
          <w:t>https://kd.kidsbits.cc/KD0003</w:t>
        </w:r>
      </w:hyperlink>
    </w:p>
    <w:sectPr w:rsidR="0015356F" w:rsidRPr="00F95057" w:rsidSect="00F95057">
      <w:headerReference w:type="default" r:id="rId130"/>
      <w:footerReference w:type="default" r:id="rId131"/>
      <w:pgSz w:w="11906" w:h="16838"/>
      <w:pgMar w:top="1440" w:right="980" w:bottom="1440" w:left="960" w:header="510"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1F060" w14:textId="77777777" w:rsidR="00CE4797" w:rsidRDefault="00CE4797">
      <w:r>
        <w:separator/>
      </w:r>
    </w:p>
  </w:endnote>
  <w:endnote w:type="continuationSeparator" w:id="0">
    <w:p w14:paraId="37C6BC7B" w14:textId="77777777" w:rsidR="00CE4797" w:rsidRDefault="00CE47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dobeSongStd-Light">
    <w:altName w:val="宋体"/>
    <w:panose1 w:val="02020300000000000000"/>
    <w:charset w:val="86"/>
    <w:family w:val="auto"/>
    <w:pitch w:val="default"/>
    <w:sig w:usb0="00000207" w:usb1="0A0F1810" w:usb2="00000016" w:usb3="00000000" w:csb0="00060007"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9A607" w14:textId="77777777" w:rsidR="0015356F" w:rsidRDefault="00000000">
    <w:pPr>
      <w:pStyle w:val="a4"/>
    </w:pPr>
    <w:r>
      <w:rPr>
        <w:noProof/>
      </w:rPr>
      <mc:AlternateContent>
        <mc:Choice Requires="wps">
          <w:drawing>
            <wp:anchor distT="0" distB="0" distL="114300" distR="114300" simplePos="0" relativeHeight="251656192" behindDoc="0" locked="0" layoutInCell="1" allowOverlap="1" wp14:anchorId="620C2ABB" wp14:editId="07D02812">
              <wp:simplePos x="0" y="0"/>
              <wp:positionH relativeFrom="margin">
                <wp:align>right</wp:align>
              </wp:positionH>
              <wp:positionV relativeFrom="paragraph">
                <wp:posOffset>0</wp:posOffset>
              </wp:positionV>
              <wp:extent cx="1828800" cy="1828800"/>
              <wp:effectExtent l="0" t="0" r="0" b="0"/>
              <wp:wrapNone/>
              <wp:docPr id="131"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406A3B03" w14:textId="77777777" w:rsidR="0015356F"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vert="horz" wrap="none" lIns="0" tIns="0" rIns="0" bIns="0" anchor="t" anchorCtr="0">
                      <a:spAutoFit/>
                    </wps:bodyPr>
                  </wps:wsp>
                </a:graphicData>
              </a:graphic>
            </wp:anchor>
          </w:drawing>
        </mc:Choice>
        <mc:Fallback>
          <w:pict>
            <v:shapetype w14:anchorId="620C2ABB" id="_x0000_t202" coordsize="21600,21600" o:spt="202" path="m,l,21600r21600,l21600,xe">
              <v:stroke joinstyle="miter"/>
              <v:path gradientshapeok="t" o:connecttype="rect"/>
            </v:shapetype>
            <v:shape id="文本框 4" o:spid="_x0000_s1033" type="#_x0000_t202" style="position:absolute;margin-left:92.8pt;margin-top:0;width:2in;height:2in;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" filled="f" stroked="f">
              <v:textbox style="mso-fit-shape-to-text:t" inset="0,0,0,0">
                <w:txbxContent>
                  <w:p w14:paraId="406A3B03" w14:textId="77777777" w:rsidR="0015356F"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0A18E" w14:textId="77777777" w:rsidR="00CE4797" w:rsidRDefault="00CE4797">
      <w:r>
        <w:separator/>
      </w:r>
    </w:p>
  </w:footnote>
  <w:footnote w:type="continuationSeparator" w:id="0">
    <w:p w14:paraId="7C373D60" w14:textId="77777777" w:rsidR="00CE4797" w:rsidRDefault="00CE47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D79C" w14:textId="77777777" w:rsidR="0015356F" w:rsidRDefault="00000000">
    <w:pPr>
      <w:pStyle w:val="a4"/>
    </w:pPr>
    <w:r>
      <w:rPr>
        <w:rFonts w:ascii="Arial" w:hAnsi="Arial" w:hint="eastAsia"/>
        <w:noProof/>
        <w:sz w:val="72"/>
      </w:rPr>
      <w:drawing>
        <wp:anchor distT="0" distB="0" distL="114300" distR="114300" simplePos="0" relativeHeight="251658240" behindDoc="0" locked="0" layoutInCell="1" allowOverlap="1" wp14:anchorId="5FEFE3B0" wp14:editId="10FEB1FB">
          <wp:simplePos x="0" y="0"/>
          <wp:positionH relativeFrom="column">
            <wp:posOffset>336550</wp:posOffset>
          </wp:positionH>
          <wp:positionV relativeFrom="paragraph">
            <wp:posOffset>-135255</wp:posOffset>
          </wp:positionV>
          <wp:extent cx="461645" cy="377190"/>
          <wp:effectExtent l="0" t="0" r="0" b="3810"/>
          <wp:wrapSquare wrapText="bothSides"/>
          <wp:docPr id="132"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descr="logo"/>
                  <pic:cNvPicPr>
                    <a:picLocks noChangeAspect="1"/>
                  </pic:cNvPicPr>
                </pic:nvPicPr>
                <pic:blipFill>
                  <a:blip r:embed="rId1"/>
                  <a:srcRect l="26958" r="22661" b="30118"/>
                  <a:stretch>
                    <a:fillRect/>
                  </a:stretch>
                </pic:blipFill>
                <pic:spPr>
                  <a:xfrm>
                    <a:off x="0" y="0"/>
                    <a:ext cx="461645" cy="377190"/>
                  </a:xfrm>
                  <a:prstGeom prst="rect">
                    <a:avLst/>
                  </a:prstGeom>
                  <a:noFill/>
                  <a:ln>
                    <a:noFill/>
                  </a:ln>
                </pic:spPr>
              </pic:pic>
            </a:graphicData>
          </a:graphic>
        </wp:anchor>
      </w:drawing>
    </w:r>
    <w:r>
      <w:rPr>
        <w:rFonts w:ascii="Arial" w:hAnsi="Arial" w:hint="eastAsia"/>
        <w:sz w:val="72"/>
      </w:rPr>
      <w:t xml:space="preserve"> </w:t>
    </w:r>
    <w:r>
      <w:rPr>
        <w:rFonts w:hint="eastAsia"/>
      </w:rPr>
      <w:t xml:space="preserve">                       </w:t>
    </w:r>
  </w:p>
  <w:p w14:paraId="2F736BFE" w14:textId="77777777" w:rsidR="0015356F" w:rsidRDefault="00000000">
    <w:pPr>
      <w:pStyle w:val="a5"/>
      <w:pBdr>
        <w:bottom w:val="none" w:sz="0" w:space="1" w:color="auto"/>
      </w:pBdr>
      <w:tabs>
        <w:tab w:val="clear" w:pos="4153"/>
        <w:tab w:val="clear" w:pos="8306"/>
        <w:tab w:val="left" w:pos="4841"/>
        <w:tab w:val="right" w:pos="8820"/>
      </w:tabs>
      <w:ind w:rightChars="-153" w:right="-428"/>
      <w:jc w:val="both"/>
      <w:rPr>
        <w:color w:val="843C0B"/>
      </w:rPr>
    </w:pPr>
    <w:r>
      <w:rPr>
        <w:noProof/>
        <w:sz w:val="72"/>
      </w:rPr>
      <mc:AlternateContent>
        <mc:Choice Requires="wps">
          <w:drawing>
            <wp:anchor distT="0" distB="0" distL="114300" distR="114300" simplePos="0" relativeHeight="251660288" behindDoc="0" locked="0" layoutInCell="1" allowOverlap="1" wp14:anchorId="15FE91E6" wp14:editId="622FE25E">
              <wp:simplePos x="0" y="0"/>
              <wp:positionH relativeFrom="column">
                <wp:posOffset>-86360</wp:posOffset>
              </wp:positionH>
              <wp:positionV relativeFrom="paragraph">
                <wp:posOffset>27305</wp:posOffset>
              </wp:positionV>
              <wp:extent cx="1282065" cy="300355"/>
              <wp:effectExtent l="0" t="0" r="0" b="0"/>
              <wp:wrapNone/>
              <wp:docPr id="133" name="文本框 1"/>
              <wp:cNvGraphicFramePr/>
              <a:graphic xmlns:a="http://schemas.openxmlformats.org/drawingml/2006/main">
                <a:graphicData uri="http://schemas.microsoft.com/office/word/2010/wordprocessingShape">
                  <wps:wsp>
                    <wps:cNvSpPr txBox="1"/>
                    <wps:spPr>
                      <a:xfrm>
                        <a:off x="4641215" y="439420"/>
                        <a:ext cx="1282065" cy="300355"/>
                      </a:xfrm>
                      <a:prstGeom prst="rect">
                        <a:avLst/>
                      </a:prstGeom>
                      <a:noFill/>
                      <a:ln w="6350">
                        <a:noFill/>
                      </a:ln>
                      <a:effectLst/>
                    </wps:spPr>
                    <wps:txbx>
                      <w:txbxContent>
                        <w:p w14:paraId="56FF2932" w14:textId="77777777" w:rsidR="0015356F" w:rsidRDefault="00000000">
                          <w:pPr>
                            <w:rPr>
                              <w:sz w:val="18"/>
                              <w:szCs w:val="18"/>
                            </w:rPr>
                          </w:pPr>
                          <w:r>
                            <w:rPr>
                              <w:rFonts w:hint="eastAsia"/>
                              <w:sz w:val="18"/>
                              <w:szCs w:val="18"/>
                            </w:rPr>
                            <w:t>www.keyestudio.com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5FE91E6" id="_x0000_t202" coordsize="21600,21600" o:spt="202" path="m,l,21600r21600,l21600,xe">
              <v:stroke joinstyle="miter"/>
              <v:path gradientshapeok="t" o:connecttype="rect"/>
            </v:shapetype>
            <v:shape id="文本框 1" o:spid="_x0000_s1032" type="#_x0000_t202" style="position:absolute;left:0;text-align:left;margin-left:-6.8pt;margin-top:2.15pt;width:100.95pt;height:23.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" filled="f" stroked="f" strokeweight=".5pt">
              <v:textbox>
                <w:txbxContent>
                  <w:p w14:paraId="56FF2932" w14:textId="77777777" w:rsidR="0015356F" w:rsidRDefault="00000000">
                    <w:pPr>
                      <w:rPr>
                        <w:sz w:val="18"/>
                        <w:szCs w:val="18"/>
                      </w:rPr>
                    </w:pPr>
                    <w:r>
                      <w:rPr>
                        <w:rFonts w:hint="eastAsia"/>
                        <w:sz w:val="18"/>
                        <w:szCs w:val="18"/>
                      </w:rPr>
                      <w:t>www.keyestudio.com</w:t>
                    </w:r>
                  </w:p>
                </w:txbxContent>
              </v:textbox>
            </v:shape>
          </w:pict>
        </mc:Fallback>
      </mc:AlternateContent>
    </w:r>
  </w:p>
  <w:p w14:paraId="7A02AD89" w14:textId="77777777" w:rsidR="0015356F" w:rsidRDefault="0015356F">
    <w:pPr>
      <w:pStyle w:val="a5"/>
      <w:pBdr>
        <w:bottom w:val="thinThickSmallGap" w:sz="12" w:space="1" w:color="4A0000"/>
      </w:pBdr>
      <w:tabs>
        <w:tab w:val="clear" w:pos="4153"/>
        <w:tab w:val="clear" w:pos="8306"/>
        <w:tab w:val="left" w:pos="4841"/>
        <w:tab w:val="right" w:pos="8820"/>
      </w:tabs>
      <w:rPr>
        <w:rFonts w:ascii="Calibri" w:hAnsi="Verdana" w:cs="Verdana"/>
        <w:color w:val="000000"/>
        <w:sz w:val="10"/>
        <w:szCs w:val="1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lmZjY2NWRiN2U0ZDg5OTQ5ZmE0ZjU5OTJhNzQxZDAifQ=="/>
  </w:docVars>
  <w:rsids>
    <w:rsidRoot w:val="246631BE"/>
    <w:rsid w:val="0015356F"/>
    <w:rsid w:val="00873A12"/>
    <w:rsid w:val="00CE4797"/>
    <w:rsid w:val="00F95057"/>
    <w:rsid w:val="01B94EDD"/>
    <w:rsid w:val="02726D04"/>
    <w:rsid w:val="04AF75C8"/>
    <w:rsid w:val="05492B02"/>
    <w:rsid w:val="080309FE"/>
    <w:rsid w:val="0BE81E1F"/>
    <w:rsid w:val="0BEB51A8"/>
    <w:rsid w:val="0E024FCA"/>
    <w:rsid w:val="0F2A26BE"/>
    <w:rsid w:val="0F5F249F"/>
    <w:rsid w:val="1146350B"/>
    <w:rsid w:val="12480E0E"/>
    <w:rsid w:val="153717ED"/>
    <w:rsid w:val="19873DC3"/>
    <w:rsid w:val="19B20CC6"/>
    <w:rsid w:val="1A515188"/>
    <w:rsid w:val="1AE02D6C"/>
    <w:rsid w:val="1BA318B4"/>
    <w:rsid w:val="1E2E34DE"/>
    <w:rsid w:val="1E2E4E2D"/>
    <w:rsid w:val="1F8457D2"/>
    <w:rsid w:val="1FB5033A"/>
    <w:rsid w:val="22774AA2"/>
    <w:rsid w:val="2381428B"/>
    <w:rsid w:val="246631BE"/>
    <w:rsid w:val="251E4EBE"/>
    <w:rsid w:val="253751EA"/>
    <w:rsid w:val="25B43844"/>
    <w:rsid w:val="25B6457B"/>
    <w:rsid w:val="26765D6A"/>
    <w:rsid w:val="26A3288B"/>
    <w:rsid w:val="272A6B77"/>
    <w:rsid w:val="299B12D5"/>
    <w:rsid w:val="2B775836"/>
    <w:rsid w:val="2C2A2AB8"/>
    <w:rsid w:val="33157CB2"/>
    <w:rsid w:val="3372728D"/>
    <w:rsid w:val="34D57356"/>
    <w:rsid w:val="34E06240"/>
    <w:rsid w:val="375574D1"/>
    <w:rsid w:val="38500BBA"/>
    <w:rsid w:val="38506A88"/>
    <w:rsid w:val="3D790A8B"/>
    <w:rsid w:val="3EDE3531"/>
    <w:rsid w:val="3FC86C59"/>
    <w:rsid w:val="40884F84"/>
    <w:rsid w:val="408F288A"/>
    <w:rsid w:val="413E1176"/>
    <w:rsid w:val="415473E5"/>
    <w:rsid w:val="4269456D"/>
    <w:rsid w:val="4271448D"/>
    <w:rsid w:val="4AB87324"/>
    <w:rsid w:val="4B4F3FCF"/>
    <w:rsid w:val="4C3A4497"/>
    <w:rsid w:val="4D085C11"/>
    <w:rsid w:val="4DD50C1F"/>
    <w:rsid w:val="4F2517FF"/>
    <w:rsid w:val="52322C43"/>
    <w:rsid w:val="529965E1"/>
    <w:rsid w:val="52A92797"/>
    <w:rsid w:val="5335086F"/>
    <w:rsid w:val="553167C9"/>
    <w:rsid w:val="5561176B"/>
    <w:rsid w:val="562847E0"/>
    <w:rsid w:val="59682851"/>
    <w:rsid w:val="59AC4596"/>
    <w:rsid w:val="5A645E43"/>
    <w:rsid w:val="5A7F3BB0"/>
    <w:rsid w:val="5CA3122D"/>
    <w:rsid w:val="5D7F01DA"/>
    <w:rsid w:val="5E401BC3"/>
    <w:rsid w:val="5EF13B3C"/>
    <w:rsid w:val="5F49677C"/>
    <w:rsid w:val="5FDF140B"/>
    <w:rsid w:val="60FC5DF2"/>
    <w:rsid w:val="614132B7"/>
    <w:rsid w:val="61AF0941"/>
    <w:rsid w:val="63BD72E1"/>
    <w:rsid w:val="69877DDF"/>
    <w:rsid w:val="699A42CC"/>
    <w:rsid w:val="6A230CA0"/>
    <w:rsid w:val="6B1E05DF"/>
    <w:rsid w:val="6CAE1952"/>
    <w:rsid w:val="6D533E9D"/>
    <w:rsid w:val="6E135C22"/>
    <w:rsid w:val="717D080A"/>
    <w:rsid w:val="73823D25"/>
    <w:rsid w:val="752D6D16"/>
    <w:rsid w:val="75D65D8D"/>
    <w:rsid w:val="769F2D0A"/>
    <w:rsid w:val="77136249"/>
    <w:rsid w:val="77DA62E9"/>
    <w:rsid w:val="79B76717"/>
    <w:rsid w:val="7A8A274E"/>
    <w:rsid w:val="7BCC3414"/>
    <w:rsid w:val="7BD64A4C"/>
    <w:rsid w:val="7F7C2EDE"/>
    <w:rsid w:val="7FC40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42C0180"/>
  <w15:docId w15:val="{F39E8B9B-9859-4E11-AB54-7985603CA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unhideWhenUsed="1" w:qFormat="1"/>
    <w:lsdException w:name="footer" w:uiPriority="99" w:unhideWhenUsed="1" w:qFormat="1"/>
    <w:lsdException w:name="caption" w:semiHidden="1" w:unhideWhenUsed="1" w:qFormat="1"/>
    <w:lsdException w:name="Title" w:uiPriority="10" w:qFormat="1"/>
    <w:lsdException w:name="Default Paragraph Font" w:semiHidden="1" w:qFormat="1"/>
    <w:lsdException w:name="Subtitle" w:qFormat="1"/>
    <w:lsdException w:name="Hyperlink" w:qFormat="1"/>
    <w:lsdException w:name="Followed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jc w:val="both"/>
    </w:pPr>
    <w:rPr>
      <w:rFonts w:ascii="Tahoma" w:eastAsia="宋体" w:hAnsi="Tahoma" w:cs="Times New Roman"/>
      <w:kern w:val="2"/>
      <w:sz w:val="28"/>
      <w:szCs w:val="24"/>
    </w:rPr>
  </w:style>
  <w:style w:type="paragraph" w:styleId="1">
    <w:name w:val="heading 1"/>
    <w:basedOn w:val="a"/>
    <w:next w:val="a"/>
    <w:qFormat/>
    <w:pPr>
      <w:spacing w:before="100" w:beforeAutospacing="1" w:after="100" w:afterAutospacing="1"/>
      <w:jc w:val="left"/>
      <w:outlineLvl w:val="0"/>
    </w:pPr>
    <w:rPr>
      <w:rFonts w:hint="eastAsia"/>
      <w:b/>
      <w:kern w:val="44"/>
      <w:szCs w:val="48"/>
    </w:rPr>
  </w:style>
  <w:style w:type="paragraph" w:styleId="2">
    <w:name w:val="heading 2"/>
    <w:basedOn w:val="a"/>
    <w:next w:val="a"/>
    <w:unhideWhenUsed/>
    <w:qFormat/>
    <w:pPr>
      <w:keepNext/>
      <w:keepLines/>
      <w:spacing w:before="260" w:after="260" w:line="413" w:lineRule="auto"/>
      <w:outlineLvl w:val="1"/>
    </w:pPr>
    <w:rPr>
      <w:rFonts w:eastAsia="黑体"/>
      <w:b/>
    </w:rPr>
  </w:style>
  <w:style w:type="paragraph" w:styleId="3">
    <w:name w:val="heading 3"/>
    <w:basedOn w:val="a"/>
    <w:next w:val="a"/>
    <w:unhideWhenUsed/>
    <w:qFormat/>
    <w:pPr>
      <w:keepNext/>
      <w:keepLines/>
      <w:spacing w:before="260" w:after="260" w:line="413" w:lineRule="auto"/>
      <w:outlineLvl w:val="2"/>
    </w:pPr>
    <w:rPr>
      <w:b/>
    </w:rPr>
  </w:style>
  <w:style w:type="paragraph" w:styleId="4">
    <w:name w:val="heading 4"/>
    <w:basedOn w:val="a"/>
    <w:next w:val="a"/>
    <w:unhideWhenUsed/>
    <w:qFormat/>
    <w:pPr>
      <w:keepNext/>
      <w:keepLines/>
      <w:spacing w:before="280" w:after="290" w:line="372" w:lineRule="auto"/>
      <w:outlineLvl w:val="3"/>
    </w:pPr>
    <w:rPr>
      <w:rFonts w:ascii="Arial" w:eastAsia="黑体" w:hAnsi="Arial"/>
      <w:b/>
    </w:rPr>
  </w:style>
  <w:style w:type="paragraph" w:styleId="5">
    <w:name w:val="heading 5"/>
    <w:basedOn w:val="a"/>
    <w:next w:val="a"/>
    <w:unhideWhenUsed/>
    <w:qFormat/>
    <w:pPr>
      <w:keepNext/>
      <w:keepLines/>
      <w:spacing w:before="280" w:after="290" w:line="372" w:lineRule="auto"/>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无段落样式]"/>
    <w:uiPriority w:val="99"/>
    <w:unhideWhenUsed/>
    <w:qFormat/>
    <w:pPr>
      <w:widowControl w:val="0"/>
      <w:autoSpaceDE w:val="0"/>
      <w:autoSpaceDN w:val="0"/>
      <w:adjustRightInd w:val="0"/>
      <w:spacing w:line="288" w:lineRule="auto"/>
      <w:jc w:val="both"/>
      <w:textAlignment w:val="center"/>
    </w:pPr>
    <w:rPr>
      <w:rFonts w:ascii="AdobeSongStd-Light" w:eastAsia="AdobeSongStd-Light" w:hAnsi="AdobeSongStd-Light" w:cs="Times New Roman" w:hint="eastAsia"/>
      <w:color w:val="000000"/>
      <w:sz w:val="24"/>
      <w:lang w:val="zh-CN"/>
    </w:rPr>
  </w:style>
  <w:style w:type="paragraph" w:styleId="a4">
    <w:name w:val="footer"/>
    <w:basedOn w:val="a"/>
    <w:uiPriority w:val="99"/>
    <w:unhideWhenUsed/>
    <w:qFormat/>
    <w:pPr>
      <w:tabs>
        <w:tab w:val="center" w:pos="4153"/>
        <w:tab w:val="right" w:pos="8306"/>
      </w:tabs>
      <w:snapToGrid w:val="0"/>
      <w:jc w:val="left"/>
    </w:pPr>
    <w:rPr>
      <w:sz w:val="18"/>
      <w:szCs w:val="18"/>
    </w:rPr>
  </w:style>
  <w:style w:type="paragraph" w:styleId="a5">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qFormat/>
    <w:pPr>
      <w:spacing w:before="100" w:beforeAutospacing="1" w:after="100" w:afterAutospacing="1"/>
      <w:jc w:val="left"/>
    </w:pPr>
    <w:rPr>
      <w:kern w:val="0"/>
      <w:sz w:val="24"/>
    </w:rPr>
  </w:style>
  <w:style w:type="paragraph" w:styleId="a7">
    <w:name w:val="Title"/>
    <w:basedOn w:val="a"/>
    <w:next w:val="a"/>
    <w:uiPriority w:val="10"/>
    <w:qFormat/>
    <w:pPr>
      <w:spacing w:before="240" w:after="60"/>
      <w:jc w:val="center"/>
      <w:outlineLvl w:val="0"/>
    </w:pPr>
    <w:rPr>
      <w:rFonts w:asciiTheme="majorHAnsi" w:hAnsiTheme="majorHAnsi" w:cstheme="majorBidi"/>
      <w:b/>
      <w:bCs/>
      <w:sz w:val="32"/>
      <w:szCs w:val="32"/>
    </w:rPr>
  </w:style>
  <w:style w:type="table" w:styleId="a8">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1"/>
    <w:qFormat/>
    <w:rPr>
      <w:b/>
    </w:rPr>
  </w:style>
  <w:style w:type="character" w:styleId="aa">
    <w:name w:val="FollowedHyperlink"/>
    <w:basedOn w:val="a1"/>
    <w:uiPriority w:val="99"/>
    <w:unhideWhenUsed/>
    <w:qFormat/>
    <w:rPr>
      <w:color w:val="800080"/>
      <w:u w:val="single"/>
    </w:rPr>
  </w:style>
  <w:style w:type="character" w:styleId="ab">
    <w:name w:val="Hyperlink"/>
    <w:basedOn w:val="a1"/>
    <w:qFormat/>
    <w:rPr>
      <w:color w:val="0000FF"/>
      <w:u w:val="single"/>
    </w:rPr>
  </w:style>
  <w:style w:type="paragraph" w:styleId="ac">
    <w:name w:val="List Paragraph"/>
    <w:basedOn w:val="a"/>
    <w:uiPriority w:val="34"/>
    <w:qFormat/>
    <w:pPr>
      <w:ind w:firstLineChars="200" w:firstLine="420"/>
    </w:pPr>
  </w:style>
  <w:style w:type="paragraph" w:customStyle="1" w:styleId="10">
    <w:name w:val="列出段落1"/>
    <w:basedOn w:val="a"/>
    <w:uiPriority w:val="34"/>
    <w:qFormat/>
    <w:pPr>
      <w:ind w:firstLineChars="200" w:firstLine="420"/>
    </w:pPr>
  </w:style>
  <w:style w:type="character" w:styleId="ad">
    <w:name w:val="Unresolved Mention"/>
    <w:basedOn w:val="a1"/>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jpeg"/><Relationship Id="rId84" Type="http://schemas.openxmlformats.org/officeDocument/2006/relationships/image" Target="media/image71.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yperlink" Target="http://dotmatrixtool.com/" TargetMode="External"/><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oleObject" Target="embeddings/oleObject1.bin"/><Relationship Id="rId5" Type="http://schemas.openxmlformats.org/officeDocument/2006/relationships/footnotes" Target="footnote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s://kd.kidsbits.cc/KD0003"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kd.kidsbits.cc/KD0003"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hyperlink" Target="https://play.google.com/store/apps/details?id=com.keyestudio.codingrobot" TargetMode="External"/><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wiki.keyestudio.com/index.php/File:Driver_6.png" TargetMode="External"/><Relationship Id="rId40" Type="http://schemas.openxmlformats.org/officeDocument/2006/relationships/hyperlink" Target="https://www.arduino.cc/en/Reference/Libraries"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hyperlink" Target="usb_ch341_3.1.2009.06.rar" TargetMode="Externa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0.jpe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2.png"/><Relationship Id="rId20" Type="http://schemas.openxmlformats.org/officeDocument/2006/relationships/image" Target="media/image12.jpeg"/><Relationship Id="rId41" Type="http://schemas.openxmlformats.org/officeDocument/2006/relationships/hyperlink" Target="http://wiki.keyestudio.com/index.php/File:Libraries_1.png"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hyperlink" Target="https://www.arduino.cc/" TargetMode="External"/><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2.png"/><Relationship Id="rId127" Type="http://schemas.openxmlformats.org/officeDocument/2006/relationships/image" Target="media/image113.emf"/><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4.png"/></Relationships>
</file>

<file path=word/_rels/settings.xml.rels><?xml version="1.0" encoding="UTF-8" standalone="yes"?>
<Relationships xmlns="http://schemas.openxmlformats.org/package/2006/relationships"><Relationship Id="rId1" Type="http://schemas.openxmlformats.org/officeDocument/2006/relationships/attachedTemplate" Target="file:///H:\&#36164;&#26009;-&#27169;&#26495;\KS%20&#27169;&#26495;%20&#32437;&#21521;.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KS 模板 纵向</Template>
  <TotalTime>2</TotalTime>
  <Pages>159</Pages>
  <Words>10462</Words>
  <Characters>59637</Characters>
  <Application>Microsoft Office Word</Application>
  <DocSecurity>0</DocSecurity>
  <Lines>496</Lines>
  <Paragraphs>139</Paragraphs>
  <ScaleCrop>false</ScaleCrop>
  <Company/>
  <LinksUpToDate>false</LinksUpToDate>
  <CharactersWithSpaces>69960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kejian zuo</cp:lastModifiedBy>
  <cp:revision>2</cp:revision>
  <dcterms:created xsi:type="dcterms:W3CDTF">2021-08-11T05:25:00Z</dcterms:created>
  <dcterms:modified xsi:type="dcterms:W3CDTF">2022-07-04T06:34:00Z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10764F0EAA3A4D619A7AC525E7822C77</vt:lpwstr>
  </property>
</Properties>
</file>